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3AF2" w14:textId="77777777" w:rsidR="007823B5" w:rsidRPr="00835A01" w:rsidRDefault="003C2555" w:rsidP="005D5FBD">
      <w:pPr>
        <w:pStyle w:val="1"/>
        <w:numPr>
          <w:ilvl w:val="0"/>
          <w:numId w:val="0"/>
        </w:numPr>
        <w:rPr>
          <w:lang w:val="ru-RU"/>
        </w:rPr>
      </w:pPr>
      <w:bookmarkStart w:id="0" w:name="_Toc276075277"/>
      <w:bookmarkStart w:id="1" w:name="_Toc276078004"/>
      <w:bookmarkStart w:id="2" w:name="_Toc276163609"/>
      <w:bookmarkStart w:id="3" w:name="_Toc115853718"/>
      <w:bookmarkStart w:id="4" w:name="_Toc151655860"/>
      <w:r>
        <w:rPr>
          <w:lang w:val="ru-RU"/>
        </w:rPr>
        <w:t>Содержание</w:t>
      </w:r>
      <w:bookmarkEnd w:id="0"/>
      <w:bookmarkEnd w:id="1"/>
      <w:bookmarkEnd w:id="2"/>
      <w:bookmarkEnd w:id="3"/>
      <w:bookmarkEnd w:id="4"/>
    </w:p>
    <w:sdt>
      <w:sdtPr>
        <w:rPr>
          <w:rFonts w:ascii="Arial" w:eastAsiaTheme="minorEastAsia" w:hAnsi="Arial" w:cs="Times New Roman"/>
          <w:color w:val="auto"/>
          <w:sz w:val="22"/>
          <w:szCs w:val="20"/>
          <w:lang w:val="de-DE" w:eastAsia="de-CH"/>
        </w:rPr>
        <w:id w:val="-1044911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086BC4" w14:textId="59DF26B0" w:rsidR="00B726FC" w:rsidRDefault="00B726FC">
          <w:pPr>
            <w:pStyle w:val="af"/>
          </w:pPr>
          <w:r>
            <w:t>Оглавление</w:t>
          </w:r>
        </w:p>
        <w:p w14:paraId="0AB3DF1A" w14:textId="7BB279B8" w:rsidR="00F04FE9" w:rsidRDefault="00B726FC">
          <w:pPr>
            <w:pStyle w:val="10"/>
            <w:rPr>
              <w:rFonts w:asciiTheme="minorHAnsi" w:hAnsiTheme="minorHAnsi" w:cstheme="minorBidi"/>
              <w:caps w:val="0"/>
              <w:noProof/>
              <w:kern w:val="2"/>
              <w:szCs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55860" w:history="1">
            <w:r w:rsidR="00F04FE9" w:rsidRPr="009F2392">
              <w:rPr>
                <w:rStyle w:val="af0"/>
                <w:noProof/>
                <w:lang w:val="ru-RU"/>
              </w:rPr>
              <w:t>Содержание</w:t>
            </w:r>
            <w:r w:rsidR="00F04FE9">
              <w:rPr>
                <w:noProof/>
                <w:webHidden/>
              </w:rPr>
              <w:tab/>
            </w:r>
            <w:r w:rsidR="00F04FE9">
              <w:rPr>
                <w:noProof/>
                <w:webHidden/>
              </w:rPr>
              <w:fldChar w:fldCharType="begin"/>
            </w:r>
            <w:r w:rsidR="00F04FE9">
              <w:rPr>
                <w:noProof/>
                <w:webHidden/>
              </w:rPr>
              <w:instrText xml:space="preserve"> PAGEREF _Toc151655860 \h </w:instrText>
            </w:r>
            <w:r w:rsidR="00F04FE9">
              <w:rPr>
                <w:noProof/>
                <w:webHidden/>
              </w:rPr>
            </w:r>
            <w:r w:rsidR="00F04FE9">
              <w:rPr>
                <w:noProof/>
                <w:webHidden/>
              </w:rPr>
              <w:fldChar w:fldCharType="separate"/>
            </w:r>
            <w:r w:rsidR="00F04FE9">
              <w:rPr>
                <w:noProof/>
                <w:webHidden/>
              </w:rPr>
              <w:t>1</w:t>
            </w:r>
            <w:r w:rsidR="00F04FE9">
              <w:rPr>
                <w:noProof/>
                <w:webHidden/>
              </w:rPr>
              <w:fldChar w:fldCharType="end"/>
            </w:r>
          </w:hyperlink>
        </w:p>
        <w:p w14:paraId="31829D6C" w14:textId="11C29E25" w:rsidR="00F04FE9" w:rsidRDefault="00F04FE9">
          <w:pPr>
            <w:pStyle w:val="10"/>
            <w:rPr>
              <w:rFonts w:asciiTheme="minorHAnsi" w:hAnsiTheme="minorHAnsi" w:cstheme="minorBidi"/>
              <w:caps w:val="0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61" w:history="1">
            <w:r w:rsidRPr="009F2392">
              <w:rPr>
                <w:rStyle w:val="af0"/>
                <w:noProof/>
                <w:lang w:val="ru-RU"/>
              </w:rPr>
              <w:t>История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DFBD1" w14:textId="5188AFEC" w:rsidR="00F04FE9" w:rsidRDefault="00F04FE9">
          <w:pPr>
            <w:pStyle w:val="10"/>
            <w:tabs>
              <w:tab w:val="left" w:pos="397"/>
            </w:tabs>
            <w:rPr>
              <w:rFonts w:asciiTheme="minorHAnsi" w:hAnsiTheme="minorHAnsi" w:cstheme="minorBidi"/>
              <w:caps w:val="0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62" w:history="1">
            <w:r w:rsidRPr="009F2392">
              <w:rPr>
                <w:rStyle w:val="af0"/>
                <w:noProof/>
                <w:lang w:val="en-GB"/>
              </w:rPr>
              <w:t>1</w:t>
            </w:r>
            <w:r>
              <w:rPr>
                <w:rFonts w:asciiTheme="minorHAnsi" w:hAnsiTheme="minorHAnsi" w:cstheme="minorBidi"/>
                <w:caps w:val="0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27AFC" w14:textId="721A01E5" w:rsidR="00F04FE9" w:rsidRDefault="00F04FE9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63" w:history="1">
            <w:r w:rsidRPr="009F2392">
              <w:rPr>
                <w:rStyle w:val="af0"/>
                <w:noProof/>
                <w:lang w:val="ru-RU"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4EB57" w14:textId="0B85F91E" w:rsidR="00F04FE9" w:rsidRDefault="00F04FE9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64" w:history="1">
            <w:r w:rsidRPr="009F2392">
              <w:rPr>
                <w:rStyle w:val="af0"/>
                <w:noProof/>
                <w:lang w:val="ru-RU"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Границы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5419F" w14:textId="60BC480E" w:rsidR="00F04FE9" w:rsidRDefault="00F04FE9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65" w:history="1">
            <w:r w:rsidRPr="009F2392">
              <w:rPr>
                <w:rStyle w:val="af0"/>
                <w:noProof/>
                <w:lang w:val="ru-RU"/>
              </w:rPr>
              <w:t>1.3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Термины, аббревиатуры,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34283" w14:textId="049330E7" w:rsidR="00F04FE9" w:rsidRDefault="00F04FE9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66" w:history="1">
            <w:r w:rsidRPr="009F2392">
              <w:rPr>
                <w:rStyle w:val="af0"/>
                <w:noProof/>
                <w:lang w:val="ru-RU"/>
              </w:rPr>
              <w:t>1.4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B5595" w14:textId="21E2B3D2" w:rsidR="00F04FE9" w:rsidRDefault="00F04FE9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67" w:history="1">
            <w:r w:rsidRPr="009F2392">
              <w:rPr>
                <w:rStyle w:val="af0"/>
                <w:noProof/>
                <w:lang w:val="ru-RU"/>
              </w:rPr>
              <w:t>1.5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Краткий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F2598" w14:textId="2E19B3F0" w:rsidR="00F04FE9" w:rsidRDefault="00F04FE9">
          <w:pPr>
            <w:pStyle w:val="10"/>
            <w:tabs>
              <w:tab w:val="left" w:pos="397"/>
            </w:tabs>
            <w:rPr>
              <w:rFonts w:asciiTheme="minorHAnsi" w:hAnsiTheme="minorHAnsi" w:cstheme="minorBidi"/>
              <w:caps w:val="0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68" w:history="1">
            <w:r w:rsidRPr="009F2392">
              <w:rPr>
                <w:rStyle w:val="af0"/>
                <w:noProof/>
                <w:lang w:val="en-GB"/>
              </w:rPr>
              <w:t>2</w:t>
            </w:r>
            <w:r>
              <w:rPr>
                <w:rFonts w:asciiTheme="minorHAnsi" w:hAnsiTheme="minorHAnsi" w:cstheme="minorBidi"/>
                <w:caps w:val="0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22AB6" w14:textId="6BF70C19" w:rsidR="00F04FE9" w:rsidRDefault="00F04FE9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69" w:history="1">
            <w:r w:rsidRPr="009F2392">
              <w:rPr>
                <w:rStyle w:val="af0"/>
                <w:noProof/>
                <w:lang w:val="ru-RU"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Описание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D5092" w14:textId="58A7FABE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70" w:history="1">
            <w:r w:rsidRPr="009F2392">
              <w:rPr>
                <w:rStyle w:val="af0"/>
                <w:noProof/>
                <w:lang w:val="ru-RU"/>
              </w:rPr>
              <w:t>2.1.1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Интерфейсы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8E3AE" w14:textId="6CC75954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71" w:history="1">
            <w:r w:rsidRPr="009F2392">
              <w:rPr>
                <w:rStyle w:val="af0"/>
                <w:noProof/>
                <w:lang w:val="ru-RU"/>
              </w:rPr>
              <w:t>2.1.2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Интерфейсы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3609A" w14:textId="493394C5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72" w:history="1">
            <w:r w:rsidRPr="009F2392">
              <w:rPr>
                <w:rStyle w:val="af0"/>
                <w:noProof/>
                <w:lang w:val="ru-RU"/>
              </w:rPr>
              <w:t>2.1.3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Интерфейсы аппаратных средств 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DDE57" w14:textId="181B034F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73" w:history="1">
            <w:r w:rsidRPr="009F2392">
              <w:rPr>
                <w:rStyle w:val="af0"/>
                <w:noProof/>
                <w:lang w:val="ru-RU"/>
              </w:rPr>
              <w:t>2.1.4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Интерфейсы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7AD1D" w14:textId="324B2E13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74" w:history="1">
            <w:r w:rsidRPr="009F2392">
              <w:rPr>
                <w:rStyle w:val="af0"/>
                <w:noProof/>
                <w:lang w:val="ru-RU"/>
              </w:rPr>
              <w:t>2.1.5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Интерфейсы коммуникаций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8EE86" w14:textId="43AEAE4E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75" w:history="1">
            <w:r w:rsidRPr="009F2392">
              <w:rPr>
                <w:rStyle w:val="af0"/>
                <w:noProof/>
                <w:lang w:val="ru-RU"/>
              </w:rPr>
              <w:t>2.1.6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38555" w14:textId="1867A369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76" w:history="1">
            <w:r w:rsidRPr="009F2392">
              <w:rPr>
                <w:rStyle w:val="af0"/>
                <w:noProof/>
                <w:lang w:val="ru-RU"/>
              </w:rPr>
              <w:t>2.1.7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Требования настройки рабочих мест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F1B58" w14:textId="0D0EC8FB" w:rsidR="00F04FE9" w:rsidRDefault="00F04FE9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77" w:history="1">
            <w:r w:rsidRPr="009F2392">
              <w:rPr>
                <w:rStyle w:val="af0"/>
                <w:noProof/>
                <w:lang w:val="ru-RU"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Функции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8D669" w14:textId="13875FF4" w:rsidR="00F04FE9" w:rsidRDefault="00F04FE9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78" w:history="1">
            <w:r w:rsidRPr="009F2392">
              <w:rPr>
                <w:rStyle w:val="af0"/>
                <w:noProof/>
                <w:lang w:val="ru-RU"/>
              </w:rPr>
              <w:t>2.3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Характеристики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65303" w14:textId="1AD57345" w:rsidR="00F04FE9" w:rsidRDefault="00F04FE9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79" w:history="1">
            <w:r w:rsidRPr="009F2392">
              <w:rPr>
                <w:rStyle w:val="af0"/>
                <w:noProof/>
                <w:lang w:val="ru-RU"/>
              </w:rPr>
              <w:t>2.4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Предположения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B5DE7" w14:textId="3F9EE9E2" w:rsidR="00F04FE9" w:rsidRDefault="00F04FE9">
          <w:pPr>
            <w:pStyle w:val="10"/>
            <w:tabs>
              <w:tab w:val="left" w:pos="397"/>
            </w:tabs>
            <w:rPr>
              <w:rFonts w:asciiTheme="minorHAnsi" w:hAnsiTheme="minorHAnsi" w:cstheme="minorBidi"/>
              <w:caps w:val="0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80" w:history="1">
            <w:r w:rsidRPr="009F2392">
              <w:rPr>
                <w:rStyle w:val="af0"/>
                <w:noProof/>
                <w:lang w:val="ru-RU"/>
              </w:rPr>
              <w:t>3</w:t>
            </w:r>
            <w:r>
              <w:rPr>
                <w:rFonts w:asciiTheme="minorHAnsi" w:hAnsiTheme="minorHAnsi" w:cstheme="minorBidi"/>
                <w:caps w:val="0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Детальные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E2929" w14:textId="416E356D" w:rsidR="00F04FE9" w:rsidRDefault="00F04FE9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81" w:history="1">
            <w:r w:rsidRPr="009F2392">
              <w:rPr>
                <w:rStyle w:val="af0"/>
                <w:noProof/>
                <w:lang w:val="ru-RU"/>
              </w:rPr>
              <w:t>3.1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Внешние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DACE2" w14:textId="15213367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82" w:history="1">
            <w:r w:rsidRPr="009F2392">
              <w:rPr>
                <w:rStyle w:val="af0"/>
                <w:noProof/>
                <w:lang w:val="ru-RU"/>
              </w:rPr>
              <w:t>3.1.1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Интерфейсы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E53A3" w14:textId="7841DE98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83" w:history="1">
            <w:r w:rsidRPr="009F2392">
              <w:rPr>
                <w:rStyle w:val="af0"/>
                <w:noProof/>
                <w:lang w:val="ru-RU"/>
              </w:rPr>
              <w:t>3.1.2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Интерфейсы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B5FAA" w14:textId="64F6411A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84" w:history="1">
            <w:r w:rsidRPr="009F2392">
              <w:rPr>
                <w:rStyle w:val="af0"/>
                <w:noProof/>
                <w:lang w:val="ru-RU"/>
              </w:rPr>
              <w:t>3.1.3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Интерфейсы аппаратных средств 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1F997" w14:textId="3F5B8EC1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85" w:history="1">
            <w:r w:rsidRPr="009F2392">
              <w:rPr>
                <w:rStyle w:val="af0"/>
                <w:noProof/>
                <w:lang w:val="ru-RU"/>
              </w:rPr>
              <w:t>3.1.4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Интерфейсы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0E102" w14:textId="0AB0761B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86" w:history="1">
            <w:r w:rsidRPr="009F2392">
              <w:rPr>
                <w:rStyle w:val="af0"/>
                <w:noProof/>
                <w:lang w:val="ru-RU"/>
              </w:rPr>
              <w:t>3.1.5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Интерфейсы коммуникаций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4EAAE" w14:textId="124FAA53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87" w:history="1">
            <w:r w:rsidRPr="009F2392">
              <w:rPr>
                <w:rStyle w:val="af0"/>
                <w:noProof/>
                <w:lang w:val="ru-RU"/>
              </w:rPr>
              <w:t>3.1.6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Ограничения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C170F" w14:textId="0DF472E1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88" w:history="1">
            <w:r w:rsidRPr="009F2392">
              <w:rPr>
                <w:rStyle w:val="af0"/>
                <w:noProof/>
                <w:lang w:val="ru-RU"/>
              </w:rPr>
              <w:t>3.1.7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D9269" w14:textId="0526CEE7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89" w:history="1">
            <w:r w:rsidRPr="009F2392">
              <w:rPr>
                <w:rStyle w:val="af0"/>
                <w:noProof/>
                <w:lang w:val="ru-RU"/>
              </w:rPr>
              <w:t>3.1.8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Требования настройки рабочих мест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698A5" w14:textId="4D8FF15B" w:rsidR="00F04FE9" w:rsidRDefault="00F04FE9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90" w:history="1">
            <w:r w:rsidRPr="009F2392">
              <w:rPr>
                <w:rStyle w:val="af0"/>
                <w:noProof/>
                <w:lang w:val="ru-RU"/>
              </w:rPr>
              <w:t>3.2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AA4E4" w14:textId="006DED46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91" w:history="1">
            <w:r w:rsidRPr="009F2392">
              <w:rPr>
                <w:rStyle w:val="af0"/>
                <w:noProof/>
                <w:lang w:val="ru-RU"/>
              </w:rPr>
              <w:t>3.2.1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Загрузка конкурсных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4AC73" w14:textId="7D39928D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92" w:history="1">
            <w:r w:rsidRPr="009F2392">
              <w:rPr>
                <w:rStyle w:val="af0"/>
                <w:noProof/>
                <w:lang w:val="ru-RU"/>
              </w:rPr>
              <w:t>3.2.2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Анализ конкурсных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887BB" w14:textId="5D937125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93" w:history="1">
            <w:r w:rsidRPr="009F2392">
              <w:rPr>
                <w:rStyle w:val="af0"/>
                <w:noProof/>
                <w:lang w:val="ru-RU"/>
              </w:rPr>
              <w:t>3.2.3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Расчет итоговой себестоимости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BBD24" w14:textId="3D660FE4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94" w:history="1">
            <w:r w:rsidRPr="009F2392">
              <w:rPr>
                <w:rStyle w:val="af0"/>
                <w:noProof/>
                <w:lang w:val="ru-RU"/>
              </w:rPr>
              <w:t>3.2.4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Отчетность и аналитика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3EE5D" w14:textId="41E6A66D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95" w:history="1">
            <w:r w:rsidRPr="009F2392">
              <w:rPr>
                <w:rStyle w:val="af0"/>
                <w:noProof/>
                <w:lang w:val="ru-RU"/>
              </w:rPr>
              <w:t>3.2.5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Управление пользователями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C28EB" w14:textId="1F9CA73E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96" w:history="1">
            <w:r w:rsidRPr="009F2392">
              <w:rPr>
                <w:rStyle w:val="af0"/>
                <w:noProof/>
                <w:lang w:val="ru-RU"/>
              </w:rPr>
              <w:t>3.2.6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Оповещения и 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AB5FC" w14:textId="3A721C08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97" w:history="1">
            <w:r w:rsidRPr="009F2392">
              <w:rPr>
                <w:rStyle w:val="af0"/>
                <w:noProof/>
                <w:lang w:val="ru-RU"/>
              </w:rPr>
              <w:t>3.2.7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Адаптивный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44CA1" w14:textId="446B377D" w:rsidR="00F04FE9" w:rsidRDefault="00F04FE9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98" w:history="1">
            <w:r w:rsidRPr="009F2392">
              <w:rPr>
                <w:rStyle w:val="af0"/>
                <w:noProof/>
                <w:lang w:val="ru-RU"/>
              </w:rPr>
              <w:t>3.3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Требования исполнения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C8C49" w14:textId="5C59025A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899" w:history="1">
            <w:r w:rsidRPr="009F2392">
              <w:rPr>
                <w:rStyle w:val="af0"/>
                <w:noProof/>
                <w:lang w:val="ru-RU"/>
              </w:rPr>
              <w:t>3.3.1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Операционная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EB785" w14:textId="0286E094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00" w:history="1">
            <w:r w:rsidRPr="009F2392">
              <w:rPr>
                <w:rStyle w:val="af0"/>
                <w:noProof/>
                <w:lang w:val="ru-RU"/>
              </w:rPr>
              <w:t>3.3.2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Браузеры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32B7B" w14:textId="702EF621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01" w:history="1">
            <w:r w:rsidRPr="009F2392">
              <w:rPr>
                <w:rStyle w:val="af0"/>
                <w:noProof/>
                <w:lang w:val="ru-RU"/>
              </w:rPr>
              <w:t>3.3.3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Требования к аппаратным средствам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7D013" w14:textId="0072F9BB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02" w:history="1">
            <w:r w:rsidRPr="009F2392">
              <w:rPr>
                <w:rStyle w:val="af0"/>
                <w:noProof/>
                <w:lang w:val="ru-RU"/>
              </w:rPr>
              <w:t>3.3.4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Сеть и связь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619D5" w14:textId="68F437AE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03" w:history="1">
            <w:r w:rsidRPr="009F2392">
              <w:rPr>
                <w:rStyle w:val="af0"/>
                <w:noProof/>
                <w:lang w:val="ru-RU"/>
              </w:rPr>
              <w:t>3.3.5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Безопасность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9CB4E" w14:textId="1E2ADA70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04" w:history="1">
            <w:r w:rsidRPr="009F2392">
              <w:rPr>
                <w:rStyle w:val="af0"/>
                <w:noProof/>
                <w:lang w:val="ru-RU"/>
              </w:rPr>
              <w:t>3.3.6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Использование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961C0" w14:textId="706E03B5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05" w:history="1">
            <w:r w:rsidRPr="009F2392">
              <w:rPr>
                <w:rStyle w:val="af0"/>
                <w:noProof/>
                <w:lang w:val="ru-RU"/>
              </w:rPr>
              <w:t>3.3.7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Масштабируемость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7EA99" w14:textId="6E8FD776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06" w:history="1">
            <w:r w:rsidRPr="009F2392">
              <w:rPr>
                <w:rStyle w:val="af0"/>
                <w:noProof/>
                <w:lang w:val="ru-RU"/>
              </w:rPr>
              <w:t>3.3.8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Резервное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FE67F" w14:textId="61225347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07" w:history="1">
            <w:r w:rsidRPr="009F2392">
              <w:rPr>
                <w:rStyle w:val="af0"/>
                <w:noProof/>
                <w:lang w:val="ru-RU"/>
              </w:rPr>
              <w:t>3.3.9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Доступность и отказоустойчивость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A53CE" w14:textId="0A02E33A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08" w:history="1">
            <w:r w:rsidRPr="009F2392">
              <w:rPr>
                <w:rStyle w:val="af0"/>
                <w:noProof/>
                <w:lang w:val="ru-RU"/>
              </w:rPr>
              <w:t>3.3.10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Локализация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DCC1E" w14:textId="45B41B4A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09" w:history="1">
            <w:r w:rsidRPr="009F2392">
              <w:rPr>
                <w:rStyle w:val="af0"/>
                <w:noProof/>
                <w:lang w:val="ru-RU"/>
              </w:rPr>
              <w:t>3.3.11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Интеграция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C8EC7" w14:textId="793D9E79" w:rsidR="00F04FE9" w:rsidRDefault="00F04FE9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10" w:history="1">
            <w:r w:rsidRPr="009F2392">
              <w:rPr>
                <w:rStyle w:val="af0"/>
                <w:noProof/>
                <w:lang w:val="ru-RU"/>
              </w:rPr>
              <w:t>3.4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Требования логики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E2B6F" w14:textId="158E5A78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11" w:history="1">
            <w:r w:rsidRPr="009F2392">
              <w:rPr>
                <w:rStyle w:val="af0"/>
                <w:noProof/>
                <w:lang w:val="ru-RU"/>
              </w:rPr>
              <w:t>3.4.1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Структура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4EB35" w14:textId="5B27F45B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12" w:history="1">
            <w:r w:rsidRPr="009F2392">
              <w:rPr>
                <w:rStyle w:val="af0"/>
                <w:noProof/>
                <w:lang w:val="ru-RU"/>
              </w:rPr>
              <w:t>3.4.2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Доступ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03EB4" w14:textId="16AFCA26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13" w:history="1">
            <w:r w:rsidRPr="009F2392">
              <w:rPr>
                <w:rStyle w:val="af0"/>
                <w:noProof/>
                <w:lang w:val="ru-RU"/>
              </w:rPr>
              <w:t>3.4.3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Хранение конкурсных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2345E" w14:textId="2D1BBCDE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14" w:history="1">
            <w:r w:rsidRPr="009F2392">
              <w:rPr>
                <w:rStyle w:val="af0"/>
                <w:noProof/>
                <w:lang w:val="ru-RU"/>
              </w:rPr>
              <w:t>3.4.4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Результаты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FBDBB" w14:textId="02828012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15" w:history="1">
            <w:r w:rsidRPr="009F2392">
              <w:rPr>
                <w:rStyle w:val="af0"/>
                <w:noProof/>
                <w:lang w:val="ru-RU"/>
              </w:rPr>
              <w:t>3.4.5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Резервное копирование и восстановление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EA8FE" w14:textId="7B20E42D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16" w:history="1">
            <w:r w:rsidRPr="009F2392">
              <w:rPr>
                <w:rStyle w:val="af0"/>
                <w:noProof/>
                <w:lang w:val="ru-RU"/>
              </w:rPr>
              <w:t>3.4.6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Оптимизация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5EDFE" w14:textId="5D0A246B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17" w:history="1">
            <w:r w:rsidRPr="009F2392">
              <w:rPr>
                <w:rStyle w:val="af0"/>
                <w:noProof/>
                <w:lang w:val="ru-RU"/>
              </w:rPr>
              <w:t>3.4.7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Аудит и журналирование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7FB51" w14:textId="624F5097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18" w:history="1">
            <w:r w:rsidRPr="009F2392">
              <w:rPr>
                <w:rStyle w:val="af0"/>
                <w:noProof/>
                <w:lang w:val="ru-RU"/>
              </w:rPr>
              <w:t>3.4.8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Поддержка множества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14EA7" w14:textId="77386BA9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19" w:history="1">
            <w:r w:rsidRPr="009F2392">
              <w:rPr>
                <w:rStyle w:val="af0"/>
                <w:noProof/>
                <w:lang w:val="ru-RU"/>
              </w:rPr>
              <w:t>3.4.9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Масштабируемость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3632A" w14:textId="6209A9E5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20" w:history="1">
            <w:r w:rsidRPr="009F2392">
              <w:rPr>
                <w:rStyle w:val="af0"/>
                <w:noProof/>
                <w:lang w:val="ru-RU"/>
              </w:rPr>
              <w:t>3.4.10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Интеграция с внешними системами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01DE5" w14:textId="1A3ACC4A" w:rsidR="00F04FE9" w:rsidRDefault="00F04FE9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21" w:history="1">
            <w:r w:rsidRPr="009F2392">
              <w:rPr>
                <w:rStyle w:val="af0"/>
                <w:noProof/>
                <w:lang w:val="ru-RU"/>
              </w:rPr>
              <w:t>3.5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Ограничения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7B9A7" w14:textId="22A5B7B0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22" w:history="1">
            <w:r w:rsidRPr="009F2392">
              <w:rPr>
                <w:rStyle w:val="af0"/>
                <w:noProof/>
                <w:lang w:val="ru-RU"/>
              </w:rPr>
              <w:t>3.5.1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Ограничения по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9FEE0" w14:textId="50352DF6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23" w:history="1">
            <w:r w:rsidRPr="009F2392">
              <w:rPr>
                <w:rStyle w:val="af0"/>
                <w:noProof/>
                <w:lang w:val="ru-RU"/>
              </w:rPr>
              <w:t>3.5.2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Бюджет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3D4F4" w14:textId="4147EFA8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24" w:history="1">
            <w:r w:rsidRPr="009F2392">
              <w:rPr>
                <w:rStyle w:val="af0"/>
                <w:noProof/>
                <w:lang w:val="ru-RU"/>
              </w:rPr>
              <w:t>3.5.3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Технические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D7EF7" w14:textId="258E93ED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25" w:history="1">
            <w:r w:rsidRPr="009F2392">
              <w:rPr>
                <w:rStyle w:val="af0"/>
                <w:noProof/>
                <w:lang w:val="ru-RU"/>
              </w:rPr>
              <w:t>3.5.4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Ограничения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C99E8" w14:textId="2FD8D2F7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26" w:history="1">
            <w:r w:rsidRPr="009F2392">
              <w:rPr>
                <w:rStyle w:val="af0"/>
                <w:noProof/>
                <w:lang w:val="ru-RU"/>
              </w:rPr>
              <w:t>3.5.5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Ограничения по масштабируемости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91A66" w14:textId="45487FD0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27" w:history="1">
            <w:r w:rsidRPr="009F2392">
              <w:rPr>
                <w:rStyle w:val="af0"/>
                <w:noProof/>
                <w:lang w:val="ru-RU"/>
              </w:rPr>
              <w:t>3.5.6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Ограничения по обслуживанию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6689D" w14:textId="2D593845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28" w:history="1">
            <w:r w:rsidRPr="009F2392">
              <w:rPr>
                <w:rStyle w:val="af0"/>
                <w:noProof/>
                <w:lang w:val="ru-RU"/>
              </w:rPr>
              <w:t>3.5.7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Ограничения по интеграции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8134C" w14:textId="1DDD2B8D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29" w:history="1">
            <w:r w:rsidRPr="009F2392">
              <w:rPr>
                <w:rStyle w:val="af0"/>
                <w:noProof/>
                <w:lang w:val="ru-RU"/>
              </w:rPr>
              <w:t>3.5.8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Ограничения по поддержке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9104B" w14:textId="2D39C909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30" w:history="1">
            <w:r w:rsidRPr="009F2392">
              <w:rPr>
                <w:rStyle w:val="af0"/>
                <w:noProof/>
                <w:lang w:val="ru-RU"/>
              </w:rPr>
              <w:t>3.5.9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Ограничения по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2E43E" w14:textId="5E28CDDB" w:rsidR="00F04FE9" w:rsidRDefault="00F04FE9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31" w:history="1">
            <w:r w:rsidRPr="009F2392">
              <w:rPr>
                <w:rStyle w:val="af0"/>
                <w:noProof/>
                <w:lang w:val="ru-RU"/>
              </w:rPr>
              <w:t>3.6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Характеристики программного обеспечения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ACD93" w14:textId="6175BCEA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32" w:history="1">
            <w:r w:rsidRPr="009F2392">
              <w:rPr>
                <w:rStyle w:val="af0"/>
                <w:noProof/>
                <w:lang w:val="ru-RU"/>
              </w:rPr>
              <w:t>3.6.1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Производительность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D834D" w14:textId="462A3AF9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33" w:history="1">
            <w:r w:rsidRPr="009F2392">
              <w:rPr>
                <w:rStyle w:val="af0"/>
                <w:noProof/>
                <w:lang w:val="ru-RU"/>
              </w:rPr>
              <w:t>3.6.2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Надежность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30767" w14:textId="46E8EF18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34" w:history="1">
            <w:r w:rsidRPr="009F2392">
              <w:rPr>
                <w:rStyle w:val="af0"/>
                <w:noProof/>
                <w:lang w:val="ru-RU"/>
              </w:rPr>
              <w:t>3.6.3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FB982" w14:textId="4EC548FB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35" w:history="1">
            <w:r w:rsidRPr="009F2392">
              <w:rPr>
                <w:rStyle w:val="af0"/>
                <w:noProof/>
                <w:lang w:val="ru-RU"/>
              </w:rPr>
              <w:t>3.6.4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Удобство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C87D0" w14:textId="2489F3A4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36" w:history="1">
            <w:r w:rsidRPr="009F2392">
              <w:rPr>
                <w:rStyle w:val="af0"/>
                <w:noProof/>
                <w:lang w:val="ru-RU"/>
              </w:rPr>
              <w:t>3.6.5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Совместимость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343BA" w14:textId="5F77963C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37" w:history="1">
            <w:r w:rsidRPr="009F2392">
              <w:rPr>
                <w:rStyle w:val="af0"/>
                <w:noProof/>
                <w:lang w:val="ru-RU"/>
              </w:rPr>
              <w:t>3.6.6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Масштабируемость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A1880" w14:textId="5148EFE6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38" w:history="1">
            <w:r w:rsidRPr="009F2392">
              <w:rPr>
                <w:rStyle w:val="af0"/>
                <w:noProof/>
                <w:lang w:val="ru-RU"/>
              </w:rPr>
              <w:t>3.6.7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Обслуживание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ACFD9" w14:textId="704C475B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39" w:history="1">
            <w:r w:rsidRPr="009F2392">
              <w:rPr>
                <w:rStyle w:val="af0"/>
                <w:noProof/>
                <w:lang w:val="ru-RU"/>
              </w:rPr>
              <w:t>3.6.8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Интеграция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4A0A9" w14:textId="46152991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40" w:history="1">
            <w:r w:rsidRPr="009F2392">
              <w:rPr>
                <w:rStyle w:val="af0"/>
                <w:noProof/>
                <w:lang w:val="ru-RU"/>
              </w:rPr>
              <w:t>3.6.9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Поддержка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42B4C" w14:textId="2FDAD494" w:rsidR="00F04FE9" w:rsidRDefault="00F04FE9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41" w:history="1">
            <w:r w:rsidRPr="009F2392">
              <w:rPr>
                <w:rStyle w:val="af0"/>
                <w:noProof/>
                <w:lang w:val="ru-RU"/>
              </w:rPr>
              <w:t>3.6.10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Законодательные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DA30E" w14:textId="425A12E7" w:rsidR="00F04FE9" w:rsidRDefault="00F04FE9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51655942" w:history="1">
            <w:r w:rsidRPr="009F2392">
              <w:rPr>
                <w:rStyle w:val="af0"/>
                <w:noProof/>
                <w:lang w:val="ru-RU"/>
              </w:rPr>
              <w:t>3.7</w:t>
            </w:r>
            <w:r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Pr="009F2392">
              <w:rPr>
                <w:rStyle w:val="af0"/>
                <w:noProof/>
                <w:lang w:val="ru-RU"/>
              </w:rPr>
              <w:t>Дополнительные комментарии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_Toc151655942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B3904" w14:textId="35C51C84" w:rsidR="00B726FC" w:rsidRDefault="00B726FC">
          <w:r>
            <w:rPr>
              <w:b/>
              <w:bCs/>
            </w:rPr>
            <w:fldChar w:fldCharType="end"/>
          </w:r>
        </w:p>
      </w:sdtContent>
    </w:sdt>
    <w:p w14:paraId="3FC854C9" w14:textId="734DEA0B" w:rsidR="007823B5" w:rsidRPr="00893221" w:rsidRDefault="007823B5" w:rsidP="007823B5">
      <w:pPr>
        <w:rPr>
          <w:lang w:val="ru-RU"/>
        </w:rPr>
      </w:pPr>
    </w:p>
    <w:p w14:paraId="03697B10" w14:textId="77777777" w:rsidR="007823B5" w:rsidRPr="003C2555" w:rsidRDefault="007823B5" w:rsidP="005D5FBD">
      <w:pPr>
        <w:pStyle w:val="1"/>
        <w:numPr>
          <w:ilvl w:val="0"/>
          <w:numId w:val="0"/>
        </w:numPr>
        <w:ind w:left="851" w:hanging="851"/>
        <w:rPr>
          <w:lang w:val="ru-RU"/>
        </w:rPr>
      </w:pPr>
      <w:r w:rsidRPr="00893221">
        <w:rPr>
          <w:lang w:val="ru-RU"/>
        </w:rPr>
        <w:br w:type="page"/>
      </w:r>
      <w:bookmarkStart w:id="5" w:name="_Toc115853719"/>
      <w:bookmarkStart w:id="6" w:name="_Toc151655861"/>
      <w:r w:rsidR="003C2555">
        <w:rPr>
          <w:lang w:val="ru-RU"/>
        </w:rPr>
        <w:lastRenderedPageBreak/>
        <w:t>История изменений</w:t>
      </w:r>
      <w:bookmarkEnd w:id="5"/>
      <w:bookmarkEnd w:id="6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 w14:paraId="6F60FC1A" w14:textId="77777777">
        <w:tc>
          <w:tcPr>
            <w:tcW w:w="1701" w:type="dxa"/>
            <w:shd w:val="pct10" w:color="000000" w:fill="FFFFFF"/>
          </w:tcPr>
          <w:p w14:paraId="00A2D8B4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bookmarkStart w:id="7" w:name="Ver_00"/>
            <w:bookmarkEnd w:id="7"/>
            <w:r>
              <w:rPr>
                <w:b/>
                <w:lang w:val="ru-RU"/>
              </w:rPr>
              <w:t>Дата</w:t>
            </w:r>
          </w:p>
        </w:tc>
        <w:tc>
          <w:tcPr>
            <w:tcW w:w="1701" w:type="dxa"/>
            <w:shd w:val="pct10" w:color="000000" w:fill="FFFFFF"/>
          </w:tcPr>
          <w:p w14:paraId="0260143D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402" w:type="dxa"/>
            <w:shd w:val="pct10" w:color="000000" w:fill="FFFFFF"/>
          </w:tcPr>
          <w:p w14:paraId="3AF50708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694" w:type="dxa"/>
            <w:shd w:val="pct10" w:color="000000" w:fill="FFFFFF"/>
          </w:tcPr>
          <w:p w14:paraId="651B9CF3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Автор(ы)</w:t>
            </w:r>
          </w:p>
        </w:tc>
      </w:tr>
      <w:tr w:rsidR="007823B5" w:rsidRPr="00D71CC3" w14:paraId="319D3B1C" w14:textId="77777777">
        <w:tc>
          <w:tcPr>
            <w:tcW w:w="1701" w:type="dxa"/>
          </w:tcPr>
          <w:p w14:paraId="76B46BE0" w14:textId="214F70A5" w:rsidR="007823B5" w:rsidRPr="00212AD2" w:rsidRDefault="003C2555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  <w:r w:rsidR="00D916B7">
              <w:t>2</w:t>
            </w:r>
            <w:r w:rsidR="00212AD2">
              <w:rPr>
                <w:lang w:val="ru-RU"/>
              </w:rPr>
              <w:t>3</w:t>
            </w:r>
            <w:r>
              <w:rPr>
                <w:lang w:val="ru-RU"/>
              </w:rPr>
              <w:t>-</w:t>
            </w:r>
            <w:r w:rsidR="00212AD2">
              <w:rPr>
                <w:lang w:val="ru-RU"/>
              </w:rPr>
              <w:t>10</w:t>
            </w:r>
            <w:r>
              <w:rPr>
                <w:lang w:val="ru-RU"/>
              </w:rPr>
              <w:t>-</w:t>
            </w:r>
            <w:r w:rsidR="00212AD2">
              <w:rPr>
                <w:lang w:val="ru-RU"/>
              </w:rPr>
              <w:t>03</w:t>
            </w:r>
          </w:p>
        </w:tc>
        <w:tc>
          <w:tcPr>
            <w:tcW w:w="1701" w:type="dxa"/>
          </w:tcPr>
          <w:p w14:paraId="029B6917" w14:textId="77777777" w:rsidR="007823B5" w:rsidRPr="003C2555" w:rsidRDefault="003C2555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3402" w:type="dxa"/>
          </w:tcPr>
          <w:p w14:paraId="1F1B3C73" w14:textId="37ED9B40" w:rsidR="007823B5" w:rsidRPr="00D9349E" w:rsidRDefault="00D9349E" w:rsidP="00AB2B3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Начальная ревизия</w:t>
            </w:r>
            <w:r w:rsidR="00F04FE9">
              <w:rPr>
                <w:lang w:val="ru-RU"/>
              </w:rPr>
              <w:t>.</w:t>
            </w:r>
          </w:p>
        </w:tc>
        <w:tc>
          <w:tcPr>
            <w:tcW w:w="2694" w:type="dxa"/>
          </w:tcPr>
          <w:p w14:paraId="253ADDC3" w14:textId="77777777" w:rsidR="007823B5" w:rsidRDefault="00212AD2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Бахтияров А.В.</w:t>
            </w:r>
          </w:p>
          <w:p w14:paraId="72EAB7E2" w14:textId="7EF659A1" w:rsidR="00212AD2" w:rsidRPr="00D9349E" w:rsidRDefault="00212AD2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Новостроев И.Д.</w:t>
            </w:r>
          </w:p>
        </w:tc>
      </w:tr>
      <w:tr w:rsidR="007823B5" w:rsidRPr="00D71CC3" w14:paraId="3E326AB4" w14:textId="77777777">
        <w:tc>
          <w:tcPr>
            <w:tcW w:w="1701" w:type="dxa"/>
          </w:tcPr>
          <w:p w14:paraId="77F16B1F" w14:textId="23F28941" w:rsidR="007823B5" w:rsidRPr="00B66B38" w:rsidRDefault="009D4C3F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2023-10-19</w:t>
            </w:r>
          </w:p>
        </w:tc>
        <w:tc>
          <w:tcPr>
            <w:tcW w:w="1701" w:type="dxa"/>
          </w:tcPr>
          <w:p w14:paraId="03A78F2F" w14:textId="20C6B829" w:rsidR="007823B5" w:rsidRPr="00161C00" w:rsidRDefault="009D4C3F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402" w:type="dxa"/>
          </w:tcPr>
          <w:p w14:paraId="4E2CA88F" w14:textId="38232921" w:rsidR="007823B5" w:rsidRPr="00B66B38" w:rsidRDefault="009D4C3F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Исправление недочетов, добавлен 3 раздел</w:t>
            </w:r>
            <w:r w:rsidR="00F04FE9">
              <w:rPr>
                <w:lang w:val="ru-RU"/>
              </w:rPr>
              <w:t>.</w:t>
            </w:r>
          </w:p>
        </w:tc>
        <w:tc>
          <w:tcPr>
            <w:tcW w:w="2694" w:type="dxa"/>
          </w:tcPr>
          <w:p w14:paraId="625655A4" w14:textId="77777777" w:rsidR="007823B5" w:rsidRDefault="009D4C3F" w:rsidP="00AB2B39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Новостроев И.Д.</w:t>
            </w:r>
          </w:p>
          <w:p w14:paraId="224B4F6A" w14:textId="08DE2018" w:rsidR="009D4C3F" w:rsidRPr="00B66B38" w:rsidRDefault="009D4C3F" w:rsidP="00AB2B39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Бахтияров А.В.</w:t>
            </w:r>
          </w:p>
        </w:tc>
      </w:tr>
      <w:tr w:rsidR="007823B5" w:rsidRPr="00D71CC3" w14:paraId="3A8C4934" w14:textId="77777777">
        <w:tc>
          <w:tcPr>
            <w:tcW w:w="1701" w:type="dxa"/>
          </w:tcPr>
          <w:p w14:paraId="2F344306" w14:textId="28CC492B" w:rsidR="007823B5" w:rsidRPr="00971049" w:rsidRDefault="00971049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2023-11-14</w:t>
            </w:r>
          </w:p>
        </w:tc>
        <w:tc>
          <w:tcPr>
            <w:tcW w:w="1701" w:type="dxa"/>
          </w:tcPr>
          <w:p w14:paraId="02FC0989" w14:textId="6C38F948" w:rsidR="007823B5" w:rsidRPr="00971049" w:rsidRDefault="00971049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3402" w:type="dxa"/>
          </w:tcPr>
          <w:p w14:paraId="1A0683C5" w14:textId="7BC46352" w:rsidR="007823B5" w:rsidRPr="00971049" w:rsidRDefault="00971049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 xml:space="preserve">Изменены пункты в </w:t>
            </w:r>
            <w:proofErr w:type="spellStart"/>
            <w:r>
              <w:rPr>
                <w:lang w:val="ru-RU"/>
              </w:rPr>
              <w:t>соответсвии</w:t>
            </w:r>
            <w:proofErr w:type="spellEnd"/>
            <w:r>
              <w:rPr>
                <w:lang w:val="ru-RU"/>
              </w:rPr>
              <w:t xml:space="preserve"> с новыми требованиями</w:t>
            </w:r>
            <w:r w:rsidR="00F04FE9">
              <w:rPr>
                <w:lang w:val="ru-RU"/>
              </w:rPr>
              <w:t>.</w:t>
            </w:r>
          </w:p>
        </w:tc>
        <w:tc>
          <w:tcPr>
            <w:tcW w:w="2694" w:type="dxa"/>
          </w:tcPr>
          <w:p w14:paraId="06F9DC7D" w14:textId="7504DD8D" w:rsidR="007823B5" w:rsidRPr="00B66B38" w:rsidRDefault="00971049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Новостроев И.Д.</w:t>
            </w:r>
          </w:p>
        </w:tc>
      </w:tr>
      <w:tr w:rsidR="00AB2B39" w:rsidRPr="00D71CC3" w14:paraId="4F0F363D" w14:textId="77777777">
        <w:tc>
          <w:tcPr>
            <w:tcW w:w="1701" w:type="dxa"/>
          </w:tcPr>
          <w:p w14:paraId="32E126A9" w14:textId="58130DB2" w:rsidR="00AB2B39" w:rsidRPr="00AB2B39" w:rsidRDefault="00F04FE9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en-GB"/>
              </w:rPr>
              <w:t>2023-11-</w:t>
            </w:r>
            <w:r>
              <w:rPr>
                <w:lang w:val="en-GB"/>
              </w:rPr>
              <w:t>20</w:t>
            </w:r>
          </w:p>
        </w:tc>
        <w:tc>
          <w:tcPr>
            <w:tcW w:w="1701" w:type="dxa"/>
          </w:tcPr>
          <w:p w14:paraId="0294E1E9" w14:textId="186C0222" w:rsidR="00AB2B39" w:rsidRPr="00F04FE9" w:rsidRDefault="00F04FE9" w:rsidP="007823B5">
            <w:pPr>
              <w:pStyle w:val="table"/>
              <w:jc w:val="center"/>
            </w:pPr>
            <w:r>
              <w:t>1.2</w:t>
            </w:r>
          </w:p>
        </w:tc>
        <w:tc>
          <w:tcPr>
            <w:tcW w:w="3402" w:type="dxa"/>
          </w:tcPr>
          <w:p w14:paraId="24AB6A2F" w14:textId="2ED9FCCF" w:rsidR="00AB2B39" w:rsidRPr="00F04FE9" w:rsidRDefault="00F04FE9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Добавлены приоритеты и риски. Удалена</w:t>
            </w:r>
            <w:r w:rsidRPr="00F04FE9">
              <w:rPr>
                <w:lang w:val="ru-RU"/>
              </w:rPr>
              <w:t>/</w:t>
            </w:r>
            <w:r>
              <w:rPr>
                <w:lang w:val="ru-RU"/>
              </w:rPr>
              <w:t>перенесена информация из раздела №2.</w:t>
            </w:r>
          </w:p>
        </w:tc>
        <w:tc>
          <w:tcPr>
            <w:tcW w:w="2694" w:type="dxa"/>
          </w:tcPr>
          <w:p w14:paraId="3934B091" w14:textId="77777777" w:rsidR="00AB2B39" w:rsidRDefault="00F04FE9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Новостроев И.Д.</w:t>
            </w:r>
          </w:p>
          <w:p w14:paraId="5F154BF1" w14:textId="3566802C" w:rsidR="00F04FE9" w:rsidRDefault="00F04FE9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Бахтияров А.В.</w:t>
            </w:r>
          </w:p>
        </w:tc>
      </w:tr>
      <w:tr w:rsidR="004B2CB6" w:rsidRPr="00D71CC3" w14:paraId="058E39C6" w14:textId="77777777">
        <w:tc>
          <w:tcPr>
            <w:tcW w:w="1701" w:type="dxa"/>
          </w:tcPr>
          <w:p w14:paraId="15A0AC43" w14:textId="45F2431D" w:rsidR="004B2CB6" w:rsidRPr="00161C00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4FFD419C" w14:textId="4F1078AC" w:rsidR="004B2CB6" w:rsidRPr="00161C00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41CACB26" w14:textId="503CFF06" w:rsidR="004B2CB6" w:rsidRDefault="004B2CB6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1BE0439A" w14:textId="0DB0BC85" w:rsidR="004B2CB6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206C47" w:rsidRPr="00D71CC3" w14:paraId="337AD3D7" w14:textId="77777777">
        <w:tc>
          <w:tcPr>
            <w:tcW w:w="1701" w:type="dxa"/>
          </w:tcPr>
          <w:p w14:paraId="3C4B17B4" w14:textId="6619B477"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27D925C4" w14:textId="1B3F4A7F"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508A8DB8" w14:textId="41209D4C" w:rsidR="00206C47" w:rsidRPr="00206C47" w:rsidRDefault="00206C47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6E6BAA8D" w14:textId="7A058733" w:rsid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16049A" w:rsidRPr="00D71CC3" w14:paraId="39C507BF" w14:textId="77777777">
        <w:tc>
          <w:tcPr>
            <w:tcW w:w="1701" w:type="dxa"/>
          </w:tcPr>
          <w:p w14:paraId="0A1DB93F" w14:textId="6968D56B" w:rsidR="0016049A" w:rsidRPr="00161C00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31586D12" w14:textId="0A228584" w:rsidR="0016049A" w:rsidRPr="00161C00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285D1472" w14:textId="74555ECB" w:rsidR="0016049A" w:rsidRPr="0016049A" w:rsidRDefault="0016049A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15E62924" w14:textId="032D1A44" w:rsidR="0016049A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CF6143" w14:paraId="5DC684BD" w14:textId="77777777">
        <w:tc>
          <w:tcPr>
            <w:tcW w:w="1701" w:type="dxa"/>
            <w:shd w:val="clear" w:color="000000" w:fill="FFFFFF"/>
          </w:tcPr>
          <w:p w14:paraId="56C6F0AB" w14:textId="094B4AA8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1701" w:type="dxa"/>
            <w:shd w:val="clear" w:color="000000" w:fill="FFFFFF"/>
          </w:tcPr>
          <w:p w14:paraId="290BB87F" w14:textId="775EC227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402" w:type="dxa"/>
            <w:shd w:val="clear" w:color="000000" w:fill="FFFFFF"/>
          </w:tcPr>
          <w:p w14:paraId="41B1BAF3" w14:textId="551DE81F" w:rsidR="00CF6143" w:rsidRDefault="00CF6143">
            <w:pPr>
              <w:spacing w:before="20" w:line="240" w:lineRule="atLeast"/>
              <w:ind w:left="57" w:right="57"/>
              <w:rPr>
                <w:rFonts w:eastAsia="Arial"/>
                <w:sz w:val="20"/>
              </w:rPr>
            </w:pPr>
          </w:p>
        </w:tc>
        <w:tc>
          <w:tcPr>
            <w:tcW w:w="2694" w:type="dxa"/>
            <w:shd w:val="clear" w:color="000000" w:fill="FFFFFF"/>
          </w:tcPr>
          <w:p w14:paraId="5A5DDBCF" w14:textId="75D05A1C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</w:tr>
    </w:tbl>
    <w:p w14:paraId="23DF401F" w14:textId="77777777" w:rsidR="007823B5" w:rsidRPr="00B66B38" w:rsidRDefault="007823B5" w:rsidP="007823B5">
      <w:pPr>
        <w:pStyle w:val="a7"/>
        <w:rPr>
          <w:sz w:val="16"/>
          <w:lang w:val="ru-RU"/>
        </w:rPr>
      </w:pPr>
    </w:p>
    <w:p w14:paraId="46ABA999" w14:textId="77777777" w:rsidR="007823B5" w:rsidRPr="00D71CC3" w:rsidRDefault="007823B5" w:rsidP="007823B5">
      <w:pPr>
        <w:pStyle w:val="1"/>
        <w:keepNext/>
        <w:tabs>
          <w:tab w:val="num" w:pos="709"/>
        </w:tabs>
        <w:ind w:left="709" w:hanging="709"/>
        <w:rPr>
          <w:lang w:val="en-GB"/>
        </w:rPr>
      </w:pPr>
      <w:r w:rsidRPr="53212675">
        <w:rPr>
          <w:lang w:val="ru-RU"/>
        </w:rPr>
        <w:br w:type="page"/>
      </w:r>
      <w:bookmarkStart w:id="8" w:name="_Toc115853720"/>
      <w:bookmarkStart w:id="9" w:name="_Toc151655862"/>
      <w:r w:rsidR="53212675" w:rsidRPr="53212675">
        <w:rPr>
          <w:lang w:val="ru-RU"/>
        </w:rPr>
        <w:lastRenderedPageBreak/>
        <w:t>Введение</w:t>
      </w:r>
      <w:bookmarkEnd w:id="8"/>
      <w:bookmarkEnd w:id="9"/>
    </w:p>
    <w:p w14:paraId="5E5D5605" w14:textId="77777777" w:rsidR="007823B5" w:rsidRDefault="53212675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10" w:name="_Toc115853721"/>
      <w:bookmarkStart w:id="11" w:name="_Toc151655863"/>
      <w:r w:rsidRPr="53212675">
        <w:rPr>
          <w:lang w:val="ru-RU"/>
        </w:rPr>
        <w:t>Цели</w:t>
      </w:r>
      <w:bookmarkEnd w:id="10"/>
      <w:bookmarkEnd w:id="11"/>
    </w:p>
    <w:p w14:paraId="0869DC18" w14:textId="498861C0" w:rsidR="00212AD2" w:rsidRDefault="009D4C3F" w:rsidP="003B671A">
      <w:pPr>
        <w:ind w:firstLine="709"/>
      </w:pPr>
      <w:bookmarkStart w:id="12" w:name="_Toc115853722"/>
      <w:proofErr w:type="spellStart"/>
      <w:r w:rsidRPr="009D4C3F">
        <w:t>Целью</w:t>
      </w:r>
      <w:proofErr w:type="spellEnd"/>
      <w:r w:rsidRPr="009D4C3F">
        <w:t xml:space="preserve"> </w:t>
      </w:r>
      <w:proofErr w:type="spellStart"/>
      <w:r w:rsidRPr="009D4C3F">
        <w:t>данного</w:t>
      </w:r>
      <w:proofErr w:type="spellEnd"/>
      <w:r w:rsidRPr="009D4C3F">
        <w:t xml:space="preserve"> </w:t>
      </w:r>
      <w:proofErr w:type="spellStart"/>
      <w:r w:rsidRPr="009D4C3F">
        <w:t>проекта</w:t>
      </w:r>
      <w:proofErr w:type="spellEnd"/>
      <w:r w:rsidRPr="009D4C3F">
        <w:t xml:space="preserve"> </w:t>
      </w:r>
      <w:proofErr w:type="spellStart"/>
      <w:r w:rsidRPr="009D4C3F">
        <w:t>является</w:t>
      </w:r>
      <w:proofErr w:type="spellEnd"/>
      <w:r w:rsidRPr="009D4C3F">
        <w:t xml:space="preserve"> </w:t>
      </w:r>
      <w:proofErr w:type="spellStart"/>
      <w:r w:rsidRPr="009D4C3F">
        <w:t>разработка</w:t>
      </w:r>
      <w:proofErr w:type="spellEnd"/>
      <w:r w:rsidRPr="009D4C3F">
        <w:t xml:space="preserve"> и </w:t>
      </w:r>
      <w:proofErr w:type="spellStart"/>
      <w:r w:rsidRPr="009D4C3F">
        <w:t>внедрение</w:t>
      </w:r>
      <w:proofErr w:type="spellEnd"/>
      <w:r w:rsidRPr="009D4C3F">
        <w:t xml:space="preserve"> </w:t>
      </w:r>
      <w:proofErr w:type="spellStart"/>
      <w:r w:rsidRPr="009D4C3F">
        <w:t>специализированной</w:t>
      </w:r>
      <w:proofErr w:type="spellEnd"/>
      <w:r w:rsidRPr="009D4C3F">
        <w:t xml:space="preserve"> </w:t>
      </w:r>
      <w:proofErr w:type="spellStart"/>
      <w:r w:rsidRPr="009D4C3F">
        <w:t>системы</w:t>
      </w:r>
      <w:proofErr w:type="spellEnd"/>
      <w:r w:rsidRPr="009D4C3F">
        <w:t xml:space="preserve">, </w:t>
      </w:r>
      <w:proofErr w:type="spellStart"/>
      <w:r w:rsidRPr="009D4C3F">
        <w:t>которая</w:t>
      </w:r>
      <w:proofErr w:type="spellEnd"/>
      <w:r w:rsidRPr="009D4C3F">
        <w:t xml:space="preserve"> </w:t>
      </w:r>
      <w:proofErr w:type="spellStart"/>
      <w:r w:rsidRPr="009D4C3F">
        <w:t>позволит</w:t>
      </w:r>
      <w:proofErr w:type="spellEnd"/>
      <w:r w:rsidRPr="009D4C3F">
        <w:t xml:space="preserve"> </w:t>
      </w:r>
      <w:proofErr w:type="spellStart"/>
      <w:r w:rsidRPr="009D4C3F">
        <w:t>нашей</w:t>
      </w:r>
      <w:proofErr w:type="spellEnd"/>
      <w:r w:rsidRPr="009D4C3F">
        <w:t xml:space="preserve"> </w:t>
      </w:r>
      <w:proofErr w:type="spellStart"/>
      <w:r w:rsidRPr="009D4C3F">
        <w:t>строительной</w:t>
      </w:r>
      <w:proofErr w:type="spellEnd"/>
      <w:r w:rsidRPr="009D4C3F">
        <w:t xml:space="preserve"> </w:t>
      </w:r>
      <w:proofErr w:type="spellStart"/>
      <w:r w:rsidRPr="009D4C3F">
        <w:t>компании</w:t>
      </w:r>
      <w:proofErr w:type="spellEnd"/>
      <w:r w:rsidRPr="009D4C3F">
        <w:t xml:space="preserve"> </w:t>
      </w:r>
      <w:proofErr w:type="spellStart"/>
      <w:r w:rsidRPr="009D4C3F">
        <w:t>более</w:t>
      </w:r>
      <w:proofErr w:type="spellEnd"/>
      <w:r w:rsidRPr="009D4C3F">
        <w:t xml:space="preserve"> </w:t>
      </w:r>
      <w:proofErr w:type="spellStart"/>
      <w:r w:rsidRPr="009D4C3F">
        <w:t>эффективно</w:t>
      </w:r>
      <w:proofErr w:type="spellEnd"/>
      <w:r w:rsidRPr="009D4C3F">
        <w:t xml:space="preserve"> </w:t>
      </w:r>
      <w:proofErr w:type="spellStart"/>
      <w:r w:rsidRPr="009D4C3F">
        <w:t>участвовать</w:t>
      </w:r>
      <w:proofErr w:type="spellEnd"/>
      <w:r w:rsidRPr="009D4C3F">
        <w:t xml:space="preserve"> в </w:t>
      </w:r>
      <w:proofErr w:type="spellStart"/>
      <w:r w:rsidRPr="009D4C3F">
        <w:t>конкурсах</w:t>
      </w:r>
      <w:proofErr w:type="spellEnd"/>
      <w:r w:rsidRPr="009D4C3F">
        <w:t xml:space="preserve"> </w:t>
      </w:r>
      <w:proofErr w:type="spellStart"/>
      <w:r w:rsidRPr="009D4C3F">
        <w:t>на</w:t>
      </w:r>
      <w:proofErr w:type="spellEnd"/>
      <w:r w:rsidRPr="009D4C3F">
        <w:t xml:space="preserve"> </w:t>
      </w:r>
      <w:proofErr w:type="spellStart"/>
      <w:r w:rsidRPr="009D4C3F">
        <w:t>выполнение</w:t>
      </w:r>
      <w:proofErr w:type="spellEnd"/>
      <w:r w:rsidRPr="009D4C3F">
        <w:t xml:space="preserve"> </w:t>
      </w:r>
      <w:proofErr w:type="spellStart"/>
      <w:r w:rsidRPr="009D4C3F">
        <w:t>строительных</w:t>
      </w:r>
      <w:proofErr w:type="spellEnd"/>
      <w:r w:rsidRPr="009D4C3F">
        <w:t xml:space="preserve"> </w:t>
      </w:r>
      <w:proofErr w:type="spellStart"/>
      <w:r w:rsidRPr="009D4C3F">
        <w:t>работ</w:t>
      </w:r>
      <w:proofErr w:type="spellEnd"/>
      <w:r w:rsidRPr="009D4C3F">
        <w:t xml:space="preserve">. </w:t>
      </w:r>
      <w:proofErr w:type="spellStart"/>
      <w:r w:rsidRPr="009D4C3F">
        <w:t>Система</w:t>
      </w:r>
      <w:proofErr w:type="spellEnd"/>
      <w:r w:rsidRPr="009D4C3F">
        <w:t xml:space="preserve"> </w:t>
      </w:r>
      <w:proofErr w:type="spellStart"/>
      <w:r w:rsidRPr="009D4C3F">
        <w:t>будет</w:t>
      </w:r>
      <w:proofErr w:type="spellEnd"/>
      <w:r w:rsidRPr="009D4C3F">
        <w:t xml:space="preserve"> </w:t>
      </w:r>
      <w:proofErr w:type="spellStart"/>
      <w:r w:rsidRPr="009D4C3F">
        <w:t>предоставлять</w:t>
      </w:r>
      <w:proofErr w:type="spellEnd"/>
      <w:r w:rsidRPr="009D4C3F">
        <w:t xml:space="preserve"> </w:t>
      </w:r>
      <w:proofErr w:type="spellStart"/>
      <w:r w:rsidRPr="009D4C3F">
        <w:t>возможность</w:t>
      </w:r>
      <w:proofErr w:type="spellEnd"/>
      <w:r w:rsidRPr="009D4C3F">
        <w:t xml:space="preserve"> </w:t>
      </w:r>
      <w:proofErr w:type="spellStart"/>
      <w:r w:rsidRPr="009D4C3F">
        <w:t>автоматизированного</w:t>
      </w:r>
      <w:proofErr w:type="spellEnd"/>
      <w:r w:rsidRPr="009D4C3F">
        <w:t xml:space="preserve"> </w:t>
      </w:r>
      <w:proofErr w:type="spellStart"/>
      <w:r w:rsidRPr="009D4C3F">
        <w:t>анализа</w:t>
      </w:r>
      <w:proofErr w:type="spellEnd"/>
      <w:r w:rsidRPr="009D4C3F">
        <w:t xml:space="preserve"> </w:t>
      </w:r>
      <w:proofErr w:type="spellStart"/>
      <w:r w:rsidRPr="009D4C3F">
        <w:t>конкурсной</w:t>
      </w:r>
      <w:proofErr w:type="spellEnd"/>
      <w:r w:rsidRPr="009D4C3F">
        <w:t xml:space="preserve"> </w:t>
      </w:r>
      <w:proofErr w:type="spellStart"/>
      <w:r w:rsidRPr="009D4C3F">
        <w:t>документации</w:t>
      </w:r>
      <w:proofErr w:type="spellEnd"/>
      <w:r w:rsidRPr="009D4C3F">
        <w:t xml:space="preserve">, </w:t>
      </w:r>
      <w:proofErr w:type="spellStart"/>
      <w:r w:rsidRPr="009D4C3F">
        <w:t>включая</w:t>
      </w:r>
      <w:proofErr w:type="spellEnd"/>
      <w:r w:rsidRPr="009D4C3F">
        <w:t xml:space="preserve"> </w:t>
      </w:r>
      <w:proofErr w:type="spellStart"/>
      <w:r w:rsidRPr="009D4C3F">
        <w:t>сроки</w:t>
      </w:r>
      <w:proofErr w:type="spellEnd"/>
      <w:r w:rsidRPr="009D4C3F">
        <w:t xml:space="preserve"> </w:t>
      </w:r>
      <w:proofErr w:type="spellStart"/>
      <w:r w:rsidRPr="009D4C3F">
        <w:t>работ</w:t>
      </w:r>
      <w:proofErr w:type="spellEnd"/>
      <w:r w:rsidRPr="009D4C3F">
        <w:t xml:space="preserve">, </w:t>
      </w:r>
      <w:proofErr w:type="spellStart"/>
      <w:r w:rsidRPr="009D4C3F">
        <w:t>максимальную</w:t>
      </w:r>
      <w:proofErr w:type="spellEnd"/>
      <w:r w:rsidRPr="009D4C3F">
        <w:t xml:space="preserve"> </w:t>
      </w:r>
      <w:proofErr w:type="spellStart"/>
      <w:r w:rsidRPr="009D4C3F">
        <w:t>стоимость</w:t>
      </w:r>
      <w:proofErr w:type="spellEnd"/>
      <w:r w:rsidRPr="009D4C3F">
        <w:t xml:space="preserve"> </w:t>
      </w:r>
      <w:proofErr w:type="spellStart"/>
      <w:r w:rsidRPr="009D4C3F">
        <w:t>работ</w:t>
      </w:r>
      <w:proofErr w:type="spellEnd"/>
      <w:r w:rsidRPr="009D4C3F">
        <w:t xml:space="preserve"> и </w:t>
      </w:r>
      <w:proofErr w:type="spellStart"/>
      <w:r w:rsidRPr="009D4C3F">
        <w:t>объем</w:t>
      </w:r>
      <w:proofErr w:type="spellEnd"/>
      <w:r w:rsidRPr="009D4C3F">
        <w:t xml:space="preserve"> </w:t>
      </w:r>
      <w:proofErr w:type="spellStart"/>
      <w:r w:rsidRPr="009D4C3F">
        <w:t>работ</w:t>
      </w:r>
      <w:proofErr w:type="spellEnd"/>
      <w:r w:rsidRPr="009D4C3F">
        <w:t>.</w:t>
      </w:r>
    </w:p>
    <w:p w14:paraId="101AE895" w14:textId="1730A312" w:rsidR="009D4C3F" w:rsidRDefault="009D4C3F" w:rsidP="003B671A">
      <w:pPr>
        <w:ind w:firstLine="709"/>
      </w:pPr>
    </w:p>
    <w:p w14:paraId="37AE31CB" w14:textId="77777777" w:rsidR="009D4C3F" w:rsidRDefault="009D4C3F" w:rsidP="009D4C3F">
      <w:pPr>
        <w:ind w:firstLine="709"/>
      </w:pPr>
      <w:proofErr w:type="spellStart"/>
      <w:r>
        <w:t>Цели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>:</w:t>
      </w:r>
    </w:p>
    <w:p w14:paraId="30B91C67" w14:textId="77777777" w:rsidR="009D4C3F" w:rsidRDefault="009D4C3F" w:rsidP="009D4C3F">
      <w:pPr>
        <w:ind w:firstLine="709"/>
      </w:pPr>
    </w:p>
    <w:p w14:paraId="48836539" w14:textId="77777777" w:rsidR="009D4C3F" w:rsidRDefault="009D4C3F" w:rsidP="009D4C3F">
      <w:pPr>
        <w:ind w:firstLine="709"/>
      </w:pPr>
      <w:r>
        <w:t xml:space="preserve">1. </w:t>
      </w:r>
      <w:proofErr w:type="spellStart"/>
      <w:r>
        <w:t>Улучшение</w:t>
      </w:r>
      <w:proofErr w:type="spellEnd"/>
      <w:r>
        <w:t xml:space="preserve"> </w:t>
      </w:r>
      <w:proofErr w:type="spellStart"/>
      <w:r>
        <w:t>процесса</w:t>
      </w:r>
      <w:proofErr w:type="spellEnd"/>
      <w:r>
        <w:t xml:space="preserve"> </w:t>
      </w:r>
      <w:proofErr w:type="spellStart"/>
      <w:r>
        <w:t>подготовки</w:t>
      </w:r>
      <w:proofErr w:type="spellEnd"/>
      <w:r>
        <w:t xml:space="preserve"> к </w:t>
      </w:r>
      <w:proofErr w:type="spellStart"/>
      <w:r>
        <w:t>участию</w:t>
      </w:r>
      <w:proofErr w:type="spellEnd"/>
      <w:r>
        <w:t xml:space="preserve"> в </w:t>
      </w:r>
      <w:proofErr w:type="spellStart"/>
      <w:r>
        <w:t>конкурсах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строительство</w:t>
      </w:r>
      <w:proofErr w:type="spellEnd"/>
      <w:r>
        <w:t xml:space="preserve"> </w:t>
      </w:r>
      <w:proofErr w:type="spellStart"/>
      <w:r>
        <w:t>дорог</w:t>
      </w:r>
      <w:proofErr w:type="spellEnd"/>
      <w:r>
        <w:t>.</w:t>
      </w:r>
    </w:p>
    <w:p w14:paraId="73CF1252" w14:textId="77777777" w:rsidR="009D4C3F" w:rsidRDefault="009D4C3F" w:rsidP="009D4C3F">
      <w:pPr>
        <w:ind w:firstLine="709"/>
      </w:pPr>
    </w:p>
    <w:p w14:paraId="69FED317" w14:textId="77777777" w:rsidR="009D4C3F" w:rsidRDefault="009D4C3F" w:rsidP="009D4C3F">
      <w:pPr>
        <w:ind w:firstLine="709"/>
      </w:pPr>
      <w:r>
        <w:t xml:space="preserve">2. </w:t>
      </w:r>
      <w:proofErr w:type="spellStart"/>
      <w:r>
        <w:t>Оптимизация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конкурсных</w:t>
      </w:r>
      <w:proofErr w:type="spellEnd"/>
      <w:r>
        <w:t xml:space="preserve"> </w:t>
      </w:r>
      <w:proofErr w:type="spellStart"/>
      <w:r>
        <w:t>предложений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определения</w:t>
      </w:r>
      <w:proofErr w:type="spellEnd"/>
      <w:r>
        <w:t xml:space="preserve"> </w:t>
      </w:r>
      <w:proofErr w:type="spellStart"/>
      <w:r>
        <w:t>подходящих</w:t>
      </w:r>
      <w:proofErr w:type="spellEnd"/>
      <w:r>
        <w:t xml:space="preserve"> </w:t>
      </w:r>
      <w:proofErr w:type="spellStart"/>
      <w:r>
        <w:t>проектов</w:t>
      </w:r>
      <w:proofErr w:type="spellEnd"/>
      <w:r>
        <w:t>.</w:t>
      </w:r>
    </w:p>
    <w:p w14:paraId="6FF50A92" w14:textId="77777777" w:rsidR="009D4C3F" w:rsidRDefault="009D4C3F" w:rsidP="009D4C3F">
      <w:pPr>
        <w:ind w:firstLine="709"/>
      </w:pPr>
    </w:p>
    <w:p w14:paraId="26A36E7D" w14:textId="77777777" w:rsidR="009D4C3F" w:rsidRDefault="009D4C3F" w:rsidP="009D4C3F">
      <w:pPr>
        <w:ind w:firstLine="709"/>
      </w:pPr>
      <w:r>
        <w:t xml:space="preserve">3. </w:t>
      </w:r>
      <w:proofErr w:type="spellStart"/>
      <w:r>
        <w:t>Увеличение</w:t>
      </w:r>
      <w:proofErr w:type="spellEnd"/>
      <w:r>
        <w:t xml:space="preserve"> </w:t>
      </w:r>
      <w:proofErr w:type="spellStart"/>
      <w:r>
        <w:t>шансов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успешное</w:t>
      </w:r>
      <w:proofErr w:type="spellEnd"/>
      <w:r>
        <w:t xml:space="preserve"> </w:t>
      </w:r>
      <w:proofErr w:type="spellStart"/>
      <w:r>
        <w:t>выигрыш</w:t>
      </w:r>
      <w:proofErr w:type="spellEnd"/>
      <w:r>
        <w:t xml:space="preserve"> в </w:t>
      </w:r>
      <w:proofErr w:type="spellStart"/>
      <w:r>
        <w:t>конкурсах</w:t>
      </w:r>
      <w:proofErr w:type="spellEnd"/>
      <w:r>
        <w:t>.</w:t>
      </w:r>
    </w:p>
    <w:p w14:paraId="66D2772B" w14:textId="77777777" w:rsidR="009D4C3F" w:rsidRDefault="009D4C3F" w:rsidP="009D4C3F">
      <w:pPr>
        <w:ind w:firstLine="709"/>
      </w:pPr>
    </w:p>
    <w:p w14:paraId="33328A95" w14:textId="77777777" w:rsidR="009D4C3F" w:rsidRDefault="009D4C3F" w:rsidP="009D4C3F">
      <w:pPr>
        <w:ind w:firstLine="709"/>
      </w:pPr>
      <w:r>
        <w:t xml:space="preserve">4. </w:t>
      </w:r>
      <w:proofErr w:type="spellStart"/>
      <w:r>
        <w:t>Снижение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и </w:t>
      </w:r>
      <w:proofErr w:type="spellStart"/>
      <w:r>
        <w:t>ресурсов</w:t>
      </w:r>
      <w:proofErr w:type="spellEnd"/>
      <w:r>
        <w:t xml:space="preserve">, </w:t>
      </w:r>
      <w:proofErr w:type="spellStart"/>
      <w:r>
        <w:t>затрачиваемых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конкурсной</w:t>
      </w:r>
      <w:proofErr w:type="spellEnd"/>
      <w:r>
        <w:t xml:space="preserve"> </w:t>
      </w:r>
      <w:proofErr w:type="spellStart"/>
      <w:r>
        <w:t>документации</w:t>
      </w:r>
      <w:proofErr w:type="spellEnd"/>
      <w:r>
        <w:t>.</w:t>
      </w:r>
    </w:p>
    <w:p w14:paraId="34FB476D" w14:textId="77777777" w:rsidR="009D4C3F" w:rsidRDefault="009D4C3F" w:rsidP="009D4C3F">
      <w:pPr>
        <w:ind w:firstLine="709"/>
      </w:pPr>
    </w:p>
    <w:p w14:paraId="26EFFD83" w14:textId="77777777" w:rsidR="009D4C3F" w:rsidRDefault="009D4C3F" w:rsidP="009D4C3F">
      <w:pPr>
        <w:ind w:firstLine="709"/>
      </w:pPr>
      <w:r>
        <w:t xml:space="preserve">5. </w:t>
      </w: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точных</w:t>
      </w:r>
      <w:proofErr w:type="spellEnd"/>
      <w:r>
        <w:t xml:space="preserve"> и </w:t>
      </w:r>
      <w:proofErr w:type="spellStart"/>
      <w:r>
        <w:t>надежных</w:t>
      </w:r>
      <w:proofErr w:type="spellEnd"/>
      <w:r>
        <w:t xml:space="preserve"> </w:t>
      </w:r>
      <w:proofErr w:type="spellStart"/>
      <w:r>
        <w:t>расчетов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объему</w:t>
      </w:r>
      <w:proofErr w:type="spellEnd"/>
      <w:r>
        <w:t xml:space="preserve"> и </w:t>
      </w:r>
      <w:proofErr w:type="spellStart"/>
      <w:r>
        <w:t>стоимости</w:t>
      </w:r>
      <w:proofErr w:type="spellEnd"/>
      <w:r>
        <w:t xml:space="preserve"> </w:t>
      </w:r>
      <w:proofErr w:type="spellStart"/>
      <w:r>
        <w:t>работ</w:t>
      </w:r>
      <w:proofErr w:type="spellEnd"/>
      <w:r>
        <w:t>.</w:t>
      </w:r>
    </w:p>
    <w:p w14:paraId="5FDD470E" w14:textId="77777777" w:rsidR="009D4C3F" w:rsidRDefault="009D4C3F" w:rsidP="009D4C3F">
      <w:pPr>
        <w:ind w:firstLine="709"/>
      </w:pPr>
    </w:p>
    <w:p w14:paraId="46FBD454" w14:textId="77777777" w:rsidR="009D4C3F" w:rsidRDefault="009D4C3F" w:rsidP="009D4C3F">
      <w:pPr>
        <w:ind w:firstLine="709"/>
      </w:pPr>
      <w:r>
        <w:t xml:space="preserve">6. </w:t>
      </w:r>
      <w:proofErr w:type="spellStart"/>
      <w:r>
        <w:t>Улучшение</w:t>
      </w:r>
      <w:proofErr w:type="spellEnd"/>
      <w:r>
        <w:t xml:space="preserve"> </w:t>
      </w:r>
      <w:proofErr w:type="spellStart"/>
      <w:r>
        <w:t>взаимодействия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различными</w:t>
      </w:r>
      <w:proofErr w:type="spellEnd"/>
      <w:r>
        <w:t xml:space="preserve"> </w:t>
      </w:r>
      <w:proofErr w:type="spellStart"/>
      <w:r>
        <w:t>специалистами</w:t>
      </w:r>
      <w:proofErr w:type="spellEnd"/>
      <w:r>
        <w:t xml:space="preserve"> </w:t>
      </w:r>
      <w:proofErr w:type="spellStart"/>
      <w:r>
        <w:t>внутри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 xml:space="preserve">, </w:t>
      </w:r>
      <w:proofErr w:type="spellStart"/>
      <w:r>
        <w:t>включая</w:t>
      </w:r>
      <w:proofErr w:type="spellEnd"/>
      <w:r>
        <w:t xml:space="preserve"> </w:t>
      </w:r>
      <w:proofErr w:type="spellStart"/>
      <w:r>
        <w:t>технических</w:t>
      </w:r>
      <w:proofErr w:type="spellEnd"/>
      <w:r>
        <w:t xml:space="preserve"> </w:t>
      </w:r>
      <w:proofErr w:type="spellStart"/>
      <w:r>
        <w:t>директоров</w:t>
      </w:r>
      <w:proofErr w:type="spellEnd"/>
      <w:r>
        <w:t xml:space="preserve">, </w:t>
      </w:r>
      <w:proofErr w:type="spellStart"/>
      <w:r>
        <w:t>бухгалтеров</w:t>
      </w:r>
      <w:proofErr w:type="spellEnd"/>
      <w:r>
        <w:t xml:space="preserve"> и </w:t>
      </w:r>
      <w:proofErr w:type="spellStart"/>
      <w:r>
        <w:t>менеджеров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закупкам</w:t>
      </w:r>
      <w:proofErr w:type="spellEnd"/>
      <w:r>
        <w:t>.</w:t>
      </w:r>
    </w:p>
    <w:p w14:paraId="460D781A" w14:textId="77777777" w:rsidR="009D4C3F" w:rsidRDefault="009D4C3F" w:rsidP="009D4C3F">
      <w:pPr>
        <w:ind w:firstLine="709"/>
      </w:pPr>
    </w:p>
    <w:p w14:paraId="3FECA1E3" w14:textId="0DC55244" w:rsidR="009D4C3F" w:rsidRPr="00913167" w:rsidRDefault="009D4C3F" w:rsidP="009D4C3F">
      <w:pPr>
        <w:ind w:firstLine="709"/>
      </w:pPr>
      <w:proofErr w:type="spellStart"/>
      <w:r>
        <w:t>Реализация</w:t>
      </w:r>
      <w:proofErr w:type="spellEnd"/>
      <w:r>
        <w:t xml:space="preserve"> </w:t>
      </w:r>
      <w:proofErr w:type="spellStart"/>
      <w:r>
        <w:t>этих</w:t>
      </w:r>
      <w:proofErr w:type="spellEnd"/>
      <w:r>
        <w:t xml:space="preserve"> </w:t>
      </w:r>
      <w:proofErr w:type="spellStart"/>
      <w:r>
        <w:t>целей</w:t>
      </w:r>
      <w:proofErr w:type="spellEnd"/>
      <w:r>
        <w:t xml:space="preserve"> </w:t>
      </w:r>
      <w:proofErr w:type="spellStart"/>
      <w:r>
        <w:t>позволит</w:t>
      </w:r>
      <w:proofErr w:type="spellEnd"/>
      <w:r>
        <w:t xml:space="preserve"> </w:t>
      </w:r>
      <w:proofErr w:type="spellStart"/>
      <w:r>
        <w:t>нашей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 xml:space="preserve"> </w:t>
      </w:r>
      <w:proofErr w:type="spellStart"/>
      <w:r>
        <w:t>более</w:t>
      </w:r>
      <w:proofErr w:type="spellEnd"/>
      <w:r>
        <w:t xml:space="preserve"> 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конкурировать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рынке</w:t>
      </w:r>
      <w:proofErr w:type="spellEnd"/>
      <w:r>
        <w:t xml:space="preserve"> </w:t>
      </w:r>
      <w:proofErr w:type="spellStart"/>
      <w:r>
        <w:t>строительства</w:t>
      </w:r>
      <w:proofErr w:type="spellEnd"/>
      <w:r>
        <w:t xml:space="preserve"> </w:t>
      </w:r>
      <w:proofErr w:type="spellStart"/>
      <w:r>
        <w:t>дорог</w:t>
      </w:r>
      <w:proofErr w:type="spellEnd"/>
      <w:r>
        <w:t xml:space="preserve">, </w:t>
      </w:r>
      <w:proofErr w:type="spellStart"/>
      <w:r>
        <w:t>повысить</w:t>
      </w:r>
      <w:proofErr w:type="spellEnd"/>
      <w:r>
        <w:t xml:space="preserve"> </w:t>
      </w:r>
      <w:proofErr w:type="spellStart"/>
      <w:r>
        <w:t>эффективность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ресурсов</w:t>
      </w:r>
      <w:proofErr w:type="spellEnd"/>
      <w:r>
        <w:t xml:space="preserve"> и </w:t>
      </w:r>
      <w:proofErr w:type="spellStart"/>
      <w:r>
        <w:t>сократить</w:t>
      </w:r>
      <w:proofErr w:type="spellEnd"/>
      <w:r>
        <w:t xml:space="preserve"> </w:t>
      </w:r>
      <w:proofErr w:type="spellStart"/>
      <w:r>
        <w:t>временные</w:t>
      </w:r>
      <w:proofErr w:type="spellEnd"/>
      <w:r>
        <w:t xml:space="preserve"> </w:t>
      </w:r>
      <w:proofErr w:type="spellStart"/>
      <w:r>
        <w:t>затраты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подготовку</w:t>
      </w:r>
      <w:proofErr w:type="spellEnd"/>
      <w:r>
        <w:t xml:space="preserve"> к </w:t>
      </w:r>
      <w:proofErr w:type="spellStart"/>
      <w:r>
        <w:t>участию</w:t>
      </w:r>
      <w:proofErr w:type="spellEnd"/>
      <w:r>
        <w:t xml:space="preserve"> в </w:t>
      </w:r>
      <w:proofErr w:type="spellStart"/>
      <w:r>
        <w:t>конкурсах</w:t>
      </w:r>
      <w:proofErr w:type="spellEnd"/>
      <w:r>
        <w:t>.</w:t>
      </w:r>
    </w:p>
    <w:p w14:paraId="366D039C" w14:textId="476AFA71" w:rsidR="007823B5" w:rsidRDefault="53212675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13" w:name="_Toc151655864"/>
      <w:r w:rsidRPr="53212675">
        <w:rPr>
          <w:lang w:val="ru-RU"/>
        </w:rPr>
        <w:t>Границы применения</w:t>
      </w:r>
      <w:bookmarkEnd w:id="12"/>
      <w:bookmarkEnd w:id="13"/>
    </w:p>
    <w:p w14:paraId="08E1512F" w14:textId="77777777" w:rsidR="009D4C3F" w:rsidRPr="009D4C3F" w:rsidRDefault="009D4C3F" w:rsidP="009D4C3F">
      <w:pPr>
        <w:pStyle w:val="1Einrckung"/>
        <w:rPr>
          <w:lang w:val="ru-RU"/>
        </w:rPr>
      </w:pPr>
      <w:r w:rsidRPr="009D4C3F">
        <w:rPr>
          <w:lang w:val="ru-RU"/>
        </w:rPr>
        <w:t>Данная система разрабатывается и предназначена для внутреннего использования внутри нашей строительной компании. Границы применения системы определяются следующим образом:</w:t>
      </w:r>
    </w:p>
    <w:p w14:paraId="46F41FB6" w14:textId="77777777" w:rsidR="009D4C3F" w:rsidRPr="009D4C3F" w:rsidRDefault="009D4C3F" w:rsidP="009D4C3F">
      <w:pPr>
        <w:pStyle w:val="1Einrckung"/>
        <w:rPr>
          <w:lang w:val="ru-RU"/>
        </w:rPr>
      </w:pPr>
    </w:p>
    <w:p w14:paraId="1E716655" w14:textId="77777777" w:rsidR="009D4C3F" w:rsidRPr="009D4C3F" w:rsidRDefault="009D4C3F" w:rsidP="009D4C3F">
      <w:pPr>
        <w:pStyle w:val="1Einrckung"/>
        <w:rPr>
          <w:lang w:val="ru-RU"/>
        </w:rPr>
      </w:pPr>
      <w:r w:rsidRPr="009D4C3F">
        <w:rPr>
          <w:lang w:val="ru-RU"/>
        </w:rPr>
        <w:t>Внутренние границы:</w:t>
      </w:r>
    </w:p>
    <w:p w14:paraId="7F6F7CDA" w14:textId="77777777" w:rsidR="009D4C3F" w:rsidRPr="009D4C3F" w:rsidRDefault="009D4C3F" w:rsidP="009D4C3F">
      <w:pPr>
        <w:pStyle w:val="1Einrckung"/>
        <w:rPr>
          <w:lang w:val="ru-RU"/>
        </w:rPr>
      </w:pPr>
    </w:p>
    <w:p w14:paraId="7315BD50" w14:textId="77777777" w:rsidR="009D4C3F" w:rsidRPr="009D4C3F" w:rsidRDefault="009D4C3F" w:rsidP="009D4C3F">
      <w:pPr>
        <w:pStyle w:val="1Einrckung"/>
        <w:rPr>
          <w:lang w:val="ru-RU"/>
        </w:rPr>
      </w:pPr>
      <w:r w:rsidRPr="009D4C3F">
        <w:rPr>
          <w:lang w:val="ru-RU"/>
        </w:rPr>
        <w:t>1. Система будет использоваться исключительно нашей строительной компанией и будет доступна только для наших сотрудников, включая технических директоров, бухгалтеров и менеджеров по закупкам.</w:t>
      </w:r>
    </w:p>
    <w:p w14:paraId="240CABA9" w14:textId="77777777" w:rsidR="009D4C3F" w:rsidRPr="009D4C3F" w:rsidRDefault="009D4C3F" w:rsidP="009D4C3F">
      <w:pPr>
        <w:pStyle w:val="1Einrckung"/>
        <w:rPr>
          <w:lang w:val="ru-RU"/>
        </w:rPr>
      </w:pPr>
    </w:p>
    <w:p w14:paraId="15224724" w14:textId="77777777" w:rsidR="009D4C3F" w:rsidRPr="009D4C3F" w:rsidRDefault="009D4C3F" w:rsidP="009D4C3F">
      <w:pPr>
        <w:pStyle w:val="1Einrckung"/>
        <w:rPr>
          <w:lang w:val="ru-RU"/>
        </w:rPr>
      </w:pPr>
      <w:r w:rsidRPr="009D4C3F">
        <w:rPr>
          <w:lang w:val="ru-RU"/>
        </w:rPr>
        <w:t>2. Система будет охватывать все стадии анализа конкурсных предложений, начиная с получения конкурсной документации и заканчивая определением допустимого объема работ.</w:t>
      </w:r>
    </w:p>
    <w:p w14:paraId="5F0FF443" w14:textId="77777777" w:rsidR="009D4C3F" w:rsidRPr="009D4C3F" w:rsidRDefault="009D4C3F" w:rsidP="009D4C3F">
      <w:pPr>
        <w:pStyle w:val="1Einrckung"/>
        <w:rPr>
          <w:lang w:val="ru-RU"/>
        </w:rPr>
      </w:pPr>
    </w:p>
    <w:p w14:paraId="021A936C" w14:textId="77777777" w:rsidR="009D4C3F" w:rsidRPr="009D4C3F" w:rsidRDefault="009D4C3F" w:rsidP="009D4C3F">
      <w:pPr>
        <w:pStyle w:val="1Einrckung"/>
        <w:rPr>
          <w:lang w:val="ru-RU"/>
        </w:rPr>
      </w:pPr>
      <w:r w:rsidRPr="009D4C3F">
        <w:rPr>
          <w:lang w:val="ru-RU"/>
        </w:rPr>
        <w:t>Внешние границы:</w:t>
      </w:r>
    </w:p>
    <w:p w14:paraId="50964AFC" w14:textId="77777777" w:rsidR="009D4C3F" w:rsidRPr="009D4C3F" w:rsidRDefault="009D4C3F" w:rsidP="009D4C3F">
      <w:pPr>
        <w:pStyle w:val="1Einrckung"/>
        <w:rPr>
          <w:lang w:val="ru-RU"/>
        </w:rPr>
      </w:pPr>
    </w:p>
    <w:p w14:paraId="30C77A98" w14:textId="77777777" w:rsidR="009D4C3F" w:rsidRPr="009D4C3F" w:rsidRDefault="009D4C3F" w:rsidP="009D4C3F">
      <w:pPr>
        <w:pStyle w:val="1Einrckung"/>
        <w:rPr>
          <w:lang w:val="ru-RU"/>
        </w:rPr>
      </w:pPr>
      <w:r w:rsidRPr="009D4C3F">
        <w:rPr>
          <w:lang w:val="ru-RU"/>
        </w:rPr>
        <w:t>1. Система не предназначена для использования сторонними организациями или лицами.</w:t>
      </w:r>
    </w:p>
    <w:p w14:paraId="6FB6E9EA" w14:textId="77777777" w:rsidR="009D4C3F" w:rsidRPr="009D4C3F" w:rsidRDefault="009D4C3F" w:rsidP="009D4C3F">
      <w:pPr>
        <w:pStyle w:val="1Einrckung"/>
        <w:rPr>
          <w:lang w:val="ru-RU"/>
        </w:rPr>
      </w:pPr>
    </w:p>
    <w:p w14:paraId="5738A7E6" w14:textId="77777777" w:rsidR="009D4C3F" w:rsidRPr="009D4C3F" w:rsidRDefault="009D4C3F" w:rsidP="009D4C3F">
      <w:pPr>
        <w:pStyle w:val="1Einrckung"/>
        <w:rPr>
          <w:lang w:val="ru-RU"/>
        </w:rPr>
      </w:pPr>
      <w:r w:rsidRPr="009D4C3F">
        <w:rPr>
          <w:lang w:val="ru-RU"/>
        </w:rPr>
        <w:t>2. Доступ к системе будет защищен и ограничен, исключая несанкционированный доступ и использование.</w:t>
      </w:r>
    </w:p>
    <w:p w14:paraId="338DFFFE" w14:textId="77777777" w:rsidR="009D4C3F" w:rsidRPr="009D4C3F" w:rsidRDefault="009D4C3F" w:rsidP="009D4C3F">
      <w:pPr>
        <w:pStyle w:val="1Einrckung"/>
        <w:rPr>
          <w:lang w:val="ru-RU"/>
        </w:rPr>
      </w:pPr>
    </w:p>
    <w:p w14:paraId="69A27A27" w14:textId="77777777" w:rsidR="009D4C3F" w:rsidRPr="009D4C3F" w:rsidRDefault="009D4C3F" w:rsidP="009D4C3F">
      <w:pPr>
        <w:pStyle w:val="1Einrckung"/>
        <w:rPr>
          <w:lang w:val="ru-RU"/>
        </w:rPr>
      </w:pPr>
      <w:r w:rsidRPr="009D4C3F">
        <w:rPr>
          <w:lang w:val="ru-RU"/>
        </w:rPr>
        <w:lastRenderedPageBreak/>
        <w:t>3. Данные, вводимые и обрабатываемые системой, будут храниться исключительно на серверах нашей компании и не будут распространяться сторонним лицам.</w:t>
      </w:r>
    </w:p>
    <w:p w14:paraId="193523EE" w14:textId="77777777" w:rsidR="009D4C3F" w:rsidRPr="009D4C3F" w:rsidRDefault="009D4C3F" w:rsidP="009D4C3F">
      <w:pPr>
        <w:pStyle w:val="1Einrckung"/>
        <w:rPr>
          <w:lang w:val="ru-RU"/>
        </w:rPr>
      </w:pPr>
    </w:p>
    <w:p w14:paraId="6E169292" w14:textId="26B01B4F" w:rsidR="009D4C3F" w:rsidRPr="009D4C3F" w:rsidRDefault="009D4C3F" w:rsidP="009D4C3F">
      <w:pPr>
        <w:pStyle w:val="1Einrckung"/>
        <w:rPr>
          <w:lang w:val="ru-RU"/>
        </w:rPr>
      </w:pPr>
      <w:r w:rsidRPr="009D4C3F">
        <w:rPr>
          <w:lang w:val="ru-RU"/>
        </w:rPr>
        <w:t>Система будет использоваться для внутренних процессов подготовки к участию в конкурсах и не будет предоставлять внешним сторонам доступ к данным и функциональности системы.</w:t>
      </w:r>
    </w:p>
    <w:p w14:paraId="51E6AB46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14" w:name="_Toc115853723"/>
      <w:bookmarkStart w:id="15" w:name="_Toc151655865"/>
      <w:r>
        <w:rPr>
          <w:lang w:val="ru-RU"/>
        </w:rPr>
        <w:t>Термины, аббревиатуры, сокращения</w:t>
      </w:r>
      <w:bookmarkEnd w:id="14"/>
      <w:bookmarkEnd w:id="15"/>
    </w:p>
    <w:tbl>
      <w:tblPr>
        <w:tblStyle w:val="ad"/>
        <w:tblW w:w="0" w:type="auto"/>
        <w:tblInd w:w="851" w:type="dxa"/>
        <w:tblLook w:val="04A0" w:firstRow="1" w:lastRow="0" w:firstColumn="1" w:lastColumn="0" w:noHBand="0" w:noVBand="1"/>
      </w:tblPr>
      <w:tblGrid>
        <w:gridCol w:w="1882"/>
        <w:gridCol w:w="7292"/>
      </w:tblGrid>
      <w:tr w:rsidR="00A62FA2" w:rsidRPr="00A62FA2" w14:paraId="0FF8222E" w14:textId="77777777" w:rsidTr="00A62FA2">
        <w:tc>
          <w:tcPr>
            <w:tcW w:w="1791" w:type="dxa"/>
          </w:tcPr>
          <w:p w14:paraId="19457BAB" w14:textId="5E950222" w:rsidR="00A62FA2" w:rsidRPr="00A62FA2" w:rsidRDefault="00212AD2" w:rsidP="00212AD2">
            <w:pPr>
              <w:pStyle w:val="1Einrckung"/>
              <w:ind w:left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Технический директор (ТД)</w:t>
            </w:r>
          </w:p>
        </w:tc>
        <w:tc>
          <w:tcPr>
            <w:tcW w:w="7609" w:type="dxa"/>
          </w:tcPr>
          <w:p w14:paraId="19A5FD6E" w14:textId="5FB291D0" w:rsidR="00A62FA2" w:rsidRPr="00A62FA2" w:rsidRDefault="00212AD2" w:rsidP="00A62FA2">
            <w:pPr>
              <w:pStyle w:val="1Einrckung"/>
              <w:ind w:left="0"/>
              <w:rPr>
                <w:b/>
                <w:lang w:val="ru-RU"/>
              </w:rPr>
            </w:pPr>
            <w:proofErr w:type="spellStart"/>
            <w:r w:rsidRPr="00913167">
              <w:t>Сотрудник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компании</w:t>
            </w:r>
            <w:proofErr w:type="spellEnd"/>
            <w:r w:rsidRPr="00913167">
              <w:t xml:space="preserve">, </w:t>
            </w:r>
            <w:proofErr w:type="spellStart"/>
            <w:r w:rsidRPr="00913167">
              <w:t>ответственный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за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анализ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требований</w:t>
            </w:r>
            <w:proofErr w:type="spellEnd"/>
            <w:r w:rsidRPr="00913167">
              <w:t xml:space="preserve"> и </w:t>
            </w:r>
            <w:proofErr w:type="spellStart"/>
            <w:r w:rsidRPr="00913167">
              <w:t>планирование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строительных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работ</w:t>
            </w:r>
            <w:proofErr w:type="spellEnd"/>
            <w:r w:rsidRPr="00913167">
              <w:t>.</w:t>
            </w:r>
          </w:p>
        </w:tc>
      </w:tr>
      <w:tr w:rsidR="00A62FA2" w14:paraId="0A2DF027" w14:textId="77777777" w:rsidTr="00A62FA2">
        <w:tc>
          <w:tcPr>
            <w:tcW w:w="1791" w:type="dxa"/>
          </w:tcPr>
          <w:p w14:paraId="3D44018C" w14:textId="63D914A3" w:rsidR="00A62FA2" w:rsidRPr="00212AD2" w:rsidRDefault="00212AD2" w:rsidP="00212AD2">
            <w:pPr>
              <w:pStyle w:val="1Einrckung"/>
              <w:ind w:left="0"/>
              <w:jc w:val="center"/>
              <w:rPr>
                <w:b/>
                <w:bCs/>
                <w:lang w:val="ru-RU"/>
              </w:rPr>
            </w:pPr>
            <w:r w:rsidRPr="00212AD2">
              <w:rPr>
                <w:b/>
                <w:bCs/>
                <w:lang w:val="ru-RU"/>
              </w:rPr>
              <w:t>Объём работ</w:t>
            </w:r>
          </w:p>
        </w:tc>
        <w:tc>
          <w:tcPr>
            <w:tcW w:w="7609" w:type="dxa"/>
          </w:tcPr>
          <w:p w14:paraId="74FC3298" w14:textId="4BE9864D" w:rsidR="00A62FA2" w:rsidRDefault="00212AD2" w:rsidP="00E723E0">
            <w:pPr>
              <w:pStyle w:val="1Einrckung"/>
              <w:ind w:left="0"/>
              <w:rPr>
                <w:lang w:val="ru-RU"/>
              </w:rPr>
            </w:pPr>
            <w:proofErr w:type="spellStart"/>
            <w:r w:rsidRPr="00913167">
              <w:t>Комплекс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работ</w:t>
            </w:r>
            <w:proofErr w:type="spellEnd"/>
            <w:r w:rsidRPr="00913167">
              <w:t xml:space="preserve">, </w:t>
            </w:r>
            <w:proofErr w:type="spellStart"/>
            <w:r w:rsidRPr="00913167">
              <w:t>включающий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материалы</w:t>
            </w:r>
            <w:proofErr w:type="spellEnd"/>
            <w:r w:rsidRPr="00913167">
              <w:t xml:space="preserve">, </w:t>
            </w:r>
            <w:proofErr w:type="spellStart"/>
            <w:r w:rsidRPr="00913167">
              <w:t>работы</w:t>
            </w:r>
            <w:proofErr w:type="spellEnd"/>
            <w:r w:rsidRPr="00913167">
              <w:t xml:space="preserve"> с </w:t>
            </w:r>
            <w:proofErr w:type="spellStart"/>
            <w:r w:rsidRPr="00913167">
              <w:t>объемными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характеристиками</w:t>
            </w:r>
            <w:proofErr w:type="spellEnd"/>
            <w:r w:rsidRPr="00913167">
              <w:t xml:space="preserve"> и </w:t>
            </w:r>
            <w:proofErr w:type="spellStart"/>
            <w:r w:rsidRPr="00913167">
              <w:t>затрачиваемые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ресурсы</w:t>
            </w:r>
            <w:proofErr w:type="spellEnd"/>
            <w:r w:rsidRPr="00913167">
              <w:t>.</w:t>
            </w:r>
          </w:p>
        </w:tc>
      </w:tr>
      <w:tr w:rsidR="00354B0E" w14:paraId="1E2ED30C" w14:textId="77777777" w:rsidTr="00212AD2">
        <w:trPr>
          <w:trHeight w:val="595"/>
        </w:trPr>
        <w:tc>
          <w:tcPr>
            <w:tcW w:w="1791" w:type="dxa"/>
          </w:tcPr>
          <w:p w14:paraId="1F62B042" w14:textId="0C9DEE73" w:rsidR="00354B0E" w:rsidRPr="00212AD2" w:rsidRDefault="00212AD2" w:rsidP="00212AD2">
            <w:pPr>
              <w:pStyle w:val="1Einrckung"/>
              <w:ind w:left="0"/>
              <w:jc w:val="center"/>
              <w:rPr>
                <w:b/>
                <w:bCs/>
                <w:lang w:val="ru-RU"/>
              </w:rPr>
            </w:pPr>
            <w:r w:rsidRPr="00212AD2">
              <w:rPr>
                <w:b/>
                <w:bCs/>
                <w:lang w:val="ru-RU"/>
              </w:rPr>
              <w:t>Справочник</w:t>
            </w:r>
          </w:p>
        </w:tc>
        <w:tc>
          <w:tcPr>
            <w:tcW w:w="7609" w:type="dxa"/>
          </w:tcPr>
          <w:p w14:paraId="28108E46" w14:textId="10C80BB6" w:rsidR="00354B0E" w:rsidRPr="00212AD2" w:rsidRDefault="00212AD2" w:rsidP="00212AD2">
            <w:pPr>
              <w:spacing w:after="160" w:line="259" w:lineRule="auto"/>
            </w:pPr>
            <w:proofErr w:type="spellStart"/>
            <w:r w:rsidRPr="00913167">
              <w:t>Система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или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база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данных</w:t>
            </w:r>
            <w:proofErr w:type="spellEnd"/>
            <w:r w:rsidRPr="00913167">
              <w:t xml:space="preserve">, </w:t>
            </w:r>
            <w:proofErr w:type="spellStart"/>
            <w:r w:rsidRPr="00913167">
              <w:t>содержащая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информацию</w:t>
            </w:r>
            <w:proofErr w:type="spellEnd"/>
            <w:r w:rsidRPr="00913167">
              <w:t xml:space="preserve"> о </w:t>
            </w:r>
            <w:proofErr w:type="spellStart"/>
            <w:r w:rsidRPr="00913167">
              <w:t>стоимости</w:t>
            </w:r>
            <w:proofErr w:type="spellEnd"/>
            <w:r w:rsidRPr="00913167">
              <w:t xml:space="preserve"> и </w:t>
            </w:r>
            <w:proofErr w:type="spellStart"/>
            <w:r w:rsidRPr="00913167">
              <w:t>объемах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работ</w:t>
            </w:r>
            <w:proofErr w:type="spellEnd"/>
            <w:r w:rsidRPr="00913167">
              <w:t>.</w:t>
            </w:r>
          </w:p>
        </w:tc>
      </w:tr>
      <w:tr w:rsidR="00A62FA2" w14:paraId="5FFF1EFA" w14:textId="77777777" w:rsidTr="00A62FA2">
        <w:tc>
          <w:tcPr>
            <w:tcW w:w="1791" w:type="dxa"/>
          </w:tcPr>
          <w:p w14:paraId="05632F02" w14:textId="4DF05E0B" w:rsidR="00A62FA2" w:rsidRPr="00212AD2" w:rsidRDefault="00212AD2" w:rsidP="00212AD2">
            <w:pPr>
              <w:pStyle w:val="1Einrckung"/>
              <w:ind w:left="0"/>
              <w:jc w:val="center"/>
              <w:rPr>
                <w:b/>
                <w:bCs/>
                <w:lang w:val="ru-RU"/>
              </w:rPr>
            </w:pPr>
            <w:r w:rsidRPr="00212AD2">
              <w:rPr>
                <w:b/>
                <w:bCs/>
                <w:lang w:val="ru-RU"/>
              </w:rPr>
              <w:t>Конкурс</w:t>
            </w:r>
          </w:p>
        </w:tc>
        <w:tc>
          <w:tcPr>
            <w:tcW w:w="7609" w:type="dxa"/>
          </w:tcPr>
          <w:p w14:paraId="490F0351" w14:textId="619E3B10" w:rsidR="00A62FA2" w:rsidRDefault="00212AD2" w:rsidP="00BC2021">
            <w:pPr>
              <w:pStyle w:val="1Einrckung"/>
              <w:ind w:left="0"/>
              <w:rPr>
                <w:lang w:val="ru-RU"/>
              </w:rPr>
            </w:pPr>
            <w:proofErr w:type="spellStart"/>
            <w:r w:rsidRPr="00913167">
              <w:t>Соревнование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или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тендер</w:t>
            </w:r>
            <w:proofErr w:type="spellEnd"/>
            <w:r w:rsidRPr="00913167">
              <w:t xml:space="preserve">, </w:t>
            </w:r>
            <w:proofErr w:type="spellStart"/>
            <w:r w:rsidRPr="00913167">
              <w:t>на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котором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компания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участвует</w:t>
            </w:r>
            <w:proofErr w:type="spellEnd"/>
            <w:r w:rsidRPr="00913167">
              <w:t xml:space="preserve"> с </w:t>
            </w:r>
            <w:proofErr w:type="spellStart"/>
            <w:r w:rsidRPr="00913167">
              <w:t>целью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выиграть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строительные</w:t>
            </w:r>
            <w:proofErr w:type="spellEnd"/>
            <w:r w:rsidRPr="00913167">
              <w:t xml:space="preserve"> </w:t>
            </w:r>
            <w:proofErr w:type="spellStart"/>
            <w:r w:rsidRPr="00913167">
              <w:t>проекты</w:t>
            </w:r>
            <w:proofErr w:type="spellEnd"/>
            <w:r w:rsidRPr="00913167">
              <w:t>.</w:t>
            </w:r>
          </w:p>
        </w:tc>
      </w:tr>
      <w:tr w:rsidR="009D4C3F" w14:paraId="42BABC2E" w14:textId="77777777" w:rsidTr="00A62FA2">
        <w:tc>
          <w:tcPr>
            <w:tcW w:w="1791" w:type="dxa"/>
          </w:tcPr>
          <w:p w14:paraId="029BE0D1" w14:textId="72158091" w:rsidR="009D4C3F" w:rsidRPr="00212AD2" w:rsidRDefault="009D4C3F" w:rsidP="00212AD2">
            <w:pPr>
              <w:pStyle w:val="1Einrckung"/>
              <w:ind w:left="0"/>
              <w:jc w:val="center"/>
              <w:rPr>
                <w:b/>
                <w:bCs/>
                <w:lang w:val="ru-RU"/>
              </w:rPr>
            </w:pPr>
            <w:r w:rsidRPr="009D4C3F">
              <w:rPr>
                <w:b/>
                <w:bCs/>
                <w:lang w:val="ru-RU"/>
              </w:rPr>
              <w:t>Система "СТРОЙТЕХ"</w:t>
            </w:r>
          </w:p>
        </w:tc>
        <w:tc>
          <w:tcPr>
            <w:tcW w:w="7609" w:type="dxa"/>
          </w:tcPr>
          <w:p w14:paraId="310C5F8F" w14:textId="02F1F5C5" w:rsidR="009D4C3F" w:rsidRPr="009D4C3F" w:rsidRDefault="009D4C3F" w:rsidP="00BC2021">
            <w:pPr>
              <w:pStyle w:val="1Einrckung"/>
              <w:ind w:left="0"/>
              <w:rPr>
                <w:lang w:val="ru-RU"/>
              </w:rPr>
            </w:pPr>
            <w:proofErr w:type="spellStart"/>
            <w:r w:rsidRPr="009D4C3F">
              <w:t>Наименование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разрабатываемой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системы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для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анализа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конкурсной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документации</w:t>
            </w:r>
            <w:proofErr w:type="spellEnd"/>
            <w:r w:rsidRPr="009D4C3F">
              <w:t xml:space="preserve"> и </w:t>
            </w:r>
            <w:proofErr w:type="spellStart"/>
            <w:r w:rsidRPr="009D4C3F">
              <w:t>определения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допустимого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объема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работ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9D4C3F" w14:paraId="3D7F598A" w14:textId="77777777" w:rsidTr="00A62FA2">
        <w:tc>
          <w:tcPr>
            <w:tcW w:w="1791" w:type="dxa"/>
          </w:tcPr>
          <w:p w14:paraId="6A0EE670" w14:textId="25D8DF45" w:rsidR="009D4C3F" w:rsidRPr="00212AD2" w:rsidRDefault="009D4C3F" w:rsidP="00212AD2">
            <w:pPr>
              <w:pStyle w:val="1Einrckung"/>
              <w:ind w:left="0"/>
              <w:jc w:val="center"/>
              <w:rPr>
                <w:b/>
                <w:bCs/>
                <w:lang w:val="ru-RU"/>
              </w:rPr>
            </w:pPr>
            <w:r w:rsidRPr="009D4C3F">
              <w:rPr>
                <w:b/>
                <w:bCs/>
                <w:lang w:val="ru-RU"/>
              </w:rPr>
              <w:t>Максимальная допустимая стоимость работ</w:t>
            </w:r>
          </w:p>
        </w:tc>
        <w:tc>
          <w:tcPr>
            <w:tcW w:w="7609" w:type="dxa"/>
          </w:tcPr>
          <w:p w14:paraId="58AB44E8" w14:textId="2A7913B6" w:rsidR="009D4C3F" w:rsidRPr="00913167" w:rsidRDefault="009D4C3F" w:rsidP="00BC2021">
            <w:pPr>
              <w:pStyle w:val="1Einrckung"/>
              <w:ind w:left="0"/>
            </w:pPr>
            <w:proofErr w:type="spellStart"/>
            <w:r w:rsidRPr="009D4C3F">
              <w:t>Верхний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предел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стоимости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работ</w:t>
            </w:r>
            <w:proofErr w:type="spellEnd"/>
            <w:r w:rsidRPr="009D4C3F">
              <w:t xml:space="preserve">, </w:t>
            </w:r>
            <w:proofErr w:type="spellStart"/>
            <w:r w:rsidRPr="009D4C3F">
              <w:t>установленный</w:t>
            </w:r>
            <w:proofErr w:type="spellEnd"/>
            <w:r w:rsidRPr="009D4C3F">
              <w:t xml:space="preserve"> в </w:t>
            </w:r>
            <w:proofErr w:type="spellStart"/>
            <w:r w:rsidRPr="009D4C3F">
              <w:t>конкурсной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документации</w:t>
            </w:r>
            <w:proofErr w:type="spellEnd"/>
            <w:r w:rsidRPr="009D4C3F">
              <w:t xml:space="preserve">, </w:t>
            </w:r>
            <w:proofErr w:type="spellStart"/>
            <w:r w:rsidRPr="009D4C3F">
              <w:t>который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не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должен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быть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превышен</w:t>
            </w:r>
            <w:proofErr w:type="spellEnd"/>
            <w:r w:rsidRPr="009D4C3F">
              <w:t>.</w:t>
            </w:r>
          </w:p>
        </w:tc>
      </w:tr>
      <w:tr w:rsidR="009D4C3F" w14:paraId="7C279F97" w14:textId="77777777" w:rsidTr="00A62FA2">
        <w:tc>
          <w:tcPr>
            <w:tcW w:w="1791" w:type="dxa"/>
          </w:tcPr>
          <w:p w14:paraId="6BE21247" w14:textId="03ADA96F" w:rsidR="009D4C3F" w:rsidRPr="00212AD2" w:rsidRDefault="009D4C3F" w:rsidP="00212AD2">
            <w:pPr>
              <w:pStyle w:val="1Einrckung"/>
              <w:ind w:left="0"/>
              <w:jc w:val="center"/>
              <w:rPr>
                <w:b/>
                <w:bCs/>
                <w:lang w:val="ru-RU"/>
              </w:rPr>
            </w:pPr>
            <w:r w:rsidRPr="009D4C3F">
              <w:rPr>
                <w:b/>
                <w:bCs/>
                <w:lang w:val="ru-RU"/>
              </w:rPr>
              <w:t>Итоговая себестоимость</w:t>
            </w:r>
          </w:p>
        </w:tc>
        <w:tc>
          <w:tcPr>
            <w:tcW w:w="7609" w:type="dxa"/>
          </w:tcPr>
          <w:p w14:paraId="5AE41C89" w14:textId="3E878F4F" w:rsidR="009D4C3F" w:rsidRPr="00913167" w:rsidRDefault="009D4C3F" w:rsidP="00BC2021">
            <w:pPr>
              <w:pStyle w:val="1Einrckung"/>
              <w:ind w:left="0"/>
            </w:pPr>
            <w:proofErr w:type="spellStart"/>
            <w:r w:rsidRPr="009D4C3F">
              <w:t>Расчет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общей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себестоимости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работ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на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основе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стоимости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материалов</w:t>
            </w:r>
            <w:proofErr w:type="spellEnd"/>
            <w:r w:rsidRPr="009D4C3F">
              <w:t xml:space="preserve">, </w:t>
            </w:r>
            <w:proofErr w:type="spellStart"/>
            <w:r w:rsidRPr="009D4C3F">
              <w:t>затрат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ресурсов</w:t>
            </w:r>
            <w:proofErr w:type="spellEnd"/>
            <w:r w:rsidRPr="009D4C3F">
              <w:t xml:space="preserve"> и </w:t>
            </w:r>
            <w:proofErr w:type="spellStart"/>
            <w:r w:rsidRPr="009D4C3F">
              <w:t>выполнения</w:t>
            </w:r>
            <w:proofErr w:type="spellEnd"/>
            <w:r w:rsidRPr="009D4C3F">
              <w:t xml:space="preserve"> </w:t>
            </w:r>
            <w:proofErr w:type="spellStart"/>
            <w:r w:rsidRPr="009D4C3F">
              <w:t>работ</w:t>
            </w:r>
            <w:proofErr w:type="spellEnd"/>
            <w:r w:rsidRPr="009D4C3F">
              <w:t>.</w:t>
            </w:r>
          </w:p>
        </w:tc>
      </w:tr>
      <w:tr w:rsidR="009D4C3F" w14:paraId="4FC380AD" w14:textId="77777777" w:rsidTr="00A62FA2">
        <w:tc>
          <w:tcPr>
            <w:tcW w:w="1791" w:type="dxa"/>
          </w:tcPr>
          <w:p w14:paraId="01765B03" w14:textId="454571A4" w:rsidR="009D4C3F" w:rsidRPr="00212AD2" w:rsidRDefault="00CB4BDE" w:rsidP="00212AD2">
            <w:pPr>
              <w:pStyle w:val="1Einrckung"/>
              <w:ind w:left="0"/>
              <w:jc w:val="center"/>
              <w:rPr>
                <w:b/>
                <w:bCs/>
                <w:lang w:val="ru-RU"/>
              </w:rPr>
            </w:pPr>
            <w:r w:rsidRPr="00CB4BDE">
              <w:rPr>
                <w:b/>
                <w:bCs/>
                <w:lang w:val="ru-RU"/>
              </w:rPr>
              <w:t>Бухгалтер</w:t>
            </w:r>
          </w:p>
        </w:tc>
        <w:tc>
          <w:tcPr>
            <w:tcW w:w="7609" w:type="dxa"/>
          </w:tcPr>
          <w:p w14:paraId="348E3CE9" w14:textId="6A354230" w:rsidR="009D4C3F" w:rsidRPr="00913167" w:rsidRDefault="00CB4BDE" w:rsidP="00BC2021">
            <w:pPr>
              <w:pStyle w:val="1Einrckung"/>
              <w:ind w:left="0"/>
            </w:pPr>
            <w:proofErr w:type="spellStart"/>
            <w:r w:rsidRPr="00CB4BDE">
              <w:t>Сотрудник</w:t>
            </w:r>
            <w:proofErr w:type="spellEnd"/>
            <w:r w:rsidRPr="00CB4BDE">
              <w:t xml:space="preserve"> </w:t>
            </w:r>
            <w:proofErr w:type="spellStart"/>
            <w:r w:rsidRPr="00CB4BDE">
              <w:t>компании</w:t>
            </w:r>
            <w:proofErr w:type="spellEnd"/>
            <w:r w:rsidRPr="00CB4BDE">
              <w:t xml:space="preserve">, </w:t>
            </w:r>
            <w:proofErr w:type="spellStart"/>
            <w:r w:rsidRPr="00CB4BDE">
              <w:t>ответственный</w:t>
            </w:r>
            <w:proofErr w:type="spellEnd"/>
            <w:r w:rsidRPr="00CB4BDE">
              <w:t xml:space="preserve"> </w:t>
            </w:r>
            <w:proofErr w:type="spellStart"/>
            <w:r w:rsidRPr="00CB4BDE">
              <w:t>за</w:t>
            </w:r>
            <w:proofErr w:type="spellEnd"/>
            <w:r w:rsidRPr="00CB4BDE">
              <w:t xml:space="preserve"> </w:t>
            </w:r>
            <w:proofErr w:type="spellStart"/>
            <w:r w:rsidRPr="00CB4BDE">
              <w:t>финансовые</w:t>
            </w:r>
            <w:proofErr w:type="spellEnd"/>
            <w:r w:rsidRPr="00CB4BDE">
              <w:t xml:space="preserve"> </w:t>
            </w:r>
            <w:proofErr w:type="spellStart"/>
            <w:r w:rsidRPr="00CB4BDE">
              <w:t>аспекты</w:t>
            </w:r>
            <w:proofErr w:type="spellEnd"/>
            <w:r w:rsidRPr="00CB4BDE">
              <w:t xml:space="preserve"> </w:t>
            </w:r>
            <w:proofErr w:type="spellStart"/>
            <w:r w:rsidRPr="00CB4BDE">
              <w:t>проектов</w:t>
            </w:r>
            <w:proofErr w:type="spellEnd"/>
            <w:r w:rsidRPr="00CB4BDE">
              <w:t>.</w:t>
            </w:r>
          </w:p>
        </w:tc>
      </w:tr>
      <w:tr w:rsidR="009D4C3F" w14:paraId="1299EDCA" w14:textId="77777777" w:rsidTr="00A62FA2">
        <w:tc>
          <w:tcPr>
            <w:tcW w:w="1791" w:type="dxa"/>
          </w:tcPr>
          <w:p w14:paraId="7B67C163" w14:textId="75725CAD" w:rsidR="009D4C3F" w:rsidRPr="00212AD2" w:rsidRDefault="00CB4BDE" w:rsidP="00212AD2">
            <w:pPr>
              <w:pStyle w:val="1Einrckung"/>
              <w:ind w:left="0"/>
              <w:jc w:val="center"/>
              <w:rPr>
                <w:b/>
                <w:bCs/>
                <w:lang w:val="ru-RU"/>
              </w:rPr>
            </w:pPr>
            <w:r w:rsidRPr="00CB4BDE">
              <w:rPr>
                <w:b/>
                <w:bCs/>
                <w:lang w:val="ru-RU"/>
              </w:rPr>
              <w:t>Менеджер по закупкам</w:t>
            </w:r>
          </w:p>
        </w:tc>
        <w:tc>
          <w:tcPr>
            <w:tcW w:w="7609" w:type="dxa"/>
          </w:tcPr>
          <w:p w14:paraId="5672F125" w14:textId="05A11E7D" w:rsidR="009D4C3F" w:rsidRPr="00913167" w:rsidRDefault="00CB4BDE" w:rsidP="00BC2021">
            <w:pPr>
              <w:pStyle w:val="1Einrckung"/>
              <w:ind w:left="0"/>
            </w:pPr>
            <w:proofErr w:type="spellStart"/>
            <w:r w:rsidRPr="00CB4BDE">
              <w:t>Сотрудник</w:t>
            </w:r>
            <w:proofErr w:type="spellEnd"/>
            <w:r w:rsidRPr="00CB4BDE">
              <w:t xml:space="preserve"> </w:t>
            </w:r>
            <w:proofErr w:type="spellStart"/>
            <w:r w:rsidRPr="00CB4BDE">
              <w:t>компании</w:t>
            </w:r>
            <w:proofErr w:type="spellEnd"/>
            <w:r w:rsidRPr="00CB4BDE">
              <w:t xml:space="preserve">, </w:t>
            </w:r>
            <w:proofErr w:type="spellStart"/>
            <w:r w:rsidRPr="00CB4BDE">
              <w:t>занимающийся</w:t>
            </w:r>
            <w:proofErr w:type="spellEnd"/>
            <w:r w:rsidRPr="00CB4BDE">
              <w:t xml:space="preserve"> </w:t>
            </w:r>
            <w:proofErr w:type="spellStart"/>
            <w:r w:rsidRPr="00CB4BDE">
              <w:t>закупкой</w:t>
            </w:r>
            <w:proofErr w:type="spellEnd"/>
            <w:r w:rsidRPr="00CB4BDE">
              <w:t xml:space="preserve"> </w:t>
            </w:r>
            <w:proofErr w:type="spellStart"/>
            <w:r w:rsidRPr="00CB4BDE">
              <w:t>необходимых</w:t>
            </w:r>
            <w:proofErr w:type="spellEnd"/>
            <w:r w:rsidRPr="00CB4BDE">
              <w:t xml:space="preserve"> </w:t>
            </w:r>
            <w:proofErr w:type="spellStart"/>
            <w:r w:rsidRPr="00CB4BDE">
              <w:t>ресурсов</w:t>
            </w:r>
            <w:proofErr w:type="spellEnd"/>
            <w:r w:rsidRPr="00CB4BDE">
              <w:t xml:space="preserve"> и </w:t>
            </w:r>
            <w:proofErr w:type="spellStart"/>
            <w:r w:rsidRPr="00CB4BDE">
              <w:t>материалов</w:t>
            </w:r>
            <w:proofErr w:type="spellEnd"/>
            <w:r w:rsidRPr="00CB4BDE">
              <w:t xml:space="preserve"> </w:t>
            </w:r>
            <w:proofErr w:type="spellStart"/>
            <w:r w:rsidRPr="00CB4BDE">
              <w:t>для</w:t>
            </w:r>
            <w:proofErr w:type="spellEnd"/>
            <w:r w:rsidRPr="00CB4BDE">
              <w:t xml:space="preserve"> </w:t>
            </w:r>
            <w:proofErr w:type="spellStart"/>
            <w:r w:rsidRPr="00CB4BDE">
              <w:t>выполнения</w:t>
            </w:r>
            <w:proofErr w:type="spellEnd"/>
            <w:r w:rsidRPr="00CB4BDE">
              <w:t xml:space="preserve"> </w:t>
            </w:r>
            <w:proofErr w:type="spellStart"/>
            <w:r w:rsidRPr="00CB4BDE">
              <w:t>работ</w:t>
            </w:r>
            <w:proofErr w:type="spellEnd"/>
            <w:r w:rsidRPr="00CB4BDE">
              <w:t>.</w:t>
            </w:r>
          </w:p>
        </w:tc>
      </w:tr>
    </w:tbl>
    <w:p w14:paraId="36097B15" w14:textId="77777777" w:rsidR="00A62FA2" w:rsidRPr="00A62FA2" w:rsidRDefault="00A62FA2" w:rsidP="003B671A">
      <w:pPr>
        <w:pStyle w:val="1Einrckung"/>
        <w:ind w:left="0"/>
        <w:rPr>
          <w:lang w:val="ru-RU"/>
        </w:rPr>
      </w:pPr>
    </w:p>
    <w:p w14:paraId="7E8DEB5A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16" w:name="_Toc115853724"/>
      <w:bookmarkStart w:id="17" w:name="_Toc151655866"/>
      <w:r>
        <w:rPr>
          <w:lang w:val="ru-RU"/>
        </w:rPr>
        <w:t>Ссылки</w:t>
      </w:r>
      <w:bookmarkEnd w:id="16"/>
      <w:bookmarkEnd w:id="17"/>
    </w:p>
    <w:tbl>
      <w:tblPr>
        <w:tblStyle w:val="ad"/>
        <w:tblW w:w="0" w:type="auto"/>
        <w:tblInd w:w="851" w:type="dxa"/>
        <w:tblLook w:val="04A0" w:firstRow="1" w:lastRow="0" w:firstColumn="1" w:lastColumn="0" w:noHBand="0" w:noVBand="1"/>
      </w:tblPr>
      <w:tblGrid>
        <w:gridCol w:w="4579"/>
        <w:gridCol w:w="4595"/>
      </w:tblGrid>
      <w:tr w:rsidR="001B2C49" w:rsidRPr="001B2C49" w14:paraId="23861A27" w14:textId="77777777" w:rsidTr="53212675">
        <w:tc>
          <w:tcPr>
            <w:tcW w:w="5125" w:type="dxa"/>
          </w:tcPr>
          <w:p w14:paraId="258AE6FD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Обозначение</w:t>
            </w:r>
          </w:p>
        </w:tc>
        <w:tc>
          <w:tcPr>
            <w:tcW w:w="5126" w:type="dxa"/>
          </w:tcPr>
          <w:p w14:paraId="5CCC4529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Расшифровка</w:t>
            </w:r>
          </w:p>
        </w:tc>
      </w:tr>
      <w:tr w:rsidR="001B2C49" w14:paraId="5679F675" w14:textId="77777777" w:rsidTr="53212675">
        <w:tc>
          <w:tcPr>
            <w:tcW w:w="5125" w:type="dxa"/>
          </w:tcPr>
          <w:p w14:paraId="6AA5FEFD" w14:textId="77777777" w:rsidR="001B2C49" w:rsidRPr="001B2C49" w:rsidRDefault="001B2C49" w:rsidP="001B2C49">
            <w:pPr>
              <w:pStyle w:val="1Einrckung"/>
              <w:ind w:left="0"/>
              <w:rPr>
                <w:lang w:val="en-US"/>
              </w:rPr>
            </w:pPr>
            <w:r>
              <w:rPr>
                <w:lang w:val="en-US"/>
              </w:rPr>
              <w:t>[IEEE-830]</w:t>
            </w:r>
          </w:p>
        </w:tc>
        <w:tc>
          <w:tcPr>
            <w:tcW w:w="5126" w:type="dxa"/>
          </w:tcPr>
          <w:p w14:paraId="7D343248" w14:textId="77777777" w:rsidR="001B2C49" w:rsidRDefault="001B2C49" w:rsidP="001B2C49">
            <w:pPr>
              <w:pStyle w:val="1Einrckung"/>
              <w:ind w:left="0"/>
              <w:rPr>
                <w:lang w:val="ru-RU"/>
              </w:rPr>
            </w:pPr>
            <w:r w:rsidRPr="001B2C49">
              <w:rPr>
                <w:lang w:val="ru-RU"/>
              </w:rPr>
              <w:t xml:space="preserve">IEEE </w:t>
            </w:r>
            <w:proofErr w:type="spellStart"/>
            <w:r w:rsidRPr="001B2C49">
              <w:rPr>
                <w:lang w:val="ru-RU"/>
              </w:rPr>
              <w:t>Std</w:t>
            </w:r>
            <w:proofErr w:type="spellEnd"/>
            <w:r w:rsidRPr="001B2C49">
              <w:rPr>
                <w:lang w:val="ru-RU"/>
              </w:rPr>
              <w:t xml:space="preserve"> 830-1998</w:t>
            </w:r>
          </w:p>
        </w:tc>
      </w:tr>
    </w:tbl>
    <w:p w14:paraId="7157C9EA" w14:textId="111B65D3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18" w:name="_Toc115853725"/>
      <w:bookmarkStart w:id="19" w:name="_Toc151655867"/>
      <w:r>
        <w:rPr>
          <w:lang w:val="ru-RU"/>
        </w:rPr>
        <w:t>Краткий обзор</w:t>
      </w:r>
      <w:bookmarkEnd w:id="18"/>
      <w:bookmarkEnd w:id="19"/>
    </w:p>
    <w:p w14:paraId="60F14A5B" w14:textId="77777777" w:rsidR="00CB4BDE" w:rsidRPr="00CB4BDE" w:rsidRDefault="00CB4BDE" w:rsidP="00CB4BDE">
      <w:pPr>
        <w:pStyle w:val="1Einrckung"/>
        <w:rPr>
          <w:lang w:val="ru-RU"/>
        </w:rPr>
      </w:pPr>
      <w:r w:rsidRPr="00CB4BDE">
        <w:rPr>
          <w:lang w:val="ru-RU"/>
        </w:rPr>
        <w:t>Система "СТРОЙТЕХ" разрабатывается для строительной компании, специализирующейся на участии в конкурсах на выполнение строительных работ. Основной целью системы является получение и анализ конкурсной документации, включающей информацию о сроках работ, максимальной стоимости, объеме работ и ценах на позиции. На основе этой информации система определяет итоговую себестоимость работ, что позволяет определить допустимый объем работ, который компания может выполнить в рамках конкретного конкурса.</w:t>
      </w:r>
    </w:p>
    <w:p w14:paraId="23BE6352" w14:textId="77777777" w:rsidR="00CB4BDE" w:rsidRPr="00CB4BDE" w:rsidRDefault="00CB4BDE" w:rsidP="00CB4BDE">
      <w:pPr>
        <w:pStyle w:val="1Einrckung"/>
        <w:rPr>
          <w:lang w:val="ru-RU"/>
        </w:rPr>
      </w:pPr>
    </w:p>
    <w:p w14:paraId="59F50798" w14:textId="2163A18F" w:rsidR="00CB4BDE" w:rsidRPr="00CB4BDE" w:rsidRDefault="00CB4BDE" w:rsidP="00CB4BDE">
      <w:pPr>
        <w:pStyle w:val="1Einrckung"/>
        <w:rPr>
          <w:lang w:val="ru-RU"/>
        </w:rPr>
      </w:pPr>
      <w:r w:rsidRPr="00CB4BDE">
        <w:rPr>
          <w:lang w:val="ru-RU"/>
        </w:rPr>
        <w:t xml:space="preserve">Система "СТРОЙТЕХ" предоставляет возможность ввода и анализа конкурсных данных, </w:t>
      </w:r>
      <w:r w:rsidR="008C31C5">
        <w:rPr>
          <w:lang w:val="ru-RU"/>
        </w:rPr>
        <w:t xml:space="preserve">анализ внешнего рынка для поиска лучшей цены, </w:t>
      </w:r>
      <w:r w:rsidRPr="00CB4BDE">
        <w:rPr>
          <w:lang w:val="ru-RU"/>
        </w:rPr>
        <w:t>а также учитывает различные роли пользователей, такие как технический директор, бухгалтер и менеджер по закупкам, для обеспечения эффективного взаимодействия в рамках компании.</w:t>
      </w:r>
    </w:p>
    <w:p w14:paraId="28314503" w14:textId="77777777" w:rsidR="00CB4BDE" w:rsidRPr="00CB4BDE" w:rsidRDefault="00CB4BDE" w:rsidP="00CB4BDE">
      <w:pPr>
        <w:pStyle w:val="1Einrckung"/>
        <w:rPr>
          <w:lang w:val="ru-RU"/>
        </w:rPr>
      </w:pPr>
    </w:p>
    <w:p w14:paraId="0531420F" w14:textId="77777777" w:rsidR="00CB4BDE" w:rsidRPr="00CB4BDE" w:rsidRDefault="00CB4BDE" w:rsidP="00CB4BDE">
      <w:pPr>
        <w:pStyle w:val="1Einrckung"/>
        <w:rPr>
          <w:lang w:val="ru-RU"/>
        </w:rPr>
      </w:pPr>
      <w:r w:rsidRPr="00CB4BDE">
        <w:rPr>
          <w:lang w:val="ru-RU"/>
        </w:rPr>
        <w:t>Система также должна учитывать стандарты и нормативы, связанные со строительством, и обеспечивать соблюдение требований заказчиков и организаторов конкурсов.</w:t>
      </w:r>
    </w:p>
    <w:p w14:paraId="4DBFF53E" w14:textId="77777777" w:rsidR="00CB4BDE" w:rsidRPr="00CB4BDE" w:rsidRDefault="00CB4BDE" w:rsidP="00CB4BDE">
      <w:pPr>
        <w:pStyle w:val="1Einrckung"/>
        <w:rPr>
          <w:lang w:val="ru-RU"/>
        </w:rPr>
      </w:pPr>
    </w:p>
    <w:p w14:paraId="631DFCE8" w14:textId="5830236A" w:rsidR="00CB4BDE" w:rsidRDefault="00CB4BDE" w:rsidP="00CB4BDE">
      <w:pPr>
        <w:pStyle w:val="1Einrckung"/>
        <w:rPr>
          <w:lang w:val="ru-RU"/>
        </w:rPr>
      </w:pPr>
      <w:r w:rsidRPr="00CB4BDE">
        <w:rPr>
          <w:lang w:val="ru-RU"/>
        </w:rPr>
        <w:t>Интеграция системы "СТРОЙТЕХ" позволит оптимизировать процессы участия в конкурсах, увеличить прозрачность финансовых аспектов и повысить эффективность принятия решений при выборе проектов для выполнения.</w:t>
      </w:r>
    </w:p>
    <w:p w14:paraId="781449C8" w14:textId="77777777" w:rsidR="00F04FE9" w:rsidRDefault="00F04FE9" w:rsidP="00CB4BDE">
      <w:pPr>
        <w:pStyle w:val="1Einrckung"/>
        <w:rPr>
          <w:lang w:val="ru-RU"/>
        </w:rPr>
      </w:pPr>
    </w:p>
    <w:p w14:paraId="251161E3" w14:textId="77777777" w:rsidR="00F04FE9" w:rsidRDefault="00F04FE9" w:rsidP="00CB4BDE">
      <w:pPr>
        <w:pStyle w:val="1Einrckung"/>
        <w:rPr>
          <w:lang w:val="ru-RU"/>
        </w:rPr>
      </w:pPr>
    </w:p>
    <w:p w14:paraId="4B956056" w14:textId="77777777" w:rsidR="00F04FE9" w:rsidRDefault="00F04FE9" w:rsidP="00CB4BDE">
      <w:pPr>
        <w:pStyle w:val="1Einrckung"/>
        <w:rPr>
          <w:lang w:val="ru-RU"/>
        </w:rPr>
      </w:pPr>
    </w:p>
    <w:p w14:paraId="4FAD2DC5" w14:textId="77777777" w:rsidR="00F04FE9" w:rsidRDefault="00F04FE9" w:rsidP="00CB4BDE">
      <w:pPr>
        <w:pStyle w:val="1Einrckung"/>
        <w:rPr>
          <w:lang w:val="ru-RU"/>
        </w:rPr>
      </w:pPr>
    </w:p>
    <w:p w14:paraId="33AE6315" w14:textId="77777777" w:rsidR="00F04FE9" w:rsidRDefault="00F04FE9" w:rsidP="00CB4BDE">
      <w:pPr>
        <w:pStyle w:val="1Einrckung"/>
        <w:rPr>
          <w:lang w:val="ru-RU"/>
        </w:rPr>
      </w:pPr>
    </w:p>
    <w:p w14:paraId="72A8BBE5" w14:textId="77777777" w:rsidR="00F04FE9" w:rsidRDefault="00F04FE9" w:rsidP="00CB4BDE">
      <w:pPr>
        <w:pStyle w:val="1Einrckung"/>
        <w:rPr>
          <w:lang w:val="ru-RU"/>
        </w:rPr>
      </w:pPr>
    </w:p>
    <w:p w14:paraId="56E3E315" w14:textId="77777777" w:rsidR="00F04FE9" w:rsidRDefault="00F04FE9" w:rsidP="00CB4BDE">
      <w:pPr>
        <w:pStyle w:val="1Einrckung"/>
        <w:rPr>
          <w:lang w:val="ru-RU"/>
        </w:rPr>
      </w:pPr>
    </w:p>
    <w:p w14:paraId="041FC942" w14:textId="77777777" w:rsidR="00F04FE9" w:rsidRDefault="00F04FE9" w:rsidP="00CB4BDE">
      <w:pPr>
        <w:pStyle w:val="1Einrckung"/>
        <w:rPr>
          <w:lang w:val="ru-RU"/>
        </w:rPr>
      </w:pPr>
    </w:p>
    <w:p w14:paraId="068E784E" w14:textId="77777777" w:rsidR="00F04FE9" w:rsidRDefault="00F04FE9" w:rsidP="00CB4BDE">
      <w:pPr>
        <w:pStyle w:val="1Einrckung"/>
        <w:rPr>
          <w:lang w:val="ru-RU"/>
        </w:rPr>
      </w:pPr>
    </w:p>
    <w:p w14:paraId="5E71F0C5" w14:textId="77777777" w:rsidR="00F04FE9" w:rsidRDefault="00F04FE9" w:rsidP="00CB4BDE">
      <w:pPr>
        <w:pStyle w:val="1Einrckung"/>
        <w:rPr>
          <w:lang w:val="ru-RU"/>
        </w:rPr>
      </w:pPr>
    </w:p>
    <w:p w14:paraId="46945309" w14:textId="77777777" w:rsidR="00F04FE9" w:rsidRDefault="00F04FE9" w:rsidP="00CB4BDE">
      <w:pPr>
        <w:pStyle w:val="1Einrckung"/>
        <w:rPr>
          <w:lang w:val="ru-RU"/>
        </w:rPr>
      </w:pPr>
    </w:p>
    <w:p w14:paraId="53921537" w14:textId="77777777" w:rsidR="00F04FE9" w:rsidRDefault="00F04FE9" w:rsidP="00CB4BDE">
      <w:pPr>
        <w:pStyle w:val="1Einrckung"/>
        <w:rPr>
          <w:lang w:val="ru-RU"/>
        </w:rPr>
      </w:pPr>
    </w:p>
    <w:p w14:paraId="0399B59E" w14:textId="77777777" w:rsidR="00F04FE9" w:rsidRDefault="00F04FE9" w:rsidP="00CB4BDE">
      <w:pPr>
        <w:pStyle w:val="1Einrckung"/>
        <w:rPr>
          <w:lang w:val="ru-RU"/>
        </w:rPr>
      </w:pPr>
    </w:p>
    <w:p w14:paraId="452B01E3" w14:textId="77777777" w:rsidR="00F04FE9" w:rsidRDefault="00F04FE9" w:rsidP="00CB4BDE">
      <w:pPr>
        <w:pStyle w:val="1Einrckung"/>
        <w:rPr>
          <w:lang w:val="ru-RU"/>
        </w:rPr>
      </w:pPr>
    </w:p>
    <w:p w14:paraId="5E4C81D1" w14:textId="77777777" w:rsidR="00F04FE9" w:rsidRDefault="00F04FE9" w:rsidP="00CB4BDE">
      <w:pPr>
        <w:pStyle w:val="1Einrckung"/>
        <w:rPr>
          <w:lang w:val="ru-RU"/>
        </w:rPr>
      </w:pPr>
    </w:p>
    <w:p w14:paraId="3F9BB967" w14:textId="77777777" w:rsidR="00F04FE9" w:rsidRDefault="00F04FE9" w:rsidP="00CB4BDE">
      <w:pPr>
        <w:pStyle w:val="1Einrckung"/>
        <w:rPr>
          <w:lang w:val="ru-RU"/>
        </w:rPr>
      </w:pPr>
    </w:p>
    <w:p w14:paraId="452F6DF8" w14:textId="77777777" w:rsidR="00F04FE9" w:rsidRDefault="00F04FE9" w:rsidP="00CB4BDE">
      <w:pPr>
        <w:pStyle w:val="1Einrckung"/>
        <w:rPr>
          <w:lang w:val="ru-RU"/>
        </w:rPr>
      </w:pPr>
    </w:p>
    <w:p w14:paraId="042AF48C" w14:textId="77777777" w:rsidR="00F04FE9" w:rsidRDefault="00F04FE9" w:rsidP="00CB4BDE">
      <w:pPr>
        <w:pStyle w:val="1Einrckung"/>
        <w:rPr>
          <w:lang w:val="ru-RU"/>
        </w:rPr>
      </w:pPr>
    </w:p>
    <w:p w14:paraId="66A7C39E" w14:textId="77777777" w:rsidR="00F04FE9" w:rsidRDefault="00F04FE9" w:rsidP="00CB4BDE">
      <w:pPr>
        <w:pStyle w:val="1Einrckung"/>
        <w:rPr>
          <w:lang w:val="ru-RU"/>
        </w:rPr>
      </w:pPr>
    </w:p>
    <w:p w14:paraId="16971F00" w14:textId="77777777" w:rsidR="00F04FE9" w:rsidRDefault="00F04FE9" w:rsidP="00CB4BDE">
      <w:pPr>
        <w:pStyle w:val="1Einrckung"/>
        <w:rPr>
          <w:lang w:val="ru-RU"/>
        </w:rPr>
      </w:pPr>
    </w:p>
    <w:p w14:paraId="7B37F3CB" w14:textId="77777777" w:rsidR="00F04FE9" w:rsidRDefault="00F04FE9" w:rsidP="00CB4BDE">
      <w:pPr>
        <w:pStyle w:val="1Einrckung"/>
        <w:rPr>
          <w:lang w:val="ru-RU"/>
        </w:rPr>
      </w:pPr>
    </w:p>
    <w:p w14:paraId="6A18AA36" w14:textId="77777777" w:rsidR="00F04FE9" w:rsidRDefault="00F04FE9" w:rsidP="00CB4BDE">
      <w:pPr>
        <w:pStyle w:val="1Einrckung"/>
        <w:rPr>
          <w:lang w:val="ru-RU"/>
        </w:rPr>
      </w:pPr>
    </w:p>
    <w:p w14:paraId="1AEABCD3" w14:textId="77777777" w:rsidR="00F04FE9" w:rsidRDefault="00F04FE9" w:rsidP="00CB4BDE">
      <w:pPr>
        <w:pStyle w:val="1Einrckung"/>
        <w:rPr>
          <w:lang w:val="ru-RU"/>
        </w:rPr>
      </w:pPr>
    </w:p>
    <w:p w14:paraId="7C48D308" w14:textId="77777777" w:rsidR="00F04FE9" w:rsidRDefault="00F04FE9" w:rsidP="00CB4BDE">
      <w:pPr>
        <w:pStyle w:val="1Einrckung"/>
        <w:rPr>
          <w:lang w:val="ru-RU"/>
        </w:rPr>
      </w:pPr>
    </w:p>
    <w:p w14:paraId="6D158199" w14:textId="77777777" w:rsidR="00F04FE9" w:rsidRDefault="00F04FE9" w:rsidP="00CB4BDE">
      <w:pPr>
        <w:pStyle w:val="1Einrckung"/>
        <w:rPr>
          <w:lang w:val="ru-RU"/>
        </w:rPr>
      </w:pPr>
    </w:p>
    <w:p w14:paraId="478CCDA6" w14:textId="77777777" w:rsidR="00F04FE9" w:rsidRDefault="00F04FE9" w:rsidP="00CB4BDE">
      <w:pPr>
        <w:pStyle w:val="1Einrckung"/>
        <w:rPr>
          <w:lang w:val="ru-RU"/>
        </w:rPr>
      </w:pPr>
    </w:p>
    <w:p w14:paraId="174FCEB7" w14:textId="77777777" w:rsidR="00F04FE9" w:rsidRDefault="00F04FE9" w:rsidP="00CB4BDE">
      <w:pPr>
        <w:pStyle w:val="1Einrckung"/>
        <w:rPr>
          <w:lang w:val="ru-RU"/>
        </w:rPr>
      </w:pPr>
    </w:p>
    <w:p w14:paraId="06215133" w14:textId="77777777" w:rsidR="00F04FE9" w:rsidRDefault="00F04FE9" w:rsidP="00CB4BDE">
      <w:pPr>
        <w:pStyle w:val="1Einrckung"/>
        <w:rPr>
          <w:lang w:val="ru-RU"/>
        </w:rPr>
      </w:pPr>
    </w:p>
    <w:p w14:paraId="50CFE8FD" w14:textId="77777777" w:rsidR="00F04FE9" w:rsidRDefault="00F04FE9" w:rsidP="00CB4BDE">
      <w:pPr>
        <w:pStyle w:val="1Einrckung"/>
        <w:rPr>
          <w:lang w:val="ru-RU"/>
        </w:rPr>
      </w:pPr>
    </w:p>
    <w:p w14:paraId="4EB6276F" w14:textId="77777777" w:rsidR="00F04FE9" w:rsidRDefault="00F04FE9" w:rsidP="00CB4BDE">
      <w:pPr>
        <w:pStyle w:val="1Einrckung"/>
        <w:rPr>
          <w:lang w:val="ru-RU"/>
        </w:rPr>
      </w:pPr>
    </w:p>
    <w:p w14:paraId="1E3D593B" w14:textId="77777777" w:rsidR="00F04FE9" w:rsidRDefault="00F04FE9" w:rsidP="00CB4BDE">
      <w:pPr>
        <w:pStyle w:val="1Einrckung"/>
        <w:rPr>
          <w:lang w:val="ru-RU"/>
        </w:rPr>
      </w:pPr>
    </w:p>
    <w:p w14:paraId="2B7C4E12" w14:textId="77777777" w:rsidR="00F04FE9" w:rsidRDefault="00F04FE9" w:rsidP="00CB4BDE">
      <w:pPr>
        <w:pStyle w:val="1Einrckung"/>
        <w:rPr>
          <w:lang w:val="ru-RU"/>
        </w:rPr>
      </w:pPr>
    </w:p>
    <w:p w14:paraId="3B068FD7" w14:textId="77777777" w:rsidR="00F04FE9" w:rsidRDefault="00F04FE9" w:rsidP="00CB4BDE">
      <w:pPr>
        <w:pStyle w:val="1Einrckung"/>
        <w:rPr>
          <w:lang w:val="ru-RU"/>
        </w:rPr>
      </w:pPr>
    </w:p>
    <w:p w14:paraId="1B507CF1" w14:textId="77777777" w:rsidR="00F04FE9" w:rsidRDefault="00F04FE9" w:rsidP="00CB4BDE">
      <w:pPr>
        <w:pStyle w:val="1Einrckung"/>
        <w:rPr>
          <w:lang w:val="ru-RU"/>
        </w:rPr>
      </w:pPr>
    </w:p>
    <w:p w14:paraId="5D1FA4BE" w14:textId="77777777" w:rsidR="00F04FE9" w:rsidRDefault="00F04FE9" w:rsidP="00CB4BDE">
      <w:pPr>
        <w:pStyle w:val="1Einrckung"/>
        <w:rPr>
          <w:lang w:val="ru-RU"/>
        </w:rPr>
      </w:pPr>
    </w:p>
    <w:p w14:paraId="36C764A6" w14:textId="77777777" w:rsidR="00F04FE9" w:rsidRDefault="00F04FE9" w:rsidP="00CB4BDE">
      <w:pPr>
        <w:pStyle w:val="1Einrckung"/>
        <w:rPr>
          <w:lang w:val="ru-RU"/>
        </w:rPr>
      </w:pPr>
    </w:p>
    <w:p w14:paraId="21561F9E" w14:textId="77777777" w:rsidR="00F04FE9" w:rsidRDefault="00F04FE9" w:rsidP="00CB4BDE">
      <w:pPr>
        <w:pStyle w:val="1Einrckung"/>
        <w:rPr>
          <w:lang w:val="ru-RU"/>
        </w:rPr>
      </w:pPr>
    </w:p>
    <w:p w14:paraId="055CB407" w14:textId="77777777" w:rsidR="00F04FE9" w:rsidRDefault="00F04FE9" w:rsidP="00CB4BDE">
      <w:pPr>
        <w:pStyle w:val="1Einrckung"/>
        <w:rPr>
          <w:lang w:val="ru-RU"/>
        </w:rPr>
      </w:pPr>
    </w:p>
    <w:p w14:paraId="0C7579D1" w14:textId="77777777" w:rsidR="00F04FE9" w:rsidRDefault="00F04FE9" w:rsidP="00CB4BDE">
      <w:pPr>
        <w:pStyle w:val="1Einrckung"/>
        <w:rPr>
          <w:lang w:val="ru-RU"/>
        </w:rPr>
      </w:pPr>
    </w:p>
    <w:p w14:paraId="0EAD4E72" w14:textId="77777777" w:rsidR="00F04FE9" w:rsidRDefault="00F04FE9" w:rsidP="00CB4BDE">
      <w:pPr>
        <w:pStyle w:val="1Einrckung"/>
        <w:rPr>
          <w:lang w:val="ru-RU"/>
        </w:rPr>
      </w:pPr>
    </w:p>
    <w:p w14:paraId="724D4E8E" w14:textId="77777777" w:rsidR="00F04FE9" w:rsidRDefault="00F04FE9" w:rsidP="00CB4BDE">
      <w:pPr>
        <w:pStyle w:val="1Einrckung"/>
        <w:rPr>
          <w:lang w:val="ru-RU"/>
        </w:rPr>
      </w:pPr>
    </w:p>
    <w:p w14:paraId="396C915C" w14:textId="77777777" w:rsidR="00F04FE9" w:rsidRDefault="00F04FE9" w:rsidP="00CB4BDE">
      <w:pPr>
        <w:pStyle w:val="1Einrckung"/>
        <w:rPr>
          <w:lang w:val="ru-RU"/>
        </w:rPr>
      </w:pPr>
    </w:p>
    <w:p w14:paraId="087CA641" w14:textId="77777777" w:rsidR="00F04FE9" w:rsidRDefault="00F04FE9" w:rsidP="00CB4BDE">
      <w:pPr>
        <w:pStyle w:val="1Einrckung"/>
        <w:rPr>
          <w:lang w:val="ru-RU"/>
        </w:rPr>
      </w:pPr>
    </w:p>
    <w:p w14:paraId="76B6681A" w14:textId="77777777" w:rsidR="00F04FE9" w:rsidRDefault="00F04FE9" w:rsidP="00CB4BDE">
      <w:pPr>
        <w:pStyle w:val="1Einrckung"/>
        <w:rPr>
          <w:lang w:val="ru-RU"/>
        </w:rPr>
      </w:pPr>
    </w:p>
    <w:p w14:paraId="1556C1F0" w14:textId="77777777" w:rsidR="00F04FE9" w:rsidRDefault="00F04FE9" w:rsidP="00CB4BDE">
      <w:pPr>
        <w:pStyle w:val="1Einrckung"/>
        <w:rPr>
          <w:lang w:val="ru-RU"/>
        </w:rPr>
      </w:pPr>
    </w:p>
    <w:p w14:paraId="6F2CD2BA" w14:textId="77777777" w:rsidR="00F04FE9" w:rsidRDefault="00F04FE9" w:rsidP="00CB4BDE">
      <w:pPr>
        <w:pStyle w:val="1Einrckung"/>
        <w:rPr>
          <w:lang w:val="ru-RU"/>
        </w:rPr>
      </w:pPr>
    </w:p>
    <w:p w14:paraId="54453BD7" w14:textId="77777777" w:rsidR="00F04FE9" w:rsidRPr="00CB4BDE" w:rsidRDefault="00F04FE9" w:rsidP="00CB4BDE">
      <w:pPr>
        <w:pStyle w:val="1Einrckung"/>
        <w:rPr>
          <w:lang w:val="ru-RU"/>
        </w:rPr>
      </w:pPr>
    </w:p>
    <w:p w14:paraId="284F3DFF" w14:textId="4FFDCFFD" w:rsidR="007823B5" w:rsidRDefault="00CB4BDE" w:rsidP="007823B5">
      <w:pPr>
        <w:pStyle w:val="1"/>
        <w:keepNext/>
        <w:tabs>
          <w:tab w:val="num" w:pos="709"/>
        </w:tabs>
        <w:ind w:left="709" w:hanging="709"/>
        <w:rPr>
          <w:lang w:val="en-GB"/>
        </w:rPr>
      </w:pPr>
      <w:bookmarkStart w:id="20" w:name="_Toc151655868"/>
      <w:r>
        <w:rPr>
          <w:lang w:val="ru-RU"/>
        </w:rPr>
        <w:lastRenderedPageBreak/>
        <w:t>Общее описание</w:t>
      </w:r>
      <w:bookmarkEnd w:id="20"/>
    </w:p>
    <w:p w14:paraId="04298288" w14:textId="6BB06B12" w:rsidR="003B671A" w:rsidRDefault="008C31C5" w:rsidP="003B671A">
      <w:pPr>
        <w:pStyle w:val="1Einrckung"/>
        <w:ind w:left="0"/>
        <w:rPr>
          <w:lang w:val="ru-RU"/>
        </w:rPr>
      </w:pPr>
      <w:r>
        <w:rPr>
          <w:lang w:val="ru-RU"/>
        </w:rPr>
        <w:tab/>
      </w:r>
      <w:r w:rsidR="005A1C97">
        <w:rPr>
          <w:lang w:val="ru-RU"/>
        </w:rPr>
        <w:t xml:space="preserve">Мы </w:t>
      </w:r>
      <w:proofErr w:type="spellStart"/>
      <w:r w:rsidR="005A1C97" w:rsidRPr="005A1C97">
        <w:t>строит</w:t>
      </w:r>
      <w:r w:rsidR="005A1C97">
        <w:rPr>
          <w:lang w:val="ru-RU"/>
        </w:rPr>
        <w:t>ельная</w:t>
      </w:r>
      <w:proofErr w:type="spellEnd"/>
      <w:r w:rsidR="005A1C97" w:rsidRPr="005A1C97">
        <w:t xml:space="preserve"> </w:t>
      </w:r>
      <w:proofErr w:type="spellStart"/>
      <w:r w:rsidR="005A1C97" w:rsidRPr="005A1C97">
        <w:t>компания</w:t>
      </w:r>
      <w:proofErr w:type="spellEnd"/>
      <w:r w:rsidR="005A1C97" w:rsidRPr="005A1C97">
        <w:t xml:space="preserve">, </w:t>
      </w:r>
      <w:r w:rsidR="005A1C97">
        <w:rPr>
          <w:lang w:val="ru-RU"/>
        </w:rPr>
        <w:t xml:space="preserve">которая </w:t>
      </w:r>
      <w:proofErr w:type="spellStart"/>
      <w:r w:rsidR="005A1C97" w:rsidRPr="005A1C97">
        <w:t>строит</w:t>
      </w:r>
      <w:proofErr w:type="spellEnd"/>
      <w:r w:rsidR="005A1C97" w:rsidRPr="005A1C97">
        <w:t xml:space="preserve"> </w:t>
      </w:r>
      <w:proofErr w:type="spellStart"/>
      <w:r w:rsidR="005A1C97" w:rsidRPr="005A1C97">
        <w:t>до</w:t>
      </w:r>
      <w:r w:rsidR="005A1C97">
        <w:rPr>
          <w:lang w:val="ru-RU"/>
        </w:rPr>
        <w:t>ро</w:t>
      </w:r>
      <w:r w:rsidR="005A1C97" w:rsidRPr="005A1C97">
        <w:t>ги</w:t>
      </w:r>
      <w:proofErr w:type="spellEnd"/>
      <w:r w:rsidR="005A1C97">
        <w:rPr>
          <w:lang w:val="ru-RU"/>
        </w:rPr>
        <w:t>.</w:t>
      </w:r>
      <w:r w:rsidR="005A1C97" w:rsidRPr="005A1C97">
        <w:t xml:space="preserve"> </w:t>
      </w:r>
      <w:proofErr w:type="spellStart"/>
      <w:r w:rsidR="005A1C97" w:rsidRPr="005A1C97">
        <w:t>Учавствуем</w:t>
      </w:r>
      <w:proofErr w:type="spellEnd"/>
      <w:r w:rsidR="005A1C97" w:rsidRPr="005A1C97">
        <w:t xml:space="preserve"> в </w:t>
      </w:r>
      <w:proofErr w:type="spellStart"/>
      <w:r w:rsidR="005A1C97" w:rsidRPr="005A1C97">
        <w:t>конкурс</w:t>
      </w:r>
      <w:proofErr w:type="spellEnd"/>
      <w:r w:rsidR="005A1C97">
        <w:rPr>
          <w:lang w:val="ru-RU"/>
        </w:rPr>
        <w:t>ах</w:t>
      </w:r>
      <w:r w:rsidR="005A1C97" w:rsidRPr="005A1C97">
        <w:t xml:space="preserve"> </w:t>
      </w:r>
      <w:proofErr w:type="spellStart"/>
      <w:r w:rsidR="005A1C97" w:rsidRPr="005A1C97">
        <w:t>на</w:t>
      </w:r>
      <w:proofErr w:type="spellEnd"/>
      <w:r w:rsidR="005A1C97" w:rsidRPr="005A1C97">
        <w:t xml:space="preserve"> </w:t>
      </w:r>
      <w:proofErr w:type="spellStart"/>
      <w:r w:rsidR="005A1C97" w:rsidRPr="005A1C97">
        <w:t>вып</w:t>
      </w:r>
      <w:r w:rsidR="005A1C97">
        <w:rPr>
          <w:lang w:val="ru-RU"/>
        </w:rPr>
        <w:t>олнение</w:t>
      </w:r>
      <w:proofErr w:type="spellEnd"/>
      <w:r w:rsidR="005A1C97" w:rsidRPr="005A1C97">
        <w:t xml:space="preserve"> </w:t>
      </w:r>
      <w:proofErr w:type="spellStart"/>
      <w:r w:rsidR="005A1C97" w:rsidRPr="005A1C97">
        <w:t>работ</w:t>
      </w:r>
      <w:proofErr w:type="spellEnd"/>
      <w:r w:rsidR="005A1C97" w:rsidRPr="005A1C97">
        <w:t xml:space="preserve"> в </w:t>
      </w:r>
      <w:proofErr w:type="spellStart"/>
      <w:r w:rsidR="005A1C97" w:rsidRPr="005A1C97">
        <w:t>разных</w:t>
      </w:r>
      <w:proofErr w:type="spellEnd"/>
      <w:r w:rsidR="005A1C97" w:rsidRPr="005A1C97">
        <w:t xml:space="preserve"> </w:t>
      </w:r>
      <w:proofErr w:type="spellStart"/>
      <w:r w:rsidR="005A1C97" w:rsidRPr="005A1C97">
        <w:t>местах</w:t>
      </w:r>
      <w:proofErr w:type="spellEnd"/>
      <w:r w:rsidR="005A1C97">
        <w:rPr>
          <w:lang w:val="ru-RU"/>
        </w:rPr>
        <w:t>.</w:t>
      </w:r>
      <w:r w:rsidR="005A1C97" w:rsidRPr="005A1C97">
        <w:t xml:space="preserve"> </w:t>
      </w:r>
      <w:proofErr w:type="spellStart"/>
      <w:r w:rsidR="005A1C97" w:rsidRPr="005A1C97">
        <w:t>Хотим</w:t>
      </w:r>
      <w:proofErr w:type="spellEnd"/>
      <w:r w:rsidR="005A1C97">
        <w:rPr>
          <w:lang w:val="ru-RU"/>
        </w:rPr>
        <w:t xml:space="preserve"> получить</w:t>
      </w:r>
      <w:r w:rsidR="005A1C97" w:rsidRPr="005A1C97">
        <w:t xml:space="preserve"> </w:t>
      </w:r>
      <w:proofErr w:type="spellStart"/>
      <w:r w:rsidR="005A1C97" w:rsidRPr="005A1C97">
        <w:t>систему</w:t>
      </w:r>
      <w:proofErr w:type="spellEnd"/>
      <w:r w:rsidR="001B380C">
        <w:rPr>
          <w:lang w:val="ru-RU"/>
        </w:rPr>
        <w:t>, которая будет</w:t>
      </w:r>
      <w:r w:rsidR="005A1C97" w:rsidRPr="005A1C97">
        <w:t xml:space="preserve"> </w:t>
      </w:r>
      <w:proofErr w:type="spellStart"/>
      <w:r w:rsidR="005A1C97" w:rsidRPr="005A1C97">
        <w:t>получа</w:t>
      </w:r>
      <w:r w:rsidR="001B380C">
        <w:rPr>
          <w:lang w:val="ru-RU"/>
        </w:rPr>
        <w:t>ть</w:t>
      </w:r>
      <w:proofErr w:type="spellEnd"/>
      <w:r w:rsidR="005A1C97" w:rsidRPr="005A1C97">
        <w:t xml:space="preserve"> </w:t>
      </w:r>
      <w:proofErr w:type="spellStart"/>
      <w:r w:rsidR="005A1C97" w:rsidRPr="005A1C97">
        <w:t>конкурсную</w:t>
      </w:r>
      <w:proofErr w:type="spellEnd"/>
      <w:r w:rsidR="005A1C97" w:rsidRPr="005A1C97">
        <w:t xml:space="preserve"> </w:t>
      </w:r>
      <w:proofErr w:type="spellStart"/>
      <w:r w:rsidR="005A1C97" w:rsidRPr="005A1C97">
        <w:t>документацию</w:t>
      </w:r>
      <w:proofErr w:type="spellEnd"/>
      <w:r w:rsidR="005A1C97" w:rsidRPr="005A1C97">
        <w:t xml:space="preserve">, </w:t>
      </w:r>
      <w:r w:rsidR="001B380C">
        <w:rPr>
          <w:lang w:val="ru-RU"/>
        </w:rPr>
        <w:t>в которой будет</w:t>
      </w:r>
      <w:r w:rsidR="003B671A" w:rsidRPr="003B671A">
        <w:rPr>
          <w:lang w:val="ru-RU"/>
        </w:rPr>
        <w:t>:</w:t>
      </w:r>
    </w:p>
    <w:p w14:paraId="4F74C9E1" w14:textId="77777777" w:rsidR="003B671A" w:rsidRDefault="001B380C" w:rsidP="003B671A">
      <w:pPr>
        <w:pStyle w:val="1Einrckung"/>
        <w:numPr>
          <w:ilvl w:val="0"/>
          <w:numId w:val="20"/>
        </w:numPr>
        <w:rPr>
          <w:lang w:val="ru-RU"/>
        </w:rPr>
      </w:pPr>
      <w:r>
        <w:rPr>
          <w:lang w:val="ru-RU"/>
        </w:rPr>
        <w:t>С</w:t>
      </w:r>
      <w:proofErr w:type="spellStart"/>
      <w:r w:rsidR="005A1C97" w:rsidRPr="005A1C97">
        <w:t>роки</w:t>
      </w:r>
      <w:proofErr w:type="spellEnd"/>
      <w:r w:rsidR="005A1C97" w:rsidRPr="005A1C97">
        <w:t xml:space="preserve"> </w:t>
      </w:r>
      <w:proofErr w:type="spellStart"/>
      <w:proofErr w:type="gramStart"/>
      <w:r w:rsidR="005A1C97" w:rsidRPr="005A1C97">
        <w:t>работ</w:t>
      </w:r>
      <w:proofErr w:type="spellEnd"/>
      <w:r>
        <w:rPr>
          <w:lang w:val="ru-RU"/>
        </w:rPr>
        <w:t xml:space="preserve">( </w:t>
      </w:r>
      <w:proofErr w:type="spellStart"/>
      <w:r w:rsidR="005A1C97" w:rsidRPr="005A1C97">
        <w:t>начало</w:t>
      </w:r>
      <w:proofErr w:type="spellEnd"/>
      <w:proofErr w:type="gramEnd"/>
      <w:r w:rsidR="005A1C97" w:rsidRPr="005A1C97">
        <w:t xml:space="preserve"> </w:t>
      </w:r>
      <w:proofErr w:type="spellStart"/>
      <w:r w:rsidR="005A1C97" w:rsidRPr="005A1C97">
        <w:t>конец</w:t>
      </w:r>
      <w:proofErr w:type="spellEnd"/>
      <w:r>
        <w:rPr>
          <w:lang w:val="ru-RU"/>
        </w:rPr>
        <w:t xml:space="preserve"> )</w:t>
      </w:r>
    </w:p>
    <w:p w14:paraId="579CD7E2" w14:textId="77777777" w:rsidR="003B671A" w:rsidRDefault="001B380C" w:rsidP="003B671A">
      <w:pPr>
        <w:pStyle w:val="1Einrckung"/>
        <w:numPr>
          <w:ilvl w:val="0"/>
          <w:numId w:val="20"/>
        </w:numPr>
        <w:rPr>
          <w:lang w:val="ru-RU"/>
        </w:rPr>
      </w:pPr>
      <w:r>
        <w:rPr>
          <w:lang w:val="ru-RU"/>
        </w:rPr>
        <w:t>Максимальная стоимость работ</w:t>
      </w:r>
    </w:p>
    <w:p w14:paraId="3C13084D" w14:textId="77777777" w:rsidR="003B671A" w:rsidRPr="003B671A" w:rsidRDefault="001B380C" w:rsidP="003B671A">
      <w:pPr>
        <w:pStyle w:val="1Einrckung"/>
        <w:numPr>
          <w:ilvl w:val="0"/>
          <w:numId w:val="20"/>
        </w:numPr>
        <w:rPr>
          <w:lang w:val="ru-RU"/>
        </w:rPr>
      </w:pPr>
      <w:r>
        <w:rPr>
          <w:lang w:val="ru-RU"/>
        </w:rPr>
        <w:t>О</w:t>
      </w:r>
      <w:r w:rsidR="005A1C97" w:rsidRPr="005A1C97">
        <w:t>б</w:t>
      </w:r>
      <w:proofErr w:type="spellStart"/>
      <w:r>
        <w:rPr>
          <w:lang w:val="ru-RU"/>
        </w:rPr>
        <w:t>ъё</w:t>
      </w:r>
      <w:proofErr w:type="spellEnd"/>
      <w:r w:rsidR="005A1C97" w:rsidRPr="005A1C97">
        <w:t xml:space="preserve">м </w:t>
      </w:r>
      <w:proofErr w:type="spellStart"/>
      <w:r w:rsidR="005A1C97" w:rsidRPr="005A1C97">
        <w:t>работ</w:t>
      </w:r>
      <w:proofErr w:type="spellEnd"/>
      <w:r w:rsidR="003B671A">
        <w:t>:</w:t>
      </w:r>
      <w:r w:rsidR="005A1C97" w:rsidRPr="005A1C97">
        <w:t xml:space="preserve"> </w:t>
      </w:r>
    </w:p>
    <w:p w14:paraId="48738149" w14:textId="155E5BD1" w:rsidR="003B671A" w:rsidRPr="003B671A" w:rsidRDefault="003B671A" w:rsidP="003B671A">
      <w:pPr>
        <w:pStyle w:val="1Einrckung"/>
        <w:numPr>
          <w:ilvl w:val="0"/>
          <w:numId w:val="21"/>
        </w:numPr>
        <w:rPr>
          <w:lang w:val="ru-RU"/>
        </w:rPr>
      </w:pPr>
      <w:r w:rsidRPr="003B671A">
        <w:rPr>
          <w:lang w:val="ru-RU"/>
        </w:rPr>
        <w:t>Материалы, затрачиваемые на строительство.</w:t>
      </w:r>
    </w:p>
    <w:p w14:paraId="59E0B0F3" w14:textId="63DB973A" w:rsidR="003B671A" w:rsidRPr="003B671A" w:rsidRDefault="003B671A" w:rsidP="003B671A">
      <w:pPr>
        <w:pStyle w:val="1Einrckung"/>
        <w:numPr>
          <w:ilvl w:val="0"/>
          <w:numId w:val="21"/>
        </w:numPr>
        <w:rPr>
          <w:lang w:val="ru-RU"/>
        </w:rPr>
      </w:pPr>
      <w:r w:rsidRPr="003B671A">
        <w:rPr>
          <w:lang w:val="ru-RU"/>
        </w:rPr>
        <w:t>Работы с объемными характеристиками, выполняемые во время строительства.</w:t>
      </w:r>
    </w:p>
    <w:p w14:paraId="4F9DD925" w14:textId="3BA28F62" w:rsidR="003B671A" w:rsidRPr="003B671A" w:rsidRDefault="003B671A" w:rsidP="003B671A">
      <w:pPr>
        <w:pStyle w:val="1Einrckung"/>
        <w:numPr>
          <w:ilvl w:val="0"/>
          <w:numId w:val="21"/>
        </w:numPr>
        <w:rPr>
          <w:lang w:val="ru-RU"/>
        </w:rPr>
      </w:pPr>
      <w:r w:rsidRPr="003B671A">
        <w:rPr>
          <w:lang w:val="ru-RU"/>
        </w:rPr>
        <w:t>Затрачиваемые ресурсы.</w:t>
      </w:r>
    </w:p>
    <w:p w14:paraId="01B9F6BA" w14:textId="570354B0" w:rsidR="005A1C97" w:rsidRPr="001B380C" w:rsidRDefault="003B671A" w:rsidP="003B671A">
      <w:pPr>
        <w:pStyle w:val="1Einrckung"/>
        <w:numPr>
          <w:ilvl w:val="0"/>
          <w:numId w:val="21"/>
        </w:numPr>
        <w:rPr>
          <w:lang w:val="ru-RU"/>
        </w:rPr>
      </w:pPr>
      <w:r>
        <w:rPr>
          <w:lang w:val="ru-RU"/>
        </w:rPr>
        <w:t>К</w:t>
      </w:r>
      <w:r w:rsidR="001B380C">
        <w:rPr>
          <w:lang w:val="ru-RU"/>
        </w:rPr>
        <w:t>онечн</w:t>
      </w:r>
      <w:r>
        <w:rPr>
          <w:lang w:val="ru-RU"/>
        </w:rPr>
        <w:t>ая</w:t>
      </w:r>
      <w:r w:rsidR="001B380C">
        <w:rPr>
          <w:lang w:val="ru-RU"/>
        </w:rPr>
        <w:t xml:space="preserve"> себестоимость, для определения объёма выполняемых работ в конкретном конкурсе</w:t>
      </w:r>
      <w:r w:rsidR="001B380C" w:rsidRPr="001B380C">
        <w:rPr>
          <w:lang w:val="ru-RU"/>
        </w:rPr>
        <w:t>/</w:t>
      </w:r>
      <w:r w:rsidR="001B380C">
        <w:rPr>
          <w:lang w:val="ru-RU"/>
        </w:rPr>
        <w:t>заказе.</w:t>
      </w:r>
    </w:p>
    <w:p w14:paraId="4324FF3D" w14:textId="47C1BA13" w:rsidR="005D5FBD" w:rsidRDefault="00CB4BDE" w:rsidP="005D5FBD">
      <w:pPr>
        <w:pStyle w:val="2"/>
        <w:rPr>
          <w:lang w:val="ru-RU"/>
        </w:rPr>
      </w:pPr>
      <w:bookmarkStart w:id="21" w:name="_Toc151655869"/>
      <w:r>
        <w:rPr>
          <w:lang w:val="ru-RU"/>
        </w:rPr>
        <w:t>Описание изделия</w:t>
      </w:r>
      <w:bookmarkEnd w:id="21"/>
    </w:p>
    <w:p w14:paraId="5DE8F372" w14:textId="77777777" w:rsidR="00336F39" w:rsidRPr="00336F39" w:rsidRDefault="00336F39" w:rsidP="00336F39">
      <w:pPr>
        <w:pStyle w:val="1Einrckung"/>
        <w:rPr>
          <w:lang w:val="ru-RU"/>
        </w:rPr>
      </w:pPr>
      <w:r w:rsidRPr="00336F39">
        <w:rPr>
          <w:lang w:val="ru-RU"/>
        </w:rPr>
        <w:t>Система "СТРОЙТЕХ" представляет собой специализированный программный продукт, разработанный для упрощения и оптимизации процесса участия строительной компании в конкурсах на выполнение строительных работ. Система обладает следующими основными характеристиками и возможностями:</w:t>
      </w:r>
    </w:p>
    <w:p w14:paraId="4CD03654" w14:textId="77777777" w:rsidR="00336F39" w:rsidRPr="00336F39" w:rsidRDefault="00336F39" w:rsidP="00336F39">
      <w:pPr>
        <w:pStyle w:val="1Einrckung"/>
        <w:rPr>
          <w:lang w:val="ru-RU"/>
        </w:rPr>
      </w:pPr>
    </w:p>
    <w:p w14:paraId="6AC10D27" w14:textId="786C12EE" w:rsidR="00336F39" w:rsidRPr="00336F39" w:rsidRDefault="00336F39" w:rsidP="00336F39">
      <w:pPr>
        <w:pStyle w:val="1Einrckung"/>
        <w:rPr>
          <w:lang w:val="ru-RU"/>
        </w:rPr>
      </w:pPr>
      <w:r w:rsidRPr="00336F39">
        <w:rPr>
          <w:lang w:val="ru-RU"/>
        </w:rPr>
        <w:t xml:space="preserve">- </w:t>
      </w:r>
      <w:r w:rsidRPr="00336F39">
        <w:rPr>
          <w:i/>
          <w:iCs/>
          <w:lang w:val="ru-RU"/>
        </w:rPr>
        <w:t>Получение и анализ конкурсной документации:</w:t>
      </w:r>
      <w:r w:rsidRPr="00336F39">
        <w:rPr>
          <w:lang w:val="ru-RU"/>
        </w:rPr>
        <w:t xml:space="preserve"> Пользователи могут загружать конкурсную документацию в систему, которая включает в себя информацию о сроках работ, максимальной стоимости работ и объеме работ, включая материалы, работы для выполнения, затрачиваемые ресурсы и цены на каждую позицию из вышеперечисленных категорий.</w:t>
      </w:r>
    </w:p>
    <w:p w14:paraId="0B228CCE" w14:textId="77777777" w:rsidR="00336F39" w:rsidRPr="00336F39" w:rsidRDefault="00336F39" w:rsidP="00336F39">
      <w:pPr>
        <w:pStyle w:val="1Einrckung"/>
        <w:rPr>
          <w:lang w:val="ru-RU"/>
        </w:rPr>
      </w:pPr>
    </w:p>
    <w:p w14:paraId="47806313" w14:textId="4D19456B" w:rsidR="00336F39" w:rsidRPr="00336F39" w:rsidRDefault="00336F39" w:rsidP="00336F39">
      <w:pPr>
        <w:pStyle w:val="1Einrckung"/>
        <w:rPr>
          <w:lang w:val="ru-RU"/>
        </w:rPr>
      </w:pPr>
      <w:r w:rsidRPr="00336F39">
        <w:rPr>
          <w:lang w:val="ru-RU"/>
        </w:rPr>
        <w:t xml:space="preserve">- </w:t>
      </w:r>
      <w:r w:rsidRPr="00336F39">
        <w:rPr>
          <w:i/>
          <w:iCs/>
          <w:lang w:val="ru-RU"/>
        </w:rPr>
        <w:t>Расчет итоговой себестоимости:</w:t>
      </w:r>
      <w:r w:rsidRPr="00336F39">
        <w:rPr>
          <w:lang w:val="ru-RU"/>
        </w:rPr>
        <w:t xml:space="preserve"> Система производит расчет итоговой себестоимости работ на основе данных из конкурсной документации</w:t>
      </w:r>
      <w:r w:rsidR="008C31C5">
        <w:rPr>
          <w:lang w:val="ru-RU"/>
        </w:rPr>
        <w:t xml:space="preserve"> и анализа внешнего рынка</w:t>
      </w:r>
      <w:r w:rsidRPr="00336F39">
        <w:rPr>
          <w:lang w:val="ru-RU"/>
        </w:rPr>
        <w:t>. Это позволяет определить допустимый объем работ для каждого конкретного конкурса или заказа</w:t>
      </w:r>
      <w:r w:rsidR="008C31C5">
        <w:rPr>
          <w:lang w:val="ru-RU"/>
        </w:rPr>
        <w:t>, а также получения наилучшей цены для всех видов работ</w:t>
      </w:r>
      <w:r w:rsidRPr="00336F39">
        <w:rPr>
          <w:lang w:val="ru-RU"/>
        </w:rPr>
        <w:t>.</w:t>
      </w:r>
    </w:p>
    <w:p w14:paraId="23659823" w14:textId="77777777" w:rsidR="00336F39" w:rsidRPr="00336F39" w:rsidRDefault="00336F39" w:rsidP="00336F39">
      <w:pPr>
        <w:pStyle w:val="1Einrckung"/>
        <w:rPr>
          <w:lang w:val="ru-RU"/>
        </w:rPr>
      </w:pPr>
    </w:p>
    <w:p w14:paraId="0B8A2E17" w14:textId="12D189BF" w:rsidR="00336F39" w:rsidRPr="00336F39" w:rsidRDefault="00336F39" w:rsidP="00336F39">
      <w:pPr>
        <w:pStyle w:val="1Einrckung"/>
        <w:rPr>
          <w:lang w:val="ru-RU"/>
        </w:rPr>
      </w:pPr>
      <w:r w:rsidRPr="00336F39">
        <w:rPr>
          <w:lang w:val="ru-RU"/>
        </w:rPr>
        <w:t xml:space="preserve">- </w:t>
      </w:r>
      <w:r w:rsidRPr="00336F39">
        <w:rPr>
          <w:i/>
          <w:iCs/>
          <w:lang w:val="ru-RU"/>
        </w:rPr>
        <w:t>Роли пользователей:</w:t>
      </w:r>
      <w:r w:rsidRPr="00336F39">
        <w:rPr>
          <w:lang w:val="ru-RU"/>
        </w:rPr>
        <w:t xml:space="preserve"> В системе предусмотрены различные роли пользователей, такие как технический директор, бухгалтер и менеджер по закупкам. Каждая роль имеет доступ к соответствующим функциональным возможностям.</w:t>
      </w:r>
    </w:p>
    <w:p w14:paraId="4F16E4BF" w14:textId="77777777" w:rsidR="00336F39" w:rsidRPr="00336F39" w:rsidRDefault="00336F39" w:rsidP="00336F39">
      <w:pPr>
        <w:pStyle w:val="1Einrckung"/>
        <w:rPr>
          <w:lang w:val="ru-RU"/>
        </w:rPr>
      </w:pPr>
    </w:p>
    <w:p w14:paraId="3C525CA9" w14:textId="0B9E2534" w:rsidR="00336F39" w:rsidRPr="00336F39" w:rsidRDefault="00336F39" w:rsidP="00336F39">
      <w:pPr>
        <w:pStyle w:val="1Einrckung"/>
        <w:rPr>
          <w:lang w:val="ru-RU"/>
        </w:rPr>
      </w:pPr>
      <w:r w:rsidRPr="00336F39">
        <w:rPr>
          <w:lang w:val="ru-RU"/>
        </w:rPr>
        <w:t xml:space="preserve">- </w:t>
      </w:r>
      <w:r w:rsidRPr="00336F39">
        <w:rPr>
          <w:i/>
          <w:iCs/>
          <w:lang w:val="ru-RU"/>
        </w:rPr>
        <w:t>Соблюдение стандартов и нормативов:</w:t>
      </w:r>
      <w:r w:rsidRPr="00336F39">
        <w:rPr>
          <w:lang w:val="ru-RU"/>
        </w:rPr>
        <w:t xml:space="preserve"> Система учитывает необходимость соблюдения стандартов и нормативов в сфере строительства. Это помогает компании соответствовать требованиям заказчиков и организаторов конкурсов.</w:t>
      </w:r>
    </w:p>
    <w:p w14:paraId="3EB9A11A" w14:textId="77777777" w:rsidR="00336F39" w:rsidRPr="00336F39" w:rsidRDefault="00336F39" w:rsidP="00336F39">
      <w:pPr>
        <w:pStyle w:val="1Einrckung"/>
        <w:rPr>
          <w:lang w:val="ru-RU"/>
        </w:rPr>
      </w:pPr>
    </w:p>
    <w:p w14:paraId="6E0C4D0E" w14:textId="06BB2FBB" w:rsidR="00336F39" w:rsidRPr="00336F39" w:rsidRDefault="00336F39" w:rsidP="00336F39">
      <w:pPr>
        <w:pStyle w:val="1Einrckung"/>
        <w:rPr>
          <w:lang w:val="ru-RU"/>
        </w:rPr>
      </w:pPr>
      <w:r w:rsidRPr="00336F39">
        <w:rPr>
          <w:lang w:val="ru-RU"/>
        </w:rPr>
        <w:t xml:space="preserve">- </w:t>
      </w:r>
      <w:r w:rsidRPr="00336F39">
        <w:rPr>
          <w:i/>
          <w:iCs/>
          <w:lang w:val="ru-RU"/>
        </w:rPr>
        <w:t xml:space="preserve">Прозрачность финансов: </w:t>
      </w:r>
      <w:r w:rsidRPr="00336F39">
        <w:rPr>
          <w:lang w:val="ru-RU"/>
        </w:rPr>
        <w:t>"СТРОЙТЕХ" обеспечивает прозрачность финансовых аспектов участия в конкурсах. Пользователи могут легко просматривать и анализировать затраты и итоговые себестоимости.</w:t>
      </w:r>
    </w:p>
    <w:p w14:paraId="0D315940" w14:textId="28E85AC8" w:rsidR="0021158A" w:rsidRDefault="00CB4BDE" w:rsidP="0021158A">
      <w:pPr>
        <w:pStyle w:val="3"/>
        <w:tabs>
          <w:tab w:val="num" w:pos="709"/>
        </w:tabs>
        <w:spacing w:before="300" w:after="120"/>
        <w:ind w:left="709" w:hanging="709"/>
        <w:rPr>
          <w:lang w:val="ru-RU"/>
        </w:rPr>
      </w:pPr>
      <w:bookmarkStart w:id="22" w:name="_Toc151655870"/>
      <w:r>
        <w:rPr>
          <w:lang w:val="ru-RU"/>
        </w:rPr>
        <w:t>Интерфейсы системы</w:t>
      </w:r>
      <w:bookmarkEnd w:id="22"/>
    </w:p>
    <w:p w14:paraId="28C86F5E" w14:textId="77777777" w:rsidR="00336F39" w:rsidRPr="00336F39" w:rsidRDefault="00336F39" w:rsidP="00336F39">
      <w:pPr>
        <w:rPr>
          <w:lang w:val="ru-RU"/>
        </w:rPr>
      </w:pPr>
      <w:r>
        <w:rPr>
          <w:lang w:val="ru-RU"/>
        </w:rPr>
        <w:t xml:space="preserve"> </w:t>
      </w:r>
      <w:r w:rsidRPr="00336F39">
        <w:rPr>
          <w:lang w:val="ru-RU"/>
        </w:rPr>
        <w:t>Система "СТРОЙТЕХ" предоставляет удобный и интуитивно понятный веб-интерфейс, доступный через современные веб-браузеры. Веб-интерфейс обеспечивает взаимодействие пользователей с системой и предоставляет следующие основные интерфейсы:</w:t>
      </w:r>
    </w:p>
    <w:p w14:paraId="2C652AA3" w14:textId="77777777" w:rsidR="00336F39" w:rsidRPr="00336F39" w:rsidRDefault="00336F39" w:rsidP="00336F39">
      <w:pPr>
        <w:rPr>
          <w:lang w:val="ru-RU"/>
        </w:rPr>
      </w:pPr>
    </w:p>
    <w:p w14:paraId="40217F9D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>1. Интерфейс загрузки конкурсной документации: Пользователи могут загружать конкурсные документы в систему с помощью этого интерфейса. Загрузка включает информацию о сроках работ, максимальной стоимости работ и объеме работ, включая материалы, работы для выполнения, затрачиваемые ресурсы и цены на каждую позицию из вышеперечисленных категорий.</w:t>
      </w:r>
    </w:p>
    <w:p w14:paraId="6029800D" w14:textId="77777777" w:rsidR="00336F39" w:rsidRPr="00336F39" w:rsidRDefault="00336F39" w:rsidP="00336F39">
      <w:pPr>
        <w:rPr>
          <w:lang w:val="ru-RU"/>
        </w:rPr>
      </w:pPr>
    </w:p>
    <w:p w14:paraId="49478967" w14:textId="586EFE5F" w:rsidR="008C31C5" w:rsidRPr="00336F39" w:rsidRDefault="00336F39" w:rsidP="00336F39">
      <w:pPr>
        <w:rPr>
          <w:lang w:val="ru-RU"/>
        </w:rPr>
      </w:pPr>
      <w:r w:rsidRPr="00336F39">
        <w:rPr>
          <w:lang w:val="ru-RU"/>
        </w:rPr>
        <w:t>2. Интерфейс анализа конкурсной документации: Система осуществляет анализ загруженной конкурсной документации с целью расчета итоговой себестоимости работ. Этот интерфейс предоставляет пользователям возможность просматривать результаты анализа и получать информацию о допустимом объеме работ.</w:t>
      </w:r>
    </w:p>
    <w:p w14:paraId="48E25F53" w14:textId="77777777" w:rsidR="00336F39" w:rsidRPr="00336F39" w:rsidRDefault="00336F39" w:rsidP="00336F39">
      <w:pPr>
        <w:rPr>
          <w:lang w:val="ru-RU"/>
        </w:rPr>
      </w:pPr>
    </w:p>
    <w:p w14:paraId="2F6FD4A3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>3. Интерфейс управления пользователями: Администраторы системы могут управлять пользователями и их ролями через этот интерфейс. Это включает создание, редактирование и удаление учетных записей, а также управление правами доступа.</w:t>
      </w:r>
    </w:p>
    <w:p w14:paraId="703D30C0" w14:textId="77777777" w:rsidR="00336F39" w:rsidRPr="00336F39" w:rsidRDefault="00336F39" w:rsidP="00336F39">
      <w:pPr>
        <w:rPr>
          <w:lang w:val="ru-RU"/>
        </w:rPr>
      </w:pPr>
    </w:p>
    <w:p w14:paraId="76843726" w14:textId="3B1493A4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4. Интерфейс мониторинга финансов: Пользователи могут мониторить финансовые аспекты участия в конкурсах с помощью этого интерфейса. Он предоставляет информацию о затратах </w:t>
      </w:r>
      <w:r w:rsidR="003306C3">
        <w:rPr>
          <w:lang w:val="ru-RU"/>
        </w:rPr>
        <w:t>и</w:t>
      </w:r>
      <w:r w:rsidRPr="00336F39">
        <w:rPr>
          <w:lang w:val="ru-RU"/>
        </w:rPr>
        <w:t xml:space="preserve"> итоговых себестоимостях работ.</w:t>
      </w:r>
    </w:p>
    <w:p w14:paraId="4944A151" w14:textId="77777777" w:rsidR="00336F39" w:rsidRPr="00336F39" w:rsidRDefault="00336F39" w:rsidP="00336F39">
      <w:pPr>
        <w:rPr>
          <w:lang w:val="ru-RU"/>
        </w:rPr>
      </w:pPr>
    </w:p>
    <w:p w14:paraId="68ED8BA5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>5. Интерфейс отчетности: Система "СТРОЙТЕХ" предоставляет возможность создания и просмотра отчетов о деятельности компании в конкурсах на выполнение строительных работ. Этот интерфейс позволяет пользователям генерировать отчеты и экспортировать их в различные форматы.</w:t>
      </w:r>
    </w:p>
    <w:p w14:paraId="7C13365E" w14:textId="77777777" w:rsidR="00336F39" w:rsidRPr="00336F39" w:rsidRDefault="00336F39" w:rsidP="00336F39">
      <w:pPr>
        <w:rPr>
          <w:lang w:val="ru-RU"/>
        </w:rPr>
      </w:pPr>
    </w:p>
    <w:p w14:paraId="0819B6E7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>6. Интерфейс учета стандартов и нормативов: В этом интерфейсе пользователи могут вводить и обновлять информацию о стандартах и нормативах, которые должны соблюдаться при выполнении строительных работ. Это обеспечивает соответствие требованиям заказчиков и организаторов конкурсов.</w:t>
      </w:r>
    </w:p>
    <w:p w14:paraId="5D8A6E0B" w14:textId="77777777" w:rsidR="00336F39" w:rsidRPr="00336F39" w:rsidRDefault="00336F39" w:rsidP="00336F39">
      <w:pPr>
        <w:rPr>
          <w:lang w:val="ru-RU"/>
        </w:rPr>
      </w:pPr>
    </w:p>
    <w:p w14:paraId="74EF7488" w14:textId="2B79A0D4" w:rsidR="00336F39" w:rsidRDefault="00336F39" w:rsidP="00336F39">
      <w:pPr>
        <w:rPr>
          <w:lang w:val="ru-RU"/>
        </w:rPr>
      </w:pPr>
      <w:r w:rsidRPr="00336F39">
        <w:rPr>
          <w:lang w:val="ru-RU"/>
        </w:rPr>
        <w:t>7. Интерфейс обратной связи и поддержки: Система предоставляет возможность обратной связи с администраторами и технической поддержкой через этот интерфейс. Пользователи могут задавать вопросы, сообщать о проблемах и получать помощь в решении технических вопросов.</w:t>
      </w:r>
    </w:p>
    <w:p w14:paraId="2165BAD3" w14:textId="625A6AF7" w:rsidR="00336F39" w:rsidRDefault="00336F39" w:rsidP="00336F39">
      <w:pPr>
        <w:pStyle w:val="3"/>
        <w:rPr>
          <w:lang w:val="ru-RU"/>
        </w:rPr>
      </w:pPr>
      <w:bookmarkStart w:id="23" w:name="_Toc151655871"/>
      <w:r>
        <w:rPr>
          <w:lang w:val="ru-RU"/>
        </w:rPr>
        <w:t>Интерфейсы пользователя</w:t>
      </w:r>
      <w:bookmarkEnd w:id="23"/>
    </w:p>
    <w:p w14:paraId="5B27571B" w14:textId="77777777" w:rsidR="00336F39" w:rsidRPr="00336F39" w:rsidRDefault="00336F39" w:rsidP="00336F39">
      <w:pPr>
        <w:rPr>
          <w:lang w:val="ru-RU"/>
        </w:rPr>
      </w:pPr>
      <w:r>
        <w:rPr>
          <w:lang w:val="ru-RU"/>
        </w:rPr>
        <w:t xml:space="preserve"> </w:t>
      </w:r>
      <w:r w:rsidRPr="00336F39">
        <w:rPr>
          <w:lang w:val="ru-RU"/>
        </w:rPr>
        <w:t>Система "СТРОЙТЕХ" предоставляет несколько типов пользовательских интерфейсов, адаптированных под разные роли и потребности пользователей. В зависимости от своей роли, пользователь может иметь доступ к различным интерфейсам системы:</w:t>
      </w:r>
    </w:p>
    <w:p w14:paraId="0F4580CD" w14:textId="77777777" w:rsidR="00336F39" w:rsidRPr="00336F39" w:rsidRDefault="00336F39" w:rsidP="00336F39">
      <w:pPr>
        <w:rPr>
          <w:lang w:val="ru-RU"/>
        </w:rPr>
      </w:pPr>
    </w:p>
    <w:p w14:paraId="786AF1B7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>1. Интерфейс Заказчика (Технического директора):</w:t>
      </w:r>
    </w:p>
    <w:p w14:paraId="39C7F0FE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Авторизация</w:t>
      </w:r>
      <w:proofErr w:type="gramStart"/>
      <w:r w:rsidRPr="00336F39">
        <w:rPr>
          <w:lang w:val="ru-RU"/>
        </w:rPr>
        <w:t>: Позволяет</w:t>
      </w:r>
      <w:proofErr w:type="gramEnd"/>
      <w:r w:rsidRPr="00336F39">
        <w:rPr>
          <w:lang w:val="ru-RU"/>
        </w:rPr>
        <w:t xml:space="preserve"> войти в систему под учетной записью заказчика.</w:t>
      </w:r>
    </w:p>
    <w:p w14:paraId="46750F53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Просмотр конкурсной документации: Заказчик может просматривать конкурсную документацию, включая сроки работ, максимальную стоимость работ и объем работ. </w:t>
      </w:r>
    </w:p>
    <w:p w14:paraId="13D9AED5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Подача конкурсных заявок: Заказчик может подавать конкурсные заявки на выполнение работ, указывая предлагаемую стоимость и объем работ.</w:t>
      </w:r>
    </w:p>
    <w:p w14:paraId="2114E664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Мониторинг финансов: Заказчик может следить за финансовыми аспектами участия в конкурсах и мониторить затраты.</w:t>
      </w:r>
    </w:p>
    <w:p w14:paraId="39D748F8" w14:textId="77777777" w:rsidR="00336F39" w:rsidRPr="00336F39" w:rsidRDefault="00336F39" w:rsidP="00336F39">
      <w:pPr>
        <w:rPr>
          <w:lang w:val="ru-RU"/>
        </w:rPr>
      </w:pPr>
    </w:p>
    <w:p w14:paraId="1317263E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>2. Интерфейс Бухгалтера:</w:t>
      </w:r>
    </w:p>
    <w:p w14:paraId="7A22CB52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Авторизация</w:t>
      </w:r>
      <w:proofErr w:type="gramStart"/>
      <w:r w:rsidRPr="00336F39">
        <w:rPr>
          <w:lang w:val="ru-RU"/>
        </w:rPr>
        <w:t>: Позволяет</w:t>
      </w:r>
      <w:proofErr w:type="gramEnd"/>
      <w:r w:rsidRPr="00336F39">
        <w:rPr>
          <w:lang w:val="ru-RU"/>
        </w:rPr>
        <w:t xml:space="preserve"> войти в систему под учетной записью бухгалтера.</w:t>
      </w:r>
    </w:p>
    <w:p w14:paraId="23DF0ED6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Просмотр финансовых данных: Бухгалтер может просматривать информацию о затратах и итоговых себестоимостях работ, а также о доходах и расходах компании.</w:t>
      </w:r>
    </w:p>
    <w:p w14:paraId="3F48FFEF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Генерация финансовых отчетов: Бухгалтер имеет доступ к инструментам для создания финансовых отчетов и экспорта их в различные форматы.</w:t>
      </w:r>
    </w:p>
    <w:p w14:paraId="6E8F45A5" w14:textId="77777777" w:rsidR="00336F39" w:rsidRPr="00336F39" w:rsidRDefault="00336F39" w:rsidP="00336F39">
      <w:pPr>
        <w:rPr>
          <w:lang w:val="ru-RU"/>
        </w:rPr>
      </w:pPr>
    </w:p>
    <w:p w14:paraId="096FB245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>3. Интерфейс Менеджера по закупкам:</w:t>
      </w:r>
    </w:p>
    <w:p w14:paraId="1D16C720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Авторизация</w:t>
      </w:r>
      <w:proofErr w:type="gramStart"/>
      <w:r w:rsidRPr="00336F39">
        <w:rPr>
          <w:lang w:val="ru-RU"/>
        </w:rPr>
        <w:t>: Позволяет</w:t>
      </w:r>
      <w:proofErr w:type="gramEnd"/>
      <w:r w:rsidRPr="00336F39">
        <w:rPr>
          <w:lang w:val="ru-RU"/>
        </w:rPr>
        <w:t xml:space="preserve"> войти в систему под учетной записью менеджера по закупкам.</w:t>
      </w:r>
    </w:p>
    <w:p w14:paraId="0DE1EA19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Просмотр стандартов и нормативов: Менеджер по закупкам может просматривать информацию о стандартах и нормативах, которые должны соблюдаться при закупке материалов и ресурсов.</w:t>
      </w:r>
    </w:p>
    <w:p w14:paraId="71B497FB" w14:textId="0D1335C0" w:rsidR="003306C3" w:rsidRDefault="00336F39" w:rsidP="00336F39">
      <w:pPr>
        <w:rPr>
          <w:lang w:val="ru-RU"/>
        </w:rPr>
      </w:pPr>
      <w:r w:rsidRPr="00336F39">
        <w:rPr>
          <w:lang w:val="ru-RU"/>
        </w:rPr>
        <w:lastRenderedPageBreak/>
        <w:t xml:space="preserve">   - Заказ материалов и ресурсов: Менеджер по закупкам имеет доступ к функционалу для заказа необходимых материалов</w:t>
      </w:r>
      <w:r w:rsidR="003306C3">
        <w:rPr>
          <w:lang w:val="ru-RU"/>
        </w:rPr>
        <w:t>,</w:t>
      </w:r>
      <w:r w:rsidRPr="00336F39">
        <w:rPr>
          <w:lang w:val="ru-RU"/>
        </w:rPr>
        <w:t xml:space="preserve"> ресурсов</w:t>
      </w:r>
      <w:r w:rsidR="003306C3">
        <w:rPr>
          <w:lang w:val="ru-RU"/>
        </w:rPr>
        <w:t xml:space="preserve"> и поиска подрядчиков</w:t>
      </w:r>
      <w:r w:rsidRPr="00336F39">
        <w:rPr>
          <w:lang w:val="ru-RU"/>
        </w:rPr>
        <w:t>.</w:t>
      </w:r>
    </w:p>
    <w:p w14:paraId="04A065C2" w14:textId="3D6DEC58" w:rsidR="003306C3" w:rsidRPr="003306C3" w:rsidRDefault="003306C3" w:rsidP="00336F39">
      <w:pPr>
        <w:rPr>
          <w:lang w:val="ru-RU"/>
        </w:rPr>
      </w:pPr>
      <w:r>
        <w:rPr>
          <w:lang w:val="ru-RU"/>
        </w:rPr>
        <w:t xml:space="preserve">   </w:t>
      </w:r>
      <w:r w:rsidRPr="00336F39">
        <w:rPr>
          <w:lang w:val="ru-RU"/>
        </w:rPr>
        <w:t xml:space="preserve">- </w:t>
      </w:r>
      <w:r>
        <w:rPr>
          <w:lang w:val="ru-RU"/>
        </w:rPr>
        <w:t>Мониторинг лучших цен</w:t>
      </w:r>
      <w:r w:rsidRPr="003306C3">
        <w:rPr>
          <w:lang w:val="ru-RU"/>
        </w:rPr>
        <w:t xml:space="preserve">: </w:t>
      </w:r>
      <w:r w:rsidRPr="00336F39">
        <w:rPr>
          <w:lang w:val="ru-RU"/>
        </w:rPr>
        <w:t>Менеджер по закупкам</w:t>
      </w:r>
      <w:r>
        <w:rPr>
          <w:lang w:val="ru-RU"/>
        </w:rPr>
        <w:t xml:space="preserve"> может заносить цены и сроки актуальности по подрядчикам и поставщикам в смету.</w:t>
      </w:r>
    </w:p>
    <w:p w14:paraId="292A0C9A" w14:textId="77777777" w:rsidR="00336F39" w:rsidRPr="00336F39" w:rsidRDefault="00336F39" w:rsidP="00336F39">
      <w:pPr>
        <w:rPr>
          <w:lang w:val="ru-RU"/>
        </w:rPr>
      </w:pPr>
    </w:p>
    <w:p w14:paraId="4D3244B0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>4. Интерфейс Администратора:</w:t>
      </w:r>
    </w:p>
    <w:p w14:paraId="1C81FE7D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Авторизация</w:t>
      </w:r>
      <w:proofErr w:type="gramStart"/>
      <w:r w:rsidRPr="00336F39">
        <w:rPr>
          <w:lang w:val="ru-RU"/>
        </w:rPr>
        <w:t>: Позволяет</w:t>
      </w:r>
      <w:proofErr w:type="gramEnd"/>
      <w:r w:rsidRPr="00336F39">
        <w:rPr>
          <w:lang w:val="ru-RU"/>
        </w:rPr>
        <w:t xml:space="preserve"> войти в систему под учетной записью администратора.</w:t>
      </w:r>
    </w:p>
    <w:p w14:paraId="420CC020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Управление пользователями: Администратор может создавать, редактировать и удалять учетные записи пользователей, а также управлять их правами доступа.</w:t>
      </w:r>
    </w:p>
    <w:p w14:paraId="7E3366BC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Управление стандартами и нормативами: Администратор имеет доступ к интерфейсу для ввода и обновления информации о стандартах и нормативах.</w:t>
      </w:r>
    </w:p>
    <w:p w14:paraId="14F935B5" w14:textId="77777777" w:rsidR="00336F39" w:rsidRPr="00336F39" w:rsidRDefault="00336F39" w:rsidP="00336F39">
      <w:pPr>
        <w:rPr>
          <w:lang w:val="ru-RU"/>
        </w:rPr>
      </w:pPr>
    </w:p>
    <w:p w14:paraId="378E1A86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>5. Интерфейс Технической поддержки:</w:t>
      </w:r>
    </w:p>
    <w:p w14:paraId="41C67154" w14:textId="15608751" w:rsid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Форма обратной связи: Пользователи могут связаться с технической поддержкой, задавать вопросы и сообщать о проблемах через соответствующую форму обратной связи.</w:t>
      </w:r>
    </w:p>
    <w:p w14:paraId="3333E81F" w14:textId="695CC1DB" w:rsidR="00F560A3" w:rsidRDefault="00F560A3" w:rsidP="00336F39">
      <w:pPr>
        <w:rPr>
          <w:lang w:val="ru-RU"/>
        </w:rPr>
      </w:pPr>
    </w:p>
    <w:p w14:paraId="2685CB2C" w14:textId="2C31F594" w:rsidR="00F560A3" w:rsidRDefault="00F560A3" w:rsidP="00F560A3">
      <w:pPr>
        <w:pStyle w:val="3"/>
        <w:rPr>
          <w:lang w:val="ru-RU"/>
        </w:rPr>
      </w:pPr>
      <w:bookmarkStart w:id="24" w:name="_Toc151655872"/>
      <w:r>
        <w:rPr>
          <w:lang w:val="ru-RU"/>
        </w:rPr>
        <w:t>Интерфейсы аппаратных средств ЭВМ</w:t>
      </w:r>
      <w:bookmarkEnd w:id="24"/>
    </w:p>
    <w:p w14:paraId="36A6197F" w14:textId="77777777" w:rsidR="00F560A3" w:rsidRPr="00F560A3" w:rsidRDefault="00F560A3" w:rsidP="00F560A3">
      <w:pPr>
        <w:rPr>
          <w:lang w:val="ru-RU"/>
        </w:rPr>
      </w:pPr>
      <w:r>
        <w:rPr>
          <w:lang w:val="ru-RU"/>
        </w:rPr>
        <w:t xml:space="preserve"> </w:t>
      </w:r>
      <w:r w:rsidRPr="00F560A3">
        <w:rPr>
          <w:lang w:val="ru-RU"/>
        </w:rPr>
        <w:t>Система "СТРОЙТЕХ" обеспечивает поддержку различных аппаратных средств ЭВМ, что позволяет пользователям взаимодействовать с системой с разных устройств и платформ. Важные аппаратные интерфейсы включают в себя:</w:t>
      </w:r>
    </w:p>
    <w:p w14:paraId="1D2CEB37" w14:textId="77777777" w:rsidR="00F560A3" w:rsidRPr="00F560A3" w:rsidRDefault="00F560A3" w:rsidP="00F560A3">
      <w:pPr>
        <w:rPr>
          <w:lang w:val="ru-RU"/>
        </w:rPr>
      </w:pPr>
    </w:p>
    <w:p w14:paraId="5F485ACB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 xml:space="preserve">1. Компьютеры и ноутбуки: Пользователи могут взаимодействовать с системой "СТРОЙТЕХ" через веб-браузеры на компьютерах и ноутбуках. Система поддерживает основные веб-браузеры, такие как Google </w:t>
      </w:r>
      <w:proofErr w:type="spellStart"/>
      <w:r w:rsidRPr="00F560A3">
        <w:rPr>
          <w:lang w:val="ru-RU"/>
        </w:rPr>
        <w:t>Chrome</w:t>
      </w:r>
      <w:proofErr w:type="spellEnd"/>
      <w:r w:rsidRPr="00F560A3">
        <w:rPr>
          <w:lang w:val="ru-RU"/>
        </w:rPr>
        <w:t>, Mozilla Firefox, Microsoft Edge и другие.</w:t>
      </w:r>
    </w:p>
    <w:p w14:paraId="75D01853" w14:textId="77777777" w:rsidR="00F560A3" w:rsidRPr="00F560A3" w:rsidRDefault="00F560A3" w:rsidP="00F560A3">
      <w:pPr>
        <w:rPr>
          <w:lang w:val="ru-RU"/>
        </w:rPr>
      </w:pPr>
    </w:p>
    <w:p w14:paraId="4B422EA6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2. Мобильные устройства</w:t>
      </w:r>
      <w:proofErr w:type="gramStart"/>
      <w:r w:rsidRPr="00F560A3">
        <w:rPr>
          <w:lang w:val="ru-RU"/>
        </w:rPr>
        <w:t>: Для</w:t>
      </w:r>
      <w:proofErr w:type="gramEnd"/>
      <w:r w:rsidRPr="00F560A3">
        <w:rPr>
          <w:lang w:val="ru-RU"/>
        </w:rPr>
        <w:t xml:space="preserve"> удобства пользователей система также адаптирована для мобильных устройств, таких как смартфоны и планшеты. Пользователи могут получать доступ к системе через мобильные веб-браузеры или, возможно, приложение, если таковое разработано.</w:t>
      </w:r>
    </w:p>
    <w:p w14:paraId="450471F1" w14:textId="77777777" w:rsidR="00F560A3" w:rsidRPr="00F560A3" w:rsidRDefault="00F560A3" w:rsidP="00F560A3">
      <w:pPr>
        <w:rPr>
          <w:lang w:val="ru-RU"/>
        </w:rPr>
      </w:pPr>
    </w:p>
    <w:p w14:paraId="56940A02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3. Серверное оборудование: Система "СТРОЙТЕХ" будет развернута на серверном оборудовании компании, которое обеспечивает необходимую производительность, безопасность и доступность.</w:t>
      </w:r>
    </w:p>
    <w:p w14:paraId="0850D84E" w14:textId="77777777" w:rsidR="00F560A3" w:rsidRPr="00F560A3" w:rsidRDefault="00F560A3" w:rsidP="00F560A3">
      <w:pPr>
        <w:rPr>
          <w:lang w:val="ru-RU"/>
        </w:rPr>
      </w:pPr>
    </w:p>
    <w:p w14:paraId="2086D931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4. Сетевые интерфейсы: Система будет подключена к сети Интернет, что позволит пользователям получать доступ к ней из различных мест и устройств.</w:t>
      </w:r>
    </w:p>
    <w:p w14:paraId="7046F0C2" w14:textId="77777777" w:rsidR="00F560A3" w:rsidRPr="00F560A3" w:rsidRDefault="00F560A3" w:rsidP="00F560A3">
      <w:pPr>
        <w:rPr>
          <w:lang w:val="ru-RU"/>
        </w:rPr>
      </w:pPr>
    </w:p>
    <w:p w14:paraId="6C8F3903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5. Устройства для ввода информации: Пользователи могут использовать стандартные устройства для ввода информации, такие как клавиатуры и мыши, чтобы взаимодействовать с интерфейсом системы.</w:t>
      </w:r>
    </w:p>
    <w:p w14:paraId="4D8B0FB7" w14:textId="77777777" w:rsidR="00F560A3" w:rsidRPr="00F560A3" w:rsidRDefault="00F560A3" w:rsidP="00F560A3">
      <w:pPr>
        <w:rPr>
          <w:lang w:val="ru-RU"/>
        </w:rPr>
      </w:pPr>
    </w:p>
    <w:p w14:paraId="13A70636" w14:textId="28447FD8" w:rsidR="00F560A3" w:rsidRPr="00F560A3" w:rsidRDefault="00F560A3" w:rsidP="00F560A3">
      <w:pPr>
        <w:pStyle w:val="ae"/>
        <w:numPr>
          <w:ilvl w:val="0"/>
          <w:numId w:val="21"/>
        </w:numPr>
        <w:rPr>
          <w:lang w:val="ru-RU"/>
        </w:rPr>
      </w:pPr>
      <w:r w:rsidRPr="00F560A3">
        <w:rPr>
          <w:lang w:val="ru-RU"/>
        </w:rPr>
        <w:t>Устройства для просмотра</w:t>
      </w:r>
      <w:proofErr w:type="gramStart"/>
      <w:r w:rsidRPr="00F560A3">
        <w:rPr>
          <w:lang w:val="ru-RU"/>
        </w:rPr>
        <w:t>: Для</w:t>
      </w:r>
      <w:proofErr w:type="gramEnd"/>
      <w:r w:rsidRPr="00F560A3">
        <w:rPr>
          <w:lang w:val="ru-RU"/>
        </w:rPr>
        <w:t xml:space="preserve"> просмотра содержимого системы пользователи могут использовать мониторы, экраны ноутбуков и мобильных устройств.</w:t>
      </w:r>
    </w:p>
    <w:p w14:paraId="7FB04498" w14:textId="47AA79A8" w:rsidR="00F560A3" w:rsidRDefault="00F560A3" w:rsidP="00F560A3">
      <w:pPr>
        <w:pStyle w:val="ae"/>
        <w:ind w:left="1440"/>
        <w:rPr>
          <w:lang w:val="ru-RU"/>
        </w:rPr>
      </w:pPr>
    </w:p>
    <w:p w14:paraId="7209F3A0" w14:textId="2AA9BFC6" w:rsidR="00F560A3" w:rsidRDefault="00F560A3" w:rsidP="00F560A3">
      <w:pPr>
        <w:pStyle w:val="3"/>
        <w:rPr>
          <w:lang w:val="ru-RU"/>
        </w:rPr>
      </w:pPr>
      <w:bookmarkStart w:id="25" w:name="_Toc151655873"/>
      <w:r>
        <w:rPr>
          <w:lang w:val="ru-RU"/>
        </w:rPr>
        <w:t>Интерфейсы программного обеспечения</w:t>
      </w:r>
      <w:bookmarkEnd w:id="25"/>
    </w:p>
    <w:p w14:paraId="390D2F98" w14:textId="77777777" w:rsidR="00F560A3" w:rsidRPr="00F560A3" w:rsidRDefault="00F560A3" w:rsidP="00F560A3">
      <w:pPr>
        <w:rPr>
          <w:lang w:val="ru-RU"/>
        </w:rPr>
      </w:pPr>
      <w:r>
        <w:rPr>
          <w:lang w:val="ru-RU"/>
        </w:rPr>
        <w:t xml:space="preserve"> </w:t>
      </w:r>
      <w:r w:rsidRPr="00F560A3">
        <w:rPr>
          <w:lang w:val="ru-RU"/>
        </w:rPr>
        <w:t>Система "СТРОЙТЕХ" взаимодействует с различными программами и сервисами, что обеспечивает ее функциональность и интеграцию. Важные интерфейсы программного обеспечения включают в себя:</w:t>
      </w:r>
    </w:p>
    <w:p w14:paraId="49E7A79F" w14:textId="77777777" w:rsidR="00F560A3" w:rsidRPr="00F560A3" w:rsidRDefault="00F560A3" w:rsidP="00F560A3">
      <w:pPr>
        <w:rPr>
          <w:lang w:val="ru-RU"/>
        </w:rPr>
      </w:pPr>
    </w:p>
    <w:p w14:paraId="57164A97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1. Интерфейс с базой данных: Система "СТРОЙТЕХ" взаимодействует с базой данных, где хранятся данные о конкурсных проектах, сроках работ, стоимости, объемах работ и другой информации. Взаимодействие с базой данных обеспечивает хранение, доступ и обработку данных.</w:t>
      </w:r>
    </w:p>
    <w:p w14:paraId="0D3855CE" w14:textId="77777777" w:rsidR="00F560A3" w:rsidRPr="00F560A3" w:rsidRDefault="00F560A3" w:rsidP="00F560A3">
      <w:pPr>
        <w:rPr>
          <w:lang w:val="ru-RU"/>
        </w:rPr>
      </w:pPr>
    </w:p>
    <w:p w14:paraId="4540763C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lastRenderedPageBreak/>
        <w:t>2. Интерфейс веб-сервера: Система предоставляется пользователям через веб-интерфейс. Она взаимодействует с веб-сервером для предоставления пользовательского опыта через веб-браузеры. Веб-сервер обрабатывает запросы пользователей и отдает им соответствующие веб-страницы и данные.</w:t>
      </w:r>
    </w:p>
    <w:p w14:paraId="5504B0B1" w14:textId="77777777" w:rsidR="00F560A3" w:rsidRPr="00F560A3" w:rsidRDefault="00F560A3" w:rsidP="00F560A3">
      <w:pPr>
        <w:rPr>
          <w:lang w:val="ru-RU"/>
        </w:rPr>
      </w:pPr>
    </w:p>
    <w:p w14:paraId="2FFB486C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3. Интерфейс пользователя: Взаимодействие пользователя с системой происходит через веб-интерфейс, который обеспечивает навигацию, ввод данных, просмотр информации и выполнение операций.</w:t>
      </w:r>
    </w:p>
    <w:p w14:paraId="56163412" w14:textId="77777777" w:rsidR="00F560A3" w:rsidRPr="00F560A3" w:rsidRDefault="00F560A3" w:rsidP="00F560A3">
      <w:pPr>
        <w:rPr>
          <w:lang w:val="ru-RU"/>
        </w:rPr>
      </w:pPr>
    </w:p>
    <w:p w14:paraId="2CD87267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4. Интерфейсы с облачными сервисами: Система "СТРОЙТЕХ" может взаимодействовать с облачными сервисами для хранения резервных копий данных, обеспечения безопасности и других целей. Это может включать в себя облачное хранилище данных и облачные сервисы безопасности.</w:t>
      </w:r>
    </w:p>
    <w:p w14:paraId="06A9A76C" w14:textId="77777777" w:rsidR="00F560A3" w:rsidRPr="00F560A3" w:rsidRDefault="00F560A3" w:rsidP="00F560A3">
      <w:pPr>
        <w:rPr>
          <w:lang w:val="ru-RU"/>
        </w:rPr>
      </w:pPr>
    </w:p>
    <w:p w14:paraId="35889115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5. Интерфейсы с другими системами: В случае необходимости система может взаимодействовать с другими системами, такими как системы бухгалтерии, отслеживания ресурсов и управления проектами. Это может включать в себя импорт и экспорт данных между системами и синхронизацию информации.</w:t>
      </w:r>
    </w:p>
    <w:p w14:paraId="5332AAF8" w14:textId="77777777" w:rsidR="00F560A3" w:rsidRPr="00F560A3" w:rsidRDefault="00F560A3" w:rsidP="00F560A3">
      <w:pPr>
        <w:rPr>
          <w:lang w:val="ru-RU"/>
        </w:rPr>
      </w:pPr>
    </w:p>
    <w:p w14:paraId="59D5CBDA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6. Интерфейс администрирования: Администраторы системы имеют специальный интерфейс для управления настройками, пользователями, безопасностью и другими аспектами системы.</w:t>
      </w:r>
    </w:p>
    <w:p w14:paraId="79FA4947" w14:textId="77777777" w:rsidR="00F560A3" w:rsidRPr="00F560A3" w:rsidRDefault="00F560A3" w:rsidP="00F560A3">
      <w:pPr>
        <w:rPr>
          <w:lang w:val="ru-RU"/>
        </w:rPr>
      </w:pPr>
    </w:p>
    <w:p w14:paraId="4D2EE984" w14:textId="76869149" w:rsidR="00F560A3" w:rsidRDefault="00F560A3" w:rsidP="00F560A3">
      <w:pPr>
        <w:rPr>
          <w:lang w:val="ru-RU"/>
        </w:rPr>
      </w:pPr>
      <w:r w:rsidRPr="00F560A3">
        <w:rPr>
          <w:lang w:val="ru-RU"/>
        </w:rPr>
        <w:t>7. Интерфейсы мобильных приложений (при необходимости)</w:t>
      </w:r>
      <w:proofErr w:type="gramStart"/>
      <w:r w:rsidRPr="00F560A3">
        <w:rPr>
          <w:lang w:val="ru-RU"/>
        </w:rPr>
        <w:t>: Если</w:t>
      </w:r>
      <w:proofErr w:type="gramEnd"/>
      <w:r w:rsidRPr="00F560A3">
        <w:rPr>
          <w:lang w:val="ru-RU"/>
        </w:rPr>
        <w:t xml:space="preserve"> разрабатываются мобильные приложения, то система будет иметь интерфейсы для взаимодействия с ними, что позволит пользователям получать доступ к системе с мобильных устройств.</w:t>
      </w:r>
    </w:p>
    <w:p w14:paraId="238085F9" w14:textId="7DF746FB" w:rsidR="00F560A3" w:rsidRDefault="00F560A3" w:rsidP="00F560A3">
      <w:pPr>
        <w:rPr>
          <w:lang w:val="ru-RU"/>
        </w:rPr>
      </w:pPr>
    </w:p>
    <w:p w14:paraId="126AF463" w14:textId="2D8CA51B" w:rsidR="00F560A3" w:rsidRDefault="00F560A3" w:rsidP="00F560A3">
      <w:pPr>
        <w:pStyle w:val="3"/>
        <w:rPr>
          <w:lang w:val="ru-RU"/>
        </w:rPr>
      </w:pPr>
      <w:bookmarkStart w:id="26" w:name="_Toc151655874"/>
      <w:r>
        <w:rPr>
          <w:lang w:val="ru-RU"/>
        </w:rPr>
        <w:t>Интерфейсы коммуникаций</w:t>
      </w:r>
      <w:bookmarkEnd w:id="26"/>
    </w:p>
    <w:p w14:paraId="4B4CFFE6" w14:textId="77777777" w:rsidR="00F560A3" w:rsidRPr="00F560A3" w:rsidRDefault="00F560A3" w:rsidP="00F560A3">
      <w:pPr>
        <w:rPr>
          <w:lang w:val="ru-RU"/>
        </w:rPr>
      </w:pPr>
      <w:r>
        <w:rPr>
          <w:lang w:val="ru-RU"/>
        </w:rPr>
        <w:t xml:space="preserve"> </w:t>
      </w:r>
      <w:r w:rsidRPr="00F560A3">
        <w:rPr>
          <w:lang w:val="ru-RU"/>
        </w:rPr>
        <w:t>Система "СТРОЙТЕХ" взаимодействует с различными интерфейсами коммуникаций, обеспечивая передачу данных и информации между различными участниками и системами. Важные интерфейсы коммуникаций включают в себя:</w:t>
      </w:r>
    </w:p>
    <w:p w14:paraId="6401FA03" w14:textId="77777777" w:rsidR="00F560A3" w:rsidRPr="00F560A3" w:rsidRDefault="00F560A3" w:rsidP="00F560A3">
      <w:pPr>
        <w:rPr>
          <w:lang w:val="ru-RU"/>
        </w:rPr>
      </w:pPr>
    </w:p>
    <w:p w14:paraId="3AE12EAA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1. Электронная почта: Система "СТРОЙТЕХ" поддерживает отправку и прием электронных писем. Это используется для уведомлений пользователей, обмена документацией и связи между участниками проектов.</w:t>
      </w:r>
    </w:p>
    <w:p w14:paraId="6BC806F9" w14:textId="77777777" w:rsidR="00F560A3" w:rsidRPr="00F560A3" w:rsidRDefault="00F560A3" w:rsidP="00F560A3">
      <w:pPr>
        <w:rPr>
          <w:lang w:val="ru-RU"/>
        </w:rPr>
      </w:pPr>
    </w:p>
    <w:p w14:paraId="73C068C7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2. Системы уведомлений</w:t>
      </w:r>
      <w:proofErr w:type="gramStart"/>
      <w:r w:rsidRPr="00F560A3">
        <w:rPr>
          <w:lang w:val="ru-RU"/>
        </w:rPr>
        <w:t>: Для</w:t>
      </w:r>
      <w:proofErr w:type="gramEnd"/>
      <w:r w:rsidRPr="00F560A3">
        <w:rPr>
          <w:lang w:val="ru-RU"/>
        </w:rPr>
        <w:t xml:space="preserve"> оперативного информирования пользователей о важных событиях, сроках и изменениях в проектах, система взаимодействует с системами отправки уведомлений, такими как SMS-сообщения, </w:t>
      </w:r>
      <w:proofErr w:type="spellStart"/>
      <w:r w:rsidRPr="00F560A3">
        <w:rPr>
          <w:lang w:val="ru-RU"/>
        </w:rPr>
        <w:t>пуш</w:t>
      </w:r>
      <w:proofErr w:type="spellEnd"/>
      <w:r w:rsidRPr="00F560A3">
        <w:rPr>
          <w:lang w:val="ru-RU"/>
        </w:rPr>
        <w:t>-уведомления и внутренние системы уведомлений.</w:t>
      </w:r>
    </w:p>
    <w:p w14:paraId="378090E8" w14:textId="77777777" w:rsidR="00F560A3" w:rsidRPr="00F560A3" w:rsidRDefault="00F560A3" w:rsidP="00F560A3">
      <w:pPr>
        <w:rPr>
          <w:lang w:val="ru-RU"/>
        </w:rPr>
      </w:pPr>
    </w:p>
    <w:p w14:paraId="5A43DC70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3. Внутренние сообщения и чат: Внутренние системы обмена сообщениями и чаты позволяют пользователям системы "СТРОЙТЕХ" общаться друг с другом и обсуждать проекты, задачи и события в режиме реального времени.</w:t>
      </w:r>
    </w:p>
    <w:p w14:paraId="786C8B74" w14:textId="77777777" w:rsidR="00F560A3" w:rsidRPr="00F560A3" w:rsidRDefault="00F560A3" w:rsidP="00F560A3">
      <w:pPr>
        <w:rPr>
          <w:lang w:val="ru-RU"/>
        </w:rPr>
      </w:pPr>
    </w:p>
    <w:p w14:paraId="772EC804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4. Сетевые протоколы</w:t>
      </w:r>
      <w:proofErr w:type="gramStart"/>
      <w:r w:rsidRPr="00F560A3">
        <w:rPr>
          <w:lang w:val="ru-RU"/>
        </w:rPr>
        <w:t>: Для</w:t>
      </w:r>
      <w:proofErr w:type="gramEnd"/>
      <w:r w:rsidRPr="00F560A3">
        <w:rPr>
          <w:lang w:val="ru-RU"/>
        </w:rPr>
        <w:t xml:space="preserve"> обеспечения взаимодействия с другими системами и сервисами, система использует различные сетевые протоколы, такие как HTTP/HTTPS, FTP, SOAP и другие.</w:t>
      </w:r>
    </w:p>
    <w:p w14:paraId="58BC2A6D" w14:textId="77777777" w:rsidR="00F560A3" w:rsidRPr="00F560A3" w:rsidRDefault="00F560A3" w:rsidP="00F560A3">
      <w:pPr>
        <w:rPr>
          <w:lang w:val="ru-RU"/>
        </w:rPr>
      </w:pPr>
    </w:p>
    <w:p w14:paraId="45B483DE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5. Интерфейсы для мобильных устройств (при необходимости): В случае использования мобильных приложений, система предоставляет интерфейсы для мобильных устройств, позволяющие пользователям обмениваться информацией и данными через мобильные приложения.</w:t>
      </w:r>
    </w:p>
    <w:p w14:paraId="3933C78C" w14:textId="77777777" w:rsidR="00F560A3" w:rsidRPr="00F560A3" w:rsidRDefault="00F560A3" w:rsidP="00F560A3">
      <w:pPr>
        <w:rPr>
          <w:lang w:val="ru-RU"/>
        </w:rPr>
      </w:pPr>
    </w:p>
    <w:p w14:paraId="07A6CC63" w14:textId="15F804AC" w:rsidR="00F560A3" w:rsidRDefault="00F560A3" w:rsidP="00F560A3">
      <w:pPr>
        <w:rPr>
          <w:lang w:val="ru-RU"/>
        </w:rPr>
      </w:pPr>
      <w:r w:rsidRPr="00F560A3">
        <w:rPr>
          <w:lang w:val="ru-RU"/>
        </w:rPr>
        <w:lastRenderedPageBreak/>
        <w:t>6. Интеграция с системами связи заказчиков и контрагентов</w:t>
      </w:r>
      <w:proofErr w:type="gramStart"/>
      <w:r w:rsidRPr="00F560A3">
        <w:rPr>
          <w:lang w:val="ru-RU"/>
        </w:rPr>
        <w:t>: Для</w:t>
      </w:r>
      <w:proofErr w:type="gramEnd"/>
      <w:r w:rsidRPr="00F560A3">
        <w:rPr>
          <w:lang w:val="ru-RU"/>
        </w:rPr>
        <w:t xml:space="preserve"> обеспечения эффективного взаимодействия с заказчиками, контрагентами и другими сторонами, система может иметь интерфейсы для интеграции с их системами коммуникаций и обмена данными.</w:t>
      </w:r>
    </w:p>
    <w:p w14:paraId="5DF7165B" w14:textId="58D8591A" w:rsidR="00F560A3" w:rsidRDefault="00F560A3" w:rsidP="00F560A3">
      <w:pPr>
        <w:rPr>
          <w:lang w:val="ru-RU"/>
        </w:rPr>
      </w:pPr>
    </w:p>
    <w:p w14:paraId="7EDF12C8" w14:textId="2880EBDE" w:rsidR="00F560A3" w:rsidRDefault="00F560A3" w:rsidP="00F560A3">
      <w:pPr>
        <w:pStyle w:val="3"/>
        <w:rPr>
          <w:lang w:val="ru-RU"/>
        </w:rPr>
      </w:pPr>
      <w:bookmarkStart w:id="27" w:name="_Toc151655875"/>
      <w:r>
        <w:rPr>
          <w:lang w:val="ru-RU"/>
        </w:rPr>
        <w:t>Действия</w:t>
      </w:r>
      <w:bookmarkEnd w:id="27"/>
    </w:p>
    <w:p w14:paraId="304DC698" w14:textId="77777777" w:rsidR="00F560A3" w:rsidRPr="00F560A3" w:rsidRDefault="00F560A3" w:rsidP="00F560A3">
      <w:pPr>
        <w:rPr>
          <w:lang w:val="ru-RU"/>
        </w:rPr>
      </w:pPr>
      <w:r>
        <w:rPr>
          <w:lang w:val="ru-RU"/>
        </w:rPr>
        <w:t xml:space="preserve"> </w:t>
      </w:r>
      <w:r w:rsidRPr="00F560A3">
        <w:rPr>
          <w:lang w:val="ru-RU"/>
        </w:rPr>
        <w:t>Система "СТРОЙТЕХ" включает в себя следующие ключевые действия:</w:t>
      </w:r>
    </w:p>
    <w:p w14:paraId="32C8779B" w14:textId="77777777" w:rsidR="00F560A3" w:rsidRPr="00F560A3" w:rsidRDefault="00F560A3" w:rsidP="00F560A3">
      <w:pPr>
        <w:rPr>
          <w:lang w:val="ru-RU"/>
        </w:rPr>
      </w:pPr>
    </w:p>
    <w:p w14:paraId="4FA14C99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 xml:space="preserve">1. Прием и анализ конкурсной документации: Система должна быть способной принимать и анализировать поступающие конкурсные документы, включая информацию о сроках работ, максимальной стоимости, объеме работ, включая материалы, работы с объемными характеристиками и затрачиваемые ресурсы. </w:t>
      </w:r>
    </w:p>
    <w:p w14:paraId="7A047ADF" w14:textId="77777777" w:rsidR="00F560A3" w:rsidRPr="00F560A3" w:rsidRDefault="00F560A3" w:rsidP="00F560A3">
      <w:pPr>
        <w:rPr>
          <w:lang w:val="ru-RU"/>
        </w:rPr>
      </w:pPr>
    </w:p>
    <w:p w14:paraId="18EAAF6E" w14:textId="460680A6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 xml:space="preserve">2. </w:t>
      </w:r>
      <w:r w:rsidR="003306C3" w:rsidRPr="003306C3">
        <w:rPr>
          <w:lang w:val="ru-RU"/>
        </w:rPr>
        <w:t>Расчет итоговой себестоимости: Система должна проводить расчет итоговой себестоимости выполнения работ на основе предоставленных данных. Расчет включает оценку цены для каждой позиции, включая материалы, работы, ресурсы и услуги сторонних компаний, а также определение общей стоимости выполнения работ. Система должна учитывать цены, предоставленные как своими ресурсами, так и сторонними контрагентами, а также сроки актуальности цен от различных поставщиков.</w:t>
      </w:r>
    </w:p>
    <w:p w14:paraId="7E58D085" w14:textId="77777777" w:rsidR="00F560A3" w:rsidRPr="00F560A3" w:rsidRDefault="00F560A3" w:rsidP="00F560A3">
      <w:pPr>
        <w:rPr>
          <w:lang w:val="ru-RU"/>
        </w:rPr>
      </w:pPr>
    </w:p>
    <w:p w14:paraId="30447C0C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3. Оценка соответствия условиям конкурса: Система должна проверять соответствие полученных конкурсных документов заданным условиям и требованиям. Это включает в себя проверку сроков, максимальной стоимости и объема работ.</w:t>
      </w:r>
    </w:p>
    <w:p w14:paraId="4E57AA68" w14:textId="77777777" w:rsidR="00F560A3" w:rsidRPr="00F560A3" w:rsidRDefault="00F560A3" w:rsidP="00F560A3">
      <w:pPr>
        <w:rPr>
          <w:lang w:val="ru-RU"/>
        </w:rPr>
      </w:pPr>
    </w:p>
    <w:p w14:paraId="14312DA7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 xml:space="preserve">4. Управление пользователями: Система должна обеспечивать аутентификацию и авторизацию пользователей, включая технических директоров, бухгалтеров и менеджеров по закупкам. </w:t>
      </w:r>
    </w:p>
    <w:p w14:paraId="3DB1194A" w14:textId="77777777" w:rsidR="00F560A3" w:rsidRPr="00F560A3" w:rsidRDefault="00F560A3" w:rsidP="00F560A3">
      <w:pPr>
        <w:rPr>
          <w:lang w:val="ru-RU"/>
        </w:rPr>
      </w:pPr>
    </w:p>
    <w:p w14:paraId="4E23F982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5. Взаимодействие с пользователями: Система предоставляет интерфейсы для взаимодействия с пользователями, включая возможность ввода информации, просмотра результатов расчетов и оценок, а также управления данными.</w:t>
      </w:r>
    </w:p>
    <w:p w14:paraId="5527D0F5" w14:textId="77777777" w:rsidR="00F560A3" w:rsidRPr="00F560A3" w:rsidRDefault="00F560A3" w:rsidP="00F560A3">
      <w:pPr>
        <w:rPr>
          <w:lang w:val="ru-RU"/>
        </w:rPr>
      </w:pPr>
    </w:p>
    <w:p w14:paraId="7349D811" w14:textId="4CFD8B53" w:rsidR="00441533" w:rsidRPr="00441533" w:rsidRDefault="00441533" w:rsidP="00441533">
      <w:pPr>
        <w:rPr>
          <w:lang w:val="ru-RU"/>
        </w:rPr>
      </w:pPr>
      <w:r>
        <w:rPr>
          <w:lang w:val="ru-RU"/>
        </w:rPr>
        <w:t xml:space="preserve">6. </w:t>
      </w:r>
      <w:r w:rsidRPr="00441533">
        <w:rPr>
          <w:lang w:val="ru-RU"/>
        </w:rPr>
        <w:t>Хранение данных: Система должна обеспечивать хранение данных о конкурсах, включая сроки, стоимость, объем работ, характеристики материалов, работы, ресурсов и услуг сторонних компаний, а также информацию о пользователях и результатах расчетов. Дополнительно, система должна сохранять информацию о ценах и условиях сотрудничества с различными поставщиками и подрядчиками.</w:t>
      </w:r>
    </w:p>
    <w:p w14:paraId="72F30AF8" w14:textId="77777777" w:rsidR="00441533" w:rsidRPr="00441533" w:rsidRDefault="00441533" w:rsidP="00441533">
      <w:pPr>
        <w:rPr>
          <w:lang w:val="ru-RU"/>
        </w:rPr>
      </w:pPr>
    </w:p>
    <w:p w14:paraId="6C8D6365" w14:textId="2848912A" w:rsidR="00F560A3" w:rsidRDefault="00441533" w:rsidP="00441533">
      <w:pPr>
        <w:rPr>
          <w:lang w:val="ru-RU"/>
        </w:rPr>
      </w:pPr>
      <w:r>
        <w:rPr>
          <w:lang w:val="ru-RU"/>
        </w:rPr>
        <w:t xml:space="preserve">7. </w:t>
      </w:r>
      <w:r w:rsidRPr="00441533">
        <w:rPr>
          <w:lang w:val="ru-RU"/>
        </w:rPr>
        <w:t>Внешние интеграции: Система может взаимодействовать с внешними системами, такими как базы данных по ценам на материалы, инструменты для расчетов, и системы управления ресурсами, а также с системами, предоставляющими информацию о ценах и услугах сторонних компаний.</w:t>
      </w:r>
    </w:p>
    <w:p w14:paraId="2ADA82A5" w14:textId="77777777" w:rsidR="00441533" w:rsidRPr="00F560A3" w:rsidRDefault="00441533" w:rsidP="00441533">
      <w:pPr>
        <w:rPr>
          <w:lang w:val="ru-RU"/>
        </w:rPr>
      </w:pPr>
    </w:p>
    <w:p w14:paraId="072AF808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8. Генерация отчетов: Система должна иметь возможность генерировать отчеты и документацию о расчетах и результатах анализа конкурсных документов.</w:t>
      </w:r>
    </w:p>
    <w:p w14:paraId="1679F265" w14:textId="77777777" w:rsidR="00F560A3" w:rsidRPr="00F560A3" w:rsidRDefault="00F560A3" w:rsidP="00F560A3">
      <w:pPr>
        <w:rPr>
          <w:lang w:val="ru-RU"/>
        </w:rPr>
      </w:pPr>
    </w:p>
    <w:p w14:paraId="5F54DBF7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9. Обеспечение безопасности: Система должна включать меры безопасности для защиты конфиденциальной информации и обеспечения целостности данных.</w:t>
      </w:r>
    </w:p>
    <w:p w14:paraId="55877350" w14:textId="77777777" w:rsidR="00F560A3" w:rsidRPr="00F560A3" w:rsidRDefault="00F560A3" w:rsidP="00F560A3">
      <w:pPr>
        <w:rPr>
          <w:lang w:val="ru-RU"/>
        </w:rPr>
      </w:pPr>
    </w:p>
    <w:p w14:paraId="74E55F83" w14:textId="17FFCFAB" w:rsidR="00F560A3" w:rsidRDefault="00F560A3" w:rsidP="00F560A3">
      <w:pPr>
        <w:rPr>
          <w:lang w:val="ru-RU"/>
        </w:rPr>
      </w:pPr>
      <w:r w:rsidRPr="00F560A3">
        <w:rPr>
          <w:lang w:val="ru-RU"/>
        </w:rPr>
        <w:t>10. Обучение и поддержка: Предоставление пользовательского обучения и технической поддержки для пользователей системы.</w:t>
      </w:r>
    </w:p>
    <w:p w14:paraId="4BCE9CB3" w14:textId="505E671A" w:rsidR="00F560A3" w:rsidRDefault="00F560A3" w:rsidP="00F560A3">
      <w:pPr>
        <w:rPr>
          <w:lang w:val="ru-RU"/>
        </w:rPr>
      </w:pPr>
    </w:p>
    <w:p w14:paraId="50A635BF" w14:textId="13130536" w:rsidR="00F560A3" w:rsidRDefault="00F560A3" w:rsidP="00F560A3">
      <w:pPr>
        <w:pStyle w:val="3"/>
        <w:rPr>
          <w:lang w:val="ru-RU"/>
        </w:rPr>
      </w:pPr>
      <w:bookmarkStart w:id="28" w:name="_Toc151655876"/>
      <w:r>
        <w:rPr>
          <w:lang w:val="ru-RU"/>
        </w:rPr>
        <w:t>Требования настройки рабочих мест</w:t>
      </w:r>
      <w:bookmarkEnd w:id="28"/>
    </w:p>
    <w:p w14:paraId="392CC17B" w14:textId="77777777" w:rsidR="00F560A3" w:rsidRPr="00F560A3" w:rsidRDefault="00F560A3" w:rsidP="00F560A3">
      <w:pPr>
        <w:rPr>
          <w:lang w:val="ru-RU"/>
        </w:rPr>
      </w:pPr>
      <w:r>
        <w:rPr>
          <w:lang w:val="ru-RU"/>
        </w:rPr>
        <w:t xml:space="preserve"> </w:t>
      </w:r>
      <w:r w:rsidRPr="00F560A3">
        <w:rPr>
          <w:lang w:val="ru-RU"/>
        </w:rPr>
        <w:t>Для обеспечения эффективной работы системы "СТРОЙТЕХ" на рабочих местах пользователей, следует учесть следующие требования настройки:</w:t>
      </w:r>
    </w:p>
    <w:p w14:paraId="05076826" w14:textId="77777777" w:rsidR="00F560A3" w:rsidRPr="00F560A3" w:rsidRDefault="00F560A3" w:rsidP="00F560A3">
      <w:pPr>
        <w:rPr>
          <w:lang w:val="ru-RU"/>
        </w:rPr>
      </w:pPr>
    </w:p>
    <w:p w14:paraId="083332D4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1. Аппаратные средства: Каждое рабочее место должно быть оборудовано персональным компьютером (ПК) с достаточной вычислительной мощностью для работы с системой. Минимальные технические характеристики ПК должны соответствовать рекомендациям системы.</w:t>
      </w:r>
    </w:p>
    <w:p w14:paraId="2F31AB42" w14:textId="77777777" w:rsidR="00F560A3" w:rsidRPr="00F560A3" w:rsidRDefault="00F560A3" w:rsidP="00F560A3">
      <w:pPr>
        <w:rPr>
          <w:lang w:val="ru-RU"/>
        </w:rPr>
      </w:pPr>
    </w:p>
    <w:p w14:paraId="1F83DE51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2. Операционная система: Рабочие места должны быть оснащены операционной системой, которая поддерживается системой "СТРОЙТЕХ". Рекомендуется использование операционных систем, таких как Windows 10 или более поздние версии.</w:t>
      </w:r>
    </w:p>
    <w:p w14:paraId="20F48D03" w14:textId="77777777" w:rsidR="00F560A3" w:rsidRPr="00F560A3" w:rsidRDefault="00F560A3" w:rsidP="00F560A3">
      <w:pPr>
        <w:rPr>
          <w:lang w:val="ru-RU"/>
        </w:rPr>
      </w:pPr>
    </w:p>
    <w:p w14:paraId="60D27FC8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3. Программное обеспечение: Пользователям необходимо установить и настроить специализированное программное обеспечение, предоставляемое системой "СТРОЙТЕХ". Это включает в себя клиентские приложения для взаимодействия с системой.</w:t>
      </w:r>
    </w:p>
    <w:p w14:paraId="067D17BE" w14:textId="77777777" w:rsidR="00F560A3" w:rsidRPr="00F560A3" w:rsidRDefault="00F560A3" w:rsidP="00F560A3">
      <w:pPr>
        <w:rPr>
          <w:lang w:val="ru-RU"/>
        </w:rPr>
      </w:pPr>
    </w:p>
    <w:p w14:paraId="08047FB6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4. Интернет-соединение</w:t>
      </w:r>
      <w:proofErr w:type="gramStart"/>
      <w:r w:rsidRPr="00F560A3">
        <w:rPr>
          <w:lang w:val="ru-RU"/>
        </w:rPr>
        <w:t>: Для</w:t>
      </w:r>
      <w:proofErr w:type="gramEnd"/>
      <w:r w:rsidRPr="00F560A3">
        <w:rPr>
          <w:lang w:val="ru-RU"/>
        </w:rPr>
        <w:t xml:space="preserve"> взаимодействия с системой и передачи данных, пользователи должны иметь доступ к стабильному высокоскоростному интернет-соединению.</w:t>
      </w:r>
    </w:p>
    <w:p w14:paraId="2FA418A0" w14:textId="77777777" w:rsidR="00F560A3" w:rsidRPr="00F560A3" w:rsidRDefault="00F560A3" w:rsidP="00F560A3">
      <w:pPr>
        <w:rPr>
          <w:lang w:val="ru-RU"/>
        </w:rPr>
      </w:pPr>
    </w:p>
    <w:p w14:paraId="45516BBF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5. Безопасность и доступ: Настройка рабочих мест должна включать в себя меры безопасности, включая антивирусное программное обеспечение и настройку сетевых прав доступа для обеспечения конфиденциальности данных.</w:t>
      </w:r>
    </w:p>
    <w:p w14:paraId="5F9F4C03" w14:textId="77777777" w:rsidR="00F560A3" w:rsidRPr="00F560A3" w:rsidRDefault="00F560A3" w:rsidP="00F560A3">
      <w:pPr>
        <w:rPr>
          <w:lang w:val="ru-RU"/>
        </w:rPr>
      </w:pPr>
    </w:p>
    <w:p w14:paraId="7D33EFD2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6. Резервное копирование</w:t>
      </w:r>
      <w:proofErr w:type="gramStart"/>
      <w:r w:rsidRPr="00F560A3">
        <w:rPr>
          <w:lang w:val="ru-RU"/>
        </w:rPr>
        <w:t>: Рекомендуется</w:t>
      </w:r>
      <w:proofErr w:type="gramEnd"/>
      <w:r w:rsidRPr="00F560A3">
        <w:rPr>
          <w:lang w:val="ru-RU"/>
        </w:rPr>
        <w:t xml:space="preserve"> настройка системы регулярного резервного копирования данных на рабочих местах, чтобы предотвратить потерю информации.</w:t>
      </w:r>
    </w:p>
    <w:p w14:paraId="4C84383C" w14:textId="77777777" w:rsidR="00F560A3" w:rsidRPr="00F560A3" w:rsidRDefault="00F560A3" w:rsidP="00F560A3">
      <w:pPr>
        <w:rPr>
          <w:lang w:val="ru-RU"/>
        </w:rPr>
      </w:pPr>
    </w:p>
    <w:p w14:paraId="076E33D6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7. Настройка пользовательских учетных записей: Каждый пользователь должен иметь свою собственную учетную запись в системе "СТРОЙТЕХ", с уникальным идентификатором и паролем.</w:t>
      </w:r>
    </w:p>
    <w:p w14:paraId="29C74AA5" w14:textId="77777777" w:rsidR="00F560A3" w:rsidRPr="00F560A3" w:rsidRDefault="00F560A3" w:rsidP="00F560A3">
      <w:pPr>
        <w:rPr>
          <w:lang w:val="ru-RU"/>
        </w:rPr>
      </w:pPr>
    </w:p>
    <w:p w14:paraId="5BBB992B" w14:textId="5D8774BB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8. Обучение и поддержка: Рабочие места пользователей должны быть настроены для обучения пользователей в работе с системой, а также обеспечены доступом к технической поддержке в случае возникновения проблем.</w:t>
      </w:r>
    </w:p>
    <w:p w14:paraId="0CA0E23D" w14:textId="1EB71E85" w:rsidR="00FF55D8" w:rsidRDefault="00F560A3" w:rsidP="00336F39">
      <w:pPr>
        <w:pStyle w:val="2"/>
        <w:rPr>
          <w:lang w:val="ru-RU"/>
        </w:rPr>
      </w:pPr>
      <w:bookmarkStart w:id="29" w:name="_Toc151655877"/>
      <w:r>
        <w:rPr>
          <w:lang w:val="ru-RU"/>
        </w:rPr>
        <w:t>Функции изделия</w:t>
      </w:r>
      <w:bookmarkEnd w:id="29"/>
    </w:p>
    <w:p w14:paraId="10AE9CE4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Система "СТРОЙТЕХ" предоставляет следующие основные функции для обеспечения управления и контроля строительными работами:</w:t>
      </w:r>
    </w:p>
    <w:p w14:paraId="15C5A32F" w14:textId="77777777" w:rsidR="00F560A3" w:rsidRPr="00F560A3" w:rsidRDefault="00F560A3" w:rsidP="00F560A3">
      <w:pPr>
        <w:pStyle w:val="1Einrckung"/>
        <w:rPr>
          <w:lang w:val="ru-RU"/>
        </w:rPr>
      </w:pPr>
    </w:p>
    <w:p w14:paraId="5A11F912" w14:textId="0EA2B6F8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1. </w:t>
      </w:r>
      <w:r w:rsidR="00441533" w:rsidRPr="00441533">
        <w:rPr>
          <w:lang w:val="ru-RU"/>
        </w:rPr>
        <w:t>Прием и обработка конкурсной документации: Система должна быть способна принимать и обрабатывать конкурсные документы, включая информацию о сроках работ, максимальной стоимости, объеме работ и ценах на каждую позицию.</w:t>
      </w:r>
    </w:p>
    <w:p w14:paraId="7E8D0DD0" w14:textId="77777777" w:rsidR="00F560A3" w:rsidRPr="00F560A3" w:rsidRDefault="00F560A3" w:rsidP="00F560A3">
      <w:pPr>
        <w:pStyle w:val="1Einrckung"/>
        <w:rPr>
          <w:lang w:val="ru-RU"/>
        </w:rPr>
      </w:pPr>
    </w:p>
    <w:p w14:paraId="0457E272" w14:textId="06E4BDF6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2. </w:t>
      </w:r>
      <w:r w:rsidR="00441533" w:rsidRPr="00441533">
        <w:rPr>
          <w:lang w:val="ru-RU"/>
        </w:rPr>
        <w:t>Расчет себестоимости работ: Система должна проводить расчет себестоимости работ на основе предоставленных данных, включая затраты на материалы, работы с объемными характеристиками, затрачиваемые ресурсы и цены, предложенные сторонними компаниями. Этот расчет позволит определить допустимый объем работ в рамках конкретного конкурса или заказа.</w:t>
      </w:r>
    </w:p>
    <w:p w14:paraId="3A96E8E2" w14:textId="77777777" w:rsidR="00F560A3" w:rsidRPr="00F560A3" w:rsidRDefault="00F560A3" w:rsidP="00F560A3">
      <w:pPr>
        <w:pStyle w:val="1Einrckung"/>
        <w:rPr>
          <w:lang w:val="ru-RU"/>
        </w:rPr>
      </w:pPr>
    </w:p>
    <w:p w14:paraId="4A710C27" w14:textId="405E4C75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3. </w:t>
      </w:r>
      <w:r w:rsidR="00441533" w:rsidRPr="00441533">
        <w:rPr>
          <w:lang w:val="ru-RU"/>
        </w:rPr>
        <w:t>Управление сроками работ: Система должна предоставлять функциональность для управления сроками выполнения работ, включая определение начала и окончания работ.</w:t>
      </w:r>
    </w:p>
    <w:p w14:paraId="6DEC1D24" w14:textId="77777777" w:rsidR="00F560A3" w:rsidRPr="00F560A3" w:rsidRDefault="00F560A3" w:rsidP="00F560A3">
      <w:pPr>
        <w:pStyle w:val="1Einrckung"/>
        <w:rPr>
          <w:lang w:val="ru-RU"/>
        </w:rPr>
      </w:pPr>
    </w:p>
    <w:p w14:paraId="1626DA47" w14:textId="7E71401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4. </w:t>
      </w:r>
      <w:r w:rsidR="00441533" w:rsidRPr="00441533">
        <w:rPr>
          <w:lang w:val="ru-RU"/>
        </w:rPr>
        <w:t xml:space="preserve">Управление стоимостью работ: Пользователи системы должны иметь возможность контролировать и управлять стоимостью работ в рамках заданных максимальных значений, включая стоимость услуг сторонних </w:t>
      </w:r>
      <w:proofErr w:type="gramStart"/>
      <w:r w:rsidR="00441533" w:rsidRPr="00441533">
        <w:rPr>
          <w:lang w:val="ru-RU"/>
        </w:rPr>
        <w:t>компаний.</w:t>
      </w:r>
      <w:r w:rsidRPr="00F560A3">
        <w:rPr>
          <w:lang w:val="ru-RU"/>
        </w:rPr>
        <w:t>.</w:t>
      </w:r>
      <w:proofErr w:type="gramEnd"/>
    </w:p>
    <w:p w14:paraId="6B90945B" w14:textId="77777777" w:rsidR="00F560A3" w:rsidRPr="00F560A3" w:rsidRDefault="00F560A3" w:rsidP="00F560A3">
      <w:pPr>
        <w:pStyle w:val="1Einrckung"/>
        <w:rPr>
          <w:lang w:val="ru-RU"/>
        </w:rPr>
      </w:pPr>
    </w:p>
    <w:p w14:paraId="03D87D06" w14:textId="2CF5BDAF" w:rsid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lastRenderedPageBreak/>
        <w:t xml:space="preserve">5. </w:t>
      </w:r>
      <w:r w:rsidR="00441533" w:rsidRPr="00441533">
        <w:rPr>
          <w:lang w:val="ru-RU"/>
        </w:rPr>
        <w:t>Учет материалов: Система должна позволять вести учет материалов, необходимых для строительства, включая их стоимость и количество.</w:t>
      </w:r>
    </w:p>
    <w:p w14:paraId="7DC9AC26" w14:textId="77777777" w:rsidR="00441533" w:rsidRPr="00F560A3" w:rsidRDefault="00441533" w:rsidP="00F560A3">
      <w:pPr>
        <w:pStyle w:val="1Einrckung"/>
        <w:rPr>
          <w:lang w:val="ru-RU"/>
        </w:rPr>
      </w:pPr>
    </w:p>
    <w:p w14:paraId="2340EFB3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6. Учет работ с объемными характеристиками: Система должна позволять учитывать работы, выполняемые во время строительства, с учетом их объемных характеристик.</w:t>
      </w:r>
    </w:p>
    <w:p w14:paraId="0D38796D" w14:textId="77777777" w:rsidR="00F560A3" w:rsidRPr="00F560A3" w:rsidRDefault="00F560A3" w:rsidP="00F560A3">
      <w:pPr>
        <w:pStyle w:val="1Einrckung"/>
        <w:rPr>
          <w:lang w:val="ru-RU"/>
        </w:rPr>
      </w:pPr>
    </w:p>
    <w:p w14:paraId="4A970471" w14:textId="485290DB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7. </w:t>
      </w:r>
      <w:r w:rsidR="00441533" w:rsidRPr="00441533">
        <w:rPr>
          <w:lang w:val="ru-RU"/>
        </w:rPr>
        <w:t>Учет затрачиваемых ресурсов: Пользователи должны иметь возможность учитывать и контролировать затраты на ресурсы, включая услуги сторонних компаний, необходимые для выполнения работ.</w:t>
      </w:r>
    </w:p>
    <w:p w14:paraId="1E924595" w14:textId="77777777" w:rsidR="00F560A3" w:rsidRPr="00F560A3" w:rsidRDefault="00F560A3" w:rsidP="00F560A3">
      <w:pPr>
        <w:pStyle w:val="1Einrckung"/>
        <w:rPr>
          <w:lang w:val="ru-RU"/>
        </w:rPr>
      </w:pPr>
    </w:p>
    <w:p w14:paraId="6C84397F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8. Управление пользователями и ролями: Система должна предоставлять механизм управления пользователями и их ролями, такими как технический директор, бухгалтер и менеджер по закупкам.</w:t>
      </w:r>
    </w:p>
    <w:p w14:paraId="279EAB35" w14:textId="77777777" w:rsidR="00F560A3" w:rsidRPr="00F560A3" w:rsidRDefault="00F560A3" w:rsidP="00F560A3">
      <w:pPr>
        <w:pStyle w:val="1Einrckung"/>
        <w:rPr>
          <w:lang w:val="ru-RU"/>
        </w:rPr>
      </w:pPr>
    </w:p>
    <w:p w14:paraId="0D1AE3A7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9. Генерация отчетов и аналитика: Система должна обеспечивать возможность генерации отчетов и аналитики по выполненным работам, затратам и другим ключевым показателям.</w:t>
      </w:r>
    </w:p>
    <w:p w14:paraId="5B9C3783" w14:textId="77777777" w:rsidR="00F560A3" w:rsidRPr="00F560A3" w:rsidRDefault="00F560A3" w:rsidP="00F560A3">
      <w:pPr>
        <w:pStyle w:val="1Einrckung"/>
        <w:rPr>
          <w:lang w:val="ru-RU"/>
        </w:rPr>
      </w:pPr>
    </w:p>
    <w:p w14:paraId="130A7F20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10. Безопасность и доступ: Система должна обеспечивать безопасность данных и контроль доступа к информации, чтобы гарантировать конфиденциальность и целостность данных.</w:t>
      </w:r>
    </w:p>
    <w:p w14:paraId="14BB9CA2" w14:textId="77777777" w:rsidR="00F560A3" w:rsidRPr="00F560A3" w:rsidRDefault="00F560A3" w:rsidP="00F560A3">
      <w:pPr>
        <w:pStyle w:val="1Einrckung"/>
        <w:rPr>
          <w:lang w:val="ru-RU"/>
        </w:rPr>
      </w:pPr>
    </w:p>
    <w:p w14:paraId="721A92A7" w14:textId="7C74BA8E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11. Обучение и поддержка: Система должна предоставлять пользовательское обучение и техническую поддержку для пользователей, чтобы обеспечить эффективное использование системы.</w:t>
      </w:r>
    </w:p>
    <w:p w14:paraId="513AF598" w14:textId="750D316B" w:rsidR="00FF55D8" w:rsidRDefault="00F560A3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0" w:name="_Toc151655878"/>
      <w:r>
        <w:rPr>
          <w:lang w:val="ru-RU"/>
        </w:rPr>
        <w:t>Характеристики пользователей</w:t>
      </w:r>
      <w:bookmarkEnd w:id="30"/>
    </w:p>
    <w:p w14:paraId="2C713ACF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Система "СТРОЙТЕХ" предназначена для использования различными категориями пользователей, каждая из которых выполняет свои уникальные функции в процессе управления строительными работами. Ниже приведены характеристики основных категорий пользователей:</w:t>
      </w:r>
    </w:p>
    <w:p w14:paraId="0EE9EB7F" w14:textId="77777777" w:rsidR="00F560A3" w:rsidRPr="00F560A3" w:rsidRDefault="00F560A3" w:rsidP="00F560A3">
      <w:pPr>
        <w:pStyle w:val="1Einrckung"/>
        <w:rPr>
          <w:lang w:val="ru-RU"/>
        </w:rPr>
      </w:pPr>
    </w:p>
    <w:p w14:paraId="3EFC27E0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1. Технический директор:</w:t>
      </w:r>
    </w:p>
    <w:p w14:paraId="6A9293D0" w14:textId="6D523FD8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Роль:</w:t>
      </w:r>
      <w:r w:rsidRPr="00F560A3">
        <w:rPr>
          <w:lang w:val="ru-RU"/>
        </w:rPr>
        <w:t xml:space="preserve"> Технический директор ответственен за общее руководство строительными проектами и принятие ключевых решений.</w:t>
      </w:r>
    </w:p>
    <w:p w14:paraId="143D91CB" w14:textId="446763EC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Функции:</w:t>
      </w:r>
      <w:r w:rsidRPr="00F560A3">
        <w:rPr>
          <w:lang w:val="ru-RU"/>
        </w:rPr>
        <w:t xml:space="preserve"> Ввод и утверждение сроков и бюджета работ, мониторинг выполнения проектов, управление командой проектов, генерация отчетов и аналитики.</w:t>
      </w:r>
    </w:p>
    <w:p w14:paraId="190EDC8F" w14:textId="77777777" w:rsidR="00F560A3" w:rsidRPr="00F560A3" w:rsidRDefault="00F560A3" w:rsidP="00F560A3">
      <w:pPr>
        <w:pStyle w:val="1Einrckung"/>
        <w:rPr>
          <w:lang w:val="ru-RU"/>
        </w:rPr>
      </w:pPr>
    </w:p>
    <w:p w14:paraId="6A301C2F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2. Бухгалтер:</w:t>
      </w:r>
    </w:p>
    <w:p w14:paraId="52B626CB" w14:textId="072CD33F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Роль:</w:t>
      </w:r>
      <w:r w:rsidRPr="00F560A3">
        <w:rPr>
          <w:lang w:val="ru-RU"/>
        </w:rPr>
        <w:t xml:space="preserve"> </w:t>
      </w:r>
      <w:r w:rsidR="00441533" w:rsidRPr="00441533">
        <w:rPr>
          <w:lang w:val="ru-RU"/>
        </w:rPr>
        <w:t>Бухгалтер занимается финансовым учетом и контролем затрат на строительные проекты, включая услуги сторонних компаний.</w:t>
      </w:r>
    </w:p>
    <w:p w14:paraId="30FB0CEB" w14:textId="388E1D18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Функции:</w:t>
      </w:r>
      <w:r w:rsidRPr="00F560A3">
        <w:rPr>
          <w:lang w:val="ru-RU"/>
        </w:rPr>
        <w:t xml:space="preserve"> </w:t>
      </w:r>
      <w:r w:rsidR="00441533" w:rsidRPr="00441533">
        <w:rPr>
          <w:lang w:val="ru-RU"/>
        </w:rPr>
        <w:t>Учет финансовых данных, контроль бюджета, расчет себестоимости работ, включая стоимость услуг сторонних компаний, генерация финансовых отчетов.</w:t>
      </w:r>
    </w:p>
    <w:p w14:paraId="2A2B5EAD" w14:textId="77777777" w:rsidR="00F560A3" w:rsidRPr="00F560A3" w:rsidRDefault="00F560A3" w:rsidP="00F560A3">
      <w:pPr>
        <w:pStyle w:val="1Einrckung"/>
        <w:rPr>
          <w:lang w:val="ru-RU"/>
        </w:rPr>
      </w:pPr>
    </w:p>
    <w:p w14:paraId="5CDBDB60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3. Менеджер по закупкам:</w:t>
      </w:r>
    </w:p>
    <w:p w14:paraId="797BEB7B" w14:textId="7FB16D30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Роль:</w:t>
      </w:r>
      <w:r w:rsidRPr="00F560A3">
        <w:rPr>
          <w:lang w:val="ru-RU"/>
        </w:rPr>
        <w:t xml:space="preserve"> </w:t>
      </w:r>
      <w:r w:rsidR="00441533" w:rsidRPr="00441533">
        <w:rPr>
          <w:lang w:val="ru-RU"/>
        </w:rPr>
        <w:t>Менеджер по закупкам отвечает за закупку необходимых материалов и ресурсов для строительных проектов, включая услуги сторонних компаний.</w:t>
      </w:r>
    </w:p>
    <w:p w14:paraId="2205C652" w14:textId="43AD2DDB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Функции:</w:t>
      </w:r>
      <w:r w:rsidRPr="00F560A3">
        <w:rPr>
          <w:lang w:val="ru-RU"/>
        </w:rPr>
        <w:t xml:space="preserve"> </w:t>
      </w:r>
      <w:r w:rsidR="00441533" w:rsidRPr="00441533">
        <w:rPr>
          <w:lang w:val="ru-RU"/>
        </w:rPr>
        <w:t>Заказ материалов, контроль инвентаря, учет и анализ затрат на закупки, включая услуги сторонних компаний.</w:t>
      </w:r>
    </w:p>
    <w:p w14:paraId="5295FC59" w14:textId="77777777" w:rsidR="00F560A3" w:rsidRPr="00F560A3" w:rsidRDefault="00F560A3" w:rsidP="00F560A3">
      <w:pPr>
        <w:pStyle w:val="1Einrckung"/>
        <w:rPr>
          <w:lang w:val="ru-RU"/>
        </w:rPr>
      </w:pPr>
    </w:p>
    <w:p w14:paraId="5EFEC3E3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4. Администратор системы:</w:t>
      </w:r>
    </w:p>
    <w:p w14:paraId="6EADC855" w14:textId="57FFD083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Роль:</w:t>
      </w:r>
      <w:r w:rsidRPr="00F560A3">
        <w:rPr>
          <w:lang w:val="ru-RU"/>
        </w:rPr>
        <w:t xml:space="preserve"> Администратор системы управляет доступом пользователей, обеспечивает безопасность данных и поддерживает систему.</w:t>
      </w:r>
    </w:p>
    <w:p w14:paraId="1BEB6229" w14:textId="6F1D0F88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Функции:</w:t>
      </w:r>
      <w:r w:rsidRPr="00F560A3">
        <w:rPr>
          <w:lang w:val="ru-RU"/>
        </w:rPr>
        <w:t xml:space="preserve"> Создание и управление учетными записями пользователей, настройка системы, обеспечение безопасности данных.</w:t>
      </w:r>
    </w:p>
    <w:p w14:paraId="30218D59" w14:textId="77777777" w:rsidR="00F560A3" w:rsidRPr="00F560A3" w:rsidRDefault="00F560A3" w:rsidP="00F560A3">
      <w:pPr>
        <w:pStyle w:val="1Einrckung"/>
        <w:rPr>
          <w:lang w:val="ru-RU"/>
        </w:rPr>
      </w:pPr>
    </w:p>
    <w:p w14:paraId="123849A1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5. Инженеры и рабочие на стройплощадке:</w:t>
      </w:r>
    </w:p>
    <w:p w14:paraId="146D651B" w14:textId="4C82E285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Роль:</w:t>
      </w:r>
      <w:r w:rsidRPr="00F560A3">
        <w:rPr>
          <w:lang w:val="ru-RU"/>
        </w:rPr>
        <w:t xml:space="preserve"> Инженеры и рабочие выполняют строительные работы на объекте.</w:t>
      </w:r>
    </w:p>
    <w:p w14:paraId="43CC7874" w14:textId="273FF393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Функции:</w:t>
      </w:r>
      <w:r w:rsidRPr="00F560A3">
        <w:rPr>
          <w:lang w:val="ru-RU"/>
        </w:rPr>
        <w:t xml:space="preserve"> Ввод информации о выполненных работах, расходе материалов и ресурсов в систему.</w:t>
      </w:r>
    </w:p>
    <w:p w14:paraId="1635C419" w14:textId="77777777" w:rsidR="00F560A3" w:rsidRPr="00F560A3" w:rsidRDefault="00F560A3" w:rsidP="00F560A3">
      <w:pPr>
        <w:pStyle w:val="1Einrckung"/>
        <w:rPr>
          <w:lang w:val="ru-RU"/>
        </w:rPr>
      </w:pPr>
    </w:p>
    <w:p w14:paraId="27B0B146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6. Специалисты по аналитике и отчетности:</w:t>
      </w:r>
    </w:p>
    <w:p w14:paraId="408D9B21" w14:textId="741BB9DD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Роль:</w:t>
      </w:r>
      <w:r w:rsidRPr="00F560A3">
        <w:rPr>
          <w:lang w:val="ru-RU"/>
        </w:rPr>
        <w:t xml:space="preserve"> Специалисты по аналитике и отчетности анализируют данные о выполненных работах и генерируют отчеты.</w:t>
      </w:r>
    </w:p>
    <w:p w14:paraId="6979B836" w14:textId="793270CF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Функции:</w:t>
      </w:r>
      <w:r w:rsidRPr="00F560A3">
        <w:rPr>
          <w:lang w:val="ru-RU"/>
        </w:rPr>
        <w:t xml:space="preserve"> Анализ данных, создание отчетов и </w:t>
      </w:r>
      <w:proofErr w:type="spellStart"/>
      <w:r w:rsidRPr="00F560A3">
        <w:rPr>
          <w:lang w:val="ru-RU"/>
        </w:rPr>
        <w:t>дашбордов</w:t>
      </w:r>
      <w:proofErr w:type="spellEnd"/>
      <w:r w:rsidRPr="00F560A3">
        <w:rPr>
          <w:lang w:val="ru-RU"/>
        </w:rPr>
        <w:t xml:space="preserve"> для принятия управленческих решений.</w:t>
      </w:r>
    </w:p>
    <w:p w14:paraId="66E0CE09" w14:textId="28A9491F" w:rsidR="53212675" w:rsidRDefault="00F560A3" w:rsidP="00991D2A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1" w:name="_Toc151655879"/>
      <w:r>
        <w:rPr>
          <w:lang w:val="ru-RU"/>
        </w:rPr>
        <w:t>Предположения и зависимости</w:t>
      </w:r>
      <w:bookmarkEnd w:id="31"/>
    </w:p>
    <w:p w14:paraId="049EDE04" w14:textId="77777777" w:rsidR="00441533" w:rsidRPr="00441533" w:rsidRDefault="00441533" w:rsidP="00441533">
      <w:pPr>
        <w:pStyle w:val="1Einrckung"/>
        <w:rPr>
          <w:lang w:val="ru-RU"/>
        </w:rPr>
      </w:pPr>
      <w:r w:rsidRPr="00441533">
        <w:rPr>
          <w:lang w:val="ru-RU"/>
        </w:rPr>
        <w:t>Для разработки и успешного функционирования системы "СТРОЙТЕХ," следует учесть следующие предположения и зависимости:</w:t>
      </w:r>
    </w:p>
    <w:p w14:paraId="5DB80309" w14:textId="77777777" w:rsidR="00441533" w:rsidRPr="00441533" w:rsidRDefault="00441533" w:rsidP="00441533">
      <w:pPr>
        <w:pStyle w:val="1Einrckung"/>
        <w:rPr>
          <w:lang w:val="ru-RU"/>
        </w:rPr>
      </w:pPr>
    </w:p>
    <w:p w14:paraId="77596A53" w14:textId="08F261CC" w:rsidR="00441533" w:rsidRPr="00441533" w:rsidRDefault="00441533" w:rsidP="00441533">
      <w:pPr>
        <w:pStyle w:val="1Einrckung"/>
        <w:rPr>
          <w:lang w:val="ru-RU"/>
        </w:rPr>
      </w:pPr>
      <w:r w:rsidRPr="00441533">
        <w:rPr>
          <w:lang w:val="ru-RU"/>
        </w:rPr>
        <w:t>1. Конкурсная документация: предполагается, что конкурсная документация, включая сроки работ, максимальную стоимость работ и объем работ, будет предоставлена в структурированном и однозначном формате. Надежное исходное качество данных в документации, включая информацию о затратах сторонних компаний, считается предпосылкой для точного анализа.</w:t>
      </w:r>
    </w:p>
    <w:p w14:paraId="3C50EE3C" w14:textId="77777777" w:rsidR="00441533" w:rsidRPr="00441533" w:rsidRDefault="00441533" w:rsidP="00441533">
      <w:pPr>
        <w:pStyle w:val="1Einrckung"/>
        <w:rPr>
          <w:lang w:val="ru-RU"/>
        </w:rPr>
      </w:pPr>
    </w:p>
    <w:p w14:paraId="07D045D9" w14:textId="3A80A322" w:rsidR="00441533" w:rsidRPr="00441533" w:rsidRDefault="00441533" w:rsidP="00441533">
      <w:pPr>
        <w:pStyle w:val="1Einrckung"/>
        <w:rPr>
          <w:lang w:val="ru-RU"/>
        </w:rPr>
      </w:pPr>
      <w:r w:rsidRPr="00441533">
        <w:rPr>
          <w:lang w:val="ru-RU"/>
        </w:rPr>
        <w:t>2. Соответствие техническим требованиям: для эффективной работы системы предполагается, что техническое оборудование и сетевая инфраструктура, включая интеграцию с внешними системами сторонних компаний, будут соответствовать минимальным техническим требованиям, определенным разработчиками.</w:t>
      </w:r>
    </w:p>
    <w:p w14:paraId="5C144556" w14:textId="77777777" w:rsidR="00441533" w:rsidRPr="00441533" w:rsidRDefault="00441533" w:rsidP="00441533">
      <w:pPr>
        <w:pStyle w:val="1Einrckung"/>
        <w:rPr>
          <w:lang w:val="ru-RU"/>
        </w:rPr>
      </w:pPr>
    </w:p>
    <w:p w14:paraId="10B4D43B" w14:textId="1F26CB1D" w:rsidR="00441533" w:rsidRPr="00441533" w:rsidRDefault="00441533" w:rsidP="00441533">
      <w:pPr>
        <w:pStyle w:val="1Einrckung"/>
        <w:rPr>
          <w:lang w:val="ru-RU"/>
        </w:rPr>
      </w:pPr>
      <w:r w:rsidRPr="00441533">
        <w:rPr>
          <w:lang w:val="ru-RU"/>
        </w:rPr>
        <w:t>3. Безопасность данных: предполагается, что пользователи будут соблюдать стандартные меры безопасности и правила доступа к системе. Надежность и безопасность данных, включая информацию о сторонних компаниях, зависит от соблюдения соответствующих политик безопасности.</w:t>
      </w:r>
    </w:p>
    <w:p w14:paraId="043E82B3" w14:textId="77777777" w:rsidR="00441533" w:rsidRPr="00441533" w:rsidRDefault="00441533" w:rsidP="00441533">
      <w:pPr>
        <w:pStyle w:val="1Einrckung"/>
        <w:rPr>
          <w:lang w:val="ru-RU"/>
        </w:rPr>
      </w:pPr>
    </w:p>
    <w:p w14:paraId="6D28C765" w14:textId="6D85DEEF" w:rsidR="00441533" w:rsidRPr="00441533" w:rsidRDefault="00441533" w:rsidP="00441533">
      <w:pPr>
        <w:pStyle w:val="1Einrckung"/>
        <w:rPr>
          <w:lang w:val="ru-RU"/>
        </w:rPr>
      </w:pPr>
      <w:r w:rsidRPr="00441533">
        <w:rPr>
          <w:lang w:val="ru-RU"/>
        </w:rPr>
        <w:t>4. Обучение и обучаемость: для успешного использования системы предполагается, что будет предоставлено обучение пользователям и регулярное обновление документации. Это также включает в себя способность пользователей к обучению и применению новых технологий, в том числе в контексте взаимодействия со сторонними компаниями.</w:t>
      </w:r>
    </w:p>
    <w:p w14:paraId="50765AA3" w14:textId="77777777" w:rsidR="00441533" w:rsidRPr="00441533" w:rsidRDefault="00441533" w:rsidP="00441533">
      <w:pPr>
        <w:pStyle w:val="1Einrckung"/>
        <w:rPr>
          <w:lang w:val="ru-RU"/>
        </w:rPr>
      </w:pPr>
    </w:p>
    <w:p w14:paraId="677FFD3F" w14:textId="077A76D5" w:rsidR="00441533" w:rsidRPr="00441533" w:rsidRDefault="00441533" w:rsidP="00441533">
      <w:pPr>
        <w:pStyle w:val="1Einrckung"/>
        <w:rPr>
          <w:lang w:val="ru-RU"/>
        </w:rPr>
      </w:pPr>
      <w:r w:rsidRPr="00441533">
        <w:rPr>
          <w:lang w:val="ru-RU"/>
        </w:rPr>
        <w:t>5. Поддержка и техническое обслуживание: предполагается наличие службы технической поддержки и обслуживания системы для решения возможных проблем и соблюдения ограничений по доступности, включая поддержку интеграции с внешними системами сторонних компаний.</w:t>
      </w:r>
    </w:p>
    <w:p w14:paraId="34235884" w14:textId="77777777" w:rsidR="00441533" w:rsidRPr="00441533" w:rsidRDefault="00441533" w:rsidP="00441533">
      <w:pPr>
        <w:pStyle w:val="1Einrckung"/>
        <w:rPr>
          <w:lang w:val="ru-RU"/>
        </w:rPr>
      </w:pPr>
    </w:p>
    <w:p w14:paraId="0166F0EC" w14:textId="5D2B746B" w:rsidR="00991D2A" w:rsidRDefault="00441533" w:rsidP="00F04FE9">
      <w:pPr>
        <w:pStyle w:val="1Einrckung"/>
        <w:numPr>
          <w:ilvl w:val="0"/>
          <w:numId w:val="21"/>
        </w:numPr>
        <w:rPr>
          <w:lang w:val="ru-RU"/>
        </w:rPr>
      </w:pPr>
      <w:r w:rsidRPr="00441533">
        <w:rPr>
          <w:lang w:val="ru-RU"/>
        </w:rPr>
        <w:t>Соблюдение законодательства и регулирования: для системы "СТРОЙТЕХ," предполагается соблюдение всех применимых законодательных и регуляторных требований, связанных с учетом финансов, безопасностью данных и другими аспектами строительных работ, включая взаимодействие со сторонними компаниями.</w:t>
      </w:r>
    </w:p>
    <w:p w14:paraId="4DE08F5D" w14:textId="77777777" w:rsidR="00F04FE9" w:rsidRDefault="00F04FE9" w:rsidP="00F04FE9">
      <w:pPr>
        <w:pStyle w:val="1Einrckung"/>
        <w:rPr>
          <w:lang w:val="ru-RU"/>
        </w:rPr>
      </w:pPr>
    </w:p>
    <w:p w14:paraId="0A27556D" w14:textId="77777777" w:rsidR="00F04FE9" w:rsidRPr="00991D2A" w:rsidRDefault="00F04FE9" w:rsidP="00F04FE9">
      <w:pPr>
        <w:pStyle w:val="1Einrckung"/>
        <w:rPr>
          <w:lang w:val="ru-RU"/>
        </w:rPr>
      </w:pPr>
    </w:p>
    <w:p w14:paraId="04108C8D" w14:textId="438414E2" w:rsidR="00971049" w:rsidRDefault="00991D2A" w:rsidP="002464E4">
      <w:pPr>
        <w:pStyle w:val="1"/>
        <w:rPr>
          <w:lang w:val="ru-RU"/>
        </w:rPr>
      </w:pPr>
      <w:bookmarkStart w:id="32" w:name="_Toc151655880"/>
      <w:r>
        <w:rPr>
          <w:lang w:val="ru-RU"/>
        </w:rPr>
        <w:t>Детальные требования</w:t>
      </w:r>
      <w:bookmarkEnd w:id="32"/>
    </w:p>
    <w:p w14:paraId="3D21FC04" w14:textId="5BCDFE18" w:rsidR="00ED5261" w:rsidRDefault="00ED5261" w:rsidP="00ED5261">
      <w:pPr>
        <w:pStyle w:val="1Einrckung"/>
        <w:rPr>
          <w:lang w:val="ru-RU"/>
        </w:rPr>
      </w:pPr>
    </w:p>
    <w:p w14:paraId="2D873BCE" w14:textId="77777777" w:rsidR="00ED5261" w:rsidRPr="00ED5261" w:rsidRDefault="00ED5261" w:rsidP="00ED5261">
      <w:pPr>
        <w:pStyle w:val="1Einrckung"/>
        <w:rPr>
          <w:lang w:val="ru-RU"/>
        </w:rPr>
      </w:pPr>
      <w:r w:rsidRPr="00ED5261">
        <w:rPr>
          <w:lang w:val="ru-RU"/>
        </w:rPr>
        <w:t>Риск</w:t>
      </w:r>
      <w:proofErr w:type="gramStart"/>
      <w:r w:rsidRPr="00ED5261">
        <w:rPr>
          <w:lang w:val="ru-RU"/>
        </w:rPr>
        <w:t>: Указывает</w:t>
      </w:r>
      <w:proofErr w:type="gramEnd"/>
      <w:r w:rsidRPr="00ED5261">
        <w:rPr>
          <w:lang w:val="ru-RU"/>
        </w:rPr>
        <w:t xml:space="preserve"> риск невыполнения требования. Это показывает, насколько</w:t>
      </w:r>
    </w:p>
    <w:p w14:paraId="380E27AD" w14:textId="77777777" w:rsidR="00ED5261" w:rsidRPr="00ED5261" w:rsidRDefault="00ED5261" w:rsidP="00ED5261">
      <w:pPr>
        <w:pStyle w:val="1Einrckung"/>
        <w:rPr>
          <w:lang w:val="ru-RU"/>
        </w:rPr>
      </w:pPr>
      <w:r w:rsidRPr="00ED5261">
        <w:rPr>
          <w:lang w:val="ru-RU"/>
        </w:rPr>
        <w:t xml:space="preserve"> конкретное требование критично для системы. Существуют следующие</w:t>
      </w:r>
    </w:p>
    <w:p w14:paraId="1214E986" w14:textId="77777777" w:rsidR="00ED5261" w:rsidRPr="00ED5261" w:rsidRDefault="00ED5261" w:rsidP="00ED5261">
      <w:pPr>
        <w:pStyle w:val="1Einrckung"/>
        <w:rPr>
          <w:lang w:val="ru-RU"/>
        </w:rPr>
      </w:pPr>
      <w:r w:rsidRPr="00ED5261">
        <w:rPr>
          <w:lang w:val="ru-RU"/>
        </w:rPr>
        <w:lastRenderedPageBreak/>
        <w:t xml:space="preserve"> уровни риска и связанное с ними воздействие на систему, если требование не</w:t>
      </w:r>
    </w:p>
    <w:p w14:paraId="474F6CB5" w14:textId="77777777" w:rsidR="00ED5261" w:rsidRPr="00ED5261" w:rsidRDefault="00ED5261" w:rsidP="00ED5261">
      <w:pPr>
        <w:pStyle w:val="1Einrckung"/>
        <w:rPr>
          <w:lang w:val="ru-RU"/>
        </w:rPr>
      </w:pPr>
      <w:r w:rsidRPr="00ED5261">
        <w:rPr>
          <w:lang w:val="ru-RU"/>
        </w:rPr>
        <w:t xml:space="preserve"> выполняется или выполняется неправильно:</w:t>
      </w:r>
    </w:p>
    <w:p w14:paraId="4D0A29FB" w14:textId="77777777" w:rsidR="00ED5261" w:rsidRPr="00ED5261" w:rsidRDefault="00ED5261" w:rsidP="00ED5261">
      <w:pPr>
        <w:pStyle w:val="1Einrckung"/>
        <w:rPr>
          <w:lang w:val="ru-RU"/>
        </w:rPr>
      </w:pPr>
    </w:p>
    <w:p w14:paraId="19F94DF0" w14:textId="77777777" w:rsidR="00ED5261" w:rsidRPr="00ED5261" w:rsidRDefault="00ED5261" w:rsidP="00ED5261">
      <w:pPr>
        <w:pStyle w:val="1Einrckung"/>
        <w:rPr>
          <w:lang w:val="ru-RU"/>
        </w:rPr>
      </w:pPr>
      <w:r w:rsidRPr="00ED5261">
        <w:rPr>
          <w:lang w:val="ru-RU"/>
        </w:rPr>
        <w:t xml:space="preserve">      Критический (К) приведет к нарушению основной функциональности системы.</w:t>
      </w:r>
    </w:p>
    <w:p w14:paraId="0C2FBC2B" w14:textId="77777777" w:rsidR="00ED5261" w:rsidRPr="00ED5261" w:rsidRDefault="00ED5261" w:rsidP="00ED5261">
      <w:pPr>
        <w:pStyle w:val="1Einrckung"/>
        <w:rPr>
          <w:lang w:val="ru-RU"/>
        </w:rPr>
      </w:pPr>
      <w:r w:rsidRPr="00ED5261">
        <w:rPr>
          <w:lang w:val="ru-RU"/>
        </w:rPr>
        <w:t xml:space="preserve"> Система не может быть использована, если это требование не выполнено.</w:t>
      </w:r>
    </w:p>
    <w:p w14:paraId="1E527824" w14:textId="77777777" w:rsidR="00ED5261" w:rsidRPr="00ED5261" w:rsidRDefault="00ED5261" w:rsidP="00ED5261">
      <w:pPr>
        <w:pStyle w:val="1Einrckung"/>
        <w:rPr>
          <w:lang w:val="ru-RU"/>
        </w:rPr>
      </w:pPr>
    </w:p>
    <w:p w14:paraId="5CD7D199" w14:textId="77777777" w:rsidR="00ED5261" w:rsidRPr="00ED5261" w:rsidRDefault="00ED5261" w:rsidP="00ED5261">
      <w:pPr>
        <w:pStyle w:val="1Einrckung"/>
        <w:rPr>
          <w:lang w:val="ru-RU"/>
        </w:rPr>
      </w:pPr>
      <w:r w:rsidRPr="00ED5261">
        <w:rPr>
          <w:lang w:val="ru-RU"/>
        </w:rPr>
        <w:t xml:space="preserve">      Высокий (В) повлияет на основную функциональность системы. Некоторые</w:t>
      </w:r>
    </w:p>
    <w:p w14:paraId="5E90B039" w14:textId="77777777" w:rsidR="00ED5261" w:rsidRPr="00ED5261" w:rsidRDefault="00ED5261" w:rsidP="00ED5261">
      <w:pPr>
        <w:pStyle w:val="1Einrckung"/>
        <w:rPr>
          <w:lang w:val="ru-RU"/>
        </w:rPr>
      </w:pPr>
      <w:r w:rsidRPr="00ED5261">
        <w:rPr>
          <w:lang w:val="ru-RU"/>
        </w:rPr>
        <w:t xml:space="preserve"> функции системы могут быть недоступны, но</w:t>
      </w:r>
    </w:p>
    <w:p w14:paraId="6FC56C25" w14:textId="77777777" w:rsidR="00ED5261" w:rsidRPr="00ED5261" w:rsidRDefault="00ED5261" w:rsidP="00ED5261">
      <w:pPr>
        <w:pStyle w:val="1Einrckung"/>
        <w:rPr>
          <w:lang w:val="ru-RU"/>
        </w:rPr>
      </w:pPr>
      <w:r w:rsidRPr="00ED5261">
        <w:rPr>
          <w:lang w:val="ru-RU"/>
        </w:rPr>
        <w:t xml:space="preserve"> в целом системой можно пользоваться.</w:t>
      </w:r>
    </w:p>
    <w:p w14:paraId="03D2C7CC" w14:textId="77777777" w:rsidR="00ED5261" w:rsidRPr="00ED5261" w:rsidRDefault="00ED5261" w:rsidP="00ED5261">
      <w:pPr>
        <w:pStyle w:val="1Einrckung"/>
        <w:rPr>
          <w:lang w:val="ru-RU"/>
        </w:rPr>
      </w:pPr>
    </w:p>
    <w:p w14:paraId="4847966E" w14:textId="77777777" w:rsidR="00ED5261" w:rsidRPr="00ED5261" w:rsidRDefault="00ED5261" w:rsidP="00ED5261">
      <w:pPr>
        <w:pStyle w:val="1Einrckung"/>
        <w:rPr>
          <w:lang w:val="ru-RU"/>
        </w:rPr>
      </w:pPr>
      <w:r w:rsidRPr="00ED5261">
        <w:rPr>
          <w:lang w:val="ru-RU"/>
        </w:rPr>
        <w:t xml:space="preserve">      Средний (С) повлияет на некоторые функции системы, но не на основную</w:t>
      </w:r>
    </w:p>
    <w:p w14:paraId="7D62D213" w14:textId="77777777" w:rsidR="00ED5261" w:rsidRPr="00ED5261" w:rsidRDefault="00ED5261" w:rsidP="00ED5261">
      <w:pPr>
        <w:pStyle w:val="1Einrckung"/>
        <w:rPr>
          <w:lang w:val="ru-RU"/>
        </w:rPr>
      </w:pPr>
      <w:r w:rsidRPr="00ED5261">
        <w:rPr>
          <w:lang w:val="ru-RU"/>
        </w:rPr>
        <w:t xml:space="preserve"> функциональность. Система может использоваться с некоторыми ограничениями.</w:t>
      </w:r>
    </w:p>
    <w:p w14:paraId="5322141E" w14:textId="77777777" w:rsidR="00ED5261" w:rsidRPr="00ED5261" w:rsidRDefault="00ED5261" w:rsidP="00ED5261">
      <w:pPr>
        <w:pStyle w:val="1Einrckung"/>
        <w:rPr>
          <w:lang w:val="ru-RU"/>
        </w:rPr>
      </w:pPr>
    </w:p>
    <w:p w14:paraId="5D6AAE6B" w14:textId="77777777" w:rsidR="00ED5261" w:rsidRPr="00ED5261" w:rsidRDefault="00ED5261" w:rsidP="00ED5261">
      <w:pPr>
        <w:pStyle w:val="1Einrckung"/>
        <w:rPr>
          <w:lang w:val="ru-RU"/>
        </w:rPr>
      </w:pPr>
      <w:r w:rsidRPr="00ED5261">
        <w:rPr>
          <w:lang w:val="ru-RU"/>
        </w:rPr>
        <w:t xml:space="preserve">     Низкий (Н) система может использоваться без ограничений, но с некоторыми</w:t>
      </w:r>
    </w:p>
    <w:p w14:paraId="0899B3FE" w14:textId="60B231CF" w:rsidR="00ED5261" w:rsidRPr="00ED5261" w:rsidRDefault="00ED5261" w:rsidP="00ED5261">
      <w:pPr>
        <w:pStyle w:val="1Einrckung"/>
        <w:rPr>
          <w:lang w:val="ru-RU"/>
        </w:rPr>
      </w:pPr>
      <w:r w:rsidRPr="00ED5261">
        <w:rPr>
          <w:lang w:val="ru-RU"/>
        </w:rPr>
        <w:t>обходными путями.</w:t>
      </w:r>
    </w:p>
    <w:p w14:paraId="358985E2" w14:textId="12F2CEA7" w:rsidR="00991D2A" w:rsidRDefault="00991D2A" w:rsidP="00991D2A">
      <w:pPr>
        <w:pStyle w:val="2"/>
        <w:rPr>
          <w:lang w:val="ru-RU"/>
        </w:rPr>
      </w:pPr>
      <w:bookmarkStart w:id="33" w:name="_Toc151655881"/>
      <w:r>
        <w:rPr>
          <w:lang w:val="ru-RU"/>
        </w:rPr>
        <w:t>Внешние интерфейсы</w:t>
      </w:r>
      <w:bookmarkEnd w:id="33"/>
    </w:p>
    <w:p w14:paraId="07EE94F1" w14:textId="2383012A" w:rsidR="00991D2A" w:rsidRDefault="00991D2A" w:rsidP="00991D2A">
      <w:pPr>
        <w:pStyle w:val="1Einrckung"/>
        <w:rPr>
          <w:lang w:val="ru-RU"/>
        </w:rPr>
      </w:pPr>
      <w:r w:rsidRPr="00991D2A">
        <w:rPr>
          <w:lang w:val="ru-RU"/>
        </w:rPr>
        <w:t>Система "СТРОЙТЕХ" взаимодействует с различными внешними интерфейсами, включая пользователей, аппаратные средства, программное обеспечение и коммуникационные средства. Ниже приведены подробные требования к внешним интерфейсам системы.</w:t>
      </w:r>
    </w:p>
    <w:p w14:paraId="73D0738F" w14:textId="1EEE23D8" w:rsidR="00991D2A" w:rsidRDefault="00991D2A" w:rsidP="00991D2A">
      <w:pPr>
        <w:pStyle w:val="1Einrckung"/>
        <w:rPr>
          <w:lang w:val="ru-RU"/>
        </w:rPr>
      </w:pPr>
    </w:p>
    <w:p w14:paraId="50072549" w14:textId="347F3887" w:rsidR="00F12DEE" w:rsidRPr="00F12DEE" w:rsidRDefault="00991D2A" w:rsidP="00F12DEE">
      <w:pPr>
        <w:pStyle w:val="3"/>
        <w:rPr>
          <w:lang w:val="ru-RU"/>
        </w:rPr>
      </w:pPr>
      <w:bookmarkStart w:id="34" w:name="_Toc151655882"/>
      <w:r>
        <w:rPr>
          <w:lang w:val="ru-RU"/>
        </w:rPr>
        <w:t>Интерфейсы системы</w:t>
      </w:r>
      <w:bookmarkEnd w:id="34"/>
    </w:p>
    <w:p w14:paraId="3D2E3BA9" w14:textId="77777777" w:rsidR="00F12DEE" w:rsidRPr="00F12DEE" w:rsidRDefault="00F12DEE" w:rsidP="00F12DEE">
      <w:pPr>
        <w:rPr>
          <w:lang w:val="ru-RU"/>
        </w:rPr>
      </w:pPr>
      <w:r w:rsidRPr="00F12DEE">
        <w:rPr>
          <w:lang w:val="ru-RU"/>
        </w:rPr>
        <w:t xml:space="preserve">1. </w:t>
      </w:r>
      <w:r w:rsidRPr="00F12DEE">
        <w:rPr>
          <w:i/>
          <w:iCs/>
          <w:lang w:val="ru-RU"/>
        </w:rPr>
        <w:t>Интерфейс загрузки конкурсных документов</w:t>
      </w:r>
      <w:r w:rsidRPr="00F12DEE">
        <w:rPr>
          <w:lang w:val="ru-RU"/>
        </w:rPr>
        <w:t>: Система должна предоставлять веб-интерфейс, позволяющий пользователям загружать конкурсные документы в форматах PDF, DOCX, XLSX и других распространенных форматах. Дополнительно, в интерфейсе должна быть предусмотрена возможность указания сторонних компаний, участвующих в конкурсе, с возможностью загрузки соответствующей документации.</w:t>
      </w:r>
    </w:p>
    <w:p w14:paraId="31B38994" w14:textId="77777777" w:rsidR="00F12DEE" w:rsidRPr="00F12DEE" w:rsidRDefault="00F12DEE" w:rsidP="00F12DEE">
      <w:pPr>
        <w:rPr>
          <w:lang w:val="ru-RU"/>
        </w:rPr>
      </w:pPr>
    </w:p>
    <w:p w14:paraId="4FB1BBAC" w14:textId="77777777" w:rsidR="00F12DEE" w:rsidRPr="00F12DEE" w:rsidRDefault="00F12DEE" w:rsidP="00F12DEE">
      <w:pPr>
        <w:rPr>
          <w:lang w:val="ru-RU"/>
        </w:rPr>
      </w:pPr>
      <w:r w:rsidRPr="00F12DEE">
        <w:rPr>
          <w:lang w:val="ru-RU"/>
        </w:rPr>
        <w:t xml:space="preserve">2. </w:t>
      </w:r>
      <w:r w:rsidRPr="00F12DEE">
        <w:rPr>
          <w:i/>
          <w:iCs/>
          <w:lang w:val="ru-RU"/>
        </w:rPr>
        <w:t>Интерфейс анализа документов</w:t>
      </w:r>
      <w:r w:rsidRPr="00F12DEE">
        <w:rPr>
          <w:lang w:val="ru-RU"/>
        </w:rPr>
        <w:t>: Система должна иметь встроенные алгоритмы анализа конкурсных документов для извлечения информации о сроках, стоимости и объеме работ. Также, этот интерфейс должен учитывать и анализировать информацию относительно сторонних компаний, предоставивших документацию.</w:t>
      </w:r>
    </w:p>
    <w:p w14:paraId="70798535" w14:textId="77777777" w:rsidR="00F12DEE" w:rsidRPr="00F12DEE" w:rsidRDefault="00F12DEE" w:rsidP="00F12DEE">
      <w:pPr>
        <w:rPr>
          <w:lang w:val="ru-RU"/>
        </w:rPr>
      </w:pPr>
    </w:p>
    <w:p w14:paraId="0C8A28B7" w14:textId="00F8264A" w:rsidR="00991D2A" w:rsidRDefault="00F12DEE" w:rsidP="00F12DEE">
      <w:pPr>
        <w:rPr>
          <w:lang w:val="ru-RU"/>
        </w:rPr>
      </w:pPr>
      <w:r w:rsidRPr="00F12DEE">
        <w:rPr>
          <w:lang w:val="ru-RU"/>
        </w:rPr>
        <w:t xml:space="preserve">3. </w:t>
      </w:r>
      <w:r w:rsidRPr="00F12DEE">
        <w:rPr>
          <w:i/>
          <w:iCs/>
          <w:lang w:val="ru-RU"/>
        </w:rPr>
        <w:t>Интерфейс регистрации и аутентификации:</w:t>
      </w:r>
      <w:r w:rsidRPr="00F12DEE">
        <w:rPr>
          <w:lang w:val="ru-RU"/>
        </w:rPr>
        <w:t xml:space="preserve"> Система должна предоставлять интерфейс для регистрации новых пользователей и аутентификации существующих пользователей с использованием адреса электронной почты и пароля. Дополнительно, этот интерфейс должен предусматривать возможность регистрации и аутентификации сторонних компаний, участвующих в конкурсе.</w:t>
      </w:r>
    </w:p>
    <w:p w14:paraId="1E0DFAF2" w14:textId="3EFA8D5A" w:rsidR="00E77BB9" w:rsidRPr="00E77BB9" w:rsidRDefault="00991D2A" w:rsidP="00E77BB9">
      <w:pPr>
        <w:pStyle w:val="3"/>
        <w:rPr>
          <w:lang w:val="ru-RU"/>
        </w:rPr>
      </w:pPr>
      <w:bookmarkStart w:id="35" w:name="_Toc151655883"/>
      <w:r>
        <w:rPr>
          <w:lang w:val="ru-RU"/>
        </w:rPr>
        <w:t>Интерфейсы пользователя</w:t>
      </w:r>
      <w:bookmarkEnd w:id="35"/>
    </w:p>
    <w:p w14:paraId="53CB5EF6" w14:textId="45D4E8B7" w:rsidR="002464E4" w:rsidRDefault="00E77BB9" w:rsidP="002464E4">
      <w:pPr>
        <w:pStyle w:val="ae"/>
        <w:numPr>
          <w:ilvl w:val="0"/>
          <w:numId w:val="23"/>
        </w:numPr>
        <w:rPr>
          <w:lang w:val="ru-RU"/>
        </w:rPr>
      </w:pPr>
      <w:r w:rsidRPr="002464E4">
        <w:rPr>
          <w:i/>
          <w:iCs/>
          <w:lang w:val="ru-RU"/>
        </w:rPr>
        <w:t>Интерфейс пользователя для загрузки документов:</w:t>
      </w:r>
      <w:r w:rsidRPr="002464E4">
        <w:rPr>
          <w:lang w:val="ru-RU"/>
        </w:rPr>
        <w:t xml:space="preserve"> Интерфейс должен быть интуитивно понятным, с возможностью выбора и загрузки конкурсных документов. Дополнительно, этот интерфейс должен предусматривать функциональность запроса и загрузки документации от сторонних компаний, а также отображение информации о ценах и услугах этих компаний.</w:t>
      </w:r>
    </w:p>
    <w:p w14:paraId="13F09272" w14:textId="76A724E9" w:rsidR="00ED5261" w:rsidRDefault="00ED5261" w:rsidP="00ED5261">
      <w:pPr>
        <w:ind w:left="720"/>
        <w:rPr>
          <w:lang w:val="ru-RU"/>
        </w:rPr>
      </w:pPr>
    </w:p>
    <w:p w14:paraId="053FF3D6" w14:textId="1AFF26B7" w:rsidR="00ED5261" w:rsidRDefault="00F35C1A" w:rsidP="00F35C1A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       </w:t>
      </w:r>
      <w:r w:rsidR="00ED5261">
        <w:rPr>
          <w:b/>
          <w:bCs/>
          <w:lang w:val="ru-RU"/>
        </w:rPr>
        <w:t>Приоритет: 1</w:t>
      </w:r>
    </w:p>
    <w:p w14:paraId="31DB58D9" w14:textId="32B2B978" w:rsidR="00ED5261" w:rsidRPr="00ED5261" w:rsidRDefault="00F35C1A" w:rsidP="00F35C1A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       </w:t>
      </w:r>
      <w:r w:rsidR="00ED5261">
        <w:rPr>
          <w:b/>
          <w:bCs/>
          <w:lang w:val="ru-RU"/>
        </w:rPr>
        <w:t>Риск: К</w:t>
      </w:r>
    </w:p>
    <w:p w14:paraId="3214E7C0" w14:textId="77777777" w:rsidR="00E77BB9" w:rsidRPr="00E77BB9" w:rsidRDefault="00E77BB9" w:rsidP="00E77BB9">
      <w:pPr>
        <w:rPr>
          <w:lang w:val="ru-RU"/>
        </w:rPr>
      </w:pPr>
    </w:p>
    <w:p w14:paraId="670B7CE0" w14:textId="2E727C69" w:rsidR="00E77BB9" w:rsidRDefault="00E77BB9" w:rsidP="002464E4">
      <w:pPr>
        <w:pStyle w:val="ae"/>
        <w:numPr>
          <w:ilvl w:val="0"/>
          <w:numId w:val="23"/>
        </w:numPr>
        <w:rPr>
          <w:lang w:val="ru-RU"/>
        </w:rPr>
      </w:pPr>
      <w:r w:rsidRPr="002464E4">
        <w:rPr>
          <w:i/>
          <w:iCs/>
          <w:lang w:val="ru-RU"/>
        </w:rPr>
        <w:t>Интерфейс администратора:</w:t>
      </w:r>
      <w:r w:rsidRPr="002464E4">
        <w:rPr>
          <w:lang w:val="ru-RU"/>
        </w:rPr>
        <w:t xml:space="preserve"> должен предоставлять функциональности управления пользователями и администрирования системы. Расширенные возможности администраторского интерфейса должны включать управление сторонними компаниями, их ролями и доступом к системе.</w:t>
      </w:r>
    </w:p>
    <w:p w14:paraId="791BA068" w14:textId="392D0A2E" w:rsidR="00ED5261" w:rsidRDefault="00ED5261" w:rsidP="00ED5261">
      <w:pPr>
        <w:rPr>
          <w:lang w:val="ru-RU"/>
        </w:rPr>
      </w:pPr>
    </w:p>
    <w:p w14:paraId="190E25D0" w14:textId="3B083F5E" w:rsidR="00ED5261" w:rsidRPr="00ED5261" w:rsidRDefault="00F35C1A" w:rsidP="00F35C1A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      </w:t>
      </w:r>
      <w:r w:rsidR="00ED5261" w:rsidRPr="00ED5261">
        <w:rPr>
          <w:b/>
          <w:bCs/>
          <w:lang w:val="ru-RU"/>
        </w:rPr>
        <w:t>Приоритет: 1</w:t>
      </w:r>
    </w:p>
    <w:p w14:paraId="0FEC5D8E" w14:textId="467FAC29" w:rsidR="00ED5261" w:rsidRPr="00ED5261" w:rsidRDefault="00F35C1A" w:rsidP="00F35C1A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      </w:t>
      </w:r>
      <w:r w:rsidR="00ED5261" w:rsidRPr="00ED5261">
        <w:rPr>
          <w:b/>
          <w:bCs/>
          <w:lang w:val="ru-RU"/>
        </w:rPr>
        <w:t>Риск: К</w:t>
      </w:r>
    </w:p>
    <w:p w14:paraId="76E1A6A5" w14:textId="29980A30" w:rsidR="002464E4" w:rsidRPr="002464E4" w:rsidRDefault="002464E4" w:rsidP="002464E4">
      <w:pPr>
        <w:rPr>
          <w:lang w:val="ru-RU"/>
        </w:rPr>
      </w:pPr>
    </w:p>
    <w:p w14:paraId="3EC28C32" w14:textId="77777777" w:rsidR="00E77BB9" w:rsidRPr="00E77BB9" w:rsidRDefault="00E77BB9" w:rsidP="00E77BB9">
      <w:pPr>
        <w:rPr>
          <w:lang w:val="ru-RU"/>
        </w:rPr>
      </w:pPr>
    </w:p>
    <w:p w14:paraId="71E8F687" w14:textId="0E7FEBF3" w:rsidR="00991D2A" w:rsidRDefault="00E77BB9" w:rsidP="00ED5261">
      <w:pPr>
        <w:pStyle w:val="ae"/>
        <w:numPr>
          <w:ilvl w:val="0"/>
          <w:numId w:val="23"/>
        </w:numPr>
        <w:rPr>
          <w:lang w:val="ru-RU"/>
        </w:rPr>
      </w:pPr>
      <w:r w:rsidRPr="00ED5261">
        <w:rPr>
          <w:i/>
          <w:iCs/>
          <w:lang w:val="ru-RU"/>
        </w:rPr>
        <w:t>Интерфейс отчетности и аналитики:</w:t>
      </w:r>
      <w:r w:rsidRPr="00ED5261">
        <w:rPr>
          <w:lang w:val="ru-RU"/>
        </w:rPr>
        <w:t xml:space="preserve"> Пользователи должны иметь доступ к отчетам и аналитическим инструментам через веб-интерфейс. Дополнительно, этот интерфейс должен включать в себя функциональность просмотра отчетов и аналитики, касающейся сторонних компаний и их предложений.</w:t>
      </w:r>
    </w:p>
    <w:p w14:paraId="5C8B73AF" w14:textId="77777777" w:rsidR="00F35C1A" w:rsidRPr="00F35C1A" w:rsidRDefault="00F35C1A" w:rsidP="00F35C1A">
      <w:pPr>
        <w:rPr>
          <w:lang w:val="ru-RU"/>
        </w:rPr>
      </w:pPr>
    </w:p>
    <w:p w14:paraId="19BB54F8" w14:textId="77777777" w:rsidR="00ED5261" w:rsidRPr="00ED5261" w:rsidRDefault="00ED5261" w:rsidP="00F35C1A">
      <w:pPr>
        <w:ind w:left="360"/>
        <w:rPr>
          <w:b/>
          <w:bCs/>
          <w:lang w:val="ru-RU"/>
        </w:rPr>
      </w:pPr>
      <w:r w:rsidRPr="00ED5261">
        <w:rPr>
          <w:b/>
          <w:bCs/>
          <w:lang w:val="ru-RU"/>
        </w:rPr>
        <w:t>Приоритет: 2</w:t>
      </w:r>
    </w:p>
    <w:p w14:paraId="47138A3D" w14:textId="588557A3" w:rsidR="00ED5261" w:rsidRPr="00ED5261" w:rsidRDefault="00F35C1A" w:rsidP="00F35C1A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      </w:t>
      </w:r>
      <w:r w:rsidR="00ED5261" w:rsidRPr="00ED5261">
        <w:rPr>
          <w:b/>
          <w:bCs/>
          <w:lang w:val="ru-RU"/>
        </w:rPr>
        <w:t>Риск: В</w:t>
      </w:r>
    </w:p>
    <w:p w14:paraId="5EFC2BBD" w14:textId="0B26E86D" w:rsidR="002464E4" w:rsidRDefault="002464E4" w:rsidP="00E77BB9">
      <w:pPr>
        <w:rPr>
          <w:lang w:val="ru-RU"/>
        </w:rPr>
      </w:pPr>
    </w:p>
    <w:p w14:paraId="58082A88" w14:textId="29B87759" w:rsidR="00991D2A" w:rsidRDefault="00991D2A" w:rsidP="00991D2A">
      <w:pPr>
        <w:pStyle w:val="3"/>
        <w:rPr>
          <w:lang w:val="ru-RU"/>
        </w:rPr>
      </w:pPr>
      <w:bookmarkStart w:id="36" w:name="_Toc151655884"/>
      <w:r>
        <w:rPr>
          <w:lang w:val="ru-RU"/>
        </w:rPr>
        <w:t>Интерфейсы аппаратных средств ЭВМ</w:t>
      </w:r>
      <w:bookmarkEnd w:id="36"/>
    </w:p>
    <w:p w14:paraId="7C7FC226" w14:textId="60C1A81B" w:rsidR="002464E4" w:rsidRPr="002464E4" w:rsidRDefault="00991D2A" w:rsidP="002464E4">
      <w:pPr>
        <w:pStyle w:val="ae"/>
        <w:numPr>
          <w:ilvl w:val="0"/>
          <w:numId w:val="24"/>
        </w:numPr>
        <w:rPr>
          <w:lang w:val="ru-RU"/>
        </w:rPr>
      </w:pPr>
      <w:r w:rsidRPr="002464E4">
        <w:rPr>
          <w:i/>
          <w:iCs/>
          <w:lang w:val="ru-RU"/>
        </w:rPr>
        <w:t>Интерфейс работы на разных устройствах:</w:t>
      </w:r>
      <w:r w:rsidRPr="002464E4">
        <w:rPr>
          <w:lang w:val="ru-RU"/>
        </w:rPr>
        <w:t xml:space="preserve"> Система должна быть адаптивной и поддерживать работу на различных устройствах, включая компьютеры, ноутбуки, планшеты и мобильные телефоны.</w:t>
      </w:r>
    </w:p>
    <w:p w14:paraId="210D45F7" w14:textId="326F181E" w:rsidR="002464E4" w:rsidRDefault="002464E4" w:rsidP="002464E4">
      <w:pPr>
        <w:ind w:left="60"/>
        <w:rPr>
          <w:lang w:val="ru-RU"/>
        </w:rPr>
      </w:pPr>
    </w:p>
    <w:p w14:paraId="24D649B5" w14:textId="77777777" w:rsidR="00ED5261" w:rsidRPr="00ED5261" w:rsidRDefault="00ED5261" w:rsidP="00ED5261">
      <w:pPr>
        <w:ind w:left="420"/>
        <w:rPr>
          <w:b/>
          <w:bCs/>
          <w:lang w:val="ru-RU"/>
        </w:rPr>
      </w:pPr>
      <w:r w:rsidRPr="00ED5261">
        <w:rPr>
          <w:b/>
          <w:bCs/>
          <w:lang w:val="ru-RU"/>
        </w:rPr>
        <w:t>Приоритет: 1</w:t>
      </w:r>
    </w:p>
    <w:p w14:paraId="6AFCF6F6" w14:textId="4BD67A2C" w:rsidR="00ED5261" w:rsidRPr="00ED5261" w:rsidRDefault="00ED5261" w:rsidP="00ED5261">
      <w:pPr>
        <w:ind w:left="420"/>
        <w:rPr>
          <w:b/>
          <w:bCs/>
          <w:lang w:val="ru-RU"/>
        </w:rPr>
      </w:pPr>
      <w:r w:rsidRPr="00ED5261">
        <w:rPr>
          <w:b/>
          <w:bCs/>
          <w:lang w:val="ru-RU"/>
        </w:rPr>
        <w:t>Риск: В</w:t>
      </w:r>
    </w:p>
    <w:p w14:paraId="7EE3FF53" w14:textId="45AE40DF" w:rsidR="00991D2A" w:rsidRDefault="00991D2A" w:rsidP="00991D2A">
      <w:pPr>
        <w:rPr>
          <w:lang w:val="ru-RU"/>
        </w:rPr>
      </w:pPr>
    </w:p>
    <w:p w14:paraId="5B2C0865" w14:textId="743E6E8A" w:rsidR="00E77BB9" w:rsidRPr="00E77BB9" w:rsidRDefault="00991D2A" w:rsidP="00E77BB9">
      <w:pPr>
        <w:pStyle w:val="3"/>
        <w:rPr>
          <w:lang w:val="ru-RU"/>
        </w:rPr>
      </w:pPr>
      <w:bookmarkStart w:id="37" w:name="_Toc151655885"/>
      <w:r>
        <w:rPr>
          <w:lang w:val="ru-RU"/>
        </w:rPr>
        <w:t>Интерфейсы программного обеспечения</w:t>
      </w:r>
      <w:bookmarkEnd w:id="37"/>
    </w:p>
    <w:p w14:paraId="434B02BA" w14:textId="77777777" w:rsidR="00E77BB9" w:rsidRPr="00E77BB9" w:rsidRDefault="00E77BB9" w:rsidP="00E77BB9">
      <w:pPr>
        <w:rPr>
          <w:lang w:val="ru-RU"/>
        </w:rPr>
      </w:pPr>
      <w:r w:rsidRPr="00E77BB9">
        <w:rPr>
          <w:i/>
          <w:iCs/>
          <w:lang w:val="ru-RU"/>
        </w:rPr>
        <w:t>1. Интерфейс анализа документов:</w:t>
      </w:r>
      <w:r w:rsidRPr="00E77BB9">
        <w:rPr>
          <w:lang w:val="ru-RU"/>
        </w:rPr>
        <w:t xml:space="preserve"> Система должна иметь API (Application </w:t>
      </w:r>
      <w:proofErr w:type="spellStart"/>
      <w:r w:rsidRPr="00E77BB9">
        <w:rPr>
          <w:lang w:val="ru-RU"/>
        </w:rPr>
        <w:t>Programming</w:t>
      </w:r>
      <w:proofErr w:type="spellEnd"/>
      <w:r w:rsidRPr="00E77BB9">
        <w:rPr>
          <w:lang w:val="ru-RU"/>
        </w:rPr>
        <w:t xml:space="preserve"> Interface) для взаимодействия с внешними системами анализа конкурсных документов. Кроме того, API должен быть расширен для возможности интеграции с API сторонних компаний, предоставляющих конкурсные документы.</w:t>
      </w:r>
    </w:p>
    <w:p w14:paraId="2FB472F6" w14:textId="26E0339C" w:rsidR="00E77BB9" w:rsidRDefault="00E77BB9" w:rsidP="00E77BB9">
      <w:pPr>
        <w:rPr>
          <w:lang w:val="ru-RU"/>
        </w:rPr>
      </w:pPr>
    </w:p>
    <w:p w14:paraId="54501AEC" w14:textId="77777777" w:rsidR="00ED5261" w:rsidRPr="00ED5261" w:rsidRDefault="00ED5261" w:rsidP="00ED5261">
      <w:pPr>
        <w:rPr>
          <w:b/>
          <w:bCs/>
          <w:lang w:val="ru-RU"/>
        </w:rPr>
      </w:pPr>
      <w:r w:rsidRPr="00ED5261">
        <w:rPr>
          <w:b/>
          <w:bCs/>
          <w:lang w:val="ru-RU"/>
        </w:rPr>
        <w:t>Приоритет: 1</w:t>
      </w:r>
    </w:p>
    <w:p w14:paraId="0228BA79" w14:textId="1CDA2BDE" w:rsidR="00ED5261" w:rsidRPr="00ED5261" w:rsidRDefault="00ED5261" w:rsidP="00ED5261">
      <w:pPr>
        <w:rPr>
          <w:b/>
          <w:bCs/>
          <w:lang w:val="ru-RU"/>
        </w:rPr>
      </w:pPr>
      <w:r w:rsidRPr="00ED5261">
        <w:rPr>
          <w:b/>
          <w:bCs/>
          <w:lang w:val="ru-RU"/>
        </w:rPr>
        <w:t>Риск: К</w:t>
      </w:r>
    </w:p>
    <w:p w14:paraId="78D1A223" w14:textId="77777777" w:rsidR="00ED5261" w:rsidRPr="00E77BB9" w:rsidRDefault="00ED5261" w:rsidP="00ED5261">
      <w:pPr>
        <w:rPr>
          <w:lang w:val="ru-RU"/>
        </w:rPr>
      </w:pPr>
    </w:p>
    <w:p w14:paraId="6896ACA5" w14:textId="648B1CE7" w:rsidR="00991D2A" w:rsidRPr="00ED5261" w:rsidRDefault="00E77BB9" w:rsidP="00ED5261">
      <w:pPr>
        <w:pStyle w:val="ae"/>
        <w:numPr>
          <w:ilvl w:val="0"/>
          <w:numId w:val="24"/>
        </w:numPr>
        <w:rPr>
          <w:lang w:val="ru-RU"/>
        </w:rPr>
      </w:pPr>
      <w:r w:rsidRPr="00ED5261">
        <w:rPr>
          <w:i/>
          <w:iCs/>
          <w:lang w:val="ru-RU"/>
        </w:rPr>
        <w:t>Интерфейс отчетности и аналитики:</w:t>
      </w:r>
      <w:r w:rsidRPr="00ED5261">
        <w:rPr>
          <w:lang w:val="ru-RU"/>
        </w:rPr>
        <w:t xml:space="preserve"> должен поддерживать экспорт данных в различные форматы, такие как PDF, XLSX и CSV. Расширенные возможности этого интерфейса должны включать в себя функциональность выгрузки отчетов и аналитических данных, касающихся сторонних компаний, в указанные форматы.</w:t>
      </w:r>
    </w:p>
    <w:p w14:paraId="2245A301" w14:textId="5433F589" w:rsidR="00ED5261" w:rsidRDefault="00ED5261" w:rsidP="00ED5261">
      <w:pPr>
        <w:rPr>
          <w:lang w:val="ru-RU"/>
        </w:rPr>
      </w:pPr>
    </w:p>
    <w:p w14:paraId="5807337A" w14:textId="77777777" w:rsidR="00ED5261" w:rsidRPr="00ED5261" w:rsidRDefault="00ED5261" w:rsidP="00ED5261">
      <w:pPr>
        <w:ind w:left="420"/>
        <w:rPr>
          <w:b/>
          <w:bCs/>
          <w:lang w:val="ru-RU"/>
        </w:rPr>
      </w:pPr>
      <w:r w:rsidRPr="00ED5261">
        <w:rPr>
          <w:b/>
          <w:bCs/>
          <w:lang w:val="ru-RU"/>
        </w:rPr>
        <w:t>Приоритет: 2</w:t>
      </w:r>
    </w:p>
    <w:p w14:paraId="685F59D7" w14:textId="274EB7C6" w:rsidR="00ED5261" w:rsidRPr="00ED5261" w:rsidRDefault="00ED5261" w:rsidP="00ED5261">
      <w:pPr>
        <w:ind w:left="420"/>
        <w:rPr>
          <w:b/>
          <w:bCs/>
          <w:lang w:val="ru-RU"/>
        </w:rPr>
      </w:pPr>
      <w:r w:rsidRPr="00ED5261">
        <w:rPr>
          <w:b/>
          <w:bCs/>
          <w:lang w:val="ru-RU"/>
        </w:rPr>
        <w:t>Риск: В</w:t>
      </w:r>
    </w:p>
    <w:p w14:paraId="7EC56859" w14:textId="49B1BF44" w:rsidR="00E77BB9" w:rsidRPr="00E77BB9" w:rsidRDefault="00991D2A" w:rsidP="00E77BB9">
      <w:pPr>
        <w:pStyle w:val="3"/>
        <w:rPr>
          <w:lang w:val="ru-RU"/>
        </w:rPr>
      </w:pPr>
      <w:bookmarkStart w:id="38" w:name="_Toc151655886"/>
      <w:r>
        <w:rPr>
          <w:lang w:val="ru-RU"/>
        </w:rPr>
        <w:t>Интерфейсы коммуникаций</w:t>
      </w:r>
      <w:bookmarkEnd w:id="38"/>
    </w:p>
    <w:p w14:paraId="76412413" w14:textId="77777777" w:rsidR="00E77BB9" w:rsidRPr="00E77BB9" w:rsidRDefault="00E77BB9" w:rsidP="00E77BB9">
      <w:pPr>
        <w:rPr>
          <w:lang w:val="ru-RU"/>
        </w:rPr>
      </w:pPr>
      <w:r w:rsidRPr="00E77BB9">
        <w:rPr>
          <w:i/>
          <w:iCs/>
          <w:lang w:val="ru-RU"/>
        </w:rPr>
        <w:t>1. Интерфейс связи с пользователями:</w:t>
      </w:r>
      <w:r w:rsidRPr="00E77BB9">
        <w:rPr>
          <w:lang w:val="ru-RU"/>
        </w:rPr>
        <w:t xml:space="preserve"> Система должна предоставлять возможность отправки уведомлений и сообщений пользователям по электронной почте. Дополнительно, этот интерфейс должен быть расширен для интеграции с системой обмена сообщениями для более надежного и моментального общения.</w:t>
      </w:r>
    </w:p>
    <w:p w14:paraId="3C11F5F2" w14:textId="01FCA3AE" w:rsidR="00E77BB9" w:rsidRDefault="00E77BB9" w:rsidP="00E77BB9">
      <w:pPr>
        <w:rPr>
          <w:lang w:val="ru-RU"/>
        </w:rPr>
      </w:pPr>
    </w:p>
    <w:p w14:paraId="6ACFB50C" w14:textId="77777777" w:rsidR="00F35C1A" w:rsidRPr="00F35C1A" w:rsidRDefault="00F35C1A" w:rsidP="00F35C1A">
      <w:pPr>
        <w:rPr>
          <w:b/>
          <w:bCs/>
          <w:lang w:val="ru-RU"/>
        </w:rPr>
      </w:pPr>
      <w:r w:rsidRPr="00F35C1A">
        <w:rPr>
          <w:b/>
          <w:bCs/>
          <w:lang w:val="ru-RU"/>
        </w:rPr>
        <w:t>Приоритет: 1</w:t>
      </w:r>
    </w:p>
    <w:p w14:paraId="3D618C5D" w14:textId="77777777" w:rsidR="00F35C1A" w:rsidRPr="00F35C1A" w:rsidRDefault="00F35C1A" w:rsidP="00F35C1A">
      <w:pPr>
        <w:rPr>
          <w:b/>
          <w:bCs/>
          <w:lang w:val="ru-RU"/>
        </w:rPr>
      </w:pPr>
      <w:r w:rsidRPr="00F35C1A">
        <w:rPr>
          <w:b/>
          <w:bCs/>
          <w:lang w:val="ru-RU"/>
        </w:rPr>
        <w:t>Риск: С</w:t>
      </w:r>
    </w:p>
    <w:p w14:paraId="542000E8" w14:textId="77777777" w:rsidR="00F35C1A" w:rsidRDefault="00F35C1A" w:rsidP="00E77BB9">
      <w:pPr>
        <w:rPr>
          <w:lang w:val="ru-RU"/>
        </w:rPr>
      </w:pPr>
    </w:p>
    <w:p w14:paraId="1815274C" w14:textId="751E2435" w:rsidR="00E77BB9" w:rsidRPr="00E77BB9" w:rsidRDefault="00E77BB9" w:rsidP="00E77BB9">
      <w:pPr>
        <w:rPr>
          <w:lang w:val="ru-RU"/>
        </w:rPr>
      </w:pPr>
      <w:r w:rsidRPr="00E77BB9">
        <w:rPr>
          <w:i/>
          <w:iCs/>
          <w:lang w:val="ru-RU"/>
        </w:rPr>
        <w:t>2. Интерфейс связи с администраторами:</w:t>
      </w:r>
      <w:r w:rsidRPr="00E77BB9">
        <w:rPr>
          <w:lang w:val="ru-RU"/>
        </w:rPr>
        <w:t xml:space="preserve"> должен поддерживать коммуникацию между администраторами системы, включая функциональности обмена сообщениями и обсуждения внутренних вопросов.</w:t>
      </w:r>
    </w:p>
    <w:p w14:paraId="7E91550A" w14:textId="6252A120" w:rsidR="00E77BB9" w:rsidRDefault="00E77BB9" w:rsidP="00E77BB9">
      <w:pPr>
        <w:rPr>
          <w:lang w:val="ru-RU"/>
        </w:rPr>
      </w:pPr>
    </w:p>
    <w:p w14:paraId="3CE01CFF" w14:textId="77777777" w:rsidR="00F35C1A" w:rsidRPr="00F35C1A" w:rsidRDefault="00F35C1A" w:rsidP="00F35C1A">
      <w:pPr>
        <w:rPr>
          <w:b/>
          <w:bCs/>
          <w:lang w:val="ru-RU"/>
        </w:rPr>
      </w:pPr>
      <w:r w:rsidRPr="00F35C1A">
        <w:rPr>
          <w:b/>
          <w:bCs/>
          <w:lang w:val="ru-RU"/>
        </w:rPr>
        <w:t>Приоритет: 1</w:t>
      </w:r>
    </w:p>
    <w:p w14:paraId="16FC448F" w14:textId="25880DD6" w:rsidR="00F35C1A" w:rsidRDefault="00F35C1A" w:rsidP="00F35C1A">
      <w:pPr>
        <w:rPr>
          <w:b/>
          <w:bCs/>
          <w:lang w:val="ru-RU"/>
        </w:rPr>
      </w:pPr>
      <w:r w:rsidRPr="00F35C1A">
        <w:rPr>
          <w:b/>
          <w:bCs/>
          <w:lang w:val="ru-RU"/>
        </w:rPr>
        <w:t>Риск: С</w:t>
      </w:r>
    </w:p>
    <w:p w14:paraId="6F879CA3" w14:textId="77777777" w:rsidR="00F35C1A" w:rsidRPr="00F35C1A" w:rsidRDefault="00F35C1A" w:rsidP="00F35C1A">
      <w:pPr>
        <w:rPr>
          <w:b/>
          <w:bCs/>
          <w:lang w:val="ru-RU"/>
        </w:rPr>
      </w:pPr>
    </w:p>
    <w:p w14:paraId="116DDE4A" w14:textId="419DA504" w:rsidR="00991D2A" w:rsidRPr="00F35C1A" w:rsidRDefault="00E77BB9" w:rsidP="00F35C1A">
      <w:pPr>
        <w:pStyle w:val="ae"/>
        <w:numPr>
          <w:ilvl w:val="0"/>
          <w:numId w:val="24"/>
        </w:numPr>
        <w:rPr>
          <w:lang w:val="ru-RU"/>
        </w:rPr>
      </w:pPr>
      <w:r w:rsidRPr="00F35C1A">
        <w:rPr>
          <w:i/>
          <w:iCs/>
          <w:lang w:val="ru-RU"/>
        </w:rPr>
        <w:t>Интерфейс связи с технической поддержкой:</w:t>
      </w:r>
      <w:r w:rsidRPr="00F35C1A">
        <w:rPr>
          <w:lang w:val="ru-RU"/>
        </w:rPr>
        <w:t xml:space="preserve"> должен предоставлять каналы для пользователей, которые нуждаются в технической поддержке, включая онлайн-чат, электронную почту и телефонную связь.</w:t>
      </w:r>
    </w:p>
    <w:p w14:paraId="16D9EE74" w14:textId="0D820A70" w:rsidR="00F35C1A" w:rsidRDefault="00F35C1A" w:rsidP="00F35C1A">
      <w:pPr>
        <w:rPr>
          <w:lang w:val="ru-RU"/>
        </w:rPr>
      </w:pPr>
    </w:p>
    <w:p w14:paraId="2BC8EEE7" w14:textId="77777777" w:rsidR="00F35C1A" w:rsidRPr="00F35C1A" w:rsidRDefault="00F35C1A" w:rsidP="00F35C1A">
      <w:pPr>
        <w:rPr>
          <w:b/>
          <w:bCs/>
          <w:lang w:val="ru-RU"/>
        </w:rPr>
      </w:pPr>
      <w:r w:rsidRPr="00F35C1A">
        <w:rPr>
          <w:b/>
          <w:bCs/>
          <w:lang w:val="ru-RU"/>
        </w:rPr>
        <w:t>Приоритет: 2</w:t>
      </w:r>
    </w:p>
    <w:p w14:paraId="50D715FF" w14:textId="5681E909" w:rsidR="00F35C1A" w:rsidRPr="00F35C1A" w:rsidRDefault="00F35C1A" w:rsidP="00F35C1A">
      <w:pPr>
        <w:rPr>
          <w:b/>
          <w:bCs/>
          <w:lang w:val="ru-RU"/>
        </w:rPr>
      </w:pPr>
      <w:r w:rsidRPr="00F35C1A">
        <w:rPr>
          <w:b/>
          <w:bCs/>
          <w:lang w:val="ru-RU"/>
        </w:rPr>
        <w:t>Риск: В</w:t>
      </w:r>
    </w:p>
    <w:p w14:paraId="5185B286" w14:textId="77777777" w:rsidR="00F35C1A" w:rsidRPr="00F35C1A" w:rsidRDefault="00F35C1A" w:rsidP="00F35C1A">
      <w:pPr>
        <w:rPr>
          <w:lang w:val="ru-RU"/>
        </w:rPr>
      </w:pPr>
    </w:p>
    <w:p w14:paraId="6C036724" w14:textId="77666D56" w:rsidR="00991D2A" w:rsidRDefault="00991D2A" w:rsidP="00991D2A">
      <w:pPr>
        <w:pStyle w:val="3"/>
        <w:rPr>
          <w:lang w:val="ru-RU"/>
        </w:rPr>
      </w:pPr>
      <w:bookmarkStart w:id="39" w:name="_Toc151655887"/>
      <w:r>
        <w:rPr>
          <w:lang w:val="ru-RU"/>
        </w:rPr>
        <w:t>Ограничения памяти</w:t>
      </w:r>
      <w:bookmarkEnd w:id="39"/>
    </w:p>
    <w:p w14:paraId="2F7D7062" w14:textId="340315A1" w:rsidR="00991D2A" w:rsidRDefault="00991D2A" w:rsidP="00991D2A">
      <w:pPr>
        <w:rPr>
          <w:lang w:val="ru-RU"/>
        </w:rPr>
      </w:pPr>
      <w:r>
        <w:rPr>
          <w:lang w:val="ru-RU"/>
        </w:rPr>
        <w:t xml:space="preserve"> 1</w:t>
      </w:r>
      <w:r w:rsidRPr="00991D2A">
        <w:rPr>
          <w:lang w:val="ru-RU"/>
        </w:rPr>
        <w:t xml:space="preserve">. </w:t>
      </w:r>
      <w:r w:rsidRPr="00991D2A">
        <w:rPr>
          <w:i/>
          <w:iCs/>
          <w:lang w:val="ru-RU"/>
        </w:rPr>
        <w:t>Ограничение объема загружаемых документов:</w:t>
      </w:r>
      <w:r w:rsidRPr="00991D2A">
        <w:rPr>
          <w:lang w:val="ru-RU"/>
        </w:rPr>
        <w:t xml:space="preserve"> Система должна иметь ограничение на размер загружаемых документов (например, до 50 МБ) для обеспечения быстрой обработки.</w:t>
      </w:r>
    </w:p>
    <w:p w14:paraId="75619CD3" w14:textId="132A3F99" w:rsidR="00991D2A" w:rsidRDefault="00991D2A" w:rsidP="00991D2A">
      <w:pPr>
        <w:rPr>
          <w:lang w:val="ru-RU"/>
        </w:rPr>
      </w:pPr>
    </w:p>
    <w:p w14:paraId="0054D6A7" w14:textId="77777777" w:rsidR="00F35C1A" w:rsidRPr="00F35C1A" w:rsidRDefault="00F35C1A" w:rsidP="00F35C1A">
      <w:pPr>
        <w:rPr>
          <w:b/>
          <w:bCs/>
          <w:lang w:val="ru-RU"/>
        </w:rPr>
      </w:pPr>
      <w:r w:rsidRPr="00F35C1A">
        <w:rPr>
          <w:b/>
          <w:bCs/>
          <w:lang w:val="ru-RU"/>
        </w:rPr>
        <w:t>Приоритет: 1</w:t>
      </w:r>
    </w:p>
    <w:p w14:paraId="56D67C90" w14:textId="51BB8149" w:rsidR="00F35C1A" w:rsidRPr="00F35C1A" w:rsidRDefault="00F35C1A" w:rsidP="00F35C1A">
      <w:pPr>
        <w:rPr>
          <w:b/>
          <w:bCs/>
          <w:lang w:val="ru-RU"/>
        </w:rPr>
      </w:pPr>
      <w:r w:rsidRPr="00F35C1A">
        <w:rPr>
          <w:b/>
          <w:bCs/>
          <w:lang w:val="ru-RU"/>
        </w:rPr>
        <w:t>Риск: В</w:t>
      </w:r>
    </w:p>
    <w:p w14:paraId="708C16CA" w14:textId="6540F2CA" w:rsidR="00991D2A" w:rsidRDefault="00991D2A" w:rsidP="00991D2A">
      <w:pPr>
        <w:pStyle w:val="3"/>
        <w:rPr>
          <w:lang w:val="ru-RU"/>
        </w:rPr>
      </w:pPr>
      <w:bookmarkStart w:id="40" w:name="_Toc151655888"/>
      <w:r>
        <w:rPr>
          <w:lang w:val="ru-RU"/>
        </w:rPr>
        <w:t>Действия</w:t>
      </w:r>
      <w:bookmarkEnd w:id="40"/>
    </w:p>
    <w:p w14:paraId="07AF0FD2" w14:textId="0658D308" w:rsidR="00991D2A" w:rsidRDefault="00991D2A" w:rsidP="00991D2A">
      <w:pPr>
        <w:rPr>
          <w:lang w:val="ru-RU"/>
        </w:rPr>
      </w:pPr>
      <w:r>
        <w:rPr>
          <w:lang w:val="ru-RU"/>
        </w:rPr>
        <w:t xml:space="preserve"> 1</w:t>
      </w:r>
      <w:r w:rsidRPr="00991D2A">
        <w:rPr>
          <w:lang w:val="ru-RU"/>
        </w:rPr>
        <w:t xml:space="preserve">. </w:t>
      </w:r>
      <w:r w:rsidRPr="00991D2A">
        <w:rPr>
          <w:i/>
          <w:iCs/>
          <w:lang w:val="ru-RU"/>
        </w:rPr>
        <w:t>Действие при ошибке загрузки</w:t>
      </w:r>
      <w:proofErr w:type="gramStart"/>
      <w:r w:rsidRPr="00991D2A">
        <w:rPr>
          <w:i/>
          <w:iCs/>
          <w:lang w:val="ru-RU"/>
        </w:rPr>
        <w:t>:</w:t>
      </w:r>
      <w:r w:rsidRPr="00991D2A">
        <w:rPr>
          <w:lang w:val="ru-RU"/>
        </w:rPr>
        <w:t xml:space="preserve"> При</w:t>
      </w:r>
      <w:proofErr w:type="gramEnd"/>
      <w:r w:rsidRPr="00991D2A">
        <w:rPr>
          <w:lang w:val="ru-RU"/>
        </w:rPr>
        <w:t xml:space="preserve"> возникновении ошибок при загрузке документов, система должна предоставлять пользователю информацию об ошибке и возможные действия для ее устранения.</w:t>
      </w:r>
    </w:p>
    <w:p w14:paraId="18A47E06" w14:textId="6444D8C3" w:rsidR="00991D2A" w:rsidRDefault="00991D2A" w:rsidP="00991D2A">
      <w:pPr>
        <w:rPr>
          <w:lang w:val="ru-RU"/>
        </w:rPr>
      </w:pPr>
    </w:p>
    <w:p w14:paraId="0A6E0AE4" w14:textId="77777777" w:rsidR="00F35C1A" w:rsidRPr="00F35C1A" w:rsidRDefault="00F35C1A" w:rsidP="00F35C1A">
      <w:pPr>
        <w:rPr>
          <w:b/>
          <w:bCs/>
          <w:lang w:val="ru-RU"/>
        </w:rPr>
      </w:pPr>
      <w:r w:rsidRPr="00F35C1A">
        <w:rPr>
          <w:b/>
          <w:bCs/>
          <w:lang w:val="ru-RU"/>
        </w:rPr>
        <w:t>Приоритет: 1</w:t>
      </w:r>
    </w:p>
    <w:p w14:paraId="403CA847" w14:textId="3AA486AC" w:rsidR="00F35C1A" w:rsidRPr="00F35C1A" w:rsidRDefault="00F35C1A" w:rsidP="00F35C1A">
      <w:pPr>
        <w:rPr>
          <w:b/>
          <w:bCs/>
          <w:lang w:val="ru-RU"/>
        </w:rPr>
      </w:pPr>
      <w:r w:rsidRPr="00F35C1A">
        <w:rPr>
          <w:b/>
          <w:bCs/>
          <w:lang w:val="ru-RU"/>
        </w:rPr>
        <w:t>Риск: В</w:t>
      </w:r>
    </w:p>
    <w:p w14:paraId="007B837E" w14:textId="4B5D8790" w:rsidR="00991D2A" w:rsidRDefault="00991D2A" w:rsidP="00991D2A">
      <w:pPr>
        <w:pStyle w:val="3"/>
        <w:rPr>
          <w:lang w:val="ru-RU"/>
        </w:rPr>
      </w:pPr>
      <w:bookmarkStart w:id="41" w:name="_Toc151655889"/>
      <w:r>
        <w:rPr>
          <w:lang w:val="ru-RU"/>
        </w:rPr>
        <w:t>Требования настройки рабочих мест</w:t>
      </w:r>
      <w:bookmarkEnd w:id="41"/>
    </w:p>
    <w:p w14:paraId="1C4481E6" w14:textId="7EA3EE4C" w:rsidR="00991D2A" w:rsidRPr="00991D2A" w:rsidRDefault="00991D2A" w:rsidP="00991D2A">
      <w:pPr>
        <w:rPr>
          <w:lang w:val="ru-RU"/>
        </w:rPr>
      </w:pPr>
      <w:r>
        <w:rPr>
          <w:lang w:val="ru-RU"/>
        </w:rPr>
        <w:t xml:space="preserve"> 1</w:t>
      </w:r>
      <w:r w:rsidRPr="00991D2A">
        <w:rPr>
          <w:lang w:val="ru-RU"/>
        </w:rPr>
        <w:t xml:space="preserve">. </w:t>
      </w:r>
      <w:r w:rsidRPr="00991D2A">
        <w:rPr>
          <w:i/>
          <w:iCs/>
          <w:lang w:val="ru-RU"/>
        </w:rPr>
        <w:t>Требования к браузерам:</w:t>
      </w:r>
      <w:r w:rsidRPr="00991D2A">
        <w:rPr>
          <w:lang w:val="ru-RU"/>
        </w:rPr>
        <w:t xml:space="preserve"> Пользовательские рабочие места должны иметь совместимые веб-браузеры (например, Google </w:t>
      </w:r>
      <w:proofErr w:type="spellStart"/>
      <w:r w:rsidRPr="00991D2A">
        <w:rPr>
          <w:lang w:val="ru-RU"/>
        </w:rPr>
        <w:t>Chrome</w:t>
      </w:r>
      <w:proofErr w:type="spellEnd"/>
      <w:r w:rsidRPr="00991D2A">
        <w:rPr>
          <w:lang w:val="ru-RU"/>
        </w:rPr>
        <w:t>, Mozilla Firefox, Microsoft Edge).</w:t>
      </w:r>
    </w:p>
    <w:p w14:paraId="0B380BEE" w14:textId="77777777" w:rsidR="00991D2A" w:rsidRPr="00991D2A" w:rsidRDefault="00991D2A" w:rsidP="00991D2A">
      <w:pPr>
        <w:rPr>
          <w:lang w:val="ru-RU"/>
        </w:rPr>
      </w:pPr>
    </w:p>
    <w:p w14:paraId="5E268477" w14:textId="706FE1A2" w:rsidR="00991D2A" w:rsidRDefault="00991D2A" w:rsidP="00991D2A">
      <w:pPr>
        <w:rPr>
          <w:lang w:val="ru-RU"/>
        </w:rPr>
      </w:pPr>
      <w:r>
        <w:rPr>
          <w:lang w:val="ru-RU"/>
        </w:rPr>
        <w:t>2</w:t>
      </w:r>
      <w:r w:rsidRPr="00991D2A">
        <w:rPr>
          <w:lang w:val="ru-RU"/>
        </w:rPr>
        <w:t xml:space="preserve">. </w:t>
      </w:r>
      <w:r w:rsidRPr="00991D2A">
        <w:rPr>
          <w:i/>
          <w:iCs/>
          <w:lang w:val="ru-RU"/>
        </w:rPr>
        <w:t>Интернет-соединение:</w:t>
      </w:r>
      <w:r w:rsidRPr="00991D2A">
        <w:rPr>
          <w:lang w:val="ru-RU"/>
        </w:rPr>
        <w:t xml:space="preserve"> Рабочие места должны иметь доступ к интернету для взаимодействия с системой.</w:t>
      </w:r>
    </w:p>
    <w:p w14:paraId="0F2FFB4A" w14:textId="0E08867E" w:rsidR="00991D2A" w:rsidRDefault="00991D2A" w:rsidP="00991D2A">
      <w:pPr>
        <w:rPr>
          <w:lang w:val="ru-RU"/>
        </w:rPr>
      </w:pPr>
    </w:p>
    <w:p w14:paraId="4A8D52F0" w14:textId="77777777" w:rsidR="00F35C1A" w:rsidRPr="00F35C1A" w:rsidRDefault="00F35C1A" w:rsidP="00F35C1A">
      <w:pPr>
        <w:rPr>
          <w:b/>
          <w:bCs/>
          <w:lang w:val="ru-RU"/>
        </w:rPr>
      </w:pPr>
      <w:r w:rsidRPr="00F35C1A">
        <w:rPr>
          <w:b/>
          <w:bCs/>
          <w:lang w:val="ru-RU"/>
        </w:rPr>
        <w:t>Приоритет: 1</w:t>
      </w:r>
    </w:p>
    <w:p w14:paraId="781C3A8E" w14:textId="2AB3A13F" w:rsidR="00F35C1A" w:rsidRPr="00F35C1A" w:rsidRDefault="00F35C1A" w:rsidP="00F35C1A">
      <w:pPr>
        <w:rPr>
          <w:b/>
          <w:bCs/>
          <w:lang w:val="ru-RU"/>
        </w:rPr>
      </w:pPr>
      <w:r w:rsidRPr="00F35C1A">
        <w:rPr>
          <w:b/>
          <w:bCs/>
          <w:lang w:val="ru-RU"/>
        </w:rPr>
        <w:t>Риск: Н</w:t>
      </w:r>
    </w:p>
    <w:p w14:paraId="1BCF6C67" w14:textId="4413C264" w:rsidR="00991D2A" w:rsidRDefault="00991D2A" w:rsidP="00991D2A">
      <w:pPr>
        <w:pStyle w:val="2"/>
        <w:rPr>
          <w:lang w:val="ru-RU"/>
        </w:rPr>
      </w:pPr>
      <w:bookmarkStart w:id="42" w:name="_Toc151655890"/>
      <w:r>
        <w:rPr>
          <w:lang w:val="ru-RU"/>
        </w:rPr>
        <w:t>Функции</w:t>
      </w:r>
      <w:bookmarkEnd w:id="42"/>
    </w:p>
    <w:p w14:paraId="4515490D" w14:textId="31C8B5E7" w:rsidR="00991D2A" w:rsidRDefault="00175ED9" w:rsidP="00175ED9">
      <w:pPr>
        <w:pStyle w:val="3"/>
        <w:rPr>
          <w:lang w:val="ru-RU"/>
        </w:rPr>
      </w:pPr>
      <w:bookmarkStart w:id="43" w:name="_Toc151655891"/>
      <w:r>
        <w:rPr>
          <w:lang w:val="ru-RU"/>
        </w:rPr>
        <w:t>Загрузка конкурсных документов</w:t>
      </w:r>
      <w:bookmarkEnd w:id="43"/>
    </w:p>
    <w:p w14:paraId="7BF73B9A" w14:textId="6F45C26B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>- Пользователи могут загружать конкурсные документы, включая сроки работ, максимальную стоимость работ и объем работ в разных категориях.</w:t>
      </w:r>
    </w:p>
    <w:p w14:paraId="62407FDA" w14:textId="18D31797" w:rsidR="00175ED9" w:rsidRDefault="00175ED9" w:rsidP="00175ED9">
      <w:pPr>
        <w:rPr>
          <w:lang w:val="ru-RU"/>
        </w:rPr>
      </w:pPr>
    </w:p>
    <w:p w14:paraId="45B2730A" w14:textId="77777777" w:rsidR="00F35C1A" w:rsidRPr="00F35C1A" w:rsidRDefault="00F35C1A" w:rsidP="00F35C1A">
      <w:pPr>
        <w:rPr>
          <w:b/>
          <w:bCs/>
          <w:lang w:val="ru-RU"/>
        </w:rPr>
      </w:pPr>
      <w:r w:rsidRPr="00F35C1A">
        <w:rPr>
          <w:b/>
          <w:bCs/>
          <w:lang w:val="ru-RU"/>
        </w:rPr>
        <w:t>Приоритет: 1</w:t>
      </w:r>
    </w:p>
    <w:p w14:paraId="753CC79B" w14:textId="69F42364" w:rsidR="00F35C1A" w:rsidRPr="00F35C1A" w:rsidRDefault="00F35C1A" w:rsidP="00F35C1A">
      <w:pPr>
        <w:rPr>
          <w:b/>
          <w:bCs/>
          <w:lang w:val="ru-RU"/>
        </w:rPr>
      </w:pPr>
      <w:r w:rsidRPr="00F35C1A">
        <w:rPr>
          <w:b/>
          <w:bCs/>
          <w:lang w:val="ru-RU"/>
        </w:rPr>
        <w:t>Риск: К</w:t>
      </w:r>
    </w:p>
    <w:p w14:paraId="3F99B47E" w14:textId="30E1F800" w:rsidR="00175ED9" w:rsidRDefault="00175ED9" w:rsidP="00175ED9">
      <w:pPr>
        <w:pStyle w:val="3"/>
        <w:rPr>
          <w:lang w:val="ru-RU"/>
        </w:rPr>
      </w:pPr>
      <w:bookmarkStart w:id="44" w:name="_Toc151655892"/>
      <w:r>
        <w:rPr>
          <w:lang w:val="ru-RU"/>
        </w:rPr>
        <w:t>Анализ конкурсных документов</w:t>
      </w:r>
      <w:bookmarkEnd w:id="44"/>
    </w:p>
    <w:p w14:paraId="66D6C41B" w14:textId="7C38DFDC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>- Система выполняет анализ загруженных конкурсных документов с целью извлечения информации о сроках работ, максимальной стоимости и объеме работ.</w:t>
      </w:r>
    </w:p>
    <w:p w14:paraId="2CF0FE33" w14:textId="77777777" w:rsidR="00175ED9" w:rsidRPr="00175ED9" w:rsidRDefault="00175ED9" w:rsidP="00175ED9">
      <w:pPr>
        <w:rPr>
          <w:lang w:val="ru-RU"/>
        </w:rPr>
      </w:pPr>
    </w:p>
    <w:p w14:paraId="67F3E759" w14:textId="7DABFB89" w:rsidR="00175ED9" w:rsidRDefault="00175ED9" w:rsidP="00175ED9">
      <w:pPr>
        <w:rPr>
          <w:lang w:val="ru-RU"/>
        </w:rPr>
      </w:pPr>
      <w:r w:rsidRPr="00175ED9">
        <w:rPr>
          <w:lang w:val="ru-RU"/>
        </w:rPr>
        <w:t xml:space="preserve"> - Система автоматически классифицирует информацию о работах по различным категориям, включая материалы, объемные работы, затраты на ресурсы и цены на каждую позицию.</w:t>
      </w:r>
    </w:p>
    <w:p w14:paraId="49DDB1F4" w14:textId="5B4C8A10" w:rsidR="00175ED9" w:rsidRDefault="00175ED9" w:rsidP="00175ED9">
      <w:pPr>
        <w:rPr>
          <w:lang w:val="ru-RU"/>
        </w:rPr>
      </w:pPr>
    </w:p>
    <w:p w14:paraId="45716D15" w14:textId="7777777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Приоритет: 1</w:t>
      </w:r>
    </w:p>
    <w:p w14:paraId="22597057" w14:textId="2B728EE1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Риск: К</w:t>
      </w:r>
    </w:p>
    <w:p w14:paraId="095854B5" w14:textId="2945D49E" w:rsidR="00175ED9" w:rsidRDefault="00175ED9" w:rsidP="00175ED9">
      <w:pPr>
        <w:pStyle w:val="3"/>
        <w:rPr>
          <w:lang w:val="ru-RU"/>
        </w:rPr>
      </w:pPr>
      <w:bookmarkStart w:id="45" w:name="_Toc151655893"/>
      <w:r>
        <w:rPr>
          <w:lang w:val="ru-RU"/>
        </w:rPr>
        <w:lastRenderedPageBreak/>
        <w:t>Расчет итоговой себестоимости</w:t>
      </w:r>
      <w:bookmarkEnd w:id="45"/>
    </w:p>
    <w:p w14:paraId="367D75F2" w14:textId="78E38746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>- Система вычисляет итоговую себестоимость работ на основе данных из конкурсных документов и цен на каждую позицию.</w:t>
      </w:r>
    </w:p>
    <w:p w14:paraId="4BC9845C" w14:textId="77777777" w:rsidR="00175ED9" w:rsidRPr="00175ED9" w:rsidRDefault="00175ED9" w:rsidP="00175ED9">
      <w:pPr>
        <w:rPr>
          <w:lang w:val="ru-RU"/>
        </w:rPr>
      </w:pPr>
    </w:p>
    <w:p w14:paraId="76FA6E63" w14:textId="19F06EFE" w:rsidR="00175ED9" w:rsidRDefault="00175ED9" w:rsidP="00175ED9">
      <w:pPr>
        <w:rPr>
          <w:lang w:val="ru-RU"/>
        </w:rPr>
      </w:pPr>
      <w:r w:rsidRPr="00175ED9">
        <w:rPr>
          <w:lang w:val="ru-RU"/>
        </w:rPr>
        <w:t xml:space="preserve"> - Расчет позволяет определить допустимый объем работ для конкретного конкурса/заказа.</w:t>
      </w:r>
    </w:p>
    <w:p w14:paraId="37DEB554" w14:textId="6B218801" w:rsidR="00175ED9" w:rsidRDefault="00175ED9" w:rsidP="00175ED9">
      <w:pPr>
        <w:rPr>
          <w:lang w:val="ru-RU"/>
        </w:rPr>
      </w:pPr>
    </w:p>
    <w:p w14:paraId="02D68311" w14:textId="7777777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Приоритет: 1</w:t>
      </w:r>
    </w:p>
    <w:p w14:paraId="006B6E47" w14:textId="7A6ECE2E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Риск: К</w:t>
      </w:r>
    </w:p>
    <w:p w14:paraId="0EDCBD14" w14:textId="031653FC" w:rsidR="00175ED9" w:rsidRDefault="00175ED9" w:rsidP="00175ED9">
      <w:pPr>
        <w:pStyle w:val="3"/>
        <w:rPr>
          <w:lang w:val="ru-RU"/>
        </w:rPr>
      </w:pPr>
      <w:bookmarkStart w:id="46" w:name="_Toc151655894"/>
      <w:r>
        <w:rPr>
          <w:lang w:val="ru-RU"/>
        </w:rPr>
        <w:t>Отчетность и аналитика</w:t>
      </w:r>
      <w:bookmarkEnd w:id="46"/>
    </w:p>
    <w:p w14:paraId="6927866F" w14:textId="0F4F461A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 xml:space="preserve"> - Система предоставляет пользовательский интерфейс для доступа к отчетам и аналитическим инструментам.</w:t>
      </w:r>
    </w:p>
    <w:p w14:paraId="6F4114DB" w14:textId="77777777" w:rsidR="00175ED9" w:rsidRPr="00175ED9" w:rsidRDefault="00175ED9" w:rsidP="00175ED9">
      <w:pPr>
        <w:rPr>
          <w:lang w:val="ru-RU"/>
        </w:rPr>
      </w:pPr>
    </w:p>
    <w:p w14:paraId="0AA0A691" w14:textId="173C27D6" w:rsidR="00175ED9" w:rsidRDefault="00175ED9" w:rsidP="00175ED9">
      <w:pPr>
        <w:rPr>
          <w:lang w:val="ru-RU"/>
        </w:rPr>
      </w:pPr>
      <w:r w:rsidRPr="00175ED9">
        <w:rPr>
          <w:lang w:val="ru-RU"/>
        </w:rPr>
        <w:t xml:space="preserve">  - Пользователи могут генерировать отчеты о результатах анализа конкурсных документов, себестоимости работ и других аспектов.</w:t>
      </w:r>
    </w:p>
    <w:p w14:paraId="79D103EC" w14:textId="1F28B6A2" w:rsidR="00175ED9" w:rsidRDefault="00175ED9" w:rsidP="00175ED9">
      <w:pPr>
        <w:rPr>
          <w:lang w:val="ru-RU"/>
        </w:rPr>
      </w:pPr>
    </w:p>
    <w:p w14:paraId="4EBAA076" w14:textId="7777777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Приоритет: 2</w:t>
      </w:r>
    </w:p>
    <w:p w14:paraId="77F335B2" w14:textId="68AAAB7A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Риск: В</w:t>
      </w:r>
    </w:p>
    <w:p w14:paraId="58594A29" w14:textId="7C5F57E1" w:rsidR="00175ED9" w:rsidRDefault="00175ED9" w:rsidP="00175ED9">
      <w:pPr>
        <w:pStyle w:val="3"/>
        <w:rPr>
          <w:lang w:val="ru-RU"/>
        </w:rPr>
      </w:pPr>
      <w:bookmarkStart w:id="47" w:name="_Toc151655895"/>
      <w:r>
        <w:rPr>
          <w:lang w:val="ru-RU"/>
        </w:rPr>
        <w:t>Управление пользователями</w:t>
      </w:r>
      <w:bookmarkEnd w:id="47"/>
    </w:p>
    <w:p w14:paraId="70BB539D" w14:textId="6BC269BD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 xml:space="preserve"> - Администраторы системы могут управлять пользователями, включая регистрацию и аутентификацию новых пользователей, а также управление правами доступа.</w:t>
      </w:r>
    </w:p>
    <w:p w14:paraId="1C5F62E3" w14:textId="4599C651" w:rsidR="00175ED9" w:rsidRDefault="00175ED9" w:rsidP="00175ED9">
      <w:pPr>
        <w:rPr>
          <w:lang w:val="ru-RU"/>
        </w:rPr>
      </w:pPr>
    </w:p>
    <w:p w14:paraId="68950193" w14:textId="7777777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Приоритет: 1</w:t>
      </w:r>
    </w:p>
    <w:p w14:paraId="3759EB44" w14:textId="376A6428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Риск: К</w:t>
      </w:r>
    </w:p>
    <w:p w14:paraId="3A29E0E1" w14:textId="64E5EE52" w:rsidR="00175ED9" w:rsidRDefault="00175ED9" w:rsidP="00175ED9">
      <w:pPr>
        <w:pStyle w:val="3"/>
        <w:rPr>
          <w:lang w:val="ru-RU"/>
        </w:rPr>
      </w:pPr>
      <w:bookmarkStart w:id="48" w:name="_Toc151655896"/>
      <w:r>
        <w:rPr>
          <w:lang w:val="ru-RU"/>
        </w:rPr>
        <w:t>Оповещения и сообщения</w:t>
      </w:r>
      <w:bookmarkEnd w:id="48"/>
    </w:p>
    <w:p w14:paraId="63F4B92C" w14:textId="23C87A16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 xml:space="preserve"> - Система предоставляет механизм оповещения и обмена сообщениями пользователями, администраторами и технической поддержкой.</w:t>
      </w:r>
    </w:p>
    <w:p w14:paraId="5D0073B5" w14:textId="4DB2C874" w:rsidR="00175ED9" w:rsidRDefault="00175ED9" w:rsidP="00175ED9">
      <w:pPr>
        <w:rPr>
          <w:lang w:val="ru-RU"/>
        </w:rPr>
      </w:pPr>
    </w:p>
    <w:p w14:paraId="1FAEE9C5" w14:textId="7777777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Приоритет: 2</w:t>
      </w:r>
    </w:p>
    <w:p w14:paraId="5EC0F31D" w14:textId="144AF5CC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Риск: В</w:t>
      </w:r>
    </w:p>
    <w:p w14:paraId="13752421" w14:textId="13D376B0" w:rsidR="00175ED9" w:rsidRDefault="00175ED9" w:rsidP="00175ED9">
      <w:pPr>
        <w:pStyle w:val="3"/>
        <w:rPr>
          <w:lang w:val="ru-RU"/>
        </w:rPr>
      </w:pPr>
      <w:bookmarkStart w:id="49" w:name="_Toc151655897"/>
      <w:r>
        <w:rPr>
          <w:lang w:val="ru-RU"/>
        </w:rPr>
        <w:t>Адаптивный интерфейс</w:t>
      </w:r>
      <w:bookmarkEnd w:id="49"/>
    </w:p>
    <w:p w14:paraId="327D02B9" w14:textId="208777C2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 xml:space="preserve"> - Система "СТРОЙТЕХ" поддерживает адаптивный интерфейс, что позволяет пользователям работать с системой на различных устройствах, включая компьютеры, ноутбуки, планшеты и мобильные телефоны.</w:t>
      </w:r>
    </w:p>
    <w:p w14:paraId="0809FF4F" w14:textId="2943E8B1" w:rsidR="00175ED9" w:rsidRDefault="00175ED9" w:rsidP="00175ED9">
      <w:pPr>
        <w:rPr>
          <w:lang w:val="ru-RU"/>
        </w:rPr>
      </w:pPr>
    </w:p>
    <w:p w14:paraId="367BE154" w14:textId="7777777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Приоритет: 1</w:t>
      </w:r>
    </w:p>
    <w:p w14:paraId="2D429C87" w14:textId="4980269C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Риск: С</w:t>
      </w:r>
    </w:p>
    <w:p w14:paraId="433DD50F" w14:textId="0D198E30" w:rsidR="00175ED9" w:rsidRDefault="00175ED9" w:rsidP="00175ED9">
      <w:pPr>
        <w:pStyle w:val="2"/>
        <w:rPr>
          <w:lang w:val="ru-RU"/>
        </w:rPr>
      </w:pPr>
      <w:bookmarkStart w:id="50" w:name="_Toc151655898"/>
      <w:r>
        <w:rPr>
          <w:lang w:val="ru-RU"/>
        </w:rPr>
        <w:t>Требования исполнения</w:t>
      </w:r>
      <w:bookmarkEnd w:id="50"/>
    </w:p>
    <w:p w14:paraId="28708ED9" w14:textId="7F36C8F1" w:rsidR="00175ED9" w:rsidRDefault="00175ED9" w:rsidP="00175ED9">
      <w:pPr>
        <w:pStyle w:val="3"/>
        <w:rPr>
          <w:lang w:val="ru-RU"/>
        </w:rPr>
      </w:pPr>
      <w:bookmarkStart w:id="51" w:name="_Toc151655899"/>
      <w:r>
        <w:rPr>
          <w:lang w:val="ru-RU"/>
        </w:rPr>
        <w:t>Операционная среда</w:t>
      </w:r>
      <w:bookmarkEnd w:id="51"/>
    </w:p>
    <w:p w14:paraId="14183C30" w14:textId="6EC4338C" w:rsidR="007D3A25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 xml:space="preserve">- Система должна поддерживать работу в операционных средах, включая Windows, Linux и </w:t>
      </w:r>
      <w:proofErr w:type="spellStart"/>
      <w:r w:rsidRPr="00175ED9">
        <w:rPr>
          <w:lang w:val="ru-RU"/>
        </w:rPr>
        <w:t>macOS</w:t>
      </w:r>
      <w:proofErr w:type="spellEnd"/>
      <w:r w:rsidRPr="00175ED9">
        <w:rPr>
          <w:lang w:val="ru-RU"/>
        </w:rPr>
        <w:t>.</w:t>
      </w:r>
    </w:p>
    <w:p w14:paraId="380E4965" w14:textId="7777777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Приоритет: 1</w:t>
      </w:r>
    </w:p>
    <w:p w14:paraId="1B450942" w14:textId="172273E5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Риск: Н</w:t>
      </w:r>
    </w:p>
    <w:p w14:paraId="0AFCA16F" w14:textId="0B155E27" w:rsidR="00175ED9" w:rsidRDefault="00175ED9" w:rsidP="00175ED9">
      <w:pPr>
        <w:pStyle w:val="3"/>
        <w:rPr>
          <w:lang w:val="ru-RU"/>
        </w:rPr>
      </w:pPr>
      <w:bookmarkStart w:id="52" w:name="_Toc151655900"/>
      <w:r>
        <w:rPr>
          <w:lang w:val="ru-RU"/>
        </w:rPr>
        <w:t>Браузеры</w:t>
      </w:r>
      <w:bookmarkEnd w:id="52"/>
    </w:p>
    <w:p w14:paraId="04F2970B" w14:textId="77777777" w:rsidR="00175ED9" w:rsidRP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>- Для веб-интерфейса системы поддерживаются следующие браузеры:</w:t>
      </w:r>
    </w:p>
    <w:p w14:paraId="69992449" w14:textId="77777777" w:rsidR="00175ED9" w:rsidRPr="00175ED9" w:rsidRDefault="00175ED9" w:rsidP="00175ED9">
      <w:pPr>
        <w:rPr>
          <w:i/>
          <w:iCs/>
          <w:lang w:val="en-GB"/>
        </w:rPr>
      </w:pPr>
      <w:r w:rsidRPr="00175ED9">
        <w:rPr>
          <w:i/>
          <w:iCs/>
          <w:lang w:val="ru-RU"/>
        </w:rPr>
        <w:t xml:space="preserve">     </w:t>
      </w:r>
      <w:r w:rsidRPr="00175ED9">
        <w:rPr>
          <w:i/>
          <w:iCs/>
          <w:lang w:val="en-GB"/>
        </w:rPr>
        <w:t>- Google Chrome</w:t>
      </w:r>
    </w:p>
    <w:p w14:paraId="3311F390" w14:textId="77777777" w:rsidR="00175ED9" w:rsidRPr="00175ED9" w:rsidRDefault="00175ED9" w:rsidP="00175ED9">
      <w:pPr>
        <w:rPr>
          <w:i/>
          <w:iCs/>
          <w:lang w:val="en-GB"/>
        </w:rPr>
      </w:pPr>
      <w:r w:rsidRPr="00175ED9">
        <w:rPr>
          <w:i/>
          <w:iCs/>
          <w:lang w:val="en-GB"/>
        </w:rPr>
        <w:t xml:space="preserve">     - Mozilla Firefox</w:t>
      </w:r>
    </w:p>
    <w:p w14:paraId="52B9BC7E" w14:textId="77777777" w:rsidR="00175ED9" w:rsidRPr="00175ED9" w:rsidRDefault="00175ED9" w:rsidP="00175ED9">
      <w:pPr>
        <w:rPr>
          <w:i/>
          <w:iCs/>
          <w:lang w:val="en-GB"/>
        </w:rPr>
      </w:pPr>
      <w:r w:rsidRPr="00175ED9">
        <w:rPr>
          <w:lang w:val="en-GB"/>
        </w:rPr>
        <w:t xml:space="preserve">     </w:t>
      </w:r>
      <w:r w:rsidRPr="00175ED9">
        <w:rPr>
          <w:i/>
          <w:iCs/>
          <w:lang w:val="en-GB"/>
        </w:rPr>
        <w:t>- Microsoft Edge</w:t>
      </w:r>
    </w:p>
    <w:p w14:paraId="4DC9BF35" w14:textId="77FA7758" w:rsidR="00175ED9" w:rsidRDefault="00175ED9" w:rsidP="00175ED9">
      <w:pPr>
        <w:rPr>
          <w:i/>
          <w:iCs/>
          <w:lang w:val="ru-RU"/>
        </w:rPr>
      </w:pPr>
      <w:r w:rsidRPr="00175ED9">
        <w:rPr>
          <w:i/>
          <w:iCs/>
          <w:lang w:val="en-GB"/>
        </w:rPr>
        <w:lastRenderedPageBreak/>
        <w:t xml:space="preserve">     </w:t>
      </w:r>
      <w:r w:rsidRPr="00175ED9">
        <w:rPr>
          <w:i/>
          <w:iCs/>
          <w:lang w:val="ru-RU"/>
        </w:rPr>
        <w:t>- Safari</w:t>
      </w:r>
    </w:p>
    <w:p w14:paraId="5EC163FA" w14:textId="629B09E2" w:rsidR="007D3A25" w:rsidRDefault="007D3A25" w:rsidP="00175ED9">
      <w:pPr>
        <w:rPr>
          <w:i/>
          <w:iCs/>
          <w:lang w:val="ru-RU"/>
        </w:rPr>
      </w:pPr>
    </w:p>
    <w:p w14:paraId="4FCE47FC" w14:textId="7777777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Приоритет: 1</w:t>
      </w:r>
    </w:p>
    <w:p w14:paraId="70D70E79" w14:textId="37AC7DF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Риск: Н</w:t>
      </w:r>
    </w:p>
    <w:p w14:paraId="231FD6A3" w14:textId="066F1CC9" w:rsidR="00175ED9" w:rsidRDefault="00175ED9" w:rsidP="00175ED9">
      <w:pPr>
        <w:pStyle w:val="3"/>
        <w:rPr>
          <w:lang w:val="ru-RU"/>
        </w:rPr>
      </w:pPr>
      <w:bookmarkStart w:id="53" w:name="_Toc151655901"/>
      <w:r>
        <w:rPr>
          <w:lang w:val="ru-RU"/>
        </w:rPr>
        <w:t>Требования к аппаратным средствам</w:t>
      </w:r>
      <w:bookmarkEnd w:id="53"/>
    </w:p>
    <w:p w14:paraId="4AF2417D" w14:textId="77777777" w:rsidR="00175ED9" w:rsidRP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 xml:space="preserve"> - Минимальные требования к аппаратным средствам для серверной части системы включают:</w:t>
      </w:r>
    </w:p>
    <w:p w14:paraId="4AC737B8" w14:textId="77777777" w:rsidR="00175ED9" w:rsidRPr="00175ED9" w:rsidRDefault="00175ED9" w:rsidP="00175ED9">
      <w:pPr>
        <w:rPr>
          <w:lang w:val="ru-RU"/>
        </w:rPr>
      </w:pPr>
      <w:r w:rsidRPr="00175ED9">
        <w:rPr>
          <w:lang w:val="ru-RU"/>
        </w:rPr>
        <w:t xml:space="preserve">     - Процессор с тактовой частотой не менее 2 ГГц.</w:t>
      </w:r>
    </w:p>
    <w:p w14:paraId="57B1697B" w14:textId="77777777" w:rsidR="00175ED9" w:rsidRPr="00175ED9" w:rsidRDefault="00175ED9" w:rsidP="00175ED9">
      <w:pPr>
        <w:rPr>
          <w:lang w:val="ru-RU"/>
        </w:rPr>
      </w:pPr>
      <w:r w:rsidRPr="00175ED9">
        <w:rPr>
          <w:lang w:val="ru-RU"/>
        </w:rPr>
        <w:t xml:space="preserve">     - Оперативная память объемом не менее 4 ГБ.</w:t>
      </w:r>
    </w:p>
    <w:p w14:paraId="6FAFF13B" w14:textId="5F18F092" w:rsidR="00175ED9" w:rsidRDefault="00175ED9" w:rsidP="00175ED9">
      <w:pPr>
        <w:rPr>
          <w:lang w:val="ru-RU"/>
        </w:rPr>
      </w:pPr>
      <w:r w:rsidRPr="00175ED9">
        <w:rPr>
          <w:lang w:val="ru-RU"/>
        </w:rPr>
        <w:t xml:space="preserve">     - Доступное место на жестком диске не менее 20 ГБ.</w:t>
      </w:r>
    </w:p>
    <w:p w14:paraId="5AD205ED" w14:textId="65D6B331" w:rsidR="007D3A25" w:rsidRDefault="007D3A25" w:rsidP="00175ED9">
      <w:pPr>
        <w:rPr>
          <w:lang w:val="ru-RU"/>
        </w:rPr>
      </w:pPr>
    </w:p>
    <w:p w14:paraId="20EF4E16" w14:textId="7777777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Приоритет: 1</w:t>
      </w:r>
    </w:p>
    <w:p w14:paraId="78A54B98" w14:textId="17936AFA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Риск: Н</w:t>
      </w:r>
    </w:p>
    <w:p w14:paraId="66E6E473" w14:textId="46D615A7" w:rsidR="00175ED9" w:rsidRDefault="00175ED9" w:rsidP="00175ED9">
      <w:pPr>
        <w:pStyle w:val="3"/>
        <w:rPr>
          <w:lang w:val="ru-RU"/>
        </w:rPr>
      </w:pPr>
      <w:bookmarkStart w:id="54" w:name="_Toc151655902"/>
      <w:r>
        <w:rPr>
          <w:lang w:val="ru-RU"/>
        </w:rPr>
        <w:t>Сеть и связь</w:t>
      </w:r>
      <w:bookmarkEnd w:id="54"/>
    </w:p>
    <w:p w14:paraId="41C1FDCA" w14:textId="7B0254EE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 xml:space="preserve"> - Для корректной работы системы требуется подключение к Интернету с минимальной скоростью 1 Мбит/с.</w:t>
      </w:r>
    </w:p>
    <w:p w14:paraId="238124A0" w14:textId="77777777" w:rsidR="00175ED9" w:rsidRPr="00175ED9" w:rsidRDefault="00175ED9" w:rsidP="00175ED9">
      <w:pPr>
        <w:rPr>
          <w:lang w:val="ru-RU"/>
        </w:rPr>
      </w:pPr>
    </w:p>
    <w:p w14:paraId="1E097EE3" w14:textId="2D5C2022" w:rsidR="00175ED9" w:rsidRDefault="00175ED9" w:rsidP="00175ED9">
      <w:pPr>
        <w:rPr>
          <w:lang w:val="ru-RU"/>
        </w:rPr>
      </w:pPr>
      <w:r w:rsidRPr="00175ED9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175ED9">
        <w:rPr>
          <w:lang w:val="ru-RU"/>
        </w:rPr>
        <w:t>- Система должна обеспечивать безопасную передачу данных по защищенному протоколу HTTPS.</w:t>
      </w:r>
    </w:p>
    <w:p w14:paraId="42498335" w14:textId="5297B601" w:rsidR="007D3A25" w:rsidRDefault="007D3A25" w:rsidP="00175ED9">
      <w:pPr>
        <w:rPr>
          <w:lang w:val="ru-RU"/>
        </w:rPr>
      </w:pPr>
    </w:p>
    <w:p w14:paraId="259EFF5B" w14:textId="7777777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Приоритет: 1</w:t>
      </w:r>
    </w:p>
    <w:p w14:paraId="212E1DE8" w14:textId="5FB71256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Риск: В</w:t>
      </w:r>
    </w:p>
    <w:p w14:paraId="5BA17C0E" w14:textId="3BED6252" w:rsidR="00175ED9" w:rsidRDefault="00175ED9" w:rsidP="00175ED9">
      <w:pPr>
        <w:pStyle w:val="3"/>
        <w:rPr>
          <w:lang w:val="ru-RU"/>
        </w:rPr>
      </w:pPr>
      <w:bookmarkStart w:id="55" w:name="_Toc151655903"/>
      <w:r>
        <w:rPr>
          <w:lang w:val="ru-RU"/>
        </w:rPr>
        <w:t>Безопасность данных</w:t>
      </w:r>
      <w:bookmarkEnd w:id="55"/>
    </w:p>
    <w:p w14:paraId="3D21B302" w14:textId="4EDF5438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 xml:space="preserve"> - Система должна обеспечивать шифрование конфиденциальных данных, включая конкурсные документы и результаты анализа.</w:t>
      </w:r>
    </w:p>
    <w:p w14:paraId="68AECF4B" w14:textId="77777777" w:rsidR="00175ED9" w:rsidRPr="00175ED9" w:rsidRDefault="00175ED9" w:rsidP="00175ED9">
      <w:pPr>
        <w:rPr>
          <w:lang w:val="ru-RU"/>
        </w:rPr>
      </w:pPr>
    </w:p>
    <w:p w14:paraId="1CE1B22B" w14:textId="2E124CC3" w:rsidR="00175ED9" w:rsidRDefault="00175ED9" w:rsidP="00175ED9">
      <w:pPr>
        <w:rPr>
          <w:lang w:val="ru-RU"/>
        </w:rPr>
      </w:pPr>
      <w:r w:rsidRPr="00175ED9">
        <w:rPr>
          <w:lang w:val="ru-RU"/>
        </w:rPr>
        <w:t xml:space="preserve">  - Пароли пользователей должны храниться в хешированном виде для повышения безопасности.</w:t>
      </w:r>
    </w:p>
    <w:p w14:paraId="0F1798F4" w14:textId="0712BA33" w:rsidR="007D3A25" w:rsidRDefault="007D3A25" w:rsidP="00175ED9">
      <w:pPr>
        <w:rPr>
          <w:lang w:val="ru-RU"/>
        </w:rPr>
      </w:pPr>
    </w:p>
    <w:p w14:paraId="4FE16A8E" w14:textId="7777777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Приоритет: 1</w:t>
      </w:r>
    </w:p>
    <w:p w14:paraId="747DF3E4" w14:textId="15C19FFB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Риск: К</w:t>
      </w:r>
    </w:p>
    <w:p w14:paraId="1734954F" w14:textId="3A9B19A5" w:rsidR="00175ED9" w:rsidRDefault="00175ED9" w:rsidP="00175ED9">
      <w:pPr>
        <w:pStyle w:val="3"/>
        <w:rPr>
          <w:lang w:val="ru-RU"/>
        </w:rPr>
      </w:pPr>
      <w:bookmarkStart w:id="56" w:name="_Toc151655904"/>
      <w:r>
        <w:rPr>
          <w:lang w:val="ru-RU"/>
        </w:rPr>
        <w:t>Использование баз данных</w:t>
      </w:r>
      <w:bookmarkEnd w:id="56"/>
    </w:p>
    <w:p w14:paraId="6B339200" w14:textId="13344D45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>- Система должна использовать реляционную базу данных для хранения информации о конкурсных документах и результатов анализа.</w:t>
      </w:r>
    </w:p>
    <w:p w14:paraId="588504AA" w14:textId="1C94985C" w:rsidR="007D3A25" w:rsidRDefault="007D3A25" w:rsidP="00175ED9">
      <w:pPr>
        <w:rPr>
          <w:lang w:val="ru-RU"/>
        </w:rPr>
      </w:pPr>
    </w:p>
    <w:p w14:paraId="32351F19" w14:textId="7777777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Приоритет: 1</w:t>
      </w:r>
    </w:p>
    <w:p w14:paraId="0BA5D5B8" w14:textId="3AF6E30A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Риск: К</w:t>
      </w:r>
    </w:p>
    <w:p w14:paraId="50A08288" w14:textId="308C5678" w:rsidR="00175ED9" w:rsidRDefault="00175ED9" w:rsidP="00175ED9">
      <w:pPr>
        <w:pStyle w:val="3"/>
        <w:rPr>
          <w:lang w:val="ru-RU"/>
        </w:rPr>
      </w:pPr>
      <w:bookmarkStart w:id="57" w:name="_Toc151655905"/>
      <w:r>
        <w:rPr>
          <w:lang w:val="ru-RU"/>
        </w:rPr>
        <w:t>Масштабируемость</w:t>
      </w:r>
      <w:bookmarkEnd w:id="57"/>
    </w:p>
    <w:p w14:paraId="12DE02A7" w14:textId="755C0540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>- Система должна быть способной масштабироваться для обработки большого объема конкурсных документов и запросов пользователей.</w:t>
      </w:r>
    </w:p>
    <w:p w14:paraId="66426E38" w14:textId="3CA4057B" w:rsidR="007D3A25" w:rsidRDefault="007D3A25" w:rsidP="00175ED9">
      <w:pPr>
        <w:rPr>
          <w:lang w:val="ru-RU"/>
        </w:rPr>
      </w:pPr>
    </w:p>
    <w:p w14:paraId="6B75BCA0" w14:textId="7777777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Приоритет: 1</w:t>
      </w:r>
    </w:p>
    <w:p w14:paraId="7B7308CF" w14:textId="1ED2310D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Риск: В</w:t>
      </w:r>
    </w:p>
    <w:p w14:paraId="311E813B" w14:textId="7F720F30" w:rsidR="00175ED9" w:rsidRDefault="00175ED9" w:rsidP="00175ED9">
      <w:pPr>
        <w:pStyle w:val="3"/>
        <w:rPr>
          <w:lang w:val="ru-RU"/>
        </w:rPr>
      </w:pPr>
      <w:bookmarkStart w:id="58" w:name="_Toc151655906"/>
      <w:r>
        <w:rPr>
          <w:lang w:val="ru-RU"/>
        </w:rPr>
        <w:t>Резервное копирование</w:t>
      </w:r>
      <w:bookmarkEnd w:id="58"/>
    </w:p>
    <w:p w14:paraId="55BD9FD8" w14:textId="53F0AC9F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>- Система должна предоставлять средства для создания резервных копий данных и возможность их восстановления.</w:t>
      </w:r>
    </w:p>
    <w:p w14:paraId="531B263B" w14:textId="5A2A3EEA" w:rsidR="007D3A25" w:rsidRDefault="007D3A25" w:rsidP="00175ED9">
      <w:pPr>
        <w:rPr>
          <w:lang w:val="ru-RU"/>
        </w:rPr>
      </w:pPr>
    </w:p>
    <w:p w14:paraId="4D5951BB" w14:textId="7777777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Приоритет: 1</w:t>
      </w:r>
    </w:p>
    <w:p w14:paraId="21BC8E12" w14:textId="76A15862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Риск: В</w:t>
      </w:r>
    </w:p>
    <w:p w14:paraId="7FBF617A" w14:textId="65B1AA97" w:rsidR="00175ED9" w:rsidRDefault="00175ED9" w:rsidP="00175ED9">
      <w:pPr>
        <w:pStyle w:val="3"/>
        <w:rPr>
          <w:lang w:val="ru-RU"/>
        </w:rPr>
      </w:pPr>
      <w:bookmarkStart w:id="59" w:name="_Toc151655907"/>
      <w:r>
        <w:rPr>
          <w:lang w:val="ru-RU"/>
        </w:rPr>
        <w:lastRenderedPageBreak/>
        <w:t>Доступность и отказоустойчивость</w:t>
      </w:r>
      <w:bookmarkEnd w:id="59"/>
    </w:p>
    <w:p w14:paraId="6BEA3E7E" w14:textId="2FDB5740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>- Система должна обеспечивать высокую доступность и отказоустойчивость для обеспечения непрерывной работы.</w:t>
      </w:r>
    </w:p>
    <w:p w14:paraId="0CAF0C51" w14:textId="6BE460A8" w:rsidR="007D3A25" w:rsidRDefault="007D3A25" w:rsidP="00175ED9">
      <w:pPr>
        <w:rPr>
          <w:lang w:val="ru-RU"/>
        </w:rPr>
      </w:pPr>
    </w:p>
    <w:p w14:paraId="18F6FE0D" w14:textId="7777777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Приоритет: 1</w:t>
      </w:r>
    </w:p>
    <w:p w14:paraId="335CF495" w14:textId="567CFA6F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Риск: К</w:t>
      </w:r>
    </w:p>
    <w:p w14:paraId="10F73877" w14:textId="791CFD3C" w:rsidR="00175ED9" w:rsidRDefault="00175ED9" w:rsidP="00175ED9">
      <w:pPr>
        <w:pStyle w:val="3"/>
        <w:rPr>
          <w:lang w:val="ru-RU"/>
        </w:rPr>
      </w:pPr>
      <w:bookmarkStart w:id="60" w:name="_Toc151655908"/>
      <w:r>
        <w:rPr>
          <w:lang w:val="ru-RU"/>
        </w:rPr>
        <w:t>Локализация</w:t>
      </w:r>
      <w:bookmarkEnd w:id="60"/>
    </w:p>
    <w:p w14:paraId="682BF1F0" w14:textId="5F6B1EA7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 xml:space="preserve"> - Система должна поддерживать различные языки и локализации для пользователей в разных регионах.</w:t>
      </w:r>
    </w:p>
    <w:p w14:paraId="2B83E53B" w14:textId="20341F5A" w:rsidR="007D3A25" w:rsidRDefault="007D3A25" w:rsidP="00175ED9">
      <w:pPr>
        <w:rPr>
          <w:lang w:val="ru-RU"/>
        </w:rPr>
      </w:pPr>
    </w:p>
    <w:p w14:paraId="4DEB3660" w14:textId="7777777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Приоритет: 2</w:t>
      </w:r>
    </w:p>
    <w:p w14:paraId="0AA379FE" w14:textId="5391E2E1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Риск: Н</w:t>
      </w:r>
    </w:p>
    <w:p w14:paraId="1C104F5C" w14:textId="64625485" w:rsidR="00175ED9" w:rsidRDefault="00175ED9" w:rsidP="00175ED9">
      <w:pPr>
        <w:pStyle w:val="3"/>
        <w:rPr>
          <w:lang w:val="ru-RU"/>
        </w:rPr>
      </w:pPr>
      <w:bookmarkStart w:id="61" w:name="_Toc151655909"/>
      <w:r>
        <w:rPr>
          <w:lang w:val="ru-RU"/>
        </w:rPr>
        <w:t>Интеграция</w:t>
      </w:r>
      <w:bookmarkEnd w:id="61"/>
    </w:p>
    <w:p w14:paraId="2B515047" w14:textId="0EAE75F4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 xml:space="preserve"> - Система должна предоставлять API для интеграции с другими системами, такими как системы управления проектами и учетом материалов.</w:t>
      </w:r>
    </w:p>
    <w:p w14:paraId="55EFC87D" w14:textId="25181AE1" w:rsidR="00175ED9" w:rsidRDefault="00175ED9" w:rsidP="00175ED9">
      <w:pPr>
        <w:rPr>
          <w:lang w:val="ru-RU"/>
        </w:rPr>
      </w:pPr>
    </w:p>
    <w:p w14:paraId="52F958D9" w14:textId="7777777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Приоритет: 1</w:t>
      </w:r>
    </w:p>
    <w:p w14:paraId="28CBE3CF" w14:textId="42D26F06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Риск: В</w:t>
      </w:r>
    </w:p>
    <w:p w14:paraId="5D601482" w14:textId="240B54F0" w:rsidR="00175ED9" w:rsidRDefault="00175ED9" w:rsidP="00175ED9">
      <w:pPr>
        <w:pStyle w:val="2"/>
        <w:rPr>
          <w:lang w:val="ru-RU"/>
        </w:rPr>
      </w:pPr>
      <w:bookmarkStart w:id="62" w:name="_Toc151655910"/>
      <w:r>
        <w:rPr>
          <w:lang w:val="ru-RU"/>
        </w:rPr>
        <w:t>Требования логики базы данных</w:t>
      </w:r>
      <w:bookmarkEnd w:id="62"/>
    </w:p>
    <w:p w14:paraId="47E2CFDA" w14:textId="17CD7DD2" w:rsidR="00E77BB9" w:rsidRPr="00E77BB9" w:rsidRDefault="00175ED9" w:rsidP="00E77BB9">
      <w:pPr>
        <w:pStyle w:val="3"/>
        <w:rPr>
          <w:lang w:val="ru-RU"/>
        </w:rPr>
      </w:pPr>
      <w:bookmarkStart w:id="63" w:name="_Toc151655911"/>
      <w:r>
        <w:rPr>
          <w:lang w:val="ru-RU"/>
        </w:rPr>
        <w:t>Структура базы данных</w:t>
      </w:r>
      <w:bookmarkEnd w:id="63"/>
    </w:p>
    <w:p w14:paraId="634CACB8" w14:textId="77777777" w:rsidR="00E77BB9" w:rsidRPr="00E77BB9" w:rsidRDefault="00E77BB9" w:rsidP="00E77BB9">
      <w:pPr>
        <w:rPr>
          <w:lang w:val="ru-RU"/>
        </w:rPr>
      </w:pPr>
      <w:r w:rsidRPr="00E77BB9">
        <w:rPr>
          <w:lang w:val="ru-RU"/>
        </w:rPr>
        <w:t>- База данных должна быть построена на реляционной модели данных.</w:t>
      </w:r>
    </w:p>
    <w:p w14:paraId="0F8AF679" w14:textId="77777777" w:rsidR="00E77BB9" w:rsidRPr="00E77BB9" w:rsidRDefault="00E77BB9" w:rsidP="00E77BB9">
      <w:pPr>
        <w:rPr>
          <w:lang w:val="ru-RU"/>
        </w:rPr>
      </w:pPr>
    </w:p>
    <w:p w14:paraId="611E3B73" w14:textId="77777777" w:rsidR="00E77BB9" w:rsidRPr="00E77BB9" w:rsidRDefault="00E77BB9" w:rsidP="00E77BB9">
      <w:pPr>
        <w:rPr>
          <w:lang w:val="ru-RU"/>
        </w:rPr>
      </w:pPr>
      <w:r w:rsidRPr="00E77BB9">
        <w:rPr>
          <w:lang w:val="ru-RU"/>
        </w:rPr>
        <w:t>- Должны быть определены следующие основные таблицы:</w:t>
      </w:r>
    </w:p>
    <w:p w14:paraId="5FDB8D28" w14:textId="77777777" w:rsidR="00E77BB9" w:rsidRPr="00E77BB9" w:rsidRDefault="00E77BB9" w:rsidP="00E77BB9">
      <w:pPr>
        <w:rPr>
          <w:lang w:val="ru-RU"/>
        </w:rPr>
      </w:pPr>
      <w:r w:rsidRPr="00E77BB9">
        <w:rPr>
          <w:lang w:val="ru-RU"/>
        </w:rPr>
        <w:t xml:space="preserve">  - Таблица "Конкурсные документы" для хранения информации о предоставленных конкурсных документах.</w:t>
      </w:r>
    </w:p>
    <w:p w14:paraId="04C32455" w14:textId="77777777" w:rsidR="00E77BB9" w:rsidRPr="00E77BB9" w:rsidRDefault="00E77BB9" w:rsidP="00E77BB9">
      <w:pPr>
        <w:rPr>
          <w:lang w:val="ru-RU"/>
        </w:rPr>
      </w:pPr>
      <w:r w:rsidRPr="00E77BB9">
        <w:rPr>
          <w:lang w:val="ru-RU"/>
        </w:rPr>
        <w:t xml:space="preserve">  - Таблица "Результаты анализа" для хранения результатов анализа конкурсных документов.</w:t>
      </w:r>
    </w:p>
    <w:p w14:paraId="4D557A77" w14:textId="77777777" w:rsidR="00E77BB9" w:rsidRPr="00E77BB9" w:rsidRDefault="00E77BB9" w:rsidP="00E77BB9">
      <w:pPr>
        <w:rPr>
          <w:lang w:val="ru-RU"/>
        </w:rPr>
      </w:pPr>
      <w:r w:rsidRPr="00E77BB9">
        <w:rPr>
          <w:lang w:val="ru-RU"/>
        </w:rPr>
        <w:t xml:space="preserve">  - Таблица "Пользователи" для хранения информации о пользователях системы.</w:t>
      </w:r>
    </w:p>
    <w:p w14:paraId="6347F9CD" w14:textId="77777777" w:rsidR="00E77BB9" w:rsidRPr="00E77BB9" w:rsidRDefault="00E77BB9" w:rsidP="00E77BB9">
      <w:pPr>
        <w:rPr>
          <w:lang w:val="ru-RU"/>
        </w:rPr>
      </w:pPr>
      <w:r w:rsidRPr="00E77BB9">
        <w:rPr>
          <w:lang w:val="ru-RU"/>
        </w:rPr>
        <w:t xml:space="preserve">  - Таблица "Поставщики услуг" для учета сторонних компаний, предоставляющих услуги и ресурсы.</w:t>
      </w:r>
    </w:p>
    <w:p w14:paraId="5B470DC1" w14:textId="77777777" w:rsidR="00E77BB9" w:rsidRPr="00E77BB9" w:rsidRDefault="00E77BB9" w:rsidP="00E77BB9">
      <w:pPr>
        <w:rPr>
          <w:lang w:val="ru-RU"/>
        </w:rPr>
      </w:pPr>
      <w:r w:rsidRPr="00E77BB9">
        <w:rPr>
          <w:lang w:val="ru-RU"/>
        </w:rPr>
        <w:t xml:space="preserve">  - Таблица "Цены на услуги" для хранения информации о ценах на услуги от различных поставщиков.</w:t>
      </w:r>
    </w:p>
    <w:p w14:paraId="4FE78E9D" w14:textId="77777777" w:rsidR="00E77BB9" w:rsidRPr="00E77BB9" w:rsidRDefault="00E77BB9" w:rsidP="00E77BB9">
      <w:pPr>
        <w:rPr>
          <w:lang w:val="ru-RU"/>
        </w:rPr>
      </w:pPr>
      <w:r w:rsidRPr="00E77BB9">
        <w:rPr>
          <w:lang w:val="ru-RU"/>
        </w:rPr>
        <w:t xml:space="preserve">  </w:t>
      </w:r>
    </w:p>
    <w:p w14:paraId="2A06CFD8" w14:textId="42F77DC7" w:rsidR="007D3A25" w:rsidRDefault="00E77BB9" w:rsidP="00E77BB9">
      <w:pPr>
        <w:rPr>
          <w:lang w:val="ru-RU"/>
        </w:rPr>
      </w:pPr>
      <w:r w:rsidRPr="00E77BB9">
        <w:rPr>
          <w:lang w:val="ru-RU"/>
        </w:rPr>
        <w:t>- Должны быть определены связи между таблицами для обеспечения целостности данных, включая связи между "Конкурсные документы" и "Результаты анализа", "Пользователи" и "Поставщики услуг".</w:t>
      </w:r>
    </w:p>
    <w:p w14:paraId="650235F4" w14:textId="7777777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Приоритет: 1</w:t>
      </w:r>
    </w:p>
    <w:p w14:paraId="1B06EA1E" w14:textId="20DCBAB1" w:rsidR="007D3A25" w:rsidRPr="00175ED9" w:rsidRDefault="007D3A25" w:rsidP="007D3A25">
      <w:pPr>
        <w:rPr>
          <w:lang w:val="ru-RU"/>
        </w:rPr>
      </w:pPr>
      <w:r w:rsidRPr="007D3A25">
        <w:rPr>
          <w:b/>
          <w:bCs/>
          <w:lang w:val="ru-RU"/>
        </w:rPr>
        <w:t>Риск: К</w:t>
      </w:r>
    </w:p>
    <w:p w14:paraId="59E7C69F" w14:textId="75C7E365" w:rsidR="00175ED9" w:rsidRDefault="00175ED9" w:rsidP="00175ED9">
      <w:pPr>
        <w:pStyle w:val="3"/>
        <w:rPr>
          <w:lang w:val="ru-RU"/>
        </w:rPr>
      </w:pPr>
      <w:bookmarkStart w:id="64" w:name="_Toc151655912"/>
      <w:r>
        <w:rPr>
          <w:lang w:val="ru-RU"/>
        </w:rPr>
        <w:t>Доступ к данным</w:t>
      </w:r>
      <w:bookmarkEnd w:id="64"/>
    </w:p>
    <w:p w14:paraId="25DAA76A" w14:textId="4CC64A19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Должны быть реализованы механизмы контроля доступа к данным на уровне базы данных для обеспечения безопасности информации.</w:t>
      </w:r>
    </w:p>
    <w:p w14:paraId="01696BB3" w14:textId="7777777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Приоритет: 1</w:t>
      </w:r>
    </w:p>
    <w:p w14:paraId="6E157287" w14:textId="44556C52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Риск: К</w:t>
      </w:r>
    </w:p>
    <w:p w14:paraId="3911F837" w14:textId="1A84D345" w:rsidR="00175ED9" w:rsidRDefault="00175ED9" w:rsidP="00175ED9">
      <w:pPr>
        <w:pStyle w:val="3"/>
        <w:rPr>
          <w:lang w:val="ru-RU"/>
        </w:rPr>
      </w:pPr>
      <w:bookmarkStart w:id="65" w:name="_Toc151655913"/>
      <w:r>
        <w:rPr>
          <w:lang w:val="ru-RU"/>
        </w:rPr>
        <w:t>Хранение конкурсных документов</w:t>
      </w:r>
      <w:bookmarkEnd w:id="65"/>
    </w:p>
    <w:p w14:paraId="3422B49C" w14:textId="2650699B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Конкурсные документы, загруженные пользователями, должны храниться в базе данных в безопасном формате.</w:t>
      </w:r>
    </w:p>
    <w:p w14:paraId="75F02A89" w14:textId="77777777" w:rsidR="00BE2FE5" w:rsidRPr="00BE2FE5" w:rsidRDefault="00BE2FE5" w:rsidP="00BE2FE5">
      <w:pPr>
        <w:rPr>
          <w:lang w:val="ru-RU"/>
        </w:rPr>
      </w:pPr>
    </w:p>
    <w:p w14:paraId="74A9AE9E" w14:textId="2BA10327" w:rsidR="00BE2FE5" w:rsidRDefault="00BE2FE5" w:rsidP="00BE2FE5">
      <w:pPr>
        <w:rPr>
          <w:lang w:val="ru-RU"/>
        </w:rPr>
      </w:pPr>
      <w:r w:rsidRPr="00BE2FE5">
        <w:rPr>
          <w:lang w:val="ru-RU"/>
        </w:rPr>
        <w:t xml:space="preserve">  - Должна быть предусмотрена возможность полнотекстового поиска по содержимому конкурсных документов.</w:t>
      </w:r>
    </w:p>
    <w:p w14:paraId="5B02AA0F" w14:textId="3CCD54E6" w:rsidR="007D3A25" w:rsidRDefault="007D3A25" w:rsidP="00BE2FE5">
      <w:pPr>
        <w:rPr>
          <w:lang w:val="ru-RU"/>
        </w:rPr>
      </w:pPr>
    </w:p>
    <w:p w14:paraId="3DB7B97A" w14:textId="7777777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Приоритет: 1</w:t>
      </w:r>
    </w:p>
    <w:p w14:paraId="2C3EC403" w14:textId="4C534F4B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Риск: К</w:t>
      </w:r>
    </w:p>
    <w:p w14:paraId="4476F86A" w14:textId="199CB1B3" w:rsidR="00175ED9" w:rsidRDefault="00175ED9" w:rsidP="00175ED9">
      <w:pPr>
        <w:pStyle w:val="3"/>
        <w:rPr>
          <w:lang w:val="ru-RU"/>
        </w:rPr>
      </w:pPr>
      <w:bookmarkStart w:id="66" w:name="_Toc151655914"/>
      <w:r>
        <w:rPr>
          <w:lang w:val="ru-RU"/>
        </w:rPr>
        <w:t>Результаты анализа</w:t>
      </w:r>
      <w:bookmarkEnd w:id="66"/>
    </w:p>
    <w:p w14:paraId="50B7ADC1" w14:textId="39161920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Результаты анализа конкурсных документов должны храниться в базе данных в структурированном формате.</w:t>
      </w:r>
    </w:p>
    <w:p w14:paraId="1FCEB8AB" w14:textId="77777777" w:rsidR="00BE2FE5" w:rsidRPr="00BE2FE5" w:rsidRDefault="00BE2FE5" w:rsidP="00BE2FE5">
      <w:pPr>
        <w:rPr>
          <w:lang w:val="ru-RU"/>
        </w:rPr>
      </w:pPr>
    </w:p>
    <w:p w14:paraId="2B59D11B" w14:textId="1D857B2A" w:rsidR="00BE2FE5" w:rsidRDefault="00BE2FE5" w:rsidP="00BE2FE5">
      <w:pPr>
        <w:rPr>
          <w:lang w:val="ru-RU"/>
        </w:rPr>
      </w:pPr>
      <w:r w:rsidRPr="00BE2FE5">
        <w:rPr>
          <w:lang w:val="ru-RU"/>
        </w:rPr>
        <w:t xml:space="preserve"> - Должна быть предусмотрена возможность просмотра результатов анализа и создания отчетов.</w:t>
      </w:r>
    </w:p>
    <w:p w14:paraId="24D2B348" w14:textId="5A79ABB6" w:rsidR="007D3A25" w:rsidRDefault="007D3A25" w:rsidP="00BE2FE5">
      <w:pPr>
        <w:rPr>
          <w:lang w:val="ru-RU"/>
        </w:rPr>
      </w:pPr>
    </w:p>
    <w:p w14:paraId="2D0E750F" w14:textId="7777777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Приоритет: 1</w:t>
      </w:r>
    </w:p>
    <w:p w14:paraId="08BD38D1" w14:textId="1EAD7E31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Риск: К</w:t>
      </w:r>
    </w:p>
    <w:p w14:paraId="586BBB10" w14:textId="6BD1530E" w:rsidR="00175ED9" w:rsidRDefault="00175ED9" w:rsidP="00175ED9">
      <w:pPr>
        <w:pStyle w:val="3"/>
        <w:rPr>
          <w:lang w:val="ru-RU"/>
        </w:rPr>
      </w:pPr>
      <w:bookmarkStart w:id="67" w:name="_Toc151655915"/>
      <w:r>
        <w:rPr>
          <w:lang w:val="ru-RU"/>
        </w:rPr>
        <w:t>Резервное копирование и восстановление</w:t>
      </w:r>
      <w:bookmarkEnd w:id="67"/>
    </w:p>
    <w:p w14:paraId="586C39FE" w14:textId="38363DD0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Система должна предоставлять средства для создания резервных копий данных и возможность их восстановления в случае сбоев.</w:t>
      </w:r>
    </w:p>
    <w:p w14:paraId="13EE13F4" w14:textId="54BF0409" w:rsidR="007D3A25" w:rsidRDefault="007D3A25" w:rsidP="00BE2FE5">
      <w:pPr>
        <w:rPr>
          <w:lang w:val="ru-RU"/>
        </w:rPr>
      </w:pPr>
    </w:p>
    <w:p w14:paraId="57A787B9" w14:textId="7777777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Приоритет: 1</w:t>
      </w:r>
    </w:p>
    <w:p w14:paraId="3F0AA888" w14:textId="510EBA71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Риск: В</w:t>
      </w:r>
    </w:p>
    <w:p w14:paraId="2D32F3E7" w14:textId="419B1FA1" w:rsidR="00175ED9" w:rsidRDefault="00175ED9" w:rsidP="00175ED9">
      <w:pPr>
        <w:pStyle w:val="3"/>
        <w:rPr>
          <w:lang w:val="ru-RU"/>
        </w:rPr>
      </w:pPr>
      <w:bookmarkStart w:id="68" w:name="_Toc151655916"/>
      <w:r>
        <w:rPr>
          <w:lang w:val="ru-RU"/>
        </w:rPr>
        <w:t>Оптимизация запросов</w:t>
      </w:r>
      <w:bookmarkEnd w:id="68"/>
    </w:p>
    <w:p w14:paraId="77193502" w14:textId="0B44980E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Для обеспечения быстрого доступа к данным, система должна оптимизировать SQL-запросы и индексы в базе данных.</w:t>
      </w:r>
    </w:p>
    <w:p w14:paraId="618A1665" w14:textId="251262AC" w:rsidR="007D3A25" w:rsidRDefault="007D3A25" w:rsidP="00BE2FE5">
      <w:pPr>
        <w:rPr>
          <w:lang w:val="ru-RU"/>
        </w:rPr>
      </w:pPr>
    </w:p>
    <w:p w14:paraId="1629BB54" w14:textId="7777777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Приоритет: 1</w:t>
      </w:r>
    </w:p>
    <w:p w14:paraId="4D603215" w14:textId="5A044F3E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Риск: В</w:t>
      </w:r>
    </w:p>
    <w:p w14:paraId="6C382424" w14:textId="0293BF51" w:rsidR="00175ED9" w:rsidRDefault="00175ED9" w:rsidP="00175ED9">
      <w:pPr>
        <w:pStyle w:val="3"/>
        <w:rPr>
          <w:lang w:val="ru-RU"/>
        </w:rPr>
      </w:pPr>
      <w:bookmarkStart w:id="69" w:name="_Toc151655917"/>
      <w:r>
        <w:rPr>
          <w:lang w:val="ru-RU"/>
        </w:rPr>
        <w:t>Аудит и журналирование</w:t>
      </w:r>
      <w:bookmarkEnd w:id="69"/>
    </w:p>
    <w:p w14:paraId="791F36E7" w14:textId="6A470177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Должны вестись аудит и журналирование действий, связанных с изменением данных в базе, для обеспечения трассировки изменений и безопасности.</w:t>
      </w:r>
    </w:p>
    <w:p w14:paraId="411023BF" w14:textId="01F48808" w:rsidR="007D3A25" w:rsidRDefault="007D3A25" w:rsidP="00BE2FE5">
      <w:pPr>
        <w:rPr>
          <w:lang w:val="ru-RU"/>
        </w:rPr>
      </w:pPr>
    </w:p>
    <w:p w14:paraId="61697D93" w14:textId="7777777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Приоритет: 1</w:t>
      </w:r>
    </w:p>
    <w:p w14:paraId="1D134000" w14:textId="27036AB0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Риск: В</w:t>
      </w:r>
    </w:p>
    <w:p w14:paraId="70028CA1" w14:textId="604EE111" w:rsidR="00175ED9" w:rsidRDefault="00175ED9" w:rsidP="00175ED9">
      <w:pPr>
        <w:pStyle w:val="3"/>
        <w:rPr>
          <w:lang w:val="ru-RU"/>
        </w:rPr>
      </w:pPr>
      <w:bookmarkStart w:id="70" w:name="_Toc151655918"/>
      <w:r>
        <w:rPr>
          <w:lang w:val="ru-RU"/>
        </w:rPr>
        <w:t>Поддержка множества пользователей</w:t>
      </w:r>
      <w:bookmarkEnd w:id="70"/>
    </w:p>
    <w:p w14:paraId="4D1D3479" w14:textId="348C4D41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База данных должна обеспечивать поддержку одновременной работы множества пользователей и транзакций.</w:t>
      </w:r>
    </w:p>
    <w:p w14:paraId="057C8943" w14:textId="05749A67" w:rsidR="007D3A25" w:rsidRDefault="007D3A25" w:rsidP="00BE2FE5">
      <w:pPr>
        <w:rPr>
          <w:lang w:val="ru-RU"/>
        </w:rPr>
      </w:pPr>
    </w:p>
    <w:p w14:paraId="24A5D9A5" w14:textId="7777777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Приоритет: 1</w:t>
      </w:r>
    </w:p>
    <w:p w14:paraId="655425FA" w14:textId="099B59A6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Риск: В</w:t>
      </w:r>
    </w:p>
    <w:p w14:paraId="423B7E90" w14:textId="0B239010" w:rsidR="00175ED9" w:rsidRDefault="00175ED9" w:rsidP="00175ED9">
      <w:pPr>
        <w:pStyle w:val="3"/>
        <w:rPr>
          <w:lang w:val="ru-RU"/>
        </w:rPr>
      </w:pPr>
      <w:bookmarkStart w:id="71" w:name="_Toc151655919"/>
      <w:r>
        <w:rPr>
          <w:lang w:val="ru-RU"/>
        </w:rPr>
        <w:t>Масштабируемость</w:t>
      </w:r>
      <w:bookmarkEnd w:id="71"/>
    </w:p>
    <w:p w14:paraId="6E5A6A1C" w14:textId="5EF9BBFA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База данных должна быть способной масштабироваться для обработки роста данных и нагрузки.</w:t>
      </w:r>
    </w:p>
    <w:p w14:paraId="2DAD5F0E" w14:textId="77777777" w:rsidR="007D3A25" w:rsidRDefault="007D3A25" w:rsidP="00BE2FE5">
      <w:pPr>
        <w:rPr>
          <w:lang w:val="ru-RU"/>
        </w:rPr>
      </w:pPr>
    </w:p>
    <w:p w14:paraId="72197FED" w14:textId="7777777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Приоритет: 1</w:t>
      </w:r>
    </w:p>
    <w:p w14:paraId="203A5E4C" w14:textId="574DA8F3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Риск: В</w:t>
      </w:r>
    </w:p>
    <w:p w14:paraId="001ABF90" w14:textId="549CF403" w:rsidR="00175ED9" w:rsidRDefault="00175ED9" w:rsidP="00175ED9">
      <w:pPr>
        <w:pStyle w:val="3"/>
        <w:rPr>
          <w:lang w:val="ru-RU"/>
        </w:rPr>
      </w:pPr>
      <w:bookmarkStart w:id="72" w:name="_Toc151655920"/>
      <w:r>
        <w:rPr>
          <w:lang w:val="ru-RU"/>
        </w:rPr>
        <w:t>Интеграция с внешними системами</w:t>
      </w:r>
      <w:bookmarkEnd w:id="72"/>
    </w:p>
    <w:p w14:paraId="2449ED56" w14:textId="0CBE9912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Система должна предоставлять средства для интеграции с другими системами через API, чтобы обеспечить обмен данными.</w:t>
      </w:r>
    </w:p>
    <w:p w14:paraId="0702F0AE" w14:textId="5E7DC6DC" w:rsidR="00BE2FE5" w:rsidRDefault="00BE2FE5" w:rsidP="00BE2FE5">
      <w:pPr>
        <w:rPr>
          <w:lang w:val="ru-RU"/>
        </w:rPr>
      </w:pPr>
    </w:p>
    <w:p w14:paraId="20CD7DCF" w14:textId="7777777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Приоритет: 1</w:t>
      </w:r>
    </w:p>
    <w:p w14:paraId="1A42C648" w14:textId="06604439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lastRenderedPageBreak/>
        <w:t>Риск: В</w:t>
      </w:r>
    </w:p>
    <w:p w14:paraId="7484821A" w14:textId="03E20EA7" w:rsidR="00BE2FE5" w:rsidRDefault="00BE2FE5" w:rsidP="00BE2FE5">
      <w:pPr>
        <w:pStyle w:val="2"/>
        <w:rPr>
          <w:lang w:val="ru-RU"/>
        </w:rPr>
      </w:pPr>
      <w:bookmarkStart w:id="73" w:name="_Toc151655921"/>
      <w:r>
        <w:rPr>
          <w:lang w:val="ru-RU"/>
        </w:rPr>
        <w:t>Ограничения проекта</w:t>
      </w:r>
      <w:bookmarkEnd w:id="73"/>
    </w:p>
    <w:p w14:paraId="1258D05F" w14:textId="4EB1292E" w:rsidR="00BE2FE5" w:rsidRDefault="00BE2FE5" w:rsidP="00BE2FE5">
      <w:pPr>
        <w:pStyle w:val="3"/>
        <w:rPr>
          <w:lang w:val="ru-RU"/>
        </w:rPr>
      </w:pPr>
      <w:bookmarkStart w:id="74" w:name="_Toc151655922"/>
      <w:r>
        <w:rPr>
          <w:lang w:val="ru-RU"/>
        </w:rPr>
        <w:t>Ограничения по времени</w:t>
      </w:r>
      <w:bookmarkEnd w:id="74"/>
    </w:p>
    <w:p w14:paraId="7D85A0A0" w14:textId="552FCB44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Проект должен быть завершен в течение 12 месяцев с момента начала разработки.</w:t>
      </w:r>
    </w:p>
    <w:p w14:paraId="2595D622" w14:textId="63346561" w:rsidR="007D3A25" w:rsidRDefault="007D3A25" w:rsidP="00BE2FE5">
      <w:pPr>
        <w:rPr>
          <w:lang w:val="ru-RU"/>
        </w:rPr>
      </w:pPr>
    </w:p>
    <w:p w14:paraId="30E0A84A" w14:textId="7777777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Приоритет: 1</w:t>
      </w:r>
    </w:p>
    <w:p w14:paraId="6C222A8E" w14:textId="35A4F54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Риск: К</w:t>
      </w:r>
    </w:p>
    <w:p w14:paraId="3014AC66" w14:textId="18DAC6D6" w:rsidR="00BE2FE5" w:rsidRDefault="00BE2FE5" w:rsidP="00BE2FE5">
      <w:pPr>
        <w:pStyle w:val="3"/>
        <w:rPr>
          <w:lang w:val="ru-RU"/>
        </w:rPr>
      </w:pPr>
      <w:bookmarkStart w:id="75" w:name="_Toc151655923"/>
      <w:r>
        <w:rPr>
          <w:lang w:val="ru-RU"/>
        </w:rPr>
        <w:t>Бюджет</w:t>
      </w:r>
      <w:bookmarkEnd w:id="75"/>
    </w:p>
    <w:p w14:paraId="1C0AAE46" w14:textId="25F8E618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Бюджет проекта ограничен и не может превышать $500,000, включая затраты на разработку, оборудование и обслуживание.</w:t>
      </w:r>
    </w:p>
    <w:p w14:paraId="589FFAA3" w14:textId="370D3660" w:rsidR="007D3A25" w:rsidRDefault="007D3A25" w:rsidP="00BE2FE5">
      <w:pPr>
        <w:rPr>
          <w:lang w:val="ru-RU"/>
        </w:rPr>
      </w:pPr>
    </w:p>
    <w:p w14:paraId="4DC21E98" w14:textId="7777777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Приоритет: 1</w:t>
      </w:r>
    </w:p>
    <w:p w14:paraId="10EBD64C" w14:textId="2B1C7B85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Риск: К</w:t>
      </w:r>
    </w:p>
    <w:p w14:paraId="76BEFEFA" w14:textId="5B280266" w:rsidR="00BE2FE5" w:rsidRDefault="00BE2FE5" w:rsidP="00BE2FE5">
      <w:pPr>
        <w:pStyle w:val="3"/>
        <w:rPr>
          <w:lang w:val="ru-RU"/>
        </w:rPr>
      </w:pPr>
      <w:bookmarkStart w:id="76" w:name="_Toc151655924"/>
      <w:r>
        <w:rPr>
          <w:lang w:val="ru-RU"/>
        </w:rPr>
        <w:t>Технические ограничения</w:t>
      </w:r>
      <w:bookmarkEnd w:id="76"/>
    </w:p>
    <w:p w14:paraId="2308E0B1" w14:textId="1A844FD5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Система "СТРОЙТЕХ" должна быть доступна и совместима с основными браузерами, такими как </w:t>
      </w:r>
      <w:proofErr w:type="spellStart"/>
      <w:r w:rsidRPr="00BE2FE5">
        <w:rPr>
          <w:lang w:val="ru-RU"/>
        </w:rPr>
        <w:t>Chrome</w:t>
      </w:r>
      <w:proofErr w:type="spellEnd"/>
      <w:r w:rsidRPr="00BE2FE5">
        <w:rPr>
          <w:lang w:val="ru-RU"/>
        </w:rPr>
        <w:t>, Firefox, и Edge.</w:t>
      </w:r>
    </w:p>
    <w:p w14:paraId="60F76FD3" w14:textId="77777777" w:rsidR="00BE2FE5" w:rsidRPr="00BE2FE5" w:rsidRDefault="00BE2FE5" w:rsidP="00BE2FE5">
      <w:pPr>
        <w:rPr>
          <w:lang w:val="ru-RU"/>
        </w:rPr>
      </w:pPr>
    </w:p>
    <w:p w14:paraId="26A0A9BD" w14:textId="71AF346A" w:rsidR="00BE2FE5" w:rsidRDefault="00BE2FE5" w:rsidP="00BE2FE5">
      <w:pPr>
        <w:rPr>
          <w:lang w:val="ru-RU"/>
        </w:rPr>
      </w:pPr>
      <w:r w:rsidRPr="00BE2FE5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E2FE5">
        <w:rPr>
          <w:lang w:val="ru-RU"/>
        </w:rPr>
        <w:t xml:space="preserve">- Система должна поддерживать работу на операционных системах Windows, </w:t>
      </w:r>
      <w:proofErr w:type="spellStart"/>
      <w:r w:rsidRPr="00BE2FE5">
        <w:rPr>
          <w:lang w:val="ru-RU"/>
        </w:rPr>
        <w:t>macOS</w:t>
      </w:r>
      <w:proofErr w:type="spellEnd"/>
      <w:r w:rsidRPr="00BE2FE5">
        <w:rPr>
          <w:lang w:val="ru-RU"/>
        </w:rPr>
        <w:t xml:space="preserve"> и Linux.</w:t>
      </w:r>
    </w:p>
    <w:p w14:paraId="36DCF517" w14:textId="77777777" w:rsidR="00BE2FE5" w:rsidRPr="00BE2FE5" w:rsidRDefault="00BE2FE5" w:rsidP="00BE2FE5">
      <w:pPr>
        <w:rPr>
          <w:lang w:val="ru-RU"/>
        </w:rPr>
      </w:pPr>
    </w:p>
    <w:p w14:paraId="28F0EB82" w14:textId="1BC7D021" w:rsidR="00BE2FE5" w:rsidRDefault="00BE2FE5" w:rsidP="00BE2FE5">
      <w:pPr>
        <w:rPr>
          <w:lang w:val="ru-RU"/>
        </w:rPr>
      </w:pPr>
      <w:r w:rsidRPr="00BE2FE5">
        <w:rPr>
          <w:lang w:val="ru-RU"/>
        </w:rPr>
        <w:t xml:space="preserve">  - Для системы необходимо использовать современные технологии разработки и базы данных, чтобы обеспечить высокую производительность и безопасность.</w:t>
      </w:r>
    </w:p>
    <w:p w14:paraId="5B8853BC" w14:textId="631ED0D7" w:rsidR="007D3A25" w:rsidRDefault="007D3A25" w:rsidP="00BE2FE5">
      <w:pPr>
        <w:rPr>
          <w:lang w:val="ru-RU"/>
        </w:rPr>
      </w:pPr>
    </w:p>
    <w:p w14:paraId="2303AB1B" w14:textId="7777777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Приоритет: 1</w:t>
      </w:r>
    </w:p>
    <w:p w14:paraId="303EB6ED" w14:textId="5EC7EAB9" w:rsidR="007D3A25" w:rsidRPr="00BE2FE5" w:rsidRDefault="007D3A25" w:rsidP="007D3A25">
      <w:pPr>
        <w:rPr>
          <w:lang w:val="ru-RU"/>
        </w:rPr>
      </w:pPr>
      <w:r w:rsidRPr="007D3A25">
        <w:rPr>
          <w:b/>
          <w:bCs/>
          <w:lang w:val="ru-RU"/>
        </w:rPr>
        <w:t>Риск: Н</w:t>
      </w:r>
    </w:p>
    <w:p w14:paraId="35D6AB8D" w14:textId="697AAA9C" w:rsidR="00BE2FE5" w:rsidRDefault="00BE2FE5" w:rsidP="00BE2FE5">
      <w:pPr>
        <w:pStyle w:val="3"/>
        <w:rPr>
          <w:lang w:val="ru-RU"/>
        </w:rPr>
      </w:pPr>
      <w:bookmarkStart w:id="77" w:name="_Toc151655925"/>
      <w:r>
        <w:rPr>
          <w:lang w:val="ru-RU"/>
        </w:rPr>
        <w:t>Ограничения безопасности</w:t>
      </w:r>
      <w:bookmarkEnd w:id="77"/>
    </w:p>
    <w:p w14:paraId="5489CFAE" w14:textId="4E75C3BF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Система должна обеспечивать безопасное хранение и передачу конфиденциальных данных, таких как конкурсные документы и результаты анализа.</w:t>
      </w:r>
    </w:p>
    <w:p w14:paraId="16E36189" w14:textId="77777777" w:rsidR="00BE2FE5" w:rsidRPr="00BE2FE5" w:rsidRDefault="00BE2FE5" w:rsidP="00BE2FE5">
      <w:pPr>
        <w:rPr>
          <w:lang w:val="ru-RU"/>
        </w:rPr>
      </w:pPr>
    </w:p>
    <w:p w14:paraId="21F0164A" w14:textId="658C7B4B" w:rsidR="00BE2FE5" w:rsidRDefault="00BE2FE5" w:rsidP="00BE2FE5">
      <w:pPr>
        <w:rPr>
          <w:lang w:val="ru-RU"/>
        </w:rPr>
      </w:pPr>
      <w:r w:rsidRPr="00BE2FE5">
        <w:rPr>
          <w:lang w:val="ru-RU"/>
        </w:rPr>
        <w:t xml:space="preserve"> - Должны быть реализованы меры безопасности для защиты от несанкционированного доступа к данным и системе в целом.</w:t>
      </w:r>
    </w:p>
    <w:p w14:paraId="5962DF8F" w14:textId="41275FB2" w:rsidR="007D3A25" w:rsidRDefault="007D3A25" w:rsidP="00BE2FE5">
      <w:pPr>
        <w:rPr>
          <w:lang w:val="ru-RU"/>
        </w:rPr>
      </w:pPr>
    </w:p>
    <w:p w14:paraId="26D18CCE" w14:textId="7777777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Приоритет: 1</w:t>
      </w:r>
    </w:p>
    <w:p w14:paraId="1E8EF4FA" w14:textId="50137069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Риск: К</w:t>
      </w:r>
    </w:p>
    <w:p w14:paraId="456D0E14" w14:textId="30F57B93" w:rsidR="00BE2FE5" w:rsidRDefault="00BE2FE5" w:rsidP="00BE2FE5">
      <w:pPr>
        <w:pStyle w:val="3"/>
        <w:rPr>
          <w:lang w:val="ru-RU"/>
        </w:rPr>
      </w:pPr>
      <w:bookmarkStart w:id="78" w:name="_Toc151655926"/>
      <w:r>
        <w:rPr>
          <w:lang w:val="ru-RU"/>
        </w:rPr>
        <w:t>Ограничения по масштабируемости</w:t>
      </w:r>
      <w:bookmarkEnd w:id="78"/>
    </w:p>
    <w:p w14:paraId="54927A49" w14:textId="2BA17562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Система должна быть спроектирована с учетом возможности масштабирования для обеспечения роста количества пользователей и объема данных.</w:t>
      </w:r>
    </w:p>
    <w:p w14:paraId="6C20FBAD" w14:textId="2066DFBC" w:rsidR="007D3A25" w:rsidRDefault="007D3A25" w:rsidP="00BE2FE5">
      <w:pPr>
        <w:rPr>
          <w:lang w:val="ru-RU"/>
        </w:rPr>
      </w:pPr>
    </w:p>
    <w:p w14:paraId="3BE13FE6" w14:textId="77777777" w:rsidR="007D3A25" w:rsidRP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Приоритет: 1</w:t>
      </w:r>
    </w:p>
    <w:p w14:paraId="25A1FA27" w14:textId="37C148D1" w:rsidR="007D3A25" w:rsidRDefault="007D3A25" w:rsidP="007D3A25">
      <w:pPr>
        <w:rPr>
          <w:b/>
          <w:bCs/>
          <w:lang w:val="ru-RU"/>
        </w:rPr>
      </w:pPr>
      <w:r w:rsidRPr="007D3A25">
        <w:rPr>
          <w:b/>
          <w:bCs/>
          <w:lang w:val="ru-RU"/>
        </w:rPr>
        <w:t>Риск: В</w:t>
      </w:r>
    </w:p>
    <w:p w14:paraId="0D135318" w14:textId="77777777" w:rsidR="00661098" w:rsidRPr="007D3A25" w:rsidRDefault="00661098" w:rsidP="007D3A25">
      <w:pPr>
        <w:rPr>
          <w:b/>
          <w:bCs/>
          <w:lang w:val="ru-RU"/>
        </w:rPr>
      </w:pPr>
    </w:p>
    <w:p w14:paraId="122C83FF" w14:textId="4214D088" w:rsidR="00BE2FE5" w:rsidRDefault="00BE2FE5" w:rsidP="00BE2FE5">
      <w:pPr>
        <w:pStyle w:val="3"/>
        <w:rPr>
          <w:lang w:val="ru-RU"/>
        </w:rPr>
      </w:pPr>
      <w:bookmarkStart w:id="79" w:name="_Toc151655927"/>
      <w:r>
        <w:rPr>
          <w:lang w:val="ru-RU"/>
        </w:rPr>
        <w:t>Ограничения по обслуживанию</w:t>
      </w:r>
      <w:bookmarkEnd w:id="79"/>
    </w:p>
    <w:p w14:paraId="3390D7E9" w14:textId="4600EE11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Система должна обеспечивать возможность регулярного обслуживания и обновления, включая резервное копирование данных.</w:t>
      </w:r>
    </w:p>
    <w:p w14:paraId="2CB9EB87" w14:textId="4DDC2C9A" w:rsidR="007D3A25" w:rsidRDefault="007D3A25" w:rsidP="00BE2FE5">
      <w:pPr>
        <w:rPr>
          <w:lang w:val="ru-RU"/>
        </w:rPr>
      </w:pPr>
    </w:p>
    <w:p w14:paraId="7879A633" w14:textId="77777777" w:rsidR="00661098" w:rsidRPr="00661098" w:rsidRDefault="00661098" w:rsidP="00661098">
      <w:pPr>
        <w:rPr>
          <w:b/>
          <w:bCs/>
          <w:lang w:val="ru-RU"/>
        </w:rPr>
      </w:pPr>
      <w:r w:rsidRPr="00661098">
        <w:rPr>
          <w:b/>
          <w:bCs/>
          <w:lang w:val="ru-RU"/>
        </w:rPr>
        <w:t>Приоритет: 1</w:t>
      </w:r>
    </w:p>
    <w:p w14:paraId="12A7FB65" w14:textId="6DE9F4C0" w:rsidR="00661098" w:rsidRPr="00661098" w:rsidRDefault="00661098" w:rsidP="00661098">
      <w:pPr>
        <w:rPr>
          <w:b/>
          <w:bCs/>
          <w:lang w:val="ru-RU"/>
        </w:rPr>
      </w:pPr>
      <w:r w:rsidRPr="00661098">
        <w:rPr>
          <w:b/>
          <w:bCs/>
          <w:lang w:val="ru-RU"/>
        </w:rPr>
        <w:t>Риск: В</w:t>
      </w:r>
    </w:p>
    <w:p w14:paraId="6C6E6AC1" w14:textId="0B4136B8" w:rsidR="00BE2FE5" w:rsidRDefault="00BE2FE5" w:rsidP="00BE2FE5">
      <w:pPr>
        <w:pStyle w:val="3"/>
        <w:rPr>
          <w:lang w:val="ru-RU"/>
        </w:rPr>
      </w:pPr>
      <w:bookmarkStart w:id="80" w:name="_Toc151655928"/>
      <w:r>
        <w:rPr>
          <w:lang w:val="ru-RU"/>
        </w:rPr>
        <w:lastRenderedPageBreak/>
        <w:t>Ограничения по интеграции</w:t>
      </w:r>
      <w:bookmarkEnd w:id="80"/>
    </w:p>
    <w:p w14:paraId="5FDCDF13" w14:textId="3CF5F379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Интеграция с внешними системами ограничена стандартными API и форматами данных, предоставляемыми этими системами.</w:t>
      </w:r>
    </w:p>
    <w:p w14:paraId="428A41F9" w14:textId="20EC775B" w:rsidR="00661098" w:rsidRDefault="00661098" w:rsidP="00BE2FE5">
      <w:pPr>
        <w:rPr>
          <w:lang w:val="ru-RU"/>
        </w:rPr>
      </w:pPr>
    </w:p>
    <w:p w14:paraId="71527467" w14:textId="77777777" w:rsidR="00661098" w:rsidRPr="00661098" w:rsidRDefault="00661098" w:rsidP="00661098">
      <w:pPr>
        <w:rPr>
          <w:b/>
          <w:bCs/>
          <w:lang w:val="ru-RU"/>
        </w:rPr>
      </w:pPr>
      <w:r w:rsidRPr="00661098">
        <w:rPr>
          <w:b/>
          <w:bCs/>
          <w:lang w:val="ru-RU"/>
        </w:rPr>
        <w:t>Приоритет: 1</w:t>
      </w:r>
    </w:p>
    <w:p w14:paraId="2AABAA30" w14:textId="03488B15" w:rsidR="00661098" w:rsidRPr="00661098" w:rsidRDefault="00661098" w:rsidP="00661098">
      <w:pPr>
        <w:rPr>
          <w:b/>
          <w:bCs/>
          <w:lang w:val="ru-RU"/>
        </w:rPr>
      </w:pPr>
      <w:r w:rsidRPr="00661098">
        <w:rPr>
          <w:b/>
          <w:bCs/>
          <w:lang w:val="ru-RU"/>
        </w:rPr>
        <w:t>Риск: В</w:t>
      </w:r>
    </w:p>
    <w:p w14:paraId="6B9A55D9" w14:textId="09D36BAE" w:rsidR="00BE2FE5" w:rsidRDefault="00BE2FE5" w:rsidP="00BE2FE5">
      <w:pPr>
        <w:pStyle w:val="3"/>
        <w:rPr>
          <w:lang w:val="ru-RU"/>
        </w:rPr>
      </w:pPr>
      <w:bookmarkStart w:id="81" w:name="_Toc151655929"/>
      <w:r>
        <w:rPr>
          <w:lang w:val="ru-RU"/>
        </w:rPr>
        <w:t>Ограничения по поддержке пользователей</w:t>
      </w:r>
      <w:bookmarkEnd w:id="81"/>
    </w:p>
    <w:p w14:paraId="072A8D22" w14:textId="4FFCA512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Система должна предоставлять возможность обучения пользователей и предоставления технической поддержки.</w:t>
      </w:r>
    </w:p>
    <w:p w14:paraId="2A5579A2" w14:textId="77777777" w:rsidR="00BE2FE5" w:rsidRPr="00BE2FE5" w:rsidRDefault="00BE2FE5" w:rsidP="00BE2FE5">
      <w:pPr>
        <w:rPr>
          <w:lang w:val="ru-RU"/>
        </w:rPr>
      </w:pPr>
    </w:p>
    <w:p w14:paraId="0ED69AC0" w14:textId="27C218F3" w:rsidR="00BE2FE5" w:rsidRDefault="00BE2FE5" w:rsidP="00BE2FE5">
      <w:pPr>
        <w:rPr>
          <w:lang w:val="ru-RU"/>
        </w:rPr>
      </w:pPr>
      <w:r w:rsidRPr="00BE2FE5">
        <w:rPr>
          <w:lang w:val="ru-RU"/>
        </w:rPr>
        <w:t xml:space="preserve"> - Поддержка ограничивается рабочим временем с 9:00 до 18:00 по местному времени.</w:t>
      </w:r>
    </w:p>
    <w:p w14:paraId="5C43F54C" w14:textId="491215BC" w:rsidR="00661098" w:rsidRDefault="00661098" w:rsidP="00BE2FE5">
      <w:pPr>
        <w:rPr>
          <w:lang w:val="ru-RU"/>
        </w:rPr>
      </w:pPr>
    </w:p>
    <w:p w14:paraId="4DD6D19E" w14:textId="77777777" w:rsidR="00661098" w:rsidRPr="00661098" w:rsidRDefault="00661098" w:rsidP="00661098">
      <w:pPr>
        <w:rPr>
          <w:b/>
          <w:bCs/>
          <w:lang w:val="ru-RU"/>
        </w:rPr>
      </w:pPr>
      <w:r w:rsidRPr="00661098">
        <w:rPr>
          <w:b/>
          <w:bCs/>
          <w:lang w:val="ru-RU"/>
        </w:rPr>
        <w:t>Приоритет: 1</w:t>
      </w:r>
    </w:p>
    <w:p w14:paraId="55D8A6AF" w14:textId="45348C11" w:rsidR="00661098" w:rsidRPr="00661098" w:rsidRDefault="00661098" w:rsidP="00661098">
      <w:pPr>
        <w:rPr>
          <w:b/>
          <w:bCs/>
          <w:lang w:val="ru-RU"/>
        </w:rPr>
      </w:pPr>
      <w:r w:rsidRPr="00661098">
        <w:rPr>
          <w:b/>
          <w:bCs/>
          <w:lang w:val="ru-RU"/>
        </w:rPr>
        <w:t>Риск: В</w:t>
      </w:r>
    </w:p>
    <w:p w14:paraId="1212B22A" w14:textId="31D7CC5C" w:rsidR="00BE2FE5" w:rsidRDefault="00BE2FE5" w:rsidP="00BE2FE5">
      <w:pPr>
        <w:pStyle w:val="3"/>
        <w:rPr>
          <w:lang w:val="ru-RU"/>
        </w:rPr>
      </w:pPr>
      <w:bookmarkStart w:id="82" w:name="_Toc151655930"/>
      <w:r>
        <w:rPr>
          <w:lang w:val="ru-RU"/>
        </w:rPr>
        <w:t>Ограничения по данным</w:t>
      </w:r>
      <w:bookmarkEnd w:id="82"/>
    </w:p>
    <w:p w14:paraId="3EC7A171" w14:textId="6277B2A2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Данные, загружаемые пользователями в систему, должны соответствовать законодательным требованиям и нести ответственность за их достоверность.</w:t>
      </w:r>
    </w:p>
    <w:p w14:paraId="250CD688" w14:textId="72C3F92B" w:rsidR="00661098" w:rsidRDefault="00661098" w:rsidP="00BE2FE5">
      <w:pPr>
        <w:rPr>
          <w:lang w:val="ru-RU"/>
        </w:rPr>
      </w:pPr>
    </w:p>
    <w:p w14:paraId="39E27F71" w14:textId="77777777" w:rsidR="00661098" w:rsidRPr="00661098" w:rsidRDefault="00661098" w:rsidP="00661098">
      <w:pPr>
        <w:rPr>
          <w:b/>
          <w:bCs/>
          <w:lang w:val="ru-RU"/>
        </w:rPr>
      </w:pPr>
      <w:r w:rsidRPr="00661098">
        <w:rPr>
          <w:b/>
          <w:bCs/>
          <w:lang w:val="ru-RU"/>
        </w:rPr>
        <w:t>Приоритет: 1</w:t>
      </w:r>
    </w:p>
    <w:p w14:paraId="633ACC5F" w14:textId="413FE7FE" w:rsidR="00661098" w:rsidRPr="00661098" w:rsidRDefault="00661098" w:rsidP="00661098">
      <w:pPr>
        <w:rPr>
          <w:b/>
          <w:bCs/>
          <w:lang w:val="ru-RU"/>
        </w:rPr>
      </w:pPr>
      <w:r w:rsidRPr="00661098">
        <w:rPr>
          <w:b/>
          <w:bCs/>
          <w:lang w:val="ru-RU"/>
        </w:rPr>
        <w:t>Риск: К</w:t>
      </w:r>
    </w:p>
    <w:p w14:paraId="6C84BFC4" w14:textId="3BBDBB10" w:rsidR="00BE2FE5" w:rsidRDefault="00BE2FE5" w:rsidP="00BE2FE5">
      <w:pPr>
        <w:rPr>
          <w:lang w:val="ru-RU"/>
        </w:rPr>
      </w:pPr>
    </w:p>
    <w:p w14:paraId="78BE2E33" w14:textId="0D5F4871" w:rsidR="00BE2FE5" w:rsidRDefault="00BE2FE5" w:rsidP="00BE2FE5">
      <w:pPr>
        <w:pStyle w:val="2"/>
        <w:rPr>
          <w:lang w:val="ru-RU"/>
        </w:rPr>
      </w:pPr>
      <w:bookmarkStart w:id="83" w:name="_Toc151655931"/>
      <w:r>
        <w:rPr>
          <w:lang w:val="ru-RU"/>
        </w:rPr>
        <w:t>Характеристики программного обеспечения системы</w:t>
      </w:r>
      <w:bookmarkEnd w:id="83"/>
    </w:p>
    <w:p w14:paraId="1B6AD22C" w14:textId="5FB04E46" w:rsidR="00BE2FE5" w:rsidRDefault="00BE2FE5" w:rsidP="00BE2FE5">
      <w:pPr>
        <w:pStyle w:val="3"/>
        <w:rPr>
          <w:lang w:val="ru-RU"/>
        </w:rPr>
      </w:pPr>
      <w:bookmarkStart w:id="84" w:name="_Toc151655932"/>
      <w:r>
        <w:rPr>
          <w:lang w:val="ru-RU"/>
        </w:rPr>
        <w:t>Производительность</w:t>
      </w:r>
      <w:bookmarkEnd w:id="84"/>
    </w:p>
    <w:p w14:paraId="09B7BE35" w14:textId="250C7AC8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Программное обеспечение должно обеспечивать высокую производительность при обработке и анализе конкурсных документов и объемных данных о работах. Задержки в работе системы должны быть минимальными.</w:t>
      </w:r>
    </w:p>
    <w:p w14:paraId="6ACF1E33" w14:textId="26C678AC" w:rsidR="00661098" w:rsidRDefault="00661098" w:rsidP="00BE2FE5">
      <w:pPr>
        <w:rPr>
          <w:lang w:val="ru-RU"/>
        </w:rPr>
      </w:pPr>
    </w:p>
    <w:p w14:paraId="1CE11B6F" w14:textId="77777777" w:rsidR="00661098" w:rsidRPr="00661098" w:rsidRDefault="00661098" w:rsidP="00661098">
      <w:pPr>
        <w:rPr>
          <w:b/>
          <w:bCs/>
          <w:lang w:val="ru-RU"/>
        </w:rPr>
      </w:pPr>
      <w:r w:rsidRPr="00661098">
        <w:rPr>
          <w:b/>
          <w:bCs/>
          <w:lang w:val="ru-RU"/>
        </w:rPr>
        <w:t>Приоритет: 1</w:t>
      </w:r>
    </w:p>
    <w:p w14:paraId="271038ED" w14:textId="02E64493" w:rsidR="00661098" w:rsidRPr="00661098" w:rsidRDefault="00661098" w:rsidP="00661098">
      <w:pPr>
        <w:rPr>
          <w:b/>
          <w:bCs/>
          <w:lang w:val="ru-RU"/>
        </w:rPr>
      </w:pPr>
      <w:r w:rsidRPr="00661098">
        <w:rPr>
          <w:b/>
          <w:bCs/>
          <w:lang w:val="ru-RU"/>
        </w:rPr>
        <w:t>Риск: В</w:t>
      </w:r>
    </w:p>
    <w:p w14:paraId="5A78A76B" w14:textId="4A24B16E" w:rsidR="00BE2FE5" w:rsidRDefault="00BE2FE5" w:rsidP="00BE2FE5">
      <w:pPr>
        <w:pStyle w:val="3"/>
        <w:rPr>
          <w:lang w:val="ru-RU"/>
        </w:rPr>
      </w:pPr>
      <w:bookmarkStart w:id="85" w:name="_Toc151655933"/>
      <w:r>
        <w:rPr>
          <w:lang w:val="ru-RU"/>
        </w:rPr>
        <w:t>Надежность</w:t>
      </w:r>
      <w:bookmarkEnd w:id="85"/>
    </w:p>
    <w:p w14:paraId="7CB7B72D" w14:textId="16A375D8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Система должна быть надежной и стабильной. Ошибки и сбои в работе программного обеспечения должны минимизироваться. В случае возникновения сбоев, система должна обеспечивать возможность восстановления данных.</w:t>
      </w:r>
    </w:p>
    <w:p w14:paraId="17ECAC6C" w14:textId="7769AF57" w:rsidR="00661098" w:rsidRDefault="00661098" w:rsidP="00BE2FE5">
      <w:pPr>
        <w:rPr>
          <w:lang w:val="ru-RU"/>
        </w:rPr>
      </w:pPr>
    </w:p>
    <w:p w14:paraId="30F45A77" w14:textId="77777777" w:rsidR="00661098" w:rsidRPr="00661098" w:rsidRDefault="00661098" w:rsidP="00661098">
      <w:pPr>
        <w:rPr>
          <w:b/>
          <w:bCs/>
          <w:lang w:val="ru-RU"/>
        </w:rPr>
      </w:pPr>
      <w:r w:rsidRPr="00661098">
        <w:rPr>
          <w:b/>
          <w:bCs/>
          <w:lang w:val="ru-RU"/>
        </w:rPr>
        <w:t>Приоритет: 1</w:t>
      </w:r>
    </w:p>
    <w:p w14:paraId="2C788D99" w14:textId="23FD0B7B" w:rsidR="00661098" w:rsidRDefault="00661098" w:rsidP="00661098">
      <w:pPr>
        <w:rPr>
          <w:b/>
          <w:bCs/>
          <w:lang w:val="ru-RU"/>
        </w:rPr>
      </w:pPr>
      <w:r w:rsidRPr="00661098">
        <w:rPr>
          <w:b/>
          <w:bCs/>
          <w:lang w:val="ru-RU"/>
        </w:rPr>
        <w:t>Риск: К</w:t>
      </w:r>
    </w:p>
    <w:p w14:paraId="3DAE4114" w14:textId="61037C79" w:rsidR="00661098" w:rsidRDefault="00661098" w:rsidP="00661098">
      <w:pPr>
        <w:rPr>
          <w:b/>
          <w:bCs/>
          <w:lang w:val="ru-RU"/>
        </w:rPr>
      </w:pPr>
    </w:p>
    <w:p w14:paraId="5DCB107C" w14:textId="44F41A1B" w:rsidR="00661098" w:rsidRDefault="00661098" w:rsidP="00661098">
      <w:pPr>
        <w:rPr>
          <w:b/>
          <w:bCs/>
          <w:lang w:val="ru-RU"/>
        </w:rPr>
      </w:pPr>
    </w:p>
    <w:p w14:paraId="639A570C" w14:textId="77777777" w:rsidR="00661098" w:rsidRPr="00661098" w:rsidRDefault="00661098" w:rsidP="00661098">
      <w:pPr>
        <w:rPr>
          <w:b/>
          <w:bCs/>
          <w:lang w:val="ru-RU"/>
        </w:rPr>
      </w:pPr>
    </w:p>
    <w:p w14:paraId="77825F62" w14:textId="1EAE6A25" w:rsidR="00BE2FE5" w:rsidRDefault="00BE2FE5" w:rsidP="00BE2FE5">
      <w:pPr>
        <w:pStyle w:val="3"/>
        <w:rPr>
          <w:lang w:val="ru-RU"/>
        </w:rPr>
      </w:pPr>
      <w:bookmarkStart w:id="86" w:name="_Toc151655934"/>
      <w:r>
        <w:rPr>
          <w:lang w:val="ru-RU"/>
        </w:rPr>
        <w:t>Безопасность</w:t>
      </w:r>
      <w:bookmarkEnd w:id="86"/>
    </w:p>
    <w:p w14:paraId="3A73E24C" w14:textId="0ABD634A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Программное обеспечение должно обеспечивать безопасное хранение и передачу конфиденциальных данных, включая конкурсные документы и результаты анализа.</w:t>
      </w:r>
    </w:p>
    <w:p w14:paraId="242ADD18" w14:textId="5A4A738E" w:rsidR="00BE2FE5" w:rsidRDefault="00BE2FE5" w:rsidP="00BE2FE5">
      <w:pPr>
        <w:rPr>
          <w:lang w:val="ru-RU"/>
        </w:rPr>
      </w:pPr>
      <w:r w:rsidRPr="00BE2FE5">
        <w:rPr>
          <w:lang w:val="ru-RU"/>
        </w:rPr>
        <w:t xml:space="preserve">  - Должны быть реализованы меры безопасности, такие как аутентификация и авторизация пользователей, для защиты от несанкционированного доступа.</w:t>
      </w:r>
    </w:p>
    <w:p w14:paraId="753FF383" w14:textId="481A2038" w:rsidR="00661098" w:rsidRDefault="00661098" w:rsidP="00BE2FE5">
      <w:pPr>
        <w:rPr>
          <w:lang w:val="ru-RU"/>
        </w:rPr>
      </w:pPr>
    </w:p>
    <w:p w14:paraId="680B31AF" w14:textId="77777777" w:rsidR="00661098" w:rsidRPr="00661098" w:rsidRDefault="00661098" w:rsidP="00661098">
      <w:pPr>
        <w:rPr>
          <w:b/>
          <w:bCs/>
          <w:lang w:val="ru-RU"/>
        </w:rPr>
      </w:pPr>
      <w:r w:rsidRPr="00661098">
        <w:rPr>
          <w:b/>
          <w:bCs/>
          <w:lang w:val="ru-RU"/>
        </w:rPr>
        <w:t>Приоритет: 1</w:t>
      </w:r>
    </w:p>
    <w:p w14:paraId="2D52EC45" w14:textId="107DE3CA" w:rsidR="00661098" w:rsidRPr="00661098" w:rsidRDefault="00661098" w:rsidP="00661098">
      <w:pPr>
        <w:rPr>
          <w:b/>
          <w:bCs/>
          <w:lang w:val="ru-RU"/>
        </w:rPr>
      </w:pPr>
      <w:r w:rsidRPr="00661098">
        <w:rPr>
          <w:b/>
          <w:bCs/>
          <w:lang w:val="ru-RU"/>
        </w:rPr>
        <w:t>Риск: К</w:t>
      </w:r>
    </w:p>
    <w:p w14:paraId="12A20EA7" w14:textId="1B5077E5" w:rsidR="00BE2FE5" w:rsidRDefault="00BE2FE5" w:rsidP="00BE2FE5">
      <w:pPr>
        <w:pStyle w:val="3"/>
        <w:rPr>
          <w:lang w:val="ru-RU"/>
        </w:rPr>
      </w:pPr>
      <w:bookmarkStart w:id="87" w:name="_Toc151655935"/>
      <w:r>
        <w:rPr>
          <w:lang w:val="ru-RU"/>
        </w:rPr>
        <w:lastRenderedPageBreak/>
        <w:t>Удобство использования</w:t>
      </w:r>
      <w:bookmarkEnd w:id="87"/>
    </w:p>
    <w:p w14:paraId="791448E1" w14:textId="7278BC85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Интерфейс программного обеспечения должен быть интуитивно понятным и удобным для пользователей разных категорий, включая технических директоров, бухгалтеров и менеджеров по закупкам.</w:t>
      </w:r>
    </w:p>
    <w:p w14:paraId="1CE5399F" w14:textId="3AB0EFA8" w:rsidR="00661098" w:rsidRDefault="00661098" w:rsidP="00BE2FE5">
      <w:pPr>
        <w:rPr>
          <w:lang w:val="ru-RU"/>
        </w:rPr>
      </w:pPr>
    </w:p>
    <w:p w14:paraId="27B72A29" w14:textId="77777777" w:rsidR="00661098" w:rsidRPr="00661098" w:rsidRDefault="00661098" w:rsidP="00661098">
      <w:pPr>
        <w:rPr>
          <w:b/>
          <w:bCs/>
          <w:lang w:val="ru-RU"/>
        </w:rPr>
      </w:pPr>
      <w:r w:rsidRPr="00661098">
        <w:rPr>
          <w:b/>
          <w:bCs/>
          <w:lang w:val="ru-RU"/>
        </w:rPr>
        <w:t>Приоритет: 1</w:t>
      </w:r>
    </w:p>
    <w:p w14:paraId="30E6D00E" w14:textId="38D93831" w:rsidR="00661098" w:rsidRPr="00661098" w:rsidRDefault="00661098" w:rsidP="00661098">
      <w:pPr>
        <w:rPr>
          <w:b/>
          <w:bCs/>
          <w:lang w:val="ru-RU"/>
        </w:rPr>
      </w:pPr>
      <w:r w:rsidRPr="00661098">
        <w:rPr>
          <w:b/>
          <w:bCs/>
          <w:lang w:val="ru-RU"/>
        </w:rPr>
        <w:t>Риск: В</w:t>
      </w:r>
    </w:p>
    <w:p w14:paraId="4812D754" w14:textId="36F16287" w:rsidR="00BE2FE5" w:rsidRDefault="00BE2FE5" w:rsidP="00BE2FE5">
      <w:pPr>
        <w:pStyle w:val="3"/>
        <w:rPr>
          <w:lang w:val="ru-RU"/>
        </w:rPr>
      </w:pPr>
      <w:bookmarkStart w:id="88" w:name="_Toc151655936"/>
      <w:r>
        <w:rPr>
          <w:lang w:val="ru-RU"/>
        </w:rPr>
        <w:t>Совместимость</w:t>
      </w:r>
      <w:bookmarkEnd w:id="88"/>
    </w:p>
    <w:p w14:paraId="2023BDCD" w14:textId="0F06CDB8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- Система должна быть совместима с основными браузерами, такими как </w:t>
      </w:r>
      <w:proofErr w:type="spellStart"/>
      <w:r w:rsidRPr="00BE2FE5">
        <w:rPr>
          <w:lang w:val="ru-RU"/>
        </w:rPr>
        <w:t>Chrome</w:t>
      </w:r>
      <w:proofErr w:type="spellEnd"/>
      <w:r w:rsidRPr="00BE2FE5">
        <w:rPr>
          <w:lang w:val="ru-RU"/>
        </w:rPr>
        <w:t>, Firefox и Edge, чтобы обеспечить доступность для пользователей.</w:t>
      </w:r>
    </w:p>
    <w:p w14:paraId="130EB941" w14:textId="77777777" w:rsidR="00BE2FE5" w:rsidRPr="00BE2FE5" w:rsidRDefault="00BE2FE5" w:rsidP="00BE2FE5">
      <w:pPr>
        <w:rPr>
          <w:lang w:val="ru-RU"/>
        </w:rPr>
      </w:pPr>
    </w:p>
    <w:p w14:paraId="655DA690" w14:textId="092851E3" w:rsidR="00BE2FE5" w:rsidRDefault="00BE2FE5" w:rsidP="00BE2FE5">
      <w:pPr>
        <w:rPr>
          <w:lang w:val="ru-RU"/>
        </w:rPr>
      </w:pPr>
      <w:r w:rsidRPr="00BE2FE5">
        <w:rPr>
          <w:lang w:val="ru-RU"/>
        </w:rPr>
        <w:t xml:space="preserve"> - Система должна работать на операционных системах Windows, </w:t>
      </w:r>
      <w:proofErr w:type="spellStart"/>
      <w:r w:rsidRPr="00BE2FE5">
        <w:rPr>
          <w:lang w:val="ru-RU"/>
        </w:rPr>
        <w:t>macOS</w:t>
      </w:r>
      <w:proofErr w:type="spellEnd"/>
      <w:r w:rsidRPr="00BE2FE5">
        <w:rPr>
          <w:lang w:val="ru-RU"/>
        </w:rPr>
        <w:t xml:space="preserve"> и Linux.</w:t>
      </w:r>
    </w:p>
    <w:p w14:paraId="6ADA277C" w14:textId="0811E334" w:rsidR="00661098" w:rsidRDefault="00661098" w:rsidP="00BE2FE5">
      <w:pPr>
        <w:rPr>
          <w:lang w:val="ru-RU"/>
        </w:rPr>
      </w:pPr>
    </w:p>
    <w:p w14:paraId="0C398E4F" w14:textId="77777777" w:rsidR="00661098" w:rsidRPr="00661098" w:rsidRDefault="00661098" w:rsidP="00661098">
      <w:pPr>
        <w:rPr>
          <w:b/>
          <w:bCs/>
          <w:lang w:val="ru-RU"/>
        </w:rPr>
      </w:pPr>
      <w:r w:rsidRPr="00661098">
        <w:rPr>
          <w:b/>
          <w:bCs/>
          <w:lang w:val="ru-RU"/>
        </w:rPr>
        <w:t>Приоритет: 1</w:t>
      </w:r>
    </w:p>
    <w:p w14:paraId="31460900" w14:textId="1715372E" w:rsidR="00661098" w:rsidRPr="00661098" w:rsidRDefault="00661098" w:rsidP="00661098">
      <w:pPr>
        <w:rPr>
          <w:b/>
          <w:bCs/>
          <w:lang w:val="ru-RU"/>
        </w:rPr>
      </w:pPr>
      <w:r w:rsidRPr="00661098">
        <w:rPr>
          <w:b/>
          <w:bCs/>
          <w:lang w:val="ru-RU"/>
        </w:rPr>
        <w:t>Риск: В</w:t>
      </w:r>
    </w:p>
    <w:p w14:paraId="253B542D" w14:textId="385FA7C7" w:rsidR="00BE2FE5" w:rsidRDefault="00BE2FE5" w:rsidP="00BE2FE5">
      <w:pPr>
        <w:pStyle w:val="3"/>
        <w:rPr>
          <w:lang w:val="ru-RU"/>
        </w:rPr>
      </w:pPr>
      <w:bookmarkStart w:id="89" w:name="_Toc151655937"/>
      <w:r>
        <w:rPr>
          <w:lang w:val="ru-RU"/>
        </w:rPr>
        <w:t>Масштабируемость</w:t>
      </w:r>
      <w:bookmarkEnd w:id="89"/>
    </w:p>
    <w:p w14:paraId="48B459C1" w14:textId="72625FAA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Программное обеспечение должно быть спроектировано с учетом возможности масштабирования для обеспечения роста количества пользователей и объема данных.</w:t>
      </w:r>
    </w:p>
    <w:p w14:paraId="42FCF013" w14:textId="0880E393" w:rsidR="00661098" w:rsidRDefault="00661098" w:rsidP="00BE2FE5">
      <w:pPr>
        <w:rPr>
          <w:lang w:val="ru-RU"/>
        </w:rPr>
      </w:pPr>
    </w:p>
    <w:p w14:paraId="570C4074" w14:textId="77777777" w:rsidR="00661098" w:rsidRPr="00661098" w:rsidRDefault="00661098" w:rsidP="00661098">
      <w:pPr>
        <w:rPr>
          <w:b/>
          <w:bCs/>
          <w:lang w:val="ru-RU"/>
        </w:rPr>
      </w:pPr>
      <w:r w:rsidRPr="00661098">
        <w:rPr>
          <w:b/>
          <w:bCs/>
          <w:lang w:val="ru-RU"/>
        </w:rPr>
        <w:t>Приоритет: 1</w:t>
      </w:r>
    </w:p>
    <w:p w14:paraId="53A72A02" w14:textId="0C118CFE" w:rsidR="00661098" w:rsidRPr="00BE2FE5" w:rsidRDefault="00661098" w:rsidP="00661098">
      <w:pPr>
        <w:rPr>
          <w:lang w:val="ru-RU"/>
        </w:rPr>
      </w:pPr>
      <w:r w:rsidRPr="00661098">
        <w:rPr>
          <w:b/>
          <w:bCs/>
          <w:lang w:val="ru-RU"/>
        </w:rPr>
        <w:t>Риск: В</w:t>
      </w:r>
    </w:p>
    <w:p w14:paraId="0D137DDB" w14:textId="12F49310" w:rsidR="00BE2FE5" w:rsidRDefault="00BE2FE5" w:rsidP="00BE2FE5">
      <w:pPr>
        <w:pStyle w:val="3"/>
        <w:rPr>
          <w:lang w:val="ru-RU"/>
        </w:rPr>
      </w:pPr>
      <w:bookmarkStart w:id="90" w:name="_Toc151655938"/>
      <w:r>
        <w:rPr>
          <w:lang w:val="ru-RU"/>
        </w:rPr>
        <w:t>Обслуживание</w:t>
      </w:r>
      <w:bookmarkEnd w:id="90"/>
    </w:p>
    <w:p w14:paraId="4BBA8C0D" w14:textId="53C172A8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Система должна обеспечивать возможность регулярного обслуживания и обновления, включая резервное копирование данных.</w:t>
      </w:r>
    </w:p>
    <w:p w14:paraId="3F586E2C" w14:textId="3E877157" w:rsidR="00661098" w:rsidRDefault="00661098" w:rsidP="00BE2FE5">
      <w:pPr>
        <w:rPr>
          <w:lang w:val="ru-RU"/>
        </w:rPr>
      </w:pPr>
    </w:p>
    <w:p w14:paraId="6AD6B6E2" w14:textId="77777777" w:rsidR="00661098" w:rsidRPr="00661098" w:rsidRDefault="00661098" w:rsidP="00661098">
      <w:pPr>
        <w:rPr>
          <w:b/>
          <w:bCs/>
          <w:lang w:val="ru-RU"/>
        </w:rPr>
      </w:pPr>
      <w:r w:rsidRPr="00661098">
        <w:rPr>
          <w:b/>
          <w:bCs/>
          <w:lang w:val="ru-RU"/>
        </w:rPr>
        <w:t>Приоритет: 1</w:t>
      </w:r>
    </w:p>
    <w:p w14:paraId="6D13EAE6" w14:textId="4A32DFFB" w:rsidR="00661098" w:rsidRPr="00BE2FE5" w:rsidRDefault="00661098" w:rsidP="00661098">
      <w:pPr>
        <w:rPr>
          <w:lang w:val="ru-RU"/>
        </w:rPr>
      </w:pPr>
      <w:r w:rsidRPr="00661098">
        <w:rPr>
          <w:b/>
          <w:bCs/>
          <w:lang w:val="ru-RU"/>
        </w:rPr>
        <w:t>Риск: В</w:t>
      </w:r>
    </w:p>
    <w:p w14:paraId="2844916D" w14:textId="5FE8F5BC" w:rsidR="00BE2FE5" w:rsidRDefault="00BE2FE5" w:rsidP="00BE2FE5">
      <w:pPr>
        <w:pStyle w:val="3"/>
        <w:rPr>
          <w:lang w:val="ru-RU"/>
        </w:rPr>
      </w:pPr>
      <w:bookmarkStart w:id="91" w:name="_Toc151655939"/>
      <w:r>
        <w:rPr>
          <w:lang w:val="ru-RU"/>
        </w:rPr>
        <w:t>Интеграция</w:t>
      </w:r>
      <w:bookmarkEnd w:id="91"/>
    </w:p>
    <w:p w14:paraId="07281B12" w14:textId="754026A6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Программное обеспечение должно обеспечивать возможность интеграции с внешними системами, используя стандартные API и форматы данных.</w:t>
      </w:r>
    </w:p>
    <w:p w14:paraId="3917AFDC" w14:textId="5CC24C2F" w:rsidR="00661098" w:rsidRDefault="00661098" w:rsidP="00BE2FE5">
      <w:pPr>
        <w:rPr>
          <w:lang w:val="ru-RU"/>
        </w:rPr>
      </w:pPr>
    </w:p>
    <w:p w14:paraId="37BCAE90" w14:textId="77777777" w:rsidR="00661098" w:rsidRPr="00661098" w:rsidRDefault="00661098" w:rsidP="00661098">
      <w:pPr>
        <w:rPr>
          <w:b/>
          <w:bCs/>
          <w:lang w:val="ru-RU"/>
        </w:rPr>
      </w:pPr>
      <w:r w:rsidRPr="00661098">
        <w:rPr>
          <w:b/>
          <w:bCs/>
          <w:lang w:val="ru-RU"/>
        </w:rPr>
        <w:t>Приоритет: 1</w:t>
      </w:r>
    </w:p>
    <w:p w14:paraId="24F188EF" w14:textId="5C819191" w:rsidR="00661098" w:rsidRPr="00661098" w:rsidRDefault="00661098" w:rsidP="00661098">
      <w:pPr>
        <w:rPr>
          <w:b/>
          <w:bCs/>
          <w:lang w:val="ru-RU"/>
        </w:rPr>
      </w:pPr>
      <w:r w:rsidRPr="00661098">
        <w:rPr>
          <w:b/>
          <w:bCs/>
          <w:lang w:val="ru-RU"/>
        </w:rPr>
        <w:t>Риск: В</w:t>
      </w:r>
    </w:p>
    <w:p w14:paraId="3064821C" w14:textId="47F9CCB2" w:rsidR="00BE2FE5" w:rsidRDefault="00BE2FE5" w:rsidP="00BE2FE5">
      <w:pPr>
        <w:pStyle w:val="3"/>
        <w:rPr>
          <w:lang w:val="ru-RU"/>
        </w:rPr>
      </w:pPr>
      <w:bookmarkStart w:id="92" w:name="_Toc151655940"/>
      <w:r>
        <w:rPr>
          <w:lang w:val="ru-RU"/>
        </w:rPr>
        <w:t>Поддержка пользователей</w:t>
      </w:r>
      <w:bookmarkEnd w:id="92"/>
    </w:p>
    <w:p w14:paraId="552EACB1" w14:textId="7FD590A9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Система должна предоставлять возможность обучения пользователей и предоставления технической поддержки в рабочее время с 9:00 до 18:00 по местному времени.</w:t>
      </w:r>
    </w:p>
    <w:p w14:paraId="3F1B97FC" w14:textId="03C91953" w:rsidR="00661098" w:rsidRDefault="00661098" w:rsidP="00BE2FE5">
      <w:pPr>
        <w:rPr>
          <w:lang w:val="ru-RU"/>
        </w:rPr>
      </w:pPr>
    </w:p>
    <w:p w14:paraId="1530DEC1" w14:textId="77777777" w:rsidR="00661098" w:rsidRPr="00661098" w:rsidRDefault="00661098" w:rsidP="00661098">
      <w:pPr>
        <w:rPr>
          <w:b/>
          <w:bCs/>
          <w:lang w:val="ru-RU"/>
        </w:rPr>
      </w:pPr>
      <w:r w:rsidRPr="00661098">
        <w:rPr>
          <w:b/>
          <w:bCs/>
          <w:lang w:val="ru-RU"/>
        </w:rPr>
        <w:t>Приоритет: 2</w:t>
      </w:r>
    </w:p>
    <w:p w14:paraId="54DD46A4" w14:textId="0EDE4990" w:rsidR="00661098" w:rsidRPr="00661098" w:rsidRDefault="00661098" w:rsidP="00661098">
      <w:pPr>
        <w:rPr>
          <w:b/>
          <w:bCs/>
          <w:lang w:val="ru-RU"/>
        </w:rPr>
      </w:pPr>
      <w:r w:rsidRPr="00661098">
        <w:rPr>
          <w:b/>
          <w:bCs/>
          <w:lang w:val="ru-RU"/>
        </w:rPr>
        <w:t>Риск: В</w:t>
      </w:r>
    </w:p>
    <w:p w14:paraId="26B74C1D" w14:textId="7E8C3944" w:rsidR="00BE2FE5" w:rsidRDefault="00BE2FE5" w:rsidP="00BE2FE5">
      <w:pPr>
        <w:pStyle w:val="3"/>
        <w:rPr>
          <w:lang w:val="ru-RU"/>
        </w:rPr>
      </w:pPr>
      <w:bookmarkStart w:id="93" w:name="_Toc151655941"/>
      <w:r>
        <w:rPr>
          <w:lang w:val="ru-RU"/>
        </w:rPr>
        <w:t>Законодательные требования</w:t>
      </w:r>
      <w:bookmarkEnd w:id="93"/>
    </w:p>
    <w:p w14:paraId="647DEC33" w14:textId="538E7FD8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Программное обеспечение должно соответствовать законодательным требованиям, особенно в отношении хранения и обработки данных.</w:t>
      </w:r>
    </w:p>
    <w:p w14:paraId="1CCB71F0" w14:textId="1F9F5962" w:rsidR="00661098" w:rsidRDefault="00661098" w:rsidP="00BE2FE5">
      <w:pPr>
        <w:rPr>
          <w:lang w:val="ru-RU"/>
        </w:rPr>
      </w:pPr>
    </w:p>
    <w:p w14:paraId="785C67AB" w14:textId="77777777" w:rsidR="00661098" w:rsidRPr="00661098" w:rsidRDefault="00661098" w:rsidP="00661098">
      <w:pPr>
        <w:rPr>
          <w:b/>
          <w:bCs/>
          <w:lang w:val="ru-RU"/>
        </w:rPr>
      </w:pPr>
      <w:r w:rsidRPr="00661098">
        <w:rPr>
          <w:b/>
          <w:bCs/>
          <w:lang w:val="ru-RU"/>
        </w:rPr>
        <w:t>Приоритет: 1</w:t>
      </w:r>
    </w:p>
    <w:p w14:paraId="3F34B4A2" w14:textId="0C020EA0" w:rsidR="00661098" w:rsidRPr="00661098" w:rsidRDefault="00661098" w:rsidP="00661098">
      <w:pPr>
        <w:rPr>
          <w:b/>
          <w:bCs/>
          <w:lang w:val="ru-RU"/>
        </w:rPr>
      </w:pPr>
      <w:r w:rsidRPr="00661098">
        <w:rPr>
          <w:b/>
          <w:bCs/>
          <w:lang w:val="ru-RU"/>
        </w:rPr>
        <w:t>Риск: К</w:t>
      </w:r>
    </w:p>
    <w:p w14:paraId="35A57A76" w14:textId="2857E280" w:rsidR="00BE2FE5" w:rsidRDefault="00BE2FE5" w:rsidP="00BE2FE5">
      <w:pPr>
        <w:rPr>
          <w:lang w:val="ru-RU"/>
        </w:rPr>
      </w:pPr>
    </w:p>
    <w:p w14:paraId="40C0A7B7" w14:textId="1A2D02A6" w:rsidR="00901B81" w:rsidRDefault="00901B81" w:rsidP="00901B81">
      <w:pPr>
        <w:pStyle w:val="2"/>
        <w:rPr>
          <w:lang w:val="ru-RU"/>
        </w:rPr>
      </w:pPr>
      <w:bookmarkStart w:id="94" w:name="_Toc151655942"/>
      <w:r>
        <w:rPr>
          <w:lang w:val="ru-RU"/>
        </w:rPr>
        <w:t>Дополнительные комментарии</w:t>
      </w:r>
      <w:bookmarkEnd w:id="94"/>
    </w:p>
    <w:p w14:paraId="1D333B31" w14:textId="77777777" w:rsidR="00901B81" w:rsidRPr="00901B81" w:rsidRDefault="00901B81" w:rsidP="00901B81">
      <w:pPr>
        <w:pStyle w:val="1Einrckung"/>
        <w:rPr>
          <w:lang w:val="ru-RU"/>
        </w:rPr>
      </w:pPr>
      <w:r w:rsidRPr="00901B81">
        <w:rPr>
          <w:lang w:val="ru-RU"/>
        </w:rPr>
        <w:lastRenderedPageBreak/>
        <w:t>При разработке и реализации системы "СТРОЙТЕХ" важно учитывать следующие аспекты:</w:t>
      </w:r>
    </w:p>
    <w:p w14:paraId="517276AE" w14:textId="77777777" w:rsidR="00901B81" w:rsidRPr="00901B81" w:rsidRDefault="00901B81" w:rsidP="00901B81">
      <w:pPr>
        <w:pStyle w:val="1Einrckung"/>
        <w:rPr>
          <w:lang w:val="ru-RU"/>
        </w:rPr>
      </w:pPr>
    </w:p>
    <w:p w14:paraId="2F3FCDAC" w14:textId="77777777" w:rsidR="00901B81" w:rsidRPr="00901B81" w:rsidRDefault="00901B81" w:rsidP="00901B81">
      <w:pPr>
        <w:pStyle w:val="1Einrckung"/>
        <w:rPr>
          <w:lang w:val="ru-RU"/>
        </w:rPr>
      </w:pPr>
      <w:r w:rsidRPr="00901B81">
        <w:rPr>
          <w:lang w:val="ru-RU"/>
        </w:rPr>
        <w:t xml:space="preserve">1. </w:t>
      </w:r>
      <w:r w:rsidRPr="00901B81">
        <w:rPr>
          <w:i/>
          <w:iCs/>
          <w:lang w:val="ru-RU"/>
        </w:rPr>
        <w:t>Техническая поддержка и обновления:</w:t>
      </w:r>
      <w:r w:rsidRPr="00901B81">
        <w:rPr>
          <w:lang w:val="ru-RU"/>
        </w:rPr>
        <w:t xml:space="preserve"> Система должна регулярно обновляться и поддерживаться с целью обеспечения ее эффективной работы и соответствия изменяющимся требованиям. Необходимо разработать процедуры обновлений и технической поддержки, а также предусмотреть регулярные аудиты системы.</w:t>
      </w:r>
    </w:p>
    <w:p w14:paraId="3DC21EDE" w14:textId="77777777" w:rsidR="00901B81" w:rsidRPr="00901B81" w:rsidRDefault="00901B81" w:rsidP="00901B81">
      <w:pPr>
        <w:pStyle w:val="1Einrckung"/>
        <w:rPr>
          <w:lang w:val="ru-RU"/>
        </w:rPr>
      </w:pPr>
    </w:p>
    <w:p w14:paraId="5B270D41" w14:textId="77777777" w:rsidR="00901B81" w:rsidRPr="00901B81" w:rsidRDefault="00901B81" w:rsidP="00901B81">
      <w:pPr>
        <w:pStyle w:val="1Einrckung"/>
        <w:rPr>
          <w:lang w:val="ru-RU"/>
        </w:rPr>
      </w:pPr>
      <w:r w:rsidRPr="00901B81">
        <w:rPr>
          <w:lang w:val="ru-RU"/>
        </w:rPr>
        <w:t xml:space="preserve">2. </w:t>
      </w:r>
      <w:r w:rsidRPr="00901B81">
        <w:rPr>
          <w:i/>
          <w:iCs/>
          <w:lang w:val="ru-RU"/>
        </w:rPr>
        <w:t>Обучение пользователей:</w:t>
      </w:r>
      <w:r w:rsidRPr="00901B81">
        <w:rPr>
          <w:lang w:val="ru-RU"/>
        </w:rPr>
        <w:t xml:space="preserve"> Пользователи системы, включая технических директоров, бухгалтеров и менеджеров по закупкам, должны быть обучены в использовании нового программного обеспечения. Необходимо разработать обучающие материалы и организовать обучающие сессии.</w:t>
      </w:r>
    </w:p>
    <w:p w14:paraId="043451F4" w14:textId="77777777" w:rsidR="00901B81" w:rsidRPr="00901B81" w:rsidRDefault="00901B81" w:rsidP="00901B81">
      <w:pPr>
        <w:pStyle w:val="1Einrckung"/>
        <w:rPr>
          <w:lang w:val="ru-RU"/>
        </w:rPr>
      </w:pPr>
    </w:p>
    <w:p w14:paraId="6638C139" w14:textId="77777777" w:rsidR="00901B81" w:rsidRPr="00901B81" w:rsidRDefault="00901B81" w:rsidP="00901B81">
      <w:pPr>
        <w:pStyle w:val="1Einrckung"/>
        <w:rPr>
          <w:lang w:val="ru-RU"/>
        </w:rPr>
      </w:pPr>
      <w:r w:rsidRPr="00901B81">
        <w:rPr>
          <w:lang w:val="ru-RU"/>
        </w:rPr>
        <w:t xml:space="preserve">3. </w:t>
      </w:r>
      <w:r w:rsidRPr="00901B81">
        <w:rPr>
          <w:i/>
          <w:iCs/>
          <w:lang w:val="ru-RU"/>
        </w:rPr>
        <w:t>Защита данных:</w:t>
      </w:r>
      <w:r w:rsidRPr="00901B81">
        <w:rPr>
          <w:lang w:val="ru-RU"/>
        </w:rPr>
        <w:t xml:space="preserve"> Безопасность данных имеет высший приоритет. Система должна обеспечивать надежное шифрование данных, контроль доступа и резервное копирование для предотвращения потери информации.</w:t>
      </w:r>
    </w:p>
    <w:p w14:paraId="2A59A1C4" w14:textId="77777777" w:rsidR="00901B81" w:rsidRPr="00901B81" w:rsidRDefault="00901B81" w:rsidP="00901B81">
      <w:pPr>
        <w:pStyle w:val="1Einrckung"/>
        <w:rPr>
          <w:lang w:val="ru-RU"/>
        </w:rPr>
      </w:pPr>
    </w:p>
    <w:p w14:paraId="4B9FB1EC" w14:textId="77777777" w:rsidR="00901B81" w:rsidRPr="00901B81" w:rsidRDefault="00901B81" w:rsidP="00901B81">
      <w:pPr>
        <w:pStyle w:val="1Einrckung"/>
        <w:rPr>
          <w:lang w:val="ru-RU"/>
        </w:rPr>
      </w:pPr>
      <w:r w:rsidRPr="00901B81">
        <w:rPr>
          <w:lang w:val="ru-RU"/>
        </w:rPr>
        <w:t xml:space="preserve">4. </w:t>
      </w:r>
      <w:r w:rsidRPr="00901B81">
        <w:rPr>
          <w:i/>
          <w:iCs/>
          <w:lang w:val="ru-RU"/>
        </w:rPr>
        <w:t>Интеграция с другими системами</w:t>
      </w:r>
      <w:proofErr w:type="gramStart"/>
      <w:r w:rsidRPr="00901B81">
        <w:rPr>
          <w:i/>
          <w:iCs/>
          <w:lang w:val="ru-RU"/>
        </w:rPr>
        <w:t>:</w:t>
      </w:r>
      <w:r w:rsidRPr="00901B81">
        <w:rPr>
          <w:lang w:val="ru-RU"/>
        </w:rPr>
        <w:t xml:space="preserve"> Если</w:t>
      </w:r>
      <w:proofErr w:type="gramEnd"/>
      <w:r w:rsidRPr="00901B81">
        <w:rPr>
          <w:lang w:val="ru-RU"/>
        </w:rPr>
        <w:t xml:space="preserve"> компания уже использует другие системы или приложения, необходимо учесть требования к интеграции "СТРОЙТЕХ" с ними. Это позволит обеспечить беспрепятственный обмен данными и снизить дублирование информации.</w:t>
      </w:r>
    </w:p>
    <w:p w14:paraId="48797CC8" w14:textId="77777777" w:rsidR="00901B81" w:rsidRPr="00901B81" w:rsidRDefault="00901B81" w:rsidP="00901B81">
      <w:pPr>
        <w:pStyle w:val="1Einrckung"/>
        <w:rPr>
          <w:lang w:val="ru-RU"/>
        </w:rPr>
      </w:pPr>
    </w:p>
    <w:p w14:paraId="77B4DA85" w14:textId="77777777" w:rsidR="00901B81" w:rsidRPr="00901B81" w:rsidRDefault="00901B81" w:rsidP="00901B81">
      <w:pPr>
        <w:pStyle w:val="1Einrckung"/>
        <w:rPr>
          <w:lang w:val="ru-RU"/>
        </w:rPr>
      </w:pPr>
      <w:r w:rsidRPr="00901B81">
        <w:rPr>
          <w:lang w:val="ru-RU"/>
        </w:rPr>
        <w:t xml:space="preserve">5. </w:t>
      </w:r>
      <w:r w:rsidRPr="00901B81">
        <w:rPr>
          <w:i/>
          <w:iCs/>
          <w:lang w:val="ru-RU"/>
        </w:rPr>
        <w:t>Соблюдение законодательства</w:t>
      </w:r>
      <w:proofErr w:type="gramStart"/>
      <w:r w:rsidRPr="00901B81">
        <w:rPr>
          <w:i/>
          <w:iCs/>
          <w:lang w:val="ru-RU"/>
        </w:rPr>
        <w:t>:</w:t>
      </w:r>
      <w:r w:rsidRPr="00901B81">
        <w:rPr>
          <w:lang w:val="ru-RU"/>
        </w:rPr>
        <w:t xml:space="preserve"> Важно</w:t>
      </w:r>
      <w:proofErr w:type="gramEnd"/>
      <w:r w:rsidRPr="00901B81">
        <w:rPr>
          <w:lang w:val="ru-RU"/>
        </w:rPr>
        <w:t xml:space="preserve"> учесть все законодательные нормы и стандарты, которые применимы к обработке данных о проектах и финансовых информации. Это включает в себя соблюдение GDPR, HIPAA или других соответствующих правил.</w:t>
      </w:r>
    </w:p>
    <w:p w14:paraId="703026A9" w14:textId="77777777" w:rsidR="00901B81" w:rsidRPr="00901B81" w:rsidRDefault="00901B81" w:rsidP="00901B81">
      <w:pPr>
        <w:pStyle w:val="1Einrckung"/>
        <w:rPr>
          <w:lang w:val="ru-RU"/>
        </w:rPr>
      </w:pPr>
    </w:p>
    <w:p w14:paraId="02481576" w14:textId="77777777" w:rsidR="00901B81" w:rsidRPr="00901B81" w:rsidRDefault="00901B81" w:rsidP="00901B81">
      <w:pPr>
        <w:pStyle w:val="1Einrckung"/>
        <w:rPr>
          <w:lang w:val="ru-RU"/>
        </w:rPr>
      </w:pPr>
      <w:r w:rsidRPr="00901B81">
        <w:rPr>
          <w:lang w:val="ru-RU"/>
        </w:rPr>
        <w:t xml:space="preserve">6. </w:t>
      </w:r>
      <w:r w:rsidRPr="00901B81">
        <w:rPr>
          <w:i/>
          <w:iCs/>
          <w:lang w:val="ru-RU"/>
        </w:rPr>
        <w:t>Тестирование и обеспечение качества:</w:t>
      </w:r>
      <w:r w:rsidRPr="00901B81">
        <w:rPr>
          <w:lang w:val="ru-RU"/>
        </w:rPr>
        <w:t xml:space="preserve"> Процедуры тестирования, включая функциональное, интеграционное и безопасность, должны быть четко определены. Только после успешного завершения тестирования система может быть внедрена.</w:t>
      </w:r>
    </w:p>
    <w:p w14:paraId="226C1148" w14:textId="77777777" w:rsidR="00901B81" w:rsidRPr="00901B81" w:rsidRDefault="00901B81" w:rsidP="00901B81">
      <w:pPr>
        <w:pStyle w:val="1Einrckung"/>
        <w:rPr>
          <w:lang w:val="ru-RU"/>
        </w:rPr>
      </w:pPr>
    </w:p>
    <w:p w14:paraId="26DFC097" w14:textId="77777777" w:rsidR="00901B81" w:rsidRPr="00901B81" w:rsidRDefault="00901B81" w:rsidP="00901B81">
      <w:pPr>
        <w:pStyle w:val="1Einrckung"/>
        <w:rPr>
          <w:lang w:val="ru-RU"/>
        </w:rPr>
      </w:pPr>
      <w:r w:rsidRPr="00901B81">
        <w:rPr>
          <w:lang w:val="ru-RU"/>
        </w:rPr>
        <w:t xml:space="preserve">7. </w:t>
      </w:r>
      <w:r w:rsidRPr="00901B81">
        <w:rPr>
          <w:i/>
          <w:iCs/>
          <w:lang w:val="ru-RU"/>
        </w:rPr>
        <w:t>Аудит и мониторинг:</w:t>
      </w:r>
      <w:r w:rsidRPr="00901B81">
        <w:rPr>
          <w:lang w:val="ru-RU"/>
        </w:rPr>
        <w:t xml:space="preserve"> Регулярные аудиты и мониторинг системы позволят выявлять потенциальные проблемы и несанкционированные действия, обеспечивая безопасность и надежность.</w:t>
      </w:r>
    </w:p>
    <w:p w14:paraId="70EC2BA2" w14:textId="77777777" w:rsidR="00901B81" w:rsidRPr="00901B81" w:rsidRDefault="00901B81" w:rsidP="00901B81">
      <w:pPr>
        <w:pStyle w:val="1Einrckung"/>
        <w:rPr>
          <w:lang w:val="ru-RU"/>
        </w:rPr>
      </w:pPr>
    </w:p>
    <w:p w14:paraId="3A618EE8" w14:textId="70B504F0" w:rsidR="007823B5" w:rsidRPr="0054194C" w:rsidRDefault="00901B81" w:rsidP="00901B81">
      <w:pPr>
        <w:pStyle w:val="1Einrckung"/>
        <w:rPr>
          <w:lang w:val="ru-RU"/>
        </w:rPr>
      </w:pPr>
      <w:r w:rsidRPr="00901B81">
        <w:rPr>
          <w:lang w:val="ru-RU"/>
        </w:rPr>
        <w:t xml:space="preserve">8. </w:t>
      </w:r>
      <w:r w:rsidRPr="00901B81">
        <w:rPr>
          <w:i/>
          <w:iCs/>
          <w:lang w:val="ru-RU"/>
        </w:rPr>
        <w:t>Постоянное улучшение:</w:t>
      </w:r>
      <w:r w:rsidRPr="00901B81">
        <w:rPr>
          <w:lang w:val="ru-RU"/>
        </w:rPr>
        <w:t xml:space="preserve"> Процесс разработки не заканчивается после внедрения системы. Необходимо предусмотреть механизмы для постоянного улучшения функциональности и производительности "СТРОЙТЕХ" на основе обратной связи от пользователей и изменяющихся потребностей компании.</w:t>
      </w:r>
    </w:p>
    <w:p w14:paraId="4BB41DF1" w14:textId="77777777" w:rsidR="00ED55E3" w:rsidRPr="00991D2A" w:rsidRDefault="00ED55E3" w:rsidP="007823B5">
      <w:pPr>
        <w:rPr>
          <w:lang w:val="ru-RU"/>
        </w:rPr>
      </w:pPr>
    </w:p>
    <w:sectPr w:rsidR="00ED55E3" w:rsidRPr="00991D2A" w:rsidSect="00C8732B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7FD92" w14:textId="77777777" w:rsidR="002A335F" w:rsidRDefault="002A335F">
      <w:r>
        <w:separator/>
      </w:r>
    </w:p>
  </w:endnote>
  <w:endnote w:type="continuationSeparator" w:id="0">
    <w:p w14:paraId="654976AB" w14:textId="77777777" w:rsidR="002A335F" w:rsidRDefault="002A3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45"/>
      <w:gridCol w:w="3345"/>
      <w:gridCol w:w="3345"/>
    </w:tblGrid>
    <w:tr w:rsidR="53212675" w14:paraId="4247D67F" w14:textId="77777777" w:rsidTr="53212675">
      <w:trPr>
        <w:trHeight w:val="300"/>
      </w:trPr>
      <w:tc>
        <w:tcPr>
          <w:tcW w:w="3345" w:type="dxa"/>
        </w:tcPr>
        <w:p w14:paraId="167778A2" w14:textId="6B40677F" w:rsidR="53212675" w:rsidRDefault="53212675" w:rsidP="53212675">
          <w:pPr>
            <w:pStyle w:val="a3"/>
            <w:ind w:left="-115"/>
          </w:pPr>
        </w:p>
      </w:tc>
      <w:tc>
        <w:tcPr>
          <w:tcW w:w="3345" w:type="dxa"/>
        </w:tcPr>
        <w:p w14:paraId="211FC8D9" w14:textId="70582FEE" w:rsidR="53212675" w:rsidRDefault="53212675" w:rsidP="53212675">
          <w:pPr>
            <w:pStyle w:val="a3"/>
            <w:jc w:val="center"/>
          </w:pPr>
        </w:p>
      </w:tc>
      <w:tc>
        <w:tcPr>
          <w:tcW w:w="3345" w:type="dxa"/>
        </w:tcPr>
        <w:p w14:paraId="5D767C43" w14:textId="10D04084" w:rsidR="53212675" w:rsidRDefault="53212675" w:rsidP="53212675">
          <w:pPr>
            <w:pStyle w:val="a3"/>
            <w:ind w:right="-115"/>
            <w:jc w:val="right"/>
          </w:pPr>
        </w:p>
      </w:tc>
    </w:tr>
  </w:tbl>
  <w:p w14:paraId="10FFEAFA" w14:textId="44E56651" w:rsidR="53212675" w:rsidRDefault="53212675" w:rsidP="5321267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9456F" w14:textId="732EECC3" w:rsidR="007823B5" w:rsidRDefault="00081963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5C4B8BC" wp14:editId="78FF3F5E">
              <wp:simplePos x="0" y="0"/>
              <wp:positionH relativeFrom="column">
                <wp:posOffset>1270</wp:posOffset>
              </wp:positionH>
              <wp:positionV relativeFrom="paragraph">
                <wp:posOffset>-18415</wp:posOffset>
              </wp:positionV>
              <wp:extent cx="6303010" cy="0"/>
              <wp:effectExtent l="10795" t="10160" r="10795" b="8890"/>
              <wp:wrapNone/>
              <wp:docPr id="67282058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301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DBE46E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1.45pt" to="496.4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" o:allowincell="f" strokeweight=".25pt"/>
          </w:pict>
        </mc:Fallback>
      </mc:AlternateContent>
    </w:r>
    <w:r w:rsidR="007823B5">
      <w:tab/>
    </w:r>
  </w:p>
  <w:p w14:paraId="44899C39" w14:textId="77777777" w:rsidR="007823B5" w:rsidRDefault="007823B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1E840" w14:textId="77777777" w:rsidR="002A335F" w:rsidRDefault="002A335F">
      <w:r>
        <w:separator/>
      </w:r>
    </w:p>
  </w:footnote>
  <w:footnote w:type="continuationSeparator" w:id="0">
    <w:p w14:paraId="357D6FA9" w14:textId="77777777" w:rsidR="002A335F" w:rsidRDefault="002A3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C317" w14:textId="29F83C87" w:rsidR="007823B5" w:rsidRDefault="007823B5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</w:rPr>
      <w:tab/>
    </w:r>
    <w:r>
      <w:rPr>
        <w:noProof/>
      </w:rPr>
      <w:tab/>
    </w:r>
    <w:r w:rsidR="003C2555">
      <w:rPr>
        <w:noProof/>
        <w:lang w:val="ru-RU"/>
      </w:rPr>
      <w:t>Страница</w:t>
    </w:r>
    <w:r>
      <w:rPr>
        <w:noProof/>
      </w:rPr>
      <w:t xml:space="preserve"> </w:t>
    </w:r>
    <w:r w:rsidR="000401D5">
      <w:rPr>
        <w:noProof/>
      </w:rPr>
      <w:fldChar w:fldCharType="begin"/>
    </w:r>
    <w:r>
      <w:rPr>
        <w:noProof/>
      </w:rPr>
      <w:instrText xml:space="preserve"> PAGE  \* MERGEFORMAT </w:instrText>
    </w:r>
    <w:r w:rsidR="000401D5">
      <w:rPr>
        <w:noProof/>
      </w:rPr>
      <w:fldChar w:fldCharType="separate"/>
    </w:r>
    <w:r w:rsidR="00FE226B">
      <w:rPr>
        <w:noProof/>
      </w:rPr>
      <w:t>8</w:t>
    </w:r>
    <w:r w:rsidR="000401D5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7823B5" w14:paraId="0F77EB97" w14:textId="77777777">
      <w:trPr>
        <w:trHeight w:hRule="exact" w:val="2000"/>
        <w:jc w:val="center"/>
      </w:trPr>
      <w:tc>
        <w:tcPr>
          <w:tcW w:w="2870" w:type="dxa"/>
        </w:tcPr>
        <w:p w14:paraId="3B163ACE" w14:textId="77777777" w:rsidR="007823B5" w:rsidRDefault="009F39D6" w:rsidP="008824EC">
          <w:pPr>
            <w:spacing w:before="80"/>
            <w:jc w:val="center"/>
            <w:rPr>
              <w:noProof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0BAEC654" wp14:editId="4AFB4CF9">
                <wp:extent cx="1085131" cy="1085131"/>
                <wp:effectExtent l="19050" t="0" r="719" b="0"/>
                <wp:docPr id="1" name="Рисунок 0" descr="file.php?id=2&amp;sid=539ef8ec972c96b413bd1c44d7335c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le.php?id=2&amp;sid=539ef8ec972c96b413bd1c44d7335c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DAB758" w14:textId="77777777" w:rsidR="00C23016" w:rsidRDefault="00C23016">
          <w:pPr>
            <w:spacing w:before="80"/>
            <w:rPr>
              <w:noProof/>
            </w:rPr>
          </w:pPr>
        </w:p>
      </w:tc>
      <w:tc>
        <w:tcPr>
          <w:tcW w:w="4477" w:type="dxa"/>
        </w:tcPr>
        <w:p w14:paraId="07B881E4" w14:textId="77777777" w:rsidR="007823B5" w:rsidRPr="00842301" w:rsidRDefault="007823B5">
          <w:pPr>
            <w:jc w:val="center"/>
            <w:rPr>
              <w:i/>
              <w:noProof/>
              <w:lang w:val="en-GB"/>
            </w:rPr>
          </w:pPr>
        </w:p>
        <w:p w14:paraId="4C5BAFEA" w14:textId="77777777" w:rsidR="007823B5" w:rsidRPr="00842301" w:rsidRDefault="007823B5">
          <w:pPr>
            <w:jc w:val="center"/>
            <w:rPr>
              <w:noProof/>
              <w:lang w:val="en-GB"/>
            </w:rPr>
          </w:pPr>
        </w:p>
        <w:p w14:paraId="747884AA" w14:textId="70B16675" w:rsidR="007823B5" w:rsidRPr="00212AD2" w:rsidRDefault="00A62982" w:rsidP="003C2555">
          <w:pPr>
            <w:spacing w:before="120"/>
            <w:jc w:val="center"/>
            <w:rPr>
              <w:i/>
              <w:noProof/>
              <w:lang w:val="ru-RU"/>
            </w:rPr>
          </w:pPr>
          <w:r>
            <w:rPr>
              <w:b/>
              <w:lang w:val="ru-RU"/>
            </w:rPr>
            <w:t>Спецификация требований к программному обеспечению</w:t>
          </w:r>
          <w:r w:rsidR="00F663EA" w:rsidRPr="00A62982"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для</w:t>
          </w:r>
          <w:r w:rsidR="004D54DC" w:rsidRPr="00A62982">
            <w:rPr>
              <w:b/>
              <w:noProof/>
              <w:lang w:val="ru-RU"/>
            </w:rPr>
            <w:t xml:space="preserve"> </w:t>
          </w:r>
          <w:r w:rsidR="003C2555">
            <w:rPr>
              <w:b/>
              <w:noProof/>
              <w:lang w:val="ru-RU"/>
            </w:rPr>
            <w:t xml:space="preserve">Проекта </w:t>
          </w:r>
          <w:r w:rsidR="00212AD2">
            <w:rPr>
              <w:b/>
              <w:noProof/>
              <w:lang w:val="ru-RU"/>
            </w:rPr>
            <w:t>«Конкурсная документация»</w:t>
          </w:r>
        </w:p>
      </w:tc>
      <w:tc>
        <w:tcPr>
          <w:tcW w:w="2639" w:type="dxa"/>
        </w:tcPr>
        <w:p w14:paraId="4E8653BC" w14:textId="637E51A8" w:rsidR="007823B5" w:rsidRPr="00212AD2" w:rsidRDefault="003C2555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Автор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="007823B5" w:rsidRPr="003C2555">
            <w:rPr>
              <w:noProof/>
              <w:lang w:val="ru-RU"/>
            </w:rPr>
            <w:t xml:space="preserve"> </w:t>
          </w:r>
          <w:r w:rsidR="007823B5" w:rsidRPr="003C2555">
            <w:rPr>
              <w:caps/>
              <w:noProof/>
              <w:lang w:val="ru-RU"/>
            </w:rPr>
            <w:tab/>
          </w:r>
          <w:r w:rsidR="00212AD2" w:rsidRPr="00212AD2">
            <w:rPr>
              <w:caps/>
              <w:noProof/>
              <w:sz w:val="16"/>
              <w:szCs w:val="16"/>
              <w:lang w:val="ru-RU"/>
            </w:rPr>
            <w:t>Команда7</w:t>
          </w:r>
        </w:p>
        <w:p w14:paraId="12473562" w14:textId="69503EB7" w:rsidR="007823B5" w:rsidRPr="00212AD2" w:rsidRDefault="003C2555" w:rsidP="003C2555">
          <w:pPr>
            <w:tabs>
              <w:tab w:val="right" w:pos="2481"/>
            </w:tabs>
            <w:spacing w:before="180"/>
            <w:jc w:val="right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№ документа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 w:rsidR="00212AD2" w:rsidRPr="00212AD2">
            <w:rPr>
              <w:noProof/>
              <w:sz w:val="16"/>
              <w:szCs w:val="16"/>
              <w:lang w:val="ru-RU"/>
            </w:rPr>
            <w:t>Команда</w:t>
          </w:r>
          <w:r w:rsidR="00212AD2">
            <w:rPr>
              <w:noProof/>
              <w:sz w:val="16"/>
              <w:szCs w:val="16"/>
              <w:lang w:val="ru-RU"/>
            </w:rPr>
            <w:t>7-001</w:t>
          </w:r>
        </w:p>
        <w:p w14:paraId="50D79B29" w14:textId="1ED39E21" w:rsidR="007823B5" w:rsidRPr="003C2555" w:rsidRDefault="003C2555">
          <w:pPr>
            <w:tabs>
              <w:tab w:val="right" w:pos="2481"/>
            </w:tabs>
            <w:spacing w:before="18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Дата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="007823B5" w:rsidRPr="003C2555">
            <w:rPr>
              <w:noProof/>
              <w:lang w:val="ru-RU"/>
            </w:rPr>
            <w:t xml:space="preserve"> </w:t>
          </w:r>
          <w:r w:rsidR="007823B5" w:rsidRPr="003C2555">
            <w:rPr>
              <w:noProof/>
              <w:lang w:val="ru-RU"/>
            </w:rPr>
            <w:tab/>
          </w:r>
          <w:r w:rsidR="00212AD2" w:rsidRPr="00212AD2">
            <w:rPr>
              <w:noProof/>
              <w:sz w:val="18"/>
              <w:szCs w:val="18"/>
              <w:lang w:val="ru-RU"/>
            </w:rPr>
            <w:t>2023-10-03</w:t>
          </w:r>
        </w:p>
        <w:p w14:paraId="7A685453" w14:textId="2737E5AC" w:rsidR="007823B5" w:rsidRPr="00212AD2" w:rsidRDefault="003C2555" w:rsidP="003C2555">
          <w:pPr>
            <w:tabs>
              <w:tab w:val="right" w:pos="2481"/>
            </w:tabs>
            <w:spacing w:before="18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Страниц</w:t>
          </w:r>
          <w:r w:rsidR="007823B5">
            <w:rPr>
              <w:noProof/>
              <w:sz w:val="18"/>
            </w:rPr>
            <w:t>:</w:t>
          </w:r>
          <w:r w:rsidR="007823B5">
            <w:rPr>
              <w:noProof/>
            </w:rPr>
            <w:t xml:space="preserve"> </w:t>
          </w:r>
          <w:r w:rsidR="007823B5">
            <w:rPr>
              <w:noProof/>
            </w:rPr>
            <w:tab/>
          </w:r>
          <w:r w:rsidR="00212AD2">
            <w:rPr>
              <w:noProof/>
              <w:lang w:val="ru-RU"/>
            </w:rPr>
            <w:t>-</w:t>
          </w:r>
        </w:p>
      </w:tc>
    </w:tr>
  </w:tbl>
  <w:p w14:paraId="0695C804" w14:textId="77777777" w:rsidR="007823B5" w:rsidRDefault="007823B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5E7895"/>
    <w:multiLevelType w:val="hybridMultilevel"/>
    <w:tmpl w:val="8A488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3F52"/>
    <w:multiLevelType w:val="hybridMultilevel"/>
    <w:tmpl w:val="2DB02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7A48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55F"/>
    <w:multiLevelType w:val="hybridMultilevel"/>
    <w:tmpl w:val="5D503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A312E"/>
    <w:multiLevelType w:val="multilevel"/>
    <w:tmpl w:val="E238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FA6972"/>
    <w:multiLevelType w:val="hybridMultilevel"/>
    <w:tmpl w:val="284C7556"/>
    <w:lvl w:ilvl="0" w:tplc="F964212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1D1D0F2C"/>
    <w:multiLevelType w:val="hybridMultilevel"/>
    <w:tmpl w:val="79D67A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645940"/>
    <w:multiLevelType w:val="multilevel"/>
    <w:tmpl w:val="8E08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B96E2F"/>
    <w:multiLevelType w:val="hybridMultilevel"/>
    <w:tmpl w:val="944E2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F16C1"/>
    <w:multiLevelType w:val="hybridMultilevel"/>
    <w:tmpl w:val="02D63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81C89"/>
    <w:multiLevelType w:val="hybridMultilevel"/>
    <w:tmpl w:val="CEF08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84648"/>
    <w:multiLevelType w:val="hybridMultilevel"/>
    <w:tmpl w:val="E670E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66292"/>
    <w:multiLevelType w:val="multilevel"/>
    <w:tmpl w:val="7E7A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9F657D"/>
    <w:multiLevelType w:val="hybridMultilevel"/>
    <w:tmpl w:val="67B03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F71C5"/>
    <w:multiLevelType w:val="hybridMultilevel"/>
    <w:tmpl w:val="D6C2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57CED"/>
    <w:multiLevelType w:val="hybridMultilevel"/>
    <w:tmpl w:val="027A6130"/>
    <w:lvl w:ilvl="0" w:tplc="320EA5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74D74D8"/>
    <w:multiLevelType w:val="hybridMultilevel"/>
    <w:tmpl w:val="C1A2EA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D0B7F2C"/>
    <w:multiLevelType w:val="hybridMultilevel"/>
    <w:tmpl w:val="0BC24F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DE127F8"/>
    <w:multiLevelType w:val="hybridMultilevel"/>
    <w:tmpl w:val="386AA444"/>
    <w:lvl w:ilvl="0" w:tplc="8BC440F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C07871"/>
    <w:multiLevelType w:val="hybridMultilevel"/>
    <w:tmpl w:val="ACE68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936910">
    <w:abstractNumId w:val="0"/>
  </w:num>
  <w:num w:numId="2" w16cid:durableId="420878431">
    <w:abstractNumId w:val="17"/>
  </w:num>
  <w:num w:numId="3" w16cid:durableId="646403537">
    <w:abstractNumId w:val="18"/>
  </w:num>
  <w:num w:numId="4" w16cid:durableId="1225023731">
    <w:abstractNumId w:val="14"/>
  </w:num>
  <w:num w:numId="5" w16cid:durableId="825510180">
    <w:abstractNumId w:val="12"/>
  </w:num>
  <w:num w:numId="6" w16cid:durableId="790708588">
    <w:abstractNumId w:val="15"/>
  </w:num>
  <w:num w:numId="7" w16cid:durableId="1784612091">
    <w:abstractNumId w:val="11"/>
  </w:num>
  <w:num w:numId="8" w16cid:durableId="2015961015">
    <w:abstractNumId w:val="0"/>
  </w:num>
  <w:num w:numId="9" w16cid:durableId="1968927740">
    <w:abstractNumId w:val="0"/>
  </w:num>
  <w:num w:numId="10" w16cid:durableId="120730777">
    <w:abstractNumId w:val="0"/>
  </w:num>
  <w:num w:numId="11" w16cid:durableId="1091120507">
    <w:abstractNumId w:val="3"/>
  </w:num>
  <w:num w:numId="12" w16cid:durableId="456216953">
    <w:abstractNumId w:val="8"/>
  </w:num>
  <w:num w:numId="13" w16cid:durableId="1621840825">
    <w:abstractNumId w:val="16"/>
  </w:num>
  <w:num w:numId="14" w16cid:durableId="144856729">
    <w:abstractNumId w:val="13"/>
  </w:num>
  <w:num w:numId="15" w16cid:durableId="1537622590">
    <w:abstractNumId w:val="2"/>
  </w:num>
  <w:num w:numId="16" w16cid:durableId="1921866687">
    <w:abstractNumId w:val="10"/>
  </w:num>
  <w:num w:numId="17" w16cid:durableId="1373463000">
    <w:abstractNumId w:val="20"/>
  </w:num>
  <w:num w:numId="18" w16cid:durableId="111704445">
    <w:abstractNumId w:val="9"/>
  </w:num>
  <w:num w:numId="19" w16cid:durableId="1899395456">
    <w:abstractNumId w:val="4"/>
  </w:num>
  <w:num w:numId="20" w16cid:durableId="1097747883">
    <w:abstractNumId w:val="1"/>
  </w:num>
  <w:num w:numId="21" w16cid:durableId="1187061042">
    <w:abstractNumId w:val="7"/>
  </w:num>
  <w:num w:numId="22" w16cid:durableId="1980529627">
    <w:abstractNumId w:val="5"/>
  </w:num>
  <w:num w:numId="23" w16cid:durableId="1219703745">
    <w:abstractNumId w:val="19"/>
  </w:num>
  <w:num w:numId="24" w16cid:durableId="21188669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EA"/>
    <w:rsid w:val="00002CAE"/>
    <w:rsid w:val="000169EF"/>
    <w:rsid w:val="0002233A"/>
    <w:rsid w:val="000261B4"/>
    <w:rsid w:val="000376B4"/>
    <w:rsid w:val="000401D5"/>
    <w:rsid w:val="00081963"/>
    <w:rsid w:val="00086525"/>
    <w:rsid w:val="000901D3"/>
    <w:rsid w:val="000B25C3"/>
    <w:rsid w:val="000F0E95"/>
    <w:rsid w:val="000F0F55"/>
    <w:rsid w:val="001343C1"/>
    <w:rsid w:val="001379A3"/>
    <w:rsid w:val="00157B34"/>
    <w:rsid w:val="0016049A"/>
    <w:rsid w:val="00161C00"/>
    <w:rsid w:val="0016726E"/>
    <w:rsid w:val="00167F44"/>
    <w:rsid w:val="0017419E"/>
    <w:rsid w:val="00175ED9"/>
    <w:rsid w:val="00181105"/>
    <w:rsid w:val="00192770"/>
    <w:rsid w:val="001B2C49"/>
    <w:rsid w:val="001B380C"/>
    <w:rsid w:val="001B489C"/>
    <w:rsid w:val="001C1B9A"/>
    <w:rsid w:val="001C7218"/>
    <w:rsid w:val="001E188C"/>
    <w:rsid w:val="001E5EA3"/>
    <w:rsid w:val="001F623E"/>
    <w:rsid w:val="00201008"/>
    <w:rsid w:val="00206C47"/>
    <w:rsid w:val="0021158A"/>
    <w:rsid w:val="00212AD2"/>
    <w:rsid w:val="00221BA7"/>
    <w:rsid w:val="00227A56"/>
    <w:rsid w:val="00230576"/>
    <w:rsid w:val="002464E4"/>
    <w:rsid w:val="00282302"/>
    <w:rsid w:val="00282EEB"/>
    <w:rsid w:val="00295ACE"/>
    <w:rsid w:val="002A335F"/>
    <w:rsid w:val="002A6DB7"/>
    <w:rsid w:val="002C2C18"/>
    <w:rsid w:val="002D7F95"/>
    <w:rsid w:val="00302CDB"/>
    <w:rsid w:val="00316A8B"/>
    <w:rsid w:val="00322870"/>
    <w:rsid w:val="00327DC7"/>
    <w:rsid w:val="003306C3"/>
    <w:rsid w:val="00336F39"/>
    <w:rsid w:val="00354B0E"/>
    <w:rsid w:val="003A543F"/>
    <w:rsid w:val="003B671A"/>
    <w:rsid w:val="003C2555"/>
    <w:rsid w:val="003D5E2C"/>
    <w:rsid w:val="00421E2A"/>
    <w:rsid w:val="00421EB8"/>
    <w:rsid w:val="00441533"/>
    <w:rsid w:val="00461519"/>
    <w:rsid w:val="00472358"/>
    <w:rsid w:val="004866DF"/>
    <w:rsid w:val="004A45C0"/>
    <w:rsid w:val="004B2CB6"/>
    <w:rsid w:val="004B4D92"/>
    <w:rsid w:val="004C49FA"/>
    <w:rsid w:val="004D54DC"/>
    <w:rsid w:val="004E4BD6"/>
    <w:rsid w:val="00501360"/>
    <w:rsid w:val="00527E37"/>
    <w:rsid w:val="0054194C"/>
    <w:rsid w:val="00544486"/>
    <w:rsid w:val="005754A9"/>
    <w:rsid w:val="0058035A"/>
    <w:rsid w:val="005909BB"/>
    <w:rsid w:val="00596218"/>
    <w:rsid w:val="005A1C97"/>
    <w:rsid w:val="005B09DE"/>
    <w:rsid w:val="005B4545"/>
    <w:rsid w:val="005B6CDF"/>
    <w:rsid w:val="005C5E2C"/>
    <w:rsid w:val="005C7F9C"/>
    <w:rsid w:val="005D0692"/>
    <w:rsid w:val="005D2D93"/>
    <w:rsid w:val="005D5FBD"/>
    <w:rsid w:val="005E3571"/>
    <w:rsid w:val="005F329F"/>
    <w:rsid w:val="0060025A"/>
    <w:rsid w:val="00600AA5"/>
    <w:rsid w:val="00614A14"/>
    <w:rsid w:val="0062004C"/>
    <w:rsid w:val="006268FA"/>
    <w:rsid w:val="006324C9"/>
    <w:rsid w:val="00643AF8"/>
    <w:rsid w:val="00661098"/>
    <w:rsid w:val="00663731"/>
    <w:rsid w:val="00686224"/>
    <w:rsid w:val="006A583A"/>
    <w:rsid w:val="006E58B1"/>
    <w:rsid w:val="0071098D"/>
    <w:rsid w:val="00711003"/>
    <w:rsid w:val="00730AEA"/>
    <w:rsid w:val="0073312E"/>
    <w:rsid w:val="007365A0"/>
    <w:rsid w:val="007435A6"/>
    <w:rsid w:val="00777EED"/>
    <w:rsid w:val="007823B5"/>
    <w:rsid w:val="0079263F"/>
    <w:rsid w:val="00795149"/>
    <w:rsid w:val="007B19DA"/>
    <w:rsid w:val="007D30C5"/>
    <w:rsid w:val="007D3A25"/>
    <w:rsid w:val="00815614"/>
    <w:rsid w:val="008325E8"/>
    <w:rsid w:val="008352EF"/>
    <w:rsid w:val="00835A01"/>
    <w:rsid w:val="00842301"/>
    <w:rsid w:val="008600BD"/>
    <w:rsid w:val="00873773"/>
    <w:rsid w:val="008808C9"/>
    <w:rsid w:val="008824EC"/>
    <w:rsid w:val="00893221"/>
    <w:rsid w:val="008A2651"/>
    <w:rsid w:val="008A41F8"/>
    <w:rsid w:val="008B0635"/>
    <w:rsid w:val="008B1278"/>
    <w:rsid w:val="008C31C5"/>
    <w:rsid w:val="008D6321"/>
    <w:rsid w:val="008D7103"/>
    <w:rsid w:val="00901B81"/>
    <w:rsid w:val="00904ADD"/>
    <w:rsid w:val="009142BF"/>
    <w:rsid w:val="009309C3"/>
    <w:rsid w:val="00933074"/>
    <w:rsid w:val="00954870"/>
    <w:rsid w:val="00971049"/>
    <w:rsid w:val="00991D2A"/>
    <w:rsid w:val="009D4C3F"/>
    <w:rsid w:val="009F39D6"/>
    <w:rsid w:val="00A015DE"/>
    <w:rsid w:val="00A14DE5"/>
    <w:rsid w:val="00A437E8"/>
    <w:rsid w:val="00A43ADF"/>
    <w:rsid w:val="00A62982"/>
    <w:rsid w:val="00A62FA2"/>
    <w:rsid w:val="00A96169"/>
    <w:rsid w:val="00AB2B39"/>
    <w:rsid w:val="00AD097C"/>
    <w:rsid w:val="00AD5E39"/>
    <w:rsid w:val="00B22E70"/>
    <w:rsid w:val="00B66B38"/>
    <w:rsid w:val="00B726FC"/>
    <w:rsid w:val="00B83CA5"/>
    <w:rsid w:val="00BA5DE1"/>
    <w:rsid w:val="00BA7394"/>
    <w:rsid w:val="00BC2021"/>
    <w:rsid w:val="00BC6C19"/>
    <w:rsid w:val="00BE2FE5"/>
    <w:rsid w:val="00BF4D12"/>
    <w:rsid w:val="00C23016"/>
    <w:rsid w:val="00C4261F"/>
    <w:rsid w:val="00C521B0"/>
    <w:rsid w:val="00C53BE9"/>
    <w:rsid w:val="00C60C07"/>
    <w:rsid w:val="00C76A85"/>
    <w:rsid w:val="00C80D37"/>
    <w:rsid w:val="00C84CC7"/>
    <w:rsid w:val="00C8732B"/>
    <w:rsid w:val="00CA226D"/>
    <w:rsid w:val="00CB4BDE"/>
    <w:rsid w:val="00CD18B4"/>
    <w:rsid w:val="00CD1E4B"/>
    <w:rsid w:val="00CF12B4"/>
    <w:rsid w:val="00CF19AE"/>
    <w:rsid w:val="00CF6143"/>
    <w:rsid w:val="00D51564"/>
    <w:rsid w:val="00D71CC3"/>
    <w:rsid w:val="00D71DB1"/>
    <w:rsid w:val="00D72ED3"/>
    <w:rsid w:val="00D916B7"/>
    <w:rsid w:val="00D9349E"/>
    <w:rsid w:val="00DA1CCE"/>
    <w:rsid w:val="00DC144F"/>
    <w:rsid w:val="00E13A7C"/>
    <w:rsid w:val="00E269AD"/>
    <w:rsid w:val="00E47813"/>
    <w:rsid w:val="00E72ABE"/>
    <w:rsid w:val="00E77BB9"/>
    <w:rsid w:val="00E92CD5"/>
    <w:rsid w:val="00EB5E36"/>
    <w:rsid w:val="00ED5261"/>
    <w:rsid w:val="00ED55E3"/>
    <w:rsid w:val="00EF5040"/>
    <w:rsid w:val="00F04FE9"/>
    <w:rsid w:val="00F12DEE"/>
    <w:rsid w:val="00F14309"/>
    <w:rsid w:val="00F16741"/>
    <w:rsid w:val="00F27D37"/>
    <w:rsid w:val="00F31E6D"/>
    <w:rsid w:val="00F35C1A"/>
    <w:rsid w:val="00F4298C"/>
    <w:rsid w:val="00F42BBF"/>
    <w:rsid w:val="00F51881"/>
    <w:rsid w:val="00F51CF2"/>
    <w:rsid w:val="00F560A3"/>
    <w:rsid w:val="00F572F9"/>
    <w:rsid w:val="00F60032"/>
    <w:rsid w:val="00F663EA"/>
    <w:rsid w:val="00F7135D"/>
    <w:rsid w:val="00F83A4B"/>
    <w:rsid w:val="00FB49B5"/>
    <w:rsid w:val="00FD63CB"/>
    <w:rsid w:val="00FE226B"/>
    <w:rsid w:val="00FF55D8"/>
    <w:rsid w:val="5321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A57C56"/>
  <w15:docId w15:val="{A054F14D-81B1-49A7-BBAE-0C4C35C2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8732B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qFormat/>
    <w:rsid w:val="00C8732B"/>
    <w:pPr>
      <w:numPr>
        <w:numId w:val="1"/>
      </w:numPr>
      <w:spacing w:before="360" w:after="120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rsid w:val="00C8732B"/>
    <w:pPr>
      <w:numPr>
        <w:ilvl w:val="1"/>
        <w:numId w:val="1"/>
      </w:numPr>
      <w:spacing w:before="300" w:after="120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qFormat/>
    <w:rsid w:val="00C8732B"/>
    <w:pPr>
      <w:numPr>
        <w:ilvl w:val="3"/>
        <w:numId w:val="1"/>
      </w:numPr>
      <w:spacing w:before="240" w:after="60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3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uiPriority w:val="39"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uiPriority w:val="39"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uiPriority w:val="39"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sid w:val="00C8732B"/>
    <w:rPr>
      <w:sz w:val="16"/>
    </w:rPr>
  </w:style>
  <w:style w:type="paragraph" w:styleId="a6">
    <w:name w:val="annotation text"/>
    <w:basedOn w:val="a"/>
    <w:semiHidden/>
    <w:rsid w:val="00C8732B"/>
    <w:rPr>
      <w:sz w:val="20"/>
    </w:rPr>
  </w:style>
  <w:style w:type="paragraph" w:styleId="70">
    <w:name w:val="toc 7"/>
    <w:basedOn w:val="a"/>
    <w:uiPriority w:val="39"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uiPriority w:val="39"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uiPriority w:val="39"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7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9">
    <w:name w:val="Document Map"/>
    <w:basedOn w:val="a"/>
    <w:link w:val="aa"/>
    <w:rsid w:val="00BF4D12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b">
    <w:name w:val="Balloon Text"/>
    <w:basedOn w:val="a"/>
    <w:link w:val="ac"/>
    <w:rsid w:val="00A6298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A62982"/>
    <w:rPr>
      <w:rFonts w:ascii="Tahoma" w:hAnsi="Tahoma" w:cs="Tahoma"/>
      <w:sz w:val="16"/>
      <w:szCs w:val="16"/>
      <w:lang w:val="de-DE" w:eastAsia="de-CH"/>
    </w:rPr>
  </w:style>
  <w:style w:type="table" w:styleId="ad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B83CA5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B726FC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ru-RU" w:eastAsia="ru-RU"/>
    </w:rPr>
  </w:style>
  <w:style w:type="character" w:styleId="af0">
    <w:name w:val="Hyperlink"/>
    <w:basedOn w:val="a0"/>
    <w:uiPriority w:val="99"/>
    <w:unhideWhenUsed/>
    <w:rsid w:val="00B726FC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726FC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2464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C672C-AE7D-4057-8299-EA60C9ACE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rupn_srs.dot</Template>
  <TotalTime>7</TotalTime>
  <Pages>25</Pages>
  <Words>7889</Words>
  <Characters>44969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Template for Systems Requirements Spec</vt:lpstr>
    </vt:vector>
  </TitlesOfParts>
  <Company>ETH Zurich</Company>
  <LinksUpToDate>false</LinksUpToDate>
  <CharactersWithSpaces>52753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creator>P. Kolb</dc:creator>
  <cp:lastModifiedBy>Иван Новостроев</cp:lastModifiedBy>
  <cp:revision>2</cp:revision>
  <cp:lastPrinted>1900-12-31T20:00:00Z</cp:lastPrinted>
  <dcterms:created xsi:type="dcterms:W3CDTF">2023-11-23T15:19:00Z</dcterms:created>
  <dcterms:modified xsi:type="dcterms:W3CDTF">2023-11-23T15:19:00Z</dcterms:modified>
</cp:coreProperties>
</file>