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08939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15853718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14:paraId="1FFD3B15" w14:textId="77777777" w:rsidR="00893221" w:rsidRDefault="000C49AF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71CC3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D71CC3">
        <w:rPr>
          <w:lang w:val="en-GB"/>
        </w:rPr>
        <w:fldChar w:fldCharType="separate"/>
      </w:r>
      <w:r w:rsidR="00893221" w:rsidRPr="00094DE4">
        <w:rPr>
          <w:noProof/>
          <w:lang w:val="ru-RU"/>
        </w:rPr>
        <w:t>Содержание</w:t>
      </w:r>
      <w:r w:rsidR="00893221">
        <w:rPr>
          <w:noProof/>
        </w:rPr>
        <w:tab/>
      </w:r>
      <w:r>
        <w:rPr>
          <w:noProof/>
        </w:rPr>
        <w:fldChar w:fldCharType="begin"/>
      </w:r>
      <w:r w:rsidR="00893221">
        <w:rPr>
          <w:noProof/>
        </w:rPr>
        <w:instrText xml:space="preserve"> PAGEREF _Toc115853718 \h </w:instrText>
      </w:r>
      <w:r>
        <w:rPr>
          <w:noProof/>
        </w:rPr>
      </w:r>
      <w:r>
        <w:rPr>
          <w:noProof/>
        </w:rPr>
        <w:fldChar w:fldCharType="separate"/>
      </w:r>
      <w:r w:rsidR="00893221">
        <w:rPr>
          <w:noProof/>
        </w:rPr>
        <w:t>1</w:t>
      </w:r>
      <w:r>
        <w:rPr>
          <w:noProof/>
        </w:rPr>
        <w:fldChar w:fldCharType="end"/>
      </w:r>
    </w:p>
    <w:p w14:paraId="50D05358" w14:textId="77777777" w:rsidR="00893221" w:rsidRDefault="00893221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94DE4">
        <w:rPr>
          <w:noProof/>
          <w:lang w:val="ru-RU"/>
        </w:rPr>
        <w:t>История изменений</w:t>
      </w:r>
      <w:r>
        <w:rPr>
          <w:noProof/>
        </w:rPr>
        <w:tab/>
      </w:r>
      <w:r w:rsidR="000C49AF">
        <w:rPr>
          <w:noProof/>
        </w:rPr>
        <w:fldChar w:fldCharType="begin"/>
      </w:r>
      <w:r>
        <w:rPr>
          <w:noProof/>
        </w:rPr>
        <w:instrText xml:space="preserve"> PAGEREF _Toc115853719 \h </w:instrText>
      </w:r>
      <w:r w:rsidR="000C49AF">
        <w:rPr>
          <w:noProof/>
        </w:rPr>
      </w:r>
      <w:r w:rsidR="000C49AF">
        <w:rPr>
          <w:noProof/>
        </w:rPr>
        <w:fldChar w:fldCharType="separate"/>
      </w:r>
      <w:r>
        <w:rPr>
          <w:noProof/>
        </w:rPr>
        <w:t>2</w:t>
      </w:r>
      <w:r w:rsidR="000C49AF">
        <w:rPr>
          <w:noProof/>
        </w:rPr>
        <w:fldChar w:fldCharType="end"/>
      </w:r>
    </w:p>
    <w:p w14:paraId="631A3214" w14:textId="77777777" w:rsidR="00893221" w:rsidRDefault="00893221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893221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Введение</w:t>
      </w:r>
      <w:r>
        <w:rPr>
          <w:noProof/>
        </w:rPr>
        <w:tab/>
      </w:r>
      <w:r w:rsidR="000C49AF">
        <w:rPr>
          <w:noProof/>
        </w:rPr>
        <w:fldChar w:fldCharType="begin"/>
      </w:r>
      <w:r>
        <w:rPr>
          <w:noProof/>
        </w:rPr>
        <w:instrText xml:space="preserve"> PAGEREF _Toc115853720 \h </w:instrText>
      </w:r>
      <w:r w:rsidR="000C49AF">
        <w:rPr>
          <w:noProof/>
        </w:rPr>
      </w:r>
      <w:r w:rsidR="000C49AF">
        <w:rPr>
          <w:noProof/>
        </w:rPr>
        <w:fldChar w:fldCharType="separate"/>
      </w:r>
      <w:r>
        <w:rPr>
          <w:noProof/>
        </w:rPr>
        <w:t>3</w:t>
      </w:r>
      <w:r w:rsidR="000C49AF">
        <w:rPr>
          <w:noProof/>
        </w:rPr>
        <w:fldChar w:fldCharType="end"/>
      </w:r>
    </w:p>
    <w:p w14:paraId="7F0024AB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Цели</w:t>
      </w:r>
      <w:r>
        <w:rPr>
          <w:noProof/>
        </w:rPr>
        <w:tab/>
      </w:r>
      <w:r w:rsidR="000C49AF">
        <w:rPr>
          <w:noProof/>
        </w:rPr>
        <w:fldChar w:fldCharType="begin"/>
      </w:r>
      <w:r>
        <w:rPr>
          <w:noProof/>
        </w:rPr>
        <w:instrText xml:space="preserve"> PAGEREF _Toc115853721 \h </w:instrText>
      </w:r>
      <w:r w:rsidR="000C49AF">
        <w:rPr>
          <w:noProof/>
        </w:rPr>
      </w:r>
      <w:r w:rsidR="000C49AF">
        <w:rPr>
          <w:noProof/>
        </w:rPr>
        <w:fldChar w:fldCharType="separate"/>
      </w:r>
      <w:r>
        <w:rPr>
          <w:noProof/>
        </w:rPr>
        <w:t>3</w:t>
      </w:r>
      <w:r w:rsidR="000C49AF">
        <w:rPr>
          <w:noProof/>
        </w:rPr>
        <w:fldChar w:fldCharType="end"/>
      </w:r>
    </w:p>
    <w:p w14:paraId="438BBA8B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Границы применения</w:t>
      </w:r>
      <w:r>
        <w:rPr>
          <w:noProof/>
        </w:rPr>
        <w:tab/>
      </w:r>
      <w:r w:rsidR="000C49AF">
        <w:rPr>
          <w:noProof/>
        </w:rPr>
        <w:fldChar w:fldCharType="begin"/>
      </w:r>
      <w:r>
        <w:rPr>
          <w:noProof/>
        </w:rPr>
        <w:instrText xml:space="preserve"> PAGEREF _Toc115853722 \h </w:instrText>
      </w:r>
      <w:r w:rsidR="000C49AF">
        <w:rPr>
          <w:noProof/>
        </w:rPr>
      </w:r>
      <w:r w:rsidR="000C49AF">
        <w:rPr>
          <w:noProof/>
        </w:rPr>
        <w:fldChar w:fldCharType="separate"/>
      </w:r>
      <w:r>
        <w:rPr>
          <w:noProof/>
        </w:rPr>
        <w:t>3</w:t>
      </w:r>
      <w:r w:rsidR="000C49AF">
        <w:rPr>
          <w:noProof/>
        </w:rPr>
        <w:fldChar w:fldCharType="end"/>
      </w:r>
    </w:p>
    <w:p w14:paraId="62803B3D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Термины, аббревиатуры, сокращения</w:t>
      </w:r>
      <w:r>
        <w:rPr>
          <w:noProof/>
        </w:rPr>
        <w:tab/>
      </w:r>
      <w:r w:rsidR="000C49AF">
        <w:rPr>
          <w:noProof/>
        </w:rPr>
        <w:fldChar w:fldCharType="begin"/>
      </w:r>
      <w:r>
        <w:rPr>
          <w:noProof/>
        </w:rPr>
        <w:instrText xml:space="preserve"> PAGEREF _Toc115853723 \h </w:instrText>
      </w:r>
      <w:r w:rsidR="000C49AF">
        <w:rPr>
          <w:noProof/>
        </w:rPr>
      </w:r>
      <w:r w:rsidR="000C49AF">
        <w:rPr>
          <w:noProof/>
        </w:rPr>
        <w:fldChar w:fldCharType="separate"/>
      </w:r>
      <w:r>
        <w:rPr>
          <w:noProof/>
        </w:rPr>
        <w:t>3</w:t>
      </w:r>
      <w:r w:rsidR="000C49AF">
        <w:rPr>
          <w:noProof/>
        </w:rPr>
        <w:fldChar w:fldCharType="end"/>
      </w:r>
    </w:p>
    <w:p w14:paraId="6C6D7DB5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Ссылки</w:t>
      </w:r>
      <w:r>
        <w:rPr>
          <w:noProof/>
        </w:rPr>
        <w:tab/>
      </w:r>
      <w:r w:rsidR="000C49AF">
        <w:rPr>
          <w:noProof/>
        </w:rPr>
        <w:fldChar w:fldCharType="begin"/>
      </w:r>
      <w:r>
        <w:rPr>
          <w:noProof/>
        </w:rPr>
        <w:instrText xml:space="preserve"> PAGEREF _Toc115853724 \h </w:instrText>
      </w:r>
      <w:r w:rsidR="000C49AF">
        <w:rPr>
          <w:noProof/>
        </w:rPr>
      </w:r>
      <w:r w:rsidR="000C49AF">
        <w:rPr>
          <w:noProof/>
        </w:rPr>
        <w:fldChar w:fldCharType="separate"/>
      </w:r>
      <w:r>
        <w:rPr>
          <w:noProof/>
        </w:rPr>
        <w:t>3</w:t>
      </w:r>
      <w:r w:rsidR="000C49AF">
        <w:rPr>
          <w:noProof/>
        </w:rPr>
        <w:fldChar w:fldCharType="end"/>
      </w:r>
    </w:p>
    <w:p w14:paraId="3F7C6DD5" w14:textId="77777777"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Краткий обзор</w:t>
      </w:r>
      <w:r>
        <w:rPr>
          <w:noProof/>
        </w:rPr>
        <w:tab/>
      </w:r>
      <w:r w:rsidR="000C49AF">
        <w:rPr>
          <w:noProof/>
        </w:rPr>
        <w:fldChar w:fldCharType="begin"/>
      </w:r>
      <w:r>
        <w:rPr>
          <w:noProof/>
        </w:rPr>
        <w:instrText xml:space="preserve"> PAGEREF _Toc115853725 \h </w:instrText>
      </w:r>
      <w:r w:rsidR="000C49AF">
        <w:rPr>
          <w:noProof/>
        </w:rPr>
      </w:r>
      <w:r w:rsidR="000C49AF">
        <w:rPr>
          <w:noProof/>
        </w:rPr>
        <w:fldChar w:fldCharType="separate"/>
      </w:r>
      <w:r>
        <w:rPr>
          <w:noProof/>
        </w:rPr>
        <w:t>3</w:t>
      </w:r>
      <w:r w:rsidR="000C49AF">
        <w:rPr>
          <w:noProof/>
        </w:rPr>
        <w:fldChar w:fldCharType="end"/>
      </w:r>
    </w:p>
    <w:p w14:paraId="238E5F92" w14:textId="6A47D576" w:rsidR="00893221" w:rsidRPr="00005308" w:rsidRDefault="00893221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Общее описание</w:t>
      </w:r>
      <w:r>
        <w:rPr>
          <w:noProof/>
        </w:rPr>
        <w:tab/>
      </w:r>
      <w:r w:rsidR="00005308">
        <w:rPr>
          <w:noProof/>
          <w:lang w:val="ru-RU"/>
        </w:rPr>
        <w:t>4</w:t>
      </w:r>
    </w:p>
    <w:p w14:paraId="27F519B1" w14:textId="1768F893" w:rsidR="00893221" w:rsidRPr="00005308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Описание изделия</w:t>
      </w:r>
      <w:r>
        <w:rPr>
          <w:noProof/>
        </w:rPr>
        <w:tab/>
      </w:r>
      <w:r w:rsidR="00005308">
        <w:rPr>
          <w:noProof/>
          <w:lang w:val="ru-RU"/>
        </w:rPr>
        <w:t>4</w:t>
      </w:r>
    </w:p>
    <w:p w14:paraId="00E750E1" w14:textId="24C647BE" w:rsidR="00893221" w:rsidRPr="0000530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системы</w:t>
      </w:r>
      <w:r>
        <w:rPr>
          <w:noProof/>
        </w:rPr>
        <w:tab/>
      </w:r>
      <w:r w:rsidR="00005308">
        <w:rPr>
          <w:noProof/>
          <w:lang w:val="ru-RU"/>
        </w:rPr>
        <w:t>4</w:t>
      </w:r>
    </w:p>
    <w:p w14:paraId="45167658" w14:textId="493446F7" w:rsidR="00893221" w:rsidRPr="0000530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пользователя</w:t>
      </w:r>
      <w:r>
        <w:rPr>
          <w:noProof/>
        </w:rPr>
        <w:tab/>
      </w:r>
      <w:r w:rsidR="00005308">
        <w:rPr>
          <w:noProof/>
          <w:lang w:val="ru-RU"/>
        </w:rPr>
        <w:t>5</w:t>
      </w:r>
    </w:p>
    <w:p w14:paraId="09C6E710" w14:textId="2F6DBDD2" w:rsidR="00893221" w:rsidRPr="0000530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 w:rsidR="00005308">
        <w:rPr>
          <w:noProof/>
          <w:lang w:val="ru-RU"/>
        </w:rPr>
        <w:t>5</w:t>
      </w:r>
    </w:p>
    <w:p w14:paraId="2E9B0EA1" w14:textId="3F4503A5" w:rsidR="00893221" w:rsidRPr="0000530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 w:rsidR="00005308">
        <w:rPr>
          <w:noProof/>
          <w:lang w:val="ru-RU"/>
        </w:rPr>
        <w:t>5</w:t>
      </w:r>
    </w:p>
    <w:p w14:paraId="0D8D0AB6" w14:textId="66E1A528" w:rsidR="00893221" w:rsidRPr="0000530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коммуникаций</w:t>
      </w:r>
      <w:r>
        <w:rPr>
          <w:noProof/>
        </w:rPr>
        <w:tab/>
      </w:r>
      <w:r w:rsidR="00005308">
        <w:rPr>
          <w:noProof/>
          <w:lang w:val="ru-RU"/>
        </w:rPr>
        <w:t>5</w:t>
      </w:r>
    </w:p>
    <w:p w14:paraId="76E0A1E2" w14:textId="235CF631" w:rsidR="00893221" w:rsidRPr="00AC003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Ограничения памяти</w:t>
      </w:r>
      <w:r>
        <w:rPr>
          <w:noProof/>
        </w:rPr>
        <w:tab/>
      </w:r>
      <w:r w:rsidR="00AC0038">
        <w:rPr>
          <w:noProof/>
          <w:lang w:val="ru-RU"/>
        </w:rPr>
        <w:t>5</w:t>
      </w:r>
    </w:p>
    <w:p w14:paraId="22AF5D08" w14:textId="4B1097BF" w:rsidR="00893221" w:rsidRPr="00AC003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Действия</w:t>
      </w:r>
      <w:r>
        <w:rPr>
          <w:noProof/>
        </w:rPr>
        <w:tab/>
      </w:r>
      <w:r w:rsidR="00AC0038">
        <w:rPr>
          <w:noProof/>
          <w:lang w:val="ru-RU"/>
        </w:rPr>
        <w:t>6</w:t>
      </w:r>
    </w:p>
    <w:p w14:paraId="3C90AE2F" w14:textId="126A4844" w:rsidR="00893221" w:rsidRPr="00AC003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 w:rsidR="00AC0038">
        <w:rPr>
          <w:noProof/>
          <w:lang w:val="ru-RU"/>
        </w:rPr>
        <w:t>6</w:t>
      </w:r>
    </w:p>
    <w:p w14:paraId="15771658" w14:textId="4E0A9123" w:rsidR="00893221" w:rsidRDefault="00893221">
      <w:pPr>
        <w:pStyle w:val="20"/>
        <w:tabs>
          <w:tab w:val="left" w:pos="794"/>
        </w:tabs>
        <w:rPr>
          <w:noProof/>
          <w:lang w:val="ru-RU"/>
        </w:rPr>
      </w:pPr>
      <w:r w:rsidRPr="00094DE4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Функции изделия</w:t>
      </w:r>
      <w:r>
        <w:rPr>
          <w:noProof/>
        </w:rPr>
        <w:tab/>
      </w:r>
      <w:r w:rsidR="00AC0038">
        <w:rPr>
          <w:noProof/>
          <w:lang w:val="ru-RU"/>
        </w:rPr>
        <w:t>6</w:t>
      </w:r>
    </w:p>
    <w:p w14:paraId="066ED13F" w14:textId="7DE55995" w:rsidR="00AC0038" w:rsidRDefault="00AC0038">
      <w:pPr>
        <w:pStyle w:val="20"/>
        <w:tabs>
          <w:tab w:val="left" w:pos="794"/>
        </w:tabs>
        <w:rPr>
          <w:noProof/>
          <w:lang w:val="ru-RU"/>
        </w:rPr>
      </w:pPr>
      <w:r>
        <w:rPr>
          <w:noProof/>
          <w:lang w:val="ru-RU"/>
        </w:rPr>
        <w:t xml:space="preserve">  2.2.1    По отношению к пользователю…………………………………………………………………..6</w:t>
      </w:r>
    </w:p>
    <w:p w14:paraId="5EAC371C" w14:textId="7107D7C8" w:rsidR="00AC0038" w:rsidRDefault="00AC0038" w:rsidP="00AC0038">
      <w:pPr>
        <w:pStyle w:val="20"/>
        <w:tabs>
          <w:tab w:val="left" w:pos="794"/>
        </w:tabs>
        <w:ind w:left="0"/>
        <w:rPr>
          <w:noProof/>
          <w:lang w:val="ru-RU"/>
        </w:rPr>
      </w:pPr>
      <w:r>
        <w:rPr>
          <w:noProof/>
          <w:lang w:val="ru-RU"/>
        </w:rPr>
        <w:t xml:space="preserve">     2.2.2    По отношению к администратору………………………………………………………………..7</w:t>
      </w:r>
    </w:p>
    <w:p w14:paraId="0C7E8742" w14:textId="236EADA7" w:rsidR="00AC0038" w:rsidRDefault="00AC0038" w:rsidP="00AC0038">
      <w:pPr>
        <w:pStyle w:val="20"/>
        <w:tabs>
          <w:tab w:val="left" w:pos="794"/>
        </w:tabs>
        <w:ind w:left="0"/>
        <w:rPr>
          <w:noProof/>
          <w:lang w:val="ru-RU"/>
        </w:rPr>
      </w:pPr>
      <w:r>
        <w:rPr>
          <w:noProof/>
          <w:lang w:val="ru-RU"/>
        </w:rPr>
        <w:t xml:space="preserve">     2.2.3    По отношению к сервисному работнику………………………………………………………...7</w:t>
      </w:r>
    </w:p>
    <w:p w14:paraId="25EB9BA6" w14:textId="31C66027" w:rsidR="00AC0038" w:rsidRPr="00AC0038" w:rsidRDefault="00AC0038" w:rsidP="00AC0038">
      <w:pPr>
        <w:pStyle w:val="20"/>
        <w:tabs>
          <w:tab w:val="left" w:pos="794"/>
        </w:tabs>
        <w:ind w:left="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 xml:space="preserve">     2.2.4    По отношению к обслуживающему работнику…………………………………………………7</w:t>
      </w:r>
    </w:p>
    <w:p w14:paraId="14A0FC92" w14:textId="62675A60" w:rsidR="00893221" w:rsidRPr="00AC0038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 w:rsidR="00AC0038">
        <w:rPr>
          <w:noProof/>
          <w:lang w:val="ru-RU"/>
        </w:rPr>
        <w:t>7</w:t>
      </w:r>
    </w:p>
    <w:p w14:paraId="7F063544" w14:textId="27275B47" w:rsidR="00893221" w:rsidRPr="00AC0038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Ограничения</w:t>
      </w:r>
      <w:r>
        <w:rPr>
          <w:noProof/>
        </w:rPr>
        <w:tab/>
      </w:r>
      <w:r w:rsidR="00AC0038">
        <w:rPr>
          <w:noProof/>
          <w:lang w:val="ru-RU"/>
        </w:rPr>
        <w:t>7</w:t>
      </w:r>
    </w:p>
    <w:p w14:paraId="2C3675CE" w14:textId="0C57BBFD" w:rsidR="00893221" w:rsidRPr="00AC0038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 w:rsidR="00AC0038">
        <w:rPr>
          <w:noProof/>
          <w:lang w:val="ru-RU"/>
        </w:rPr>
        <w:t>8</w:t>
      </w:r>
    </w:p>
    <w:p w14:paraId="40521C4E" w14:textId="4DD4EB26" w:rsidR="00893221" w:rsidRPr="00AC0038" w:rsidRDefault="00893221">
      <w:pPr>
        <w:pStyle w:val="20"/>
        <w:tabs>
          <w:tab w:val="left" w:pos="794"/>
        </w:tabs>
        <w:rPr>
          <w:noProof/>
          <w:lang w:val="ru-RU"/>
        </w:rPr>
      </w:pPr>
      <w:r w:rsidRPr="00094DE4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 w:rsidR="00AC0038">
        <w:rPr>
          <w:noProof/>
          <w:lang w:val="ru-RU"/>
        </w:rPr>
        <w:t>8</w:t>
      </w:r>
    </w:p>
    <w:p w14:paraId="2914A638" w14:textId="46748C9A" w:rsidR="00F34E91" w:rsidRPr="006943A2" w:rsidRDefault="000C49AF" w:rsidP="00837F81">
      <w:pPr>
        <w:pStyle w:val="1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71CC3">
        <w:rPr>
          <w:lang w:val="en-GB"/>
        </w:rPr>
        <w:fldChar w:fldCharType="end"/>
      </w:r>
      <w:r w:rsidR="00F34E91">
        <w:rPr>
          <w:noProof/>
          <w:lang w:val="ru-RU"/>
        </w:rPr>
        <w:t xml:space="preserve">3    </w:t>
      </w:r>
      <w:r w:rsidR="00F34E91" w:rsidRPr="00837F81">
        <w:t>Детальные</w:t>
      </w:r>
      <w:r w:rsidR="00F34E91">
        <w:rPr>
          <w:lang w:val="ru-RU"/>
        </w:rPr>
        <w:t xml:space="preserve"> требования</w:t>
      </w:r>
      <w:r w:rsidR="00F34E91">
        <w:rPr>
          <w:noProof/>
        </w:rPr>
        <w:tab/>
      </w:r>
      <w:r w:rsidR="00AC0038">
        <w:rPr>
          <w:noProof/>
          <w:lang w:val="ru-RU"/>
        </w:rPr>
        <w:t>8</w:t>
      </w:r>
    </w:p>
    <w:p w14:paraId="18396992" w14:textId="7F379223" w:rsidR="00F34E91" w:rsidRPr="00AC0038" w:rsidRDefault="00AC0038" w:rsidP="00AC0038">
      <w:pPr>
        <w:pStyle w:val="30"/>
        <w:ind w:left="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 xml:space="preserve">   </w:t>
      </w:r>
      <w:r w:rsidR="00F34E91">
        <w:rPr>
          <w:noProof/>
          <w:lang w:val="ru-RU"/>
        </w:rPr>
        <w:t>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 xml:space="preserve"> </w:t>
      </w:r>
      <w:r w:rsidR="00F34E91">
        <w:rPr>
          <w:lang w:val="ru-RU"/>
        </w:rPr>
        <w:t>Функциональные требования</w:t>
      </w:r>
      <w:r w:rsidR="00F34E91">
        <w:rPr>
          <w:noProof/>
        </w:rPr>
        <w:tab/>
      </w:r>
      <w:r>
        <w:rPr>
          <w:noProof/>
          <w:lang w:val="ru-RU"/>
        </w:rPr>
        <w:t>8</w:t>
      </w:r>
    </w:p>
    <w:p w14:paraId="6D93B47E" w14:textId="5B562122" w:rsidR="00F34E91" w:rsidRPr="00AC0038" w:rsidRDefault="00F34E91" w:rsidP="00F34E9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Основные характеристики</w:t>
      </w:r>
      <w:r>
        <w:rPr>
          <w:noProof/>
        </w:rPr>
        <w:tab/>
      </w:r>
      <w:r w:rsidR="00AC0038">
        <w:rPr>
          <w:noProof/>
          <w:lang w:val="ru-RU"/>
        </w:rPr>
        <w:t>9</w:t>
      </w:r>
    </w:p>
    <w:p w14:paraId="5680374A" w14:textId="35FA0FE3" w:rsidR="00F34E91" w:rsidRDefault="00AC0038" w:rsidP="00032D24">
      <w:pPr>
        <w:pStyle w:val="30"/>
        <w:tabs>
          <w:tab w:val="clear" w:pos="10035"/>
          <w:tab w:val="left" w:pos="3450"/>
        </w:tabs>
        <w:rPr>
          <w:noProof/>
          <w:lang w:val="ru-RU"/>
        </w:rPr>
      </w:pPr>
      <w:r>
        <w:rPr>
          <w:noProof/>
          <w:lang w:val="ru-RU"/>
        </w:rPr>
        <w:t xml:space="preserve">    </w:t>
      </w:r>
      <w:r w:rsidR="00F34E91">
        <w:rPr>
          <w:noProof/>
          <w:lang w:val="ru-RU"/>
        </w:rPr>
        <w:t>3.1.1.1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 xml:space="preserve"> </w:t>
      </w:r>
      <w:r w:rsidR="00F34E91" w:rsidRPr="00B12BE0">
        <w:rPr>
          <w:lang w:val="ru-RU"/>
        </w:rPr>
        <w:t>Пользовател</w:t>
      </w:r>
      <w:r>
        <w:rPr>
          <w:noProof/>
          <w:lang w:val="ru-RU"/>
        </w:rPr>
        <w:t>и</w:t>
      </w:r>
      <w:r w:rsidR="00032D24">
        <w:rPr>
          <w:noProof/>
          <w:lang w:val="ru-RU"/>
        </w:rPr>
        <w:t>……………………………………………………………………………………9</w:t>
      </w:r>
    </w:p>
    <w:p w14:paraId="1F3C00D8" w14:textId="7770F8F1" w:rsidR="00AC0038" w:rsidRDefault="00AC0038" w:rsidP="00F34E91">
      <w:pPr>
        <w:pStyle w:val="30"/>
        <w:rPr>
          <w:noProof/>
          <w:lang w:val="ru-RU"/>
        </w:rPr>
      </w:pPr>
      <w:r>
        <w:rPr>
          <w:noProof/>
          <w:lang w:val="ru-RU"/>
        </w:rPr>
        <w:t xml:space="preserve">    3.1.1.2 Работники</w:t>
      </w:r>
      <w:r w:rsidR="00032D24">
        <w:rPr>
          <w:noProof/>
          <w:lang w:val="ru-RU"/>
        </w:rPr>
        <w:t>……………………………………………………………………………………….10</w:t>
      </w:r>
    </w:p>
    <w:p w14:paraId="376CD8B1" w14:textId="7399FEAA" w:rsidR="00AC0038" w:rsidRDefault="00AC0038" w:rsidP="00F34E91">
      <w:pPr>
        <w:pStyle w:val="30"/>
        <w:rPr>
          <w:noProof/>
          <w:lang w:val="ru-RU"/>
        </w:rPr>
      </w:pPr>
      <w:r>
        <w:rPr>
          <w:noProof/>
          <w:lang w:val="ru-RU"/>
        </w:rPr>
        <w:t xml:space="preserve">        3.1.1.2.1 Администратор</w:t>
      </w:r>
      <w:r w:rsidR="00032D24">
        <w:rPr>
          <w:noProof/>
          <w:lang w:val="ru-RU"/>
        </w:rPr>
        <w:t>……………………………………………………………………………10</w:t>
      </w:r>
    </w:p>
    <w:p w14:paraId="26F655D2" w14:textId="0CCA1D03" w:rsidR="00AC0038" w:rsidRDefault="00AC0038" w:rsidP="00F34E91">
      <w:pPr>
        <w:pStyle w:val="30"/>
        <w:rPr>
          <w:noProof/>
          <w:lang w:val="ru-RU"/>
        </w:rPr>
      </w:pPr>
      <w:r>
        <w:rPr>
          <w:noProof/>
          <w:lang w:val="ru-RU"/>
        </w:rPr>
        <w:t xml:space="preserve">        3.1.1.2.2 Сервисный работник</w:t>
      </w:r>
      <w:r w:rsidR="00032D24">
        <w:rPr>
          <w:noProof/>
          <w:lang w:val="ru-RU"/>
        </w:rPr>
        <w:t>…………………………………………………………………….</w:t>
      </w:r>
      <w:r w:rsidR="001B013F">
        <w:rPr>
          <w:noProof/>
          <w:lang w:val="ru-RU"/>
        </w:rPr>
        <w:t>12</w:t>
      </w:r>
    </w:p>
    <w:p w14:paraId="7E5162FE" w14:textId="0D420EB0" w:rsidR="00AC0038" w:rsidRDefault="00AC0038" w:rsidP="00F34E91">
      <w:pPr>
        <w:pStyle w:val="30"/>
        <w:rPr>
          <w:noProof/>
          <w:lang w:val="ru-RU"/>
        </w:rPr>
      </w:pPr>
      <w:r>
        <w:rPr>
          <w:noProof/>
          <w:lang w:val="ru-RU"/>
        </w:rPr>
        <w:t xml:space="preserve">        3.1.2.2.3 Обслуживающий работник</w:t>
      </w:r>
      <w:r w:rsidR="00032D24">
        <w:rPr>
          <w:noProof/>
          <w:lang w:val="ru-RU"/>
        </w:rPr>
        <w:t>……………………………………………………………..</w:t>
      </w:r>
      <w:r w:rsidR="001B013F">
        <w:rPr>
          <w:noProof/>
          <w:lang w:val="ru-RU"/>
        </w:rPr>
        <w:t>12</w:t>
      </w:r>
    </w:p>
    <w:p w14:paraId="3F738378" w14:textId="7C38BF08" w:rsidR="00AC0038" w:rsidRDefault="00AC0038" w:rsidP="00F34E91">
      <w:pPr>
        <w:pStyle w:val="30"/>
        <w:rPr>
          <w:noProof/>
          <w:lang w:val="ru-RU"/>
        </w:rPr>
      </w:pPr>
      <w:r>
        <w:rPr>
          <w:noProof/>
          <w:lang w:val="ru-RU"/>
        </w:rPr>
        <w:t xml:space="preserve">    3.1.1.3 Самокаты</w:t>
      </w:r>
      <w:r w:rsidR="00032D24">
        <w:rPr>
          <w:noProof/>
          <w:lang w:val="ru-RU"/>
        </w:rPr>
        <w:t>……………………………………………………………………………………….</w:t>
      </w:r>
      <w:r w:rsidR="001B013F">
        <w:rPr>
          <w:noProof/>
          <w:lang w:val="ru-RU"/>
        </w:rPr>
        <w:t>13</w:t>
      </w:r>
    </w:p>
    <w:p w14:paraId="76E70266" w14:textId="0D640EB0" w:rsidR="00AC0038" w:rsidRPr="00AC0038" w:rsidRDefault="00AC0038" w:rsidP="00F34E9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 xml:space="preserve">    3.1.1.4 Автомобили</w:t>
      </w:r>
      <w:r w:rsidR="00032D24">
        <w:rPr>
          <w:noProof/>
          <w:lang w:val="ru-RU"/>
        </w:rPr>
        <w:t>…………………………………………………………………………………….</w:t>
      </w:r>
      <w:r w:rsidR="001B013F">
        <w:rPr>
          <w:noProof/>
          <w:lang w:val="ru-RU"/>
        </w:rPr>
        <w:t>14</w:t>
      </w:r>
    </w:p>
    <w:p w14:paraId="3BE1DD3E" w14:textId="0AA90B61" w:rsidR="00F34E91" w:rsidRPr="001B013F" w:rsidRDefault="00F34E91" w:rsidP="00F34E9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</w:t>
      </w:r>
      <w:r w:rsidRPr="00094DE4">
        <w:rPr>
          <w:noProof/>
          <w:lang w:val="ru-RU"/>
        </w:rPr>
        <w:t>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Надежность</w:t>
      </w:r>
      <w:r>
        <w:rPr>
          <w:noProof/>
        </w:rPr>
        <w:tab/>
      </w:r>
      <w:r w:rsidR="001B013F">
        <w:rPr>
          <w:noProof/>
          <w:lang w:val="ru-RU"/>
        </w:rPr>
        <w:t>15</w:t>
      </w:r>
    </w:p>
    <w:p w14:paraId="62F1584E" w14:textId="136BEC59" w:rsidR="00F34E91" w:rsidRPr="001B013F" w:rsidRDefault="00F34E91" w:rsidP="00F34E9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</w:t>
      </w:r>
      <w:r w:rsidRPr="00094DE4">
        <w:rPr>
          <w:noProof/>
          <w:lang w:val="ru-RU"/>
        </w:rPr>
        <w:t>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Производительность</w:t>
      </w:r>
      <w:r>
        <w:rPr>
          <w:noProof/>
        </w:rPr>
        <w:tab/>
      </w:r>
      <w:r w:rsidR="001B013F">
        <w:rPr>
          <w:noProof/>
          <w:lang w:val="ru-RU"/>
        </w:rPr>
        <w:t>15</w:t>
      </w:r>
    </w:p>
    <w:p w14:paraId="5FD59ECC" w14:textId="37B9C138" w:rsidR="00F34E91" w:rsidRPr="001B013F" w:rsidRDefault="00F34E91" w:rsidP="00F34E91">
      <w:pPr>
        <w:pStyle w:val="20"/>
        <w:tabs>
          <w:tab w:val="left" w:pos="794"/>
        </w:tabs>
        <w:rPr>
          <w:noProof/>
          <w:lang w:val="ru-RU"/>
        </w:rPr>
      </w:pPr>
      <w:r>
        <w:rPr>
          <w:noProof/>
          <w:lang w:val="ru-RU"/>
        </w:rPr>
        <w:t>3</w:t>
      </w:r>
      <w:r w:rsidRPr="00094DE4">
        <w:rPr>
          <w:noProof/>
          <w:lang w:val="ru-RU"/>
        </w:rPr>
        <w:t>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Ремонтопригодность</w:t>
      </w:r>
      <w:r>
        <w:rPr>
          <w:noProof/>
        </w:rPr>
        <w:tab/>
      </w:r>
      <w:r w:rsidR="001B013F">
        <w:rPr>
          <w:noProof/>
          <w:lang w:val="ru-RU"/>
        </w:rPr>
        <w:t>16</w:t>
      </w:r>
    </w:p>
    <w:p w14:paraId="2139D89F" w14:textId="7BECB5BA" w:rsidR="00F34E91" w:rsidRPr="001B013F" w:rsidRDefault="00F34E91" w:rsidP="00F34E91">
      <w:pPr>
        <w:pStyle w:val="20"/>
        <w:tabs>
          <w:tab w:val="left" w:pos="794"/>
        </w:tabs>
        <w:rPr>
          <w:noProof/>
          <w:lang w:val="ru-RU"/>
        </w:rPr>
      </w:pPr>
      <w:r>
        <w:rPr>
          <w:noProof/>
          <w:lang w:val="ru-RU"/>
        </w:rPr>
        <w:t>3</w:t>
      </w:r>
      <w:r w:rsidRPr="00094DE4">
        <w:rPr>
          <w:noProof/>
          <w:lang w:val="ru-RU"/>
        </w:rPr>
        <w:t>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Ограничения проекта</w:t>
      </w:r>
      <w:r>
        <w:rPr>
          <w:noProof/>
        </w:rPr>
        <w:tab/>
      </w:r>
      <w:r w:rsidR="001B013F">
        <w:rPr>
          <w:noProof/>
          <w:lang w:val="ru-RU"/>
        </w:rPr>
        <w:t>16</w:t>
      </w:r>
    </w:p>
    <w:p w14:paraId="4337FD70" w14:textId="603C66FF" w:rsidR="00F34E91" w:rsidRPr="001B013F" w:rsidRDefault="00F34E91" w:rsidP="00F34E91">
      <w:pPr>
        <w:pStyle w:val="20"/>
        <w:tabs>
          <w:tab w:val="left" w:pos="794"/>
        </w:tabs>
        <w:rPr>
          <w:noProof/>
          <w:lang w:val="ru-RU"/>
        </w:rPr>
      </w:pPr>
      <w:r>
        <w:rPr>
          <w:noProof/>
          <w:lang w:val="ru-RU"/>
        </w:rPr>
        <w:t>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Интерфейсы</w:t>
      </w:r>
      <w:r>
        <w:rPr>
          <w:noProof/>
        </w:rPr>
        <w:tab/>
      </w:r>
      <w:r w:rsidR="001B013F">
        <w:rPr>
          <w:noProof/>
          <w:lang w:val="ru-RU"/>
        </w:rPr>
        <w:t>17</w:t>
      </w:r>
      <w:r w:rsidR="001B013F">
        <w:rPr>
          <w:noProof/>
          <w:lang w:val="ru-RU"/>
        </w:rPr>
        <w:br/>
        <w:t xml:space="preserve">    3.6.1 Интерфейс Пользователя………………………………………………………………………..17</w:t>
      </w:r>
    </w:p>
    <w:p w14:paraId="187F7278" w14:textId="22129B5E" w:rsidR="00032D24" w:rsidRDefault="001B013F" w:rsidP="00F34E91">
      <w:pPr>
        <w:pStyle w:val="20"/>
        <w:tabs>
          <w:tab w:val="left" w:pos="794"/>
        </w:tabs>
        <w:rPr>
          <w:noProof/>
          <w:lang w:val="ru-RU"/>
        </w:rPr>
      </w:pPr>
      <w:r>
        <w:rPr>
          <w:noProof/>
          <w:lang w:val="ru-RU"/>
        </w:rPr>
        <w:t xml:space="preserve">    3.6.1 Интерфейс Админа………………………………………………………………………………..</w:t>
      </w:r>
      <w:r w:rsidR="000A299B">
        <w:rPr>
          <w:noProof/>
          <w:lang w:val="ru-RU"/>
        </w:rPr>
        <w:t>18</w:t>
      </w:r>
    </w:p>
    <w:p w14:paraId="331CE5DE" w14:textId="753A9644" w:rsidR="001B013F" w:rsidRDefault="001B013F" w:rsidP="00F34E91">
      <w:pPr>
        <w:pStyle w:val="20"/>
        <w:tabs>
          <w:tab w:val="left" w:pos="794"/>
        </w:tabs>
        <w:rPr>
          <w:noProof/>
          <w:lang w:val="ru-RU"/>
        </w:rPr>
      </w:pPr>
      <w:r>
        <w:rPr>
          <w:noProof/>
          <w:lang w:val="ru-RU"/>
        </w:rPr>
        <w:t xml:space="preserve">    3.6.2 Интерфейс Сервисного работника……………………………………………………………..</w:t>
      </w:r>
      <w:r w:rsidR="000A299B">
        <w:rPr>
          <w:noProof/>
          <w:lang w:val="ru-RU"/>
        </w:rPr>
        <w:t>19</w:t>
      </w:r>
    </w:p>
    <w:p w14:paraId="4D60F36F" w14:textId="60E53CC4" w:rsidR="001B013F" w:rsidRPr="001B013F" w:rsidRDefault="001B013F" w:rsidP="001B013F">
      <w:pPr>
        <w:pStyle w:val="20"/>
        <w:tabs>
          <w:tab w:val="left" w:pos="794"/>
        </w:tabs>
        <w:rPr>
          <w:noProof/>
          <w:lang w:val="ru-RU"/>
        </w:rPr>
      </w:pPr>
      <w:r>
        <w:rPr>
          <w:noProof/>
          <w:lang w:val="ru-RU"/>
        </w:rPr>
        <w:lastRenderedPageBreak/>
        <w:t xml:space="preserve">    3.6.3 Интерфейс Обслуживающего работника</w:t>
      </w:r>
      <w:r w:rsidR="000A299B">
        <w:rPr>
          <w:noProof/>
          <w:lang w:val="ru-RU"/>
        </w:rPr>
        <w:t>………………………………………………………19</w:t>
      </w:r>
    </w:p>
    <w:p w14:paraId="3D250F65" w14:textId="43215A03" w:rsidR="00F34E91" w:rsidRPr="001B013F" w:rsidRDefault="00F34E91" w:rsidP="00F34E9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Требования лицензирования</w:t>
      </w:r>
      <w:r>
        <w:rPr>
          <w:noProof/>
        </w:rPr>
        <w:tab/>
      </w:r>
      <w:r w:rsidR="000A299B">
        <w:rPr>
          <w:noProof/>
          <w:lang w:val="ru-RU"/>
        </w:rPr>
        <w:t>19</w:t>
      </w:r>
    </w:p>
    <w:p w14:paraId="56E4F056" w14:textId="4F0058F6" w:rsidR="00032D24" w:rsidRPr="001B013F" w:rsidRDefault="00F34E91" w:rsidP="00032D24">
      <w:pPr>
        <w:pStyle w:val="20"/>
        <w:tabs>
          <w:tab w:val="left" w:pos="794"/>
        </w:tabs>
        <w:rPr>
          <w:noProof/>
          <w:lang w:val="ru-RU"/>
        </w:rPr>
      </w:pPr>
      <w:r>
        <w:rPr>
          <w:noProof/>
          <w:lang w:val="ru-RU"/>
        </w:rPr>
        <w:t>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Применимые стандарты</w:t>
      </w:r>
      <w:r>
        <w:rPr>
          <w:noProof/>
        </w:rPr>
        <w:tab/>
      </w:r>
      <w:r w:rsidR="000A299B">
        <w:rPr>
          <w:noProof/>
          <w:lang w:val="ru-RU"/>
        </w:rPr>
        <w:t>20</w:t>
      </w:r>
    </w:p>
    <w:p w14:paraId="27C909A5" w14:textId="3A0474ED" w:rsidR="00F34E91" w:rsidRPr="001B013F" w:rsidRDefault="00F34E91" w:rsidP="00F34E9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Дополнительные комментарии</w:t>
      </w:r>
      <w:r>
        <w:rPr>
          <w:noProof/>
        </w:rPr>
        <w:tab/>
      </w:r>
      <w:r w:rsidR="001B013F">
        <w:rPr>
          <w:noProof/>
          <w:lang w:val="ru-RU"/>
        </w:rPr>
        <w:t>20</w:t>
      </w:r>
    </w:p>
    <w:p w14:paraId="6683C6B8" w14:textId="77777777" w:rsidR="007823B5" w:rsidRPr="00893221" w:rsidRDefault="007823B5" w:rsidP="007823B5">
      <w:pPr>
        <w:rPr>
          <w:lang w:val="ru-RU"/>
        </w:rPr>
      </w:pPr>
    </w:p>
    <w:p w14:paraId="686B817E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4" w:name="_Toc115853719"/>
      <w:r w:rsidR="003C2555">
        <w:rPr>
          <w:lang w:val="ru-RU"/>
        </w:rPr>
        <w:lastRenderedPageBreak/>
        <w:t>История изменений</w:t>
      </w:r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5E7B3871" w14:textId="77777777">
        <w:tc>
          <w:tcPr>
            <w:tcW w:w="1701" w:type="dxa"/>
            <w:shd w:val="pct10" w:color="000000" w:fill="FFFFFF"/>
          </w:tcPr>
          <w:p w14:paraId="7F53BA40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5" w:name="Ver_00"/>
            <w:bookmarkEnd w:id="5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4A1D36A4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5DC60220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104C6995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7C179B" w14:paraId="259D5FCC" w14:textId="77777777">
        <w:tc>
          <w:tcPr>
            <w:tcW w:w="1701" w:type="dxa"/>
          </w:tcPr>
          <w:p w14:paraId="3831338C" w14:textId="77777777" w:rsidR="007823B5" w:rsidRPr="00D916B7" w:rsidRDefault="00CA5584" w:rsidP="007823B5">
            <w:pPr>
              <w:pStyle w:val="table"/>
              <w:jc w:val="center"/>
            </w:pPr>
            <w:r>
              <w:rPr>
                <w:lang w:val="ru-RU"/>
              </w:rPr>
              <w:t>2023-10-12</w:t>
            </w:r>
          </w:p>
        </w:tc>
        <w:tc>
          <w:tcPr>
            <w:tcW w:w="1701" w:type="dxa"/>
          </w:tcPr>
          <w:p w14:paraId="52935C4C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7A48B2A9" w14:textId="77777777"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</w:p>
        </w:tc>
        <w:tc>
          <w:tcPr>
            <w:tcW w:w="2694" w:type="dxa"/>
          </w:tcPr>
          <w:p w14:paraId="51FB028B" w14:textId="77777777" w:rsidR="007823B5" w:rsidRPr="007C179B" w:rsidRDefault="007C179B" w:rsidP="007823B5">
            <w:pPr>
              <w:pStyle w:val="Tabletext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Неделин</w:t>
            </w:r>
            <w:proofErr w:type="spellEnd"/>
            <w:r>
              <w:rPr>
                <w:lang w:val="ru-RU"/>
              </w:rPr>
              <w:t xml:space="preserve"> Дмитрий</w:t>
            </w:r>
            <w:r w:rsidRPr="007C179B">
              <w:rPr>
                <w:lang w:val="ru-RU"/>
              </w:rPr>
              <w:t>,</w:t>
            </w:r>
            <w:r w:rsidRPr="007C179B">
              <w:rPr>
                <w:lang w:val="ru-RU"/>
              </w:rPr>
              <w:br/>
            </w:r>
            <w:proofErr w:type="spellStart"/>
            <w:r>
              <w:rPr>
                <w:lang w:val="ru-RU"/>
              </w:rPr>
              <w:t>Либерной</w:t>
            </w:r>
            <w:proofErr w:type="spellEnd"/>
            <w:r>
              <w:rPr>
                <w:lang w:val="ru-RU"/>
              </w:rPr>
              <w:t xml:space="preserve"> Богдан</w:t>
            </w:r>
            <w:r w:rsidRPr="007C179B">
              <w:rPr>
                <w:lang w:val="ru-RU"/>
              </w:rPr>
              <w:t>,</w:t>
            </w:r>
            <w:r>
              <w:rPr>
                <w:lang w:val="ru-RU"/>
              </w:rPr>
              <w:br/>
            </w:r>
            <w:proofErr w:type="spellStart"/>
            <w:r>
              <w:rPr>
                <w:lang w:val="ru-RU"/>
              </w:rPr>
              <w:t>Замотин</w:t>
            </w:r>
            <w:proofErr w:type="spellEnd"/>
            <w:r>
              <w:rPr>
                <w:lang w:val="ru-RU"/>
              </w:rPr>
              <w:t xml:space="preserve"> Максим</w:t>
            </w:r>
          </w:p>
        </w:tc>
      </w:tr>
      <w:tr w:rsidR="007823B5" w:rsidRPr="00D71CC3" w14:paraId="4BA4A907" w14:textId="77777777">
        <w:tc>
          <w:tcPr>
            <w:tcW w:w="1701" w:type="dxa"/>
          </w:tcPr>
          <w:p w14:paraId="2170CBA9" w14:textId="77777777" w:rsidR="007823B5" w:rsidRPr="00B66B38" w:rsidRDefault="002330C2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  <w:r>
              <w:t>2</w:t>
            </w:r>
            <w:r>
              <w:rPr>
                <w:lang w:val="ru-RU"/>
              </w:rPr>
              <w:t>3-</w:t>
            </w:r>
            <w:r>
              <w:t>10</w:t>
            </w:r>
            <w:r>
              <w:rPr>
                <w:lang w:val="ru-RU"/>
              </w:rPr>
              <w:t>-11</w:t>
            </w:r>
          </w:p>
        </w:tc>
        <w:tc>
          <w:tcPr>
            <w:tcW w:w="1701" w:type="dxa"/>
          </w:tcPr>
          <w:p w14:paraId="7F41CEDC" w14:textId="77777777" w:rsidR="007823B5" w:rsidRPr="007C179B" w:rsidRDefault="002330C2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14:paraId="1AA9BE2B" w14:textId="77777777" w:rsidR="007823B5" w:rsidRPr="00CA5584" w:rsidRDefault="00CA5584" w:rsidP="00CA5584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Внесены правки</w:t>
            </w:r>
            <w:r>
              <w:t>.</w:t>
            </w:r>
            <w:r>
              <w:br/>
            </w:r>
            <w:r>
              <w:rPr>
                <w:lang w:val="ru-RU"/>
              </w:rPr>
              <w:t>Дополнен 3 раздел</w:t>
            </w:r>
          </w:p>
        </w:tc>
        <w:tc>
          <w:tcPr>
            <w:tcW w:w="2694" w:type="dxa"/>
          </w:tcPr>
          <w:p w14:paraId="7CF12EFD" w14:textId="77777777" w:rsidR="007823B5" w:rsidRPr="00B66B38" w:rsidRDefault="00CA5584" w:rsidP="00AB2B39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Неделин</w:t>
            </w:r>
            <w:proofErr w:type="spellEnd"/>
            <w:r>
              <w:rPr>
                <w:lang w:val="ru-RU"/>
              </w:rPr>
              <w:t xml:space="preserve"> Дмитрий</w:t>
            </w:r>
            <w:r w:rsidRPr="007C179B">
              <w:rPr>
                <w:lang w:val="ru-RU"/>
              </w:rPr>
              <w:t>,</w:t>
            </w:r>
            <w:r w:rsidRPr="007C179B">
              <w:rPr>
                <w:lang w:val="ru-RU"/>
              </w:rPr>
              <w:br/>
            </w:r>
            <w:proofErr w:type="spellStart"/>
            <w:r>
              <w:rPr>
                <w:lang w:val="ru-RU"/>
              </w:rPr>
              <w:t>Либерной</w:t>
            </w:r>
            <w:proofErr w:type="spellEnd"/>
            <w:r>
              <w:rPr>
                <w:lang w:val="ru-RU"/>
              </w:rPr>
              <w:t xml:space="preserve"> Богдан</w:t>
            </w:r>
            <w:r w:rsidRPr="007C179B">
              <w:rPr>
                <w:lang w:val="ru-RU"/>
              </w:rPr>
              <w:t>,</w:t>
            </w:r>
            <w:r>
              <w:rPr>
                <w:lang w:val="ru-RU"/>
              </w:rPr>
              <w:br/>
            </w:r>
            <w:proofErr w:type="spellStart"/>
            <w:r>
              <w:rPr>
                <w:lang w:val="ru-RU"/>
              </w:rPr>
              <w:t>Замотин</w:t>
            </w:r>
            <w:proofErr w:type="spellEnd"/>
            <w:r>
              <w:rPr>
                <w:lang w:val="ru-RU"/>
              </w:rPr>
              <w:t xml:space="preserve"> Максим</w:t>
            </w:r>
          </w:p>
        </w:tc>
      </w:tr>
      <w:tr w:rsidR="007823B5" w:rsidRPr="00D71CC3" w14:paraId="63811345" w14:textId="77777777">
        <w:tc>
          <w:tcPr>
            <w:tcW w:w="1701" w:type="dxa"/>
          </w:tcPr>
          <w:p w14:paraId="06F55AF9" w14:textId="77777777" w:rsidR="007823B5" w:rsidRPr="007C179B" w:rsidRDefault="00F34E9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2023-11-09</w:t>
            </w:r>
          </w:p>
        </w:tc>
        <w:tc>
          <w:tcPr>
            <w:tcW w:w="1701" w:type="dxa"/>
          </w:tcPr>
          <w:p w14:paraId="0DAFA561" w14:textId="77777777" w:rsidR="007823B5" w:rsidRPr="007C179B" w:rsidRDefault="00F34E9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3402" w:type="dxa"/>
          </w:tcPr>
          <w:p w14:paraId="26682014" w14:textId="77777777" w:rsidR="007823B5" w:rsidRPr="00B66B38" w:rsidRDefault="00F34E91" w:rsidP="002330C2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Внесены правки</w:t>
            </w:r>
            <w:r>
              <w:t>.</w:t>
            </w:r>
            <w:r>
              <w:br/>
            </w:r>
            <w:r>
              <w:rPr>
                <w:lang w:val="ru-RU"/>
              </w:rPr>
              <w:t>Дополнен 3 раздел</w:t>
            </w:r>
          </w:p>
        </w:tc>
        <w:tc>
          <w:tcPr>
            <w:tcW w:w="2694" w:type="dxa"/>
          </w:tcPr>
          <w:p w14:paraId="03A36EB2" w14:textId="77777777" w:rsidR="00F34E91" w:rsidRDefault="00F34E91" w:rsidP="00F34E91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Неделин</w:t>
            </w:r>
            <w:proofErr w:type="spellEnd"/>
            <w:r>
              <w:rPr>
                <w:lang w:val="ru-RU"/>
              </w:rPr>
              <w:t xml:space="preserve"> Дмитрий</w:t>
            </w:r>
            <w:r w:rsidRPr="007C179B">
              <w:rPr>
                <w:lang w:val="ru-RU"/>
              </w:rPr>
              <w:t>,</w:t>
            </w:r>
          </w:p>
          <w:p w14:paraId="2FDA4475" w14:textId="77777777" w:rsidR="007823B5" w:rsidRPr="00B66B38" w:rsidRDefault="00F34E91" w:rsidP="00F34E91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Замотин</w:t>
            </w:r>
            <w:proofErr w:type="spellEnd"/>
            <w:r>
              <w:rPr>
                <w:lang w:val="ru-RU"/>
              </w:rPr>
              <w:t xml:space="preserve"> Максим</w:t>
            </w:r>
          </w:p>
        </w:tc>
      </w:tr>
      <w:tr w:rsidR="00AB2B39" w:rsidRPr="00D71CC3" w14:paraId="37B86D2E" w14:textId="77777777">
        <w:tc>
          <w:tcPr>
            <w:tcW w:w="1701" w:type="dxa"/>
          </w:tcPr>
          <w:p w14:paraId="69CD24F1" w14:textId="2CF7773E" w:rsidR="00AB2B39" w:rsidRPr="00AB2B39" w:rsidRDefault="000D1A97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2023-11-16</w:t>
            </w:r>
          </w:p>
        </w:tc>
        <w:tc>
          <w:tcPr>
            <w:tcW w:w="1701" w:type="dxa"/>
          </w:tcPr>
          <w:p w14:paraId="7E0F1A72" w14:textId="101A44F1" w:rsidR="00AB2B39" w:rsidRPr="00AB2B39" w:rsidRDefault="000D1A97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3402" w:type="dxa"/>
          </w:tcPr>
          <w:p w14:paraId="3398F4DC" w14:textId="77777777" w:rsidR="00AB2B39" w:rsidRDefault="000D1A97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Внесены правки.</w:t>
            </w:r>
          </w:p>
          <w:p w14:paraId="24769302" w14:textId="7B74F8BB" w:rsidR="000D1A97" w:rsidRPr="00AB2B39" w:rsidRDefault="000D1A97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Дополнены 2 и 3 разделы</w:t>
            </w:r>
          </w:p>
        </w:tc>
        <w:tc>
          <w:tcPr>
            <w:tcW w:w="2694" w:type="dxa"/>
          </w:tcPr>
          <w:p w14:paraId="59DBA11D" w14:textId="77777777" w:rsidR="00AB2B39" w:rsidRDefault="000D1A97" w:rsidP="007823B5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Либерной</w:t>
            </w:r>
            <w:proofErr w:type="spellEnd"/>
            <w:r>
              <w:rPr>
                <w:lang w:val="ru-RU"/>
              </w:rPr>
              <w:t xml:space="preserve"> Богдан,</w:t>
            </w:r>
          </w:p>
          <w:p w14:paraId="73F2767C" w14:textId="2DFBC38D" w:rsidR="000D1A97" w:rsidRDefault="000D1A97" w:rsidP="007823B5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Замотин</w:t>
            </w:r>
            <w:proofErr w:type="spellEnd"/>
            <w:r>
              <w:rPr>
                <w:lang w:val="ru-RU"/>
              </w:rPr>
              <w:t xml:space="preserve"> Максим</w:t>
            </w:r>
          </w:p>
        </w:tc>
      </w:tr>
      <w:tr w:rsidR="004B2CB6" w:rsidRPr="00D71CC3" w14:paraId="22282A93" w14:textId="77777777">
        <w:tc>
          <w:tcPr>
            <w:tcW w:w="1701" w:type="dxa"/>
          </w:tcPr>
          <w:p w14:paraId="39415A8C" w14:textId="77777777" w:rsidR="004B2CB6" w:rsidRPr="007C179B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1B3B88B9" w14:textId="77777777" w:rsidR="004B2CB6" w:rsidRPr="007C179B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55F8EF35" w14:textId="77777777" w:rsidR="004B2CB6" w:rsidRDefault="004B2CB6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49FDA177" w14:textId="77777777" w:rsidR="004B2CB6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206C47" w:rsidRPr="00D71CC3" w14:paraId="4972094D" w14:textId="77777777">
        <w:tc>
          <w:tcPr>
            <w:tcW w:w="1701" w:type="dxa"/>
          </w:tcPr>
          <w:p w14:paraId="79F602CB" w14:textId="77777777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6DD62B31" w14:textId="77777777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C43E3F9" w14:textId="77777777" w:rsidR="00206C47" w:rsidRPr="00206C47" w:rsidRDefault="00206C47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638D93F5" w14:textId="77777777" w:rsid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16049A" w:rsidRPr="00D71CC3" w14:paraId="3FC3ED2D" w14:textId="77777777">
        <w:tc>
          <w:tcPr>
            <w:tcW w:w="1701" w:type="dxa"/>
          </w:tcPr>
          <w:p w14:paraId="36DBAD02" w14:textId="77777777" w:rsidR="0016049A" w:rsidRPr="007C179B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2488FDFE" w14:textId="77777777" w:rsidR="0016049A" w:rsidRPr="007C179B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3684D210" w14:textId="77777777" w:rsidR="0016049A" w:rsidRPr="0016049A" w:rsidRDefault="0016049A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207B9305" w14:textId="77777777" w:rsidR="0016049A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CF6143" w14:paraId="689FFCDC" w14:textId="77777777">
        <w:tc>
          <w:tcPr>
            <w:tcW w:w="1701" w:type="dxa"/>
            <w:shd w:val="clear" w:color="000000" w:fill="FFFFFF"/>
          </w:tcPr>
          <w:p w14:paraId="5A6EA054" w14:textId="7777777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14:paraId="61098D35" w14:textId="7777777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14:paraId="467B0A29" w14:textId="77777777" w:rsidR="00CF6143" w:rsidRDefault="00CF6143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14:paraId="7941B3E9" w14:textId="7777777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14:paraId="5CB470A4" w14:textId="77777777" w:rsidR="007823B5" w:rsidRPr="00B66B38" w:rsidRDefault="007823B5" w:rsidP="007823B5">
      <w:pPr>
        <w:pStyle w:val="a7"/>
        <w:rPr>
          <w:sz w:val="16"/>
          <w:lang w:val="ru-RU"/>
        </w:rPr>
      </w:pPr>
    </w:p>
    <w:p w14:paraId="115232ED" w14:textId="77777777" w:rsidR="007823B5" w:rsidRPr="00D71CC3" w:rsidRDefault="007823B5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r w:rsidRPr="00B66B38">
        <w:rPr>
          <w:lang w:val="ru-RU"/>
        </w:rPr>
        <w:br w:type="page"/>
      </w:r>
      <w:bookmarkStart w:id="6" w:name="_Toc115853720"/>
      <w:r w:rsidR="005B09DE">
        <w:rPr>
          <w:lang w:val="ru-RU"/>
        </w:rPr>
        <w:lastRenderedPageBreak/>
        <w:t>Введение</w:t>
      </w:r>
      <w:bookmarkEnd w:id="6"/>
    </w:p>
    <w:p w14:paraId="19785E6E" w14:textId="3E634CA7" w:rsidR="007823B5" w:rsidRDefault="005B09DE" w:rsidP="00F51294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" w:name="_Toc115853721"/>
      <w:r>
        <w:rPr>
          <w:lang w:val="ru-RU"/>
        </w:rPr>
        <w:t>Цели</w:t>
      </w:r>
      <w:bookmarkEnd w:id="7"/>
      <w:r w:rsidR="00F51294">
        <w:rPr>
          <w:lang w:val="ru-RU"/>
        </w:rPr>
        <w:br/>
      </w:r>
      <w:r w:rsidR="00F51294" w:rsidRPr="00F51294">
        <w:rPr>
          <w:b w:val="0"/>
          <w:lang w:val="ru-RU"/>
        </w:rPr>
        <w:t>Этот документ описывает систему требований программного обеспечения (СТПО), для системы</w:t>
      </w:r>
      <w:r w:rsidR="00045F3D">
        <w:rPr>
          <w:b w:val="0"/>
          <w:lang w:val="ru-RU"/>
        </w:rPr>
        <w:t xml:space="preserve"> поддерживающей деятельность по аренде</w:t>
      </w:r>
      <w:r w:rsidR="00045F3D" w:rsidRPr="00045F3D">
        <w:rPr>
          <w:b w:val="0"/>
          <w:lang w:val="ru-RU"/>
        </w:rPr>
        <w:t>,</w:t>
      </w:r>
      <w:r w:rsidR="000B27DF">
        <w:rPr>
          <w:b w:val="0"/>
          <w:lang w:val="ru-RU"/>
        </w:rPr>
        <w:t xml:space="preserve"> эксплуатации</w:t>
      </w:r>
      <w:r w:rsidR="00045F3D">
        <w:rPr>
          <w:b w:val="0"/>
          <w:lang w:val="ru-RU"/>
        </w:rPr>
        <w:t xml:space="preserve"> и поддержки функциональности самокатов</w:t>
      </w:r>
      <w:r w:rsidR="00422BC0">
        <w:rPr>
          <w:b w:val="0"/>
          <w:lang w:val="ru-RU"/>
        </w:rPr>
        <w:t xml:space="preserve"> и автомобилей</w:t>
      </w:r>
      <w:r w:rsidR="000B27DF">
        <w:rPr>
          <w:b w:val="0"/>
          <w:lang w:val="ru-RU"/>
        </w:rPr>
        <w:t>.</w:t>
      </w:r>
      <w:r w:rsidR="00045F3D">
        <w:rPr>
          <w:b w:val="0"/>
          <w:lang w:val="ru-RU"/>
        </w:rPr>
        <w:t xml:space="preserve"> Он адресован любому сотруднику компании производителя ПО </w:t>
      </w:r>
      <w:r w:rsidR="00D71F8B">
        <w:rPr>
          <w:b w:val="0"/>
          <w:lang w:val="ru-RU"/>
        </w:rPr>
        <w:t>или частному лицу</w:t>
      </w:r>
      <w:r w:rsidR="00D71F8B" w:rsidRPr="00D71F8B">
        <w:rPr>
          <w:b w:val="0"/>
          <w:lang w:val="ru-RU"/>
        </w:rPr>
        <w:t>,</w:t>
      </w:r>
      <w:r w:rsidR="00D71F8B">
        <w:rPr>
          <w:b w:val="0"/>
          <w:lang w:val="ru-RU"/>
        </w:rPr>
        <w:t xml:space="preserve"> а также любому потенциальному заказчику программных продуктов</w:t>
      </w:r>
    </w:p>
    <w:p w14:paraId="39CB5B82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8" w:name="_Toc115853722"/>
      <w:r>
        <w:rPr>
          <w:lang w:val="ru-RU"/>
        </w:rPr>
        <w:t>Границы применения</w:t>
      </w:r>
      <w:bookmarkEnd w:id="8"/>
    </w:p>
    <w:p w14:paraId="498250E2" w14:textId="77777777" w:rsidR="002330C2" w:rsidRDefault="002330C2" w:rsidP="002330C2">
      <w:pPr>
        <w:pStyle w:val="1Einrckung"/>
        <w:rPr>
          <w:sz w:val="26"/>
          <w:szCs w:val="26"/>
          <w:lang w:val="ru-RU"/>
        </w:rPr>
      </w:pPr>
      <w:bookmarkStart w:id="9" w:name="_Toc115853723"/>
      <w:r w:rsidRPr="00F93279">
        <w:rPr>
          <w:sz w:val="26"/>
          <w:szCs w:val="26"/>
          <w:lang w:val="ru-RU"/>
        </w:rPr>
        <w:t xml:space="preserve">Данный документ представляет собой описание требований при проектировании системы. Применяется на первом этапе работы с системой. Далее в документе для системы будем использовать кодовое название </w:t>
      </w:r>
      <w:r w:rsidR="00DE17D4">
        <w:rPr>
          <w:sz w:val="26"/>
          <w:szCs w:val="26"/>
          <w:lang w:val="ru-RU"/>
        </w:rPr>
        <w:t>«</w:t>
      </w:r>
      <w:proofErr w:type="spellStart"/>
      <w:r w:rsidRPr="00F93279">
        <w:rPr>
          <w:sz w:val="26"/>
          <w:szCs w:val="26"/>
          <w:lang w:val="en-US"/>
        </w:rPr>
        <w:t>EduClub</w:t>
      </w:r>
      <w:proofErr w:type="spellEnd"/>
      <w:r w:rsidR="00DE17D4">
        <w:rPr>
          <w:sz w:val="26"/>
          <w:szCs w:val="26"/>
          <w:lang w:val="ru-RU"/>
        </w:rPr>
        <w:t>»</w:t>
      </w:r>
      <w:r w:rsidRPr="00F93279">
        <w:rPr>
          <w:sz w:val="26"/>
          <w:szCs w:val="26"/>
          <w:lang w:val="ru-RU"/>
        </w:rPr>
        <w:t>.</w:t>
      </w:r>
    </w:p>
    <w:p w14:paraId="2765D2F5" w14:textId="1B452E96" w:rsidR="002330C2" w:rsidRPr="00201522" w:rsidRDefault="002330C2" w:rsidP="002330C2">
      <w:pPr>
        <w:pStyle w:val="1Einrckung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Система будет обязана отправлять сообщение самокату о его текущем состоянии и хранить данные о зарегистрированных пользователях. </w:t>
      </w:r>
      <w:r>
        <w:rPr>
          <w:sz w:val="26"/>
          <w:szCs w:val="26"/>
          <w:lang w:val="ru-RU"/>
        </w:rPr>
        <w:br/>
        <w:t xml:space="preserve">Программа будет получать данные о состоянии самоката, путем передачи сообщений друг с другом. Так как было введено требование по учету места парковки только в определенном месте. В случае нарушения с пользователя взимать штраф, ПО заблокирует доступ к использованию </w:t>
      </w:r>
      <w:r>
        <w:rPr>
          <w:sz w:val="26"/>
          <w:szCs w:val="26"/>
          <w:lang w:val="en-US"/>
        </w:rPr>
        <w:t>QR</w:t>
      </w:r>
      <w:r w:rsidRPr="004F70D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кода, который был к нему привязан с момента регистрации.</w:t>
      </w:r>
      <w:r w:rsidR="00422BC0">
        <w:rPr>
          <w:sz w:val="26"/>
          <w:szCs w:val="26"/>
          <w:lang w:val="ru-RU"/>
        </w:rPr>
        <w:t xml:space="preserve"> Так же система поддерживает аренду автомобилей по тому же принципу.</w:t>
      </w:r>
    </w:p>
    <w:p w14:paraId="085AC737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r>
        <w:rPr>
          <w:lang w:val="ru-RU"/>
        </w:rPr>
        <w:t>Термины, аббревиатуры, сокращения</w:t>
      </w:r>
      <w:bookmarkEnd w:id="9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1770"/>
        <w:gridCol w:w="7404"/>
      </w:tblGrid>
      <w:tr w:rsidR="00A62FA2" w:rsidRPr="00A62FA2" w14:paraId="1ADA2CB2" w14:textId="77777777" w:rsidTr="0024104B">
        <w:tc>
          <w:tcPr>
            <w:tcW w:w="1791" w:type="dxa"/>
          </w:tcPr>
          <w:p w14:paraId="1D994407" w14:textId="77777777" w:rsidR="00A62FA2" w:rsidRPr="00F51294" w:rsidRDefault="00F51294" w:rsidP="00F51294">
            <w:pPr>
              <w:pStyle w:val="1Einrckung"/>
              <w:ind w:left="0"/>
              <w:jc w:val="center"/>
              <w:rPr>
                <w:lang w:val="ru-RU"/>
              </w:rPr>
            </w:pPr>
            <w:r w:rsidRPr="00F51294">
              <w:rPr>
                <w:lang w:val="ru-RU"/>
              </w:rPr>
              <w:t>СТПО</w:t>
            </w:r>
          </w:p>
        </w:tc>
        <w:tc>
          <w:tcPr>
            <w:tcW w:w="7609" w:type="dxa"/>
          </w:tcPr>
          <w:p w14:paraId="1BD3791E" w14:textId="77777777" w:rsidR="00A62FA2" w:rsidRPr="00F51294" w:rsidRDefault="00F51294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F51294">
              <w:rPr>
                <w:lang w:val="ru-RU"/>
              </w:rPr>
              <w:t>и</w:t>
            </w:r>
            <w:r>
              <w:rPr>
                <w:lang w:val="ru-RU"/>
              </w:rPr>
              <w:t>стема Требований Программного О</w:t>
            </w:r>
            <w:r w:rsidRPr="00F51294">
              <w:rPr>
                <w:lang w:val="ru-RU"/>
              </w:rPr>
              <w:t>беспечения</w:t>
            </w:r>
          </w:p>
        </w:tc>
      </w:tr>
      <w:tr w:rsidR="00A62FA2" w14:paraId="297D3EE0" w14:textId="77777777" w:rsidTr="0024104B">
        <w:tc>
          <w:tcPr>
            <w:tcW w:w="1791" w:type="dxa"/>
          </w:tcPr>
          <w:p w14:paraId="3EF1765D" w14:textId="77777777" w:rsidR="00A62FA2" w:rsidRPr="00F51294" w:rsidRDefault="00045F3D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ПО</w:t>
            </w:r>
          </w:p>
        </w:tc>
        <w:tc>
          <w:tcPr>
            <w:tcW w:w="7609" w:type="dxa"/>
          </w:tcPr>
          <w:p w14:paraId="5056B57C" w14:textId="77777777" w:rsidR="00A62FA2" w:rsidRPr="00F51294" w:rsidRDefault="00045F3D" w:rsidP="0098554B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Программное Обеспечение</w:t>
            </w:r>
          </w:p>
        </w:tc>
      </w:tr>
      <w:tr w:rsidR="00354B0E" w14:paraId="22C02B97" w14:textId="77777777" w:rsidTr="0024104B">
        <w:tc>
          <w:tcPr>
            <w:tcW w:w="1791" w:type="dxa"/>
          </w:tcPr>
          <w:p w14:paraId="44E1CF46" w14:textId="77777777" w:rsidR="00354B0E" w:rsidRPr="003E1C66" w:rsidRDefault="003E1C66" w:rsidP="00045F3D">
            <w:pPr>
              <w:pStyle w:val="1Einrckung"/>
              <w:ind w:left="0"/>
              <w:jc w:val="center"/>
              <w:rPr>
                <w:lang w:val="ru-RU"/>
              </w:rPr>
            </w:pPr>
            <w:proofErr w:type="spellStart"/>
            <w:r>
              <w:rPr>
                <w:lang w:val="en-US"/>
              </w:rPr>
              <w:t>IoT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модуль</w:t>
            </w:r>
          </w:p>
        </w:tc>
        <w:tc>
          <w:tcPr>
            <w:tcW w:w="7609" w:type="dxa"/>
          </w:tcPr>
          <w:p w14:paraId="25D9773D" w14:textId="77777777" w:rsidR="00354B0E" w:rsidRPr="002330C2" w:rsidRDefault="003E1C66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Модуль Интернета Вещей – Устройство, позволяющее передавать и получать данные</w:t>
            </w:r>
          </w:p>
        </w:tc>
      </w:tr>
      <w:tr w:rsidR="00A62FA2" w14:paraId="5D1A444E" w14:textId="77777777" w:rsidTr="0024104B">
        <w:tc>
          <w:tcPr>
            <w:tcW w:w="1791" w:type="dxa"/>
          </w:tcPr>
          <w:p w14:paraId="4154FDD2" w14:textId="77777777" w:rsidR="00A62FA2" w:rsidRPr="003E1C66" w:rsidRDefault="003E1C66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Протокол </w:t>
            </w:r>
            <w:r>
              <w:rPr>
                <w:lang w:val="en-US"/>
              </w:rPr>
              <w:t>TCP</w:t>
            </w:r>
          </w:p>
        </w:tc>
        <w:tc>
          <w:tcPr>
            <w:tcW w:w="7609" w:type="dxa"/>
          </w:tcPr>
          <w:p w14:paraId="749A4371" w14:textId="77777777" w:rsidR="00A62FA2" w:rsidRPr="003E1C66" w:rsidRDefault="003E1C66" w:rsidP="00BC2021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Протокол передачи данных сети интернет.</w:t>
            </w:r>
          </w:p>
        </w:tc>
      </w:tr>
      <w:tr w:rsidR="00F42BBF" w14:paraId="3AACA77D" w14:textId="77777777" w:rsidTr="0024104B">
        <w:tc>
          <w:tcPr>
            <w:tcW w:w="1791" w:type="dxa"/>
          </w:tcPr>
          <w:p w14:paraId="53BB40B9" w14:textId="77777777" w:rsidR="00F42BBF" w:rsidRPr="00F51294" w:rsidRDefault="002330C2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en-US"/>
              </w:rPr>
              <w:t>QR</w:t>
            </w:r>
          </w:p>
        </w:tc>
        <w:tc>
          <w:tcPr>
            <w:tcW w:w="7609" w:type="dxa"/>
          </w:tcPr>
          <w:p w14:paraId="51AED19F" w14:textId="77777777" w:rsidR="00F42BBF" w:rsidRPr="00F51294" w:rsidRDefault="002330C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shd w:val="clear" w:color="auto" w:fill="FFFFFF"/>
              </w:rPr>
              <w:t>Quick Response Code</w:t>
            </w:r>
          </w:p>
        </w:tc>
      </w:tr>
      <w:tr w:rsidR="00A62FA2" w14:paraId="3088737C" w14:textId="77777777" w:rsidTr="0024104B">
        <w:tc>
          <w:tcPr>
            <w:tcW w:w="1791" w:type="dxa"/>
          </w:tcPr>
          <w:p w14:paraId="0CA24160" w14:textId="77777777" w:rsidR="00A62FA2" w:rsidRPr="00506427" w:rsidRDefault="00506427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en-US"/>
              </w:rPr>
              <w:t>GPS</w:t>
            </w:r>
          </w:p>
        </w:tc>
        <w:tc>
          <w:tcPr>
            <w:tcW w:w="7609" w:type="dxa"/>
          </w:tcPr>
          <w:p w14:paraId="47B2C6FB" w14:textId="77777777" w:rsidR="00A62FA2" w:rsidRPr="0024104B" w:rsidRDefault="0024104B" w:rsidP="00A62FA2">
            <w:pPr>
              <w:pStyle w:val="1Einrckung"/>
              <w:ind w:left="0"/>
              <w:rPr>
                <w:rFonts w:cs="Arial"/>
                <w:szCs w:val="22"/>
                <w:lang w:val="ru-RU"/>
              </w:rPr>
            </w:pPr>
            <w:r w:rsidRPr="0024104B">
              <w:rPr>
                <w:rFonts w:cs="Arial"/>
                <w:iCs/>
                <w:color w:val="202122"/>
                <w:szCs w:val="22"/>
                <w:shd w:val="clear" w:color="auto" w:fill="FFFFFF"/>
              </w:rPr>
              <w:t xml:space="preserve">Global </w:t>
            </w:r>
            <w:proofErr w:type="spellStart"/>
            <w:r w:rsidRPr="0024104B">
              <w:rPr>
                <w:rFonts w:cs="Arial"/>
                <w:iCs/>
                <w:color w:val="202122"/>
                <w:szCs w:val="22"/>
                <w:shd w:val="clear" w:color="auto" w:fill="FFFFFF"/>
              </w:rPr>
              <w:t>Positioning</w:t>
            </w:r>
            <w:proofErr w:type="spellEnd"/>
            <w:r w:rsidRPr="0024104B">
              <w:rPr>
                <w:rFonts w:cs="Arial"/>
                <w:iCs/>
                <w:color w:val="202122"/>
                <w:szCs w:val="22"/>
                <w:shd w:val="clear" w:color="auto" w:fill="FFFFFF"/>
              </w:rPr>
              <w:t xml:space="preserve"> System</w:t>
            </w:r>
          </w:p>
        </w:tc>
      </w:tr>
      <w:tr w:rsidR="007D30C5" w14:paraId="603E5C00" w14:textId="77777777" w:rsidTr="0024104B">
        <w:tc>
          <w:tcPr>
            <w:tcW w:w="1791" w:type="dxa"/>
          </w:tcPr>
          <w:p w14:paraId="7DC32FE3" w14:textId="77777777" w:rsidR="007D30C5" w:rsidRPr="00F51294" w:rsidRDefault="00F34E91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en-US"/>
              </w:rPr>
              <w:t>TCP</w:t>
            </w:r>
          </w:p>
        </w:tc>
        <w:tc>
          <w:tcPr>
            <w:tcW w:w="7609" w:type="dxa"/>
          </w:tcPr>
          <w:p w14:paraId="4411217C" w14:textId="77777777" w:rsidR="007D30C5" w:rsidRPr="00F51294" w:rsidRDefault="00F34E91" w:rsidP="00A62FA2">
            <w:pPr>
              <w:pStyle w:val="1Einrckung"/>
              <w:ind w:left="0"/>
              <w:rPr>
                <w:lang w:val="ru-RU"/>
              </w:rPr>
            </w:pPr>
            <w:r w:rsidRPr="00E03FAB">
              <w:rPr>
                <w:color w:val="202122"/>
                <w:shd w:val="clear" w:color="auto" w:fill="FFFFFF"/>
              </w:rPr>
              <w:t>Transmission Control Protocol</w:t>
            </w:r>
            <w:r>
              <w:rPr>
                <w:color w:val="202122"/>
                <w:shd w:val="clear" w:color="auto" w:fill="FFFFFF"/>
              </w:rPr>
              <w:t xml:space="preserve"> </w:t>
            </w:r>
            <w:r w:rsidRPr="00E03FAB">
              <w:rPr>
                <w:color w:val="202122"/>
                <w:shd w:val="clear" w:color="auto" w:fill="FFFFFF"/>
              </w:rPr>
              <w:t xml:space="preserve">— </w:t>
            </w:r>
            <w:proofErr w:type="spellStart"/>
            <w:r w:rsidRPr="00E03FAB">
              <w:rPr>
                <w:color w:val="202122"/>
                <w:shd w:val="clear" w:color="auto" w:fill="FFFFFF"/>
              </w:rPr>
              <w:t>протокол</w:t>
            </w:r>
            <w:proofErr w:type="spellEnd"/>
            <w:r w:rsidRPr="00E03FAB">
              <w:rPr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E03FAB">
              <w:rPr>
                <w:color w:val="202122"/>
                <w:shd w:val="clear" w:color="auto" w:fill="FFFFFF"/>
              </w:rPr>
              <w:t>управления</w:t>
            </w:r>
            <w:proofErr w:type="spellEnd"/>
            <w:r w:rsidRPr="00E03FAB">
              <w:rPr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E03FAB">
              <w:rPr>
                <w:color w:val="202122"/>
                <w:shd w:val="clear" w:color="auto" w:fill="FFFFFF"/>
              </w:rPr>
              <w:t>передачей</w:t>
            </w:r>
            <w:proofErr w:type="spellEnd"/>
          </w:p>
        </w:tc>
      </w:tr>
      <w:tr w:rsidR="00354B0E" w14:paraId="5095440C" w14:textId="77777777" w:rsidTr="0024104B">
        <w:tc>
          <w:tcPr>
            <w:tcW w:w="1791" w:type="dxa"/>
          </w:tcPr>
          <w:p w14:paraId="535C508E" w14:textId="77777777" w:rsidR="00354B0E" w:rsidRPr="00F51294" w:rsidRDefault="00354B0E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14:paraId="178B2849" w14:textId="77777777" w:rsidR="00354B0E" w:rsidRPr="00F51294" w:rsidRDefault="00354B0E" w:rsidP="00BC2021">
            <w:pPr>
              <w:pStyle w:val="1Einrckung"/>
              <w:ind w:left="0"/>
              <w:rPr>
                <w:lang w:val="ru-RU"/>
              </w:rPr>
            </w:pPr>
          </w:p>
        </w:tc>
      </w:tr>
      <w:tr w:rsidR="00A62FA2" w14:paraId="4D53E0AB" w14:textId="77777777" w:rsidTr="0024104B">
        <w:tc>
          <w:tcPr>
            <w:tcW w:w="1791" w:type="dxa"/>
          </w:tcPr>
          <w:p w14:paraId="09605DCC" w14:textId="77777777" w:rsidR="00A62FA2" w:rsidRPr="00F51294" w:rsidRDefault="00A62FA2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14:paraId="50FB21FE" w14:textId="77777777" w:rsidR="00A62FA2" w:rsidRPr="00F51294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</w:tr>
    </w:tbl>
    <w:p w14:paraId="25DEE055" w14:textId="77777777" w:rsidR="00A62FA2" w:rsidRPr="00A62FA2" w:rsidRDefault="00A62FA2" w:rsidP="00A62FA2">
      <w:pPr>
        <w:pStyle w:val="1Einrckung"/>
        <w:rPr>
          <w:lang w:val="ru-RU"/>
        </w:rPr>
      </w:pPr>
    </w:p>
    <w:p w14:paraId="7250D90B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0" w:name="_Toc115853724"/>
      <w:r>
        <w:rPr>
          <w:lang w:val="ru-RU"/>
        </w:rPr>
        <w:t>Ссылки</w:t>
      </w:r>
      <w:bookmarkEnd w:id="10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4579"/>
        <w:gridCol w:w="4595"/>
      </w:tblGrid>
      <w:tr w:rsidR="001B2C49" w:rsidRPr="001B2C49" w14:paraId="32237CA4" w14:textId="77777777" w:rsidTr="001B2C49">
        <w:tc>
          <w:tcPr>
            <w:tcW w:w="5125" w:type="dxa"/>
          </w:tcPr>
          <w:p w14:paraId="22A375BB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Обозначение</w:t>
            </w:r>
          </w:p>
        </w:tc>
        <w:tc>
          <w:tcPr>
            <w:tcW w:w="5126" w:type="dxa"/>
          </w:tcPr>
          <w:p w14:paraId="73E84EC9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Расшифровка</w:t>
            </w:r>
          </w:p>
        </w:tc>
      </w:tr>
      <w:tr w:rsidR="001B2C49" w14:paraId="717DE591" w14:textId="77777777" w:rsidTr="001B2C49">
        <w:tc>
          <w:tcPr>
            <w:tcW w:w="5125" w:type="dxa"/>
          </w:tcPr>
          <w:p w14:paraId="167170BA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18FE5E8C" w14:textId="77777777" w:rsidR="001B2C49" w:rsidRDefault="001B2C49" w:rsidP="001B2C49">
            <w:pPr>
              <w:pStyle w:val="1Einrckung"/>
              <w:ind w:left="0"/>
              <w:rPr>
                <w:lang w:val="ru-RU"/>
              </w:rPr>
            </w:pPr>
            <w:r w:rsidRPr="001B2C49">
              <w:rPr>
                <w:lang w:val="ru-RU"/>
              </w:rPr>
              <w:t xml:space="preserve">IEEE </w:t>
            </w:r>
            <w:proofErr w:type="spellStart"/>
            <w:r w:rsidRPr="001B2C49">
              <w:rPr>
                <w:lang w:val="ru-RU"/>
              </w:rPr>
              <w:t>Std</w:t>
            </w:r>
            <w:proofErr w:type="spellEnd"/>
            <w:r w:rsidRPr="001B2C49">
              <w:rPr>
                <w:lang w:val="ru-RU"/>
              </w:rPr>
              <w:t xml:space="preserve"> 830-1998</w:t>
            </w:r>
          </w:p>
        </w:tc>
      </w:tr>
    </w:tbl>
    <w:p w14:paraId="05DCDB2C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en-US"/>
        </w:rPr>
      </w:pPr>
      <w:bookmarkStart w:id="11" w:name="_Toc115853725"/>
      <w:r>
        <w:rPr>
          <w:lang w:val="ru-RU"/>
        </w:rPr>
        <w:t>Краткий обзор</w:t>
      </w:r>
      <w:bookmarkEnd w:id="11"/>
    </w:p>
    <w:p w14:paraId="04D0E541" w14:textId="77777777" w:rsidR="001B2C49" w:rsidRPr="002330C2" w:rsidRDefault="001B2C49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Данный документ структурирован согласно [</w:t>
      </w:r>
      <w:r w:rsidRPr="002330C2">
        <w:rPr>
          <w:sz w:val="26"/>
          <w:lang w:val="en-US"/>
        </w:rPr>
        <w:t>IEEE</w:t>
      </w:r>
      <w:r w:rsidRPr="002330C2">
        <w:rPr>
          <w:sz w:val="26"/>
          <w:lang w:val="ru-RU"/>
        </w:rPr>
        <w:t>-830].</w:t>
      </w:r>
    </w:p>
    <w:p w14:paraId="5CF79FEA" w14:textId="77777777" w:rsidR="00B83CA5" w:rsidRPr="002330C2" w:rsidRDefault="00B83CA5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 xml:space="preserve">Раздел 2 содержит </w:t>
      </w:r>
      <w:r w:rsidR="00BC2021" w:rsidRPr="002330C2">
        <w:rPr>
          <w:sz w:val="26"/>
          <w:lang w:val="ru-RU"/>
        </w:rPr>
        <w:t>описание поставляемой</w:t>
      </w:r>
      <w:r w:rsidR="00230576" w:rsidRPr="002330C2">
        <w:rPr>
          <w:sz w:val="26"/>
          <w:lang w:val="ru-RU"/>
        </w:rPr>
        <w:t xml:space="preserve"> системы и схему её использования в Организации.</w:t>
      </w:r>
      <w:r w:rsidR="002330C2" w:rsidRPr="002330C2">
        <w:rPr>
          <w:sz w:val="26"/>
        </w:rPr>
        <w:t xml:space="preserve"> </w:t>
      </w:r>
      <w:r w:rsidR="002330C2" w:rsidRPr="000F3D06">
        <w:rPr>
          <w:sz w:val="26"/>
        </w:rPr>
        <w:br w:type="page"/>
      </w:r>
    </w:p>
    <w:p w14:paraId="22BEC1C8" w14:textId="77777777" w:rsidR="00282EEB" w:rsidRPr="000D1A97" w:rsidRDefault="005B09DE" w:rsidP="002330C2">
      <w:pPr>
        <w:pStyle w:val="1"/>
        <w:keepNext/>
        <w:tabs>
          <w:tab w:val="num" w:pos="709"/>
        </w:tabs>
        <w:ind w:left="709" w:hanging="709"/>
        <w:rPr>
          <w:color w:val="auto"/>
          <w:lang w:val="ru-RU"/>
        </w:rPr>
      </w:pPr>
      <w:bookmarkStart w:id="12" w:name="_Toc115853726"/>
      <w:r w:rsidRPr="000D1A97">
        <w:rPr>
          <w:color w:val="auto"/>
          <w:lang w:val="ru-RU"/>
        </w:rPr>
        <w:lastRenderedPageBreak/>
        <w:t>Общее описание</w:t>
      </w:r>
      <w:bookmarkEnd w:id="12"/>
    </w:p>
    <w:p w14:paraId="0B1CCD1B" w14:textId="1DA84E40" w:rsidR="00F23EF6" w:rsidRDefault="00E269AD" w:rsidP="00F23EF6">
      <w:pPr>
        <w:pStyle w:val="2"/>
        <w:rPr>
          <w:color w:val="auto"/>
          <w:lang w:val="ru-RU"/>
        </w:rPr>
      </w:pPr>
      <w:bookmarkStart w:id="13" w:name="_Toc115853727"/>
      <w:r w:rsidRPr="000D1A97">
        <w:rPr>
          <w:color w:val="auto"/>
          <w:lang w:val="ru-RU"/>
        </w:rPr>
        <w:t>Описание изделия</w:t>
      </w:r>
      <w:bookmarkEnd w:id="13"/>
    </w:p>
    <w:p w14:paraId="5CCEACF0" w14:textId="406BC27D" w:rsidR="00005308" w:rsidRPr="00005308" w:rsidRDefault="00005308" w:rsidP="00005308">
      <w:pPr>
        <w:pStyle w:val="1Einrckung"/>
        <w:rPr>
          <w:sz w:val="26"/>
          <w:szCs w:val="26"/>
          <w:lang w:val="ru-RU"/>
        </w:rPr>
      </w:pPr>
      <w:r w:rsidRPr="00005308">
        <w:rPr>
          <w:sz w:val="26"/>
          <w:szCs w:val="26"/>
          <w:lang w:val="ru-RU"/>
        </w:rPr>
        <w:t>Система подд</w:t>
      </w:r>
      <w:r>
        <w:rPr>
          <w:sz w:val="26"/>
          <w:szCs w:val="26"/>
          <w:lang w:val="ru-RU"/>
        </w:rPr>
        <w:t>ерживающая</w:t>
      </w:r>
      <w:r w:rsidRPr="00005308">
        <w:rPr>
          <w:sz w:val="26"/>
          <w:szCs w:val="26"/>
          <w:lang w:val="ru-RU"/>
        </w:rPr>
        <w:t xml:space="preserve"> работу сервисов по аренде автомобилей и самокатов.</w:t>
      </w:r>
      <w:r>
        <w:rPr>
          <w:sz w:val="26"/>
          <w:szCs w:val="26"/>
          <w:lang w:val="ru-RU"/>
        </w:rPr>
        <w:br/>
        <w:t>Реализует работу с клиентами и функциональную часть</w:t>
      </w:r>
    </w:p>
    <w:p w14:paraId="00B39C49" w14:textId="77777777" w:rsidR="00005308" w:rsidRPr="00005308" w:rsidRDefault="00005308" w:rsidP="00005308">
      <w:pPr>
        <w:pStyle w:val="1Einrckung"/>
        <w:rPr>
          <w:lang w:val="ru-RU"/>
        </w:rPr>
      </w:pPr>
    </w:p>
    <w:p w14:paraId="6AF5482B" w14:textId="77777777" w:rsidR="00331650" w:rsidRPr="000D1A97" w:rsidRDefault="00E822DE" w:rsidP="00E822D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Все спецификации для самокатов описаны в пункте 3.</w:t>
      </w:r>
    </w:p>
    <w:p w14:paraId="5EDE7EC6" w14:textId="77777777" w:rsidR="00E822DE" w:rsidRPr="000D1A97" w:rsidRDefault="00E822DE" w:rsidP="00E822D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Автомобили поддерживаются умными дисплеями на жидких кристаллах типа </w:t>
      </w:r>
      <w:r w:rsidRPr="000D1A97">
        <w:rPr>
          <w:color w:val="auto"/>
          <w:sz w:val="26"/>
          <w:lang w:val="en-US"/>
        </w:rPr>
        <w:t>TN</w:t>
      </w:r>
      <w:r w:rsidR="006C79F9" w:rsidRPr="000D1A97">
        <w:rPr>
          <w:color w:val="auto"/>
          <w:sz w:val="26"/>
          <w:lang w:val="ru-RU"/>
        </w:rPr>
        <w:t>.</w:t>
      </w:r>
    </w:p>
    <w:p w14:paraId="18B2542A" w14:textId="77777777" w:rsidR="00E269AD" w:rsidRPr="000D1A97" w:rsidRDefault="00E269AD" w:rsidP="00393DB2">
      <w:pPr>
        <w:pStyle w:val="4"/>
        <w:rPr>
          <w:color w:val="auto"/>
          <w:lang w:val="ru-RU"/>
        </w:rPr>
      </w:pPr>
      <w:bookmarkStart w:id="14" w:name="_Toc115853728"/>
      <w:r w:rsidRPr="000D1A97">
        <w:rPr>
          <w:color w:val="auto"/>
          <w:lang w:val="ru-RU"/>
        </w:rPr>
        <w:t>Интерфейсы системы</w:t>
      </w:r>
      <w:bookmarkEnd w:id="14"/>
    </w:p>
    <w:p w14:paraId="0C5387C2" w14:textId="77777777" w:rsidR="00E87166" w:rsidRPr="000D1A97" w:rsidRDefault="00393DB2" w:rsidP="002330C2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Самокаты с функциями:</w:t>
      </w:r>
      <w:r w:rsidRPr="000D1A97">
        <w:rPr>
          <w:color w:val="auto"/>
          <w:sz w:val="26"/>
          <w:lang w:val="ru-RU"/>
        </w:rPr>
        <w:br/>
      </w:r>
      <w:r w:rsidR="00065D49" w:rsidRPr="000D1A97">
        <w:rPr>
          <w:color w:val="auto"/>
          <w:sz w:val="26"/>
          <w:lang w:val="ru-RU"/>
        </w:rPr>
        <w:t>1)</w:t>
      </w:r>
      <w:r w:rsidRPr="000D1A97">
        <w:rPr>
          <w:color w:val="auto"/>
          <w:sz w:val="26"/>
          <w:lang w:val="ru-RU"/>
        </w:rPr>
        <w:t xml:space="preserve"> Отслеживания</w:t>
      </w:r>
      <w:r w:rsidR="008D1A93" w:rsidRPr="000D1A97">
        <w:rPr>
          <w:color w:val="auto"/>
          <w:sz w:val="26"/>
          <w:lang w:val="ru-RU"/>
        </w:rPr>
        <w:t xml:space="preserve"> заряда</w:t>
      </w:r>
      <w:r w:rsidRPr="000D1A97">
        <w:rPr>
          <w:color w:val="auto"/>
          <w:sz w:val="26"/>
          <w:lang w:val="ru-RU"/>
        </w:rPr>
        <w:t xml:space="preserve"> батареи</w:t>
      </w:r>
      <w:r w:rsidRPr="000D1A97">
        <w:rPr>
          <w:color w:val="auto"/>
          <w:sz w:val="26"/>
          <w:lang w:val="ru-RU"/>
        </w:rPr>
        <w:br/>
      </w:r>
      <w:r w:rsidR="00065D49" w:rsidRPr="000D1A97">
        <w:rPr>
          <w:color w:val="auto"/>
          <w:sz w:val="26"/>
          <w:lang w:val="ru-RU"/>
        </w:rPr>
        <w:t>2)</w:t>
      </w:r>
      <w:r w:rsidRPr="000D1A97">
        <w:rPr>
          <w:color w:val="auto"/>
          <w:sz w:val="26"/>
          <w:lang w:val="ru-RU"/>
        </w:rPr>
        <w:t xml:space="preserve"> </w:t>
      </w:r>
      <w:r w:rsidRPr="000D1A97">
        <w:rPr>
          <w:color w:val="auto"/>
          <w:sz w:val="26"/>
          <w:lang w:val="en-US"/>
        </w:rPr>
        <w:t>GPS</w:t>
      </w:r>
      <w:r w:rsidRPr="000D1A97">
        <w:rPr>
          <w:color w:val="auto"/>
          <w:sz w:val="26"/>
          <w:lang w:val="ru-RU"/>
        </w:rPr>
        <w:t xml:space="preserve"> </w:t>
      </w:r>
      <w:proofErr w:type="spellStart"/>
      <w:r w:rsidRPr="000D1A97">
        <w:rPr>
          <w:color w:val="auto"/>
          <w:sz w:val="26"/>
          <w:lang w:val="ru-RU"/>
        </w:rPr>
        <w:t>трекер</w:t>
      </w:r>
      <w:proofErr w:type="spellEnd"/>
      <w:r w:rsidRPr="000D1A97">
        <w:rPr>
          <w:color w:val="auto"/>
          <w:sz w:val="26"/>
          <w:lang w:val="ru-RU"/>
        </w:rPr>
        <w:t xml:space="preserve"> способный отправлять данные о местоположении при запросе</w:t>
      </w:r>
      <w:r w:rsidRPr="000D1A97">
        <w:rPr>
          <w:color w:val="auto"/>
          <w:sz w:val="26"/>
          <w:lang w:val="ru-RU"/>
        </w:rPr>
        <w:br/>
      </w:r>
      <w:r w:rsidR="00065D49" w:rsidRPr="000D1A97">
        <w:rPr>
          <w:color w:val="auto"/>
          <w:sz w:val="26"/>
          <w:lang w:val="ru-RU"/>
        </w:rPr>
        <w:t>3)</w:t>
      </w:r>
      <w:r w:rsidRPr="000D1A97">
        <w:rPr>
          <w:color w:val="auto"/>
          <w:sz w:val="26"/>
          <w:lang w:val="ru-RU"/>
        </w:rPr>
        <w:t xml:space="preserve"> </w:t>
      </w:r>
      <w:proofErr w:type="spellStart"/>
      <w:r w:rsidRPr="000D1A97">
        <w:rPr>
          <w:color w:val="auto"/>
          <w:sz w:val="26"/>
          <w:lang w:val="en-US"/>
        </w:rPr>
        <w:t>Qr</w:t>
      </w:r>
      <w:proofErr w:type="spellEnd"/>
      <w:r w:rsidRPr="000D1A97">
        <w:rPr>
          <w:color w:val="auto"/>
          <w:sz w:val="26"/>
          <w:lang w:val="ru-RU"/>
        </w:rPr>
        <w:t xml:space="preserve"> – код конкретного самоката</w:t>
      </w:r>
      <w:r w:rsidR="00E87166" w:rsidRPr="000D1A97">
        <w:rPr>
          <w:color w:val="auto"/>
          <w:sz w:val="26"/>
          <w:lang w:val="ru-RU"/>
        </w:rPr>
        <w:t>,</w:t>
      </w:r>
      <w:r w:rsidRPr="000D1A97">
        <w:rPr>
          <w:color w:val="auto"/>
          <w:sz w:val="26"/>
          <w:lang w:val="ru-RU"/>
        </w:rPr>
        <w:t xml:space="preserve"> отвечающего за блокировку и разблокировку самоката</w:t>
      </w:r>
      <w:r w:rsidRPr="000D1A97">
        <w:rPr>
          <w:color w:val="auto"/>
          <w:sz w:val="26"/>
          <w:lang w:val="ru-RU"/>
        </w:rPr>
        <w:br/>
      </w:r>
      <w:r w:rsidR="00065D49" w:rsidRPr="000D1A97">
        <w:rPr>
          <w:color w:val="auto"/>
          <w:sz w:val="26"/>
          <w:lang w:val="ru-RU"/>
        </w:rPr>
        <w:t>4)</w:t>
      </w:r>
      <w:r w:rsidR="00927149" w:rsidRPr="000D1A97">
        <w:rPr>
          <w:color w:val="auto"/>
          <w:sz w:val="26"/>
          <w:lang w:val="ru-RU"/>
        </w:rPr>
        <w:t xml:space="preserve"> Блокиратор – для возможности ограничить передвижение самоката вне арендного времени</w:t>
      </w:r>
    </w:p>
    <w:p w14:paraId="6A7E4065" w14:textId="011EF3BE" w:rsidR="00BC7CB9" w:rsidRPr="000D1A97" w:rsidRDefault="00990589" w:rsidP="00BC7CB9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br/>
        <w:t>Автомобили с функциями:</w:t>
      </w:r>
      <w:r w:rsidRPr="000D1A97">
        <w:rPr>
          <w:color w:val="auto"/>
          <w:sz w:val="26"/>
          <w:lang w:val="ru-RU"/>
        </w:rPr>
        <w:br/>
        <w:t xml:space="preserve">1) </w:t>
      </w:r>
      <w:proofErr w:type="spellStart"/>
      <w:r w:rsidR="00BC7CB9">
        <w:rPr>
          <w:color w:val="auto"/>
          <w:sz w:val="26"/>
          <w:lang w:val="ru-RU"/>
        </w:rPr>
        <w:t>Трекер</w:t>
      </w:r>
      <w:proofErr w:type="spellEnd"/>
      <w:r w:rsidR="00D20931" w:rsidRPr="000D1A97">
        <w:rPr>
          <w:color w:val="auto"/>
          <w:sz w:val="26"/>
          <w:lang w:val="ru-RU"/>
        </w:rPr>
        <w:t xml:space="preserve"> </w:t>
      </w:r>
      <w:r w:rsidR="00BC7CB9">
        <w:rPr>
          <w:color w:val="auto"/>
          <w:sz w:val="26"/>
          <w:lang w:val="ru-RU"/>
        </w:rPr>
        <w:t xml:space="preserve">отслеживающий скорость и местоположение автомобиля </w:t>
      </w:r>
      <w:r w:rsidRPr="000D1A97">
        <w:rPr>
          <w:color w:val="auto"/>
          <w:sz w:val="26"/>
          <w:lang w:val="ru-RU"/>
        </w:rPr>
        <w:br/>
      </w:r>
      <w:r w:rsidR="00BC7CB9">
        <w:rPr>
          <w:color w:val="auto"/>
          <w:sz w:val="26"/>
          <w:lang w:val="ru-RU"/>
        </w:rPr>
        <w:t>2</w:t>
      </w:r>
      <w:r w:rsidR="00D20931" w:rsidRPr="000D1A97">
        <w:rPr>
          <w:color w:val="auto"/>
          <w:sz w:val="26"/>
          <w:lang w:val="ru-RU"/>
        </w:rPr>
        <w:t>) Аварийная служба</w:t>
      </w:r>
      <w:r w:rsidR="00BC7CB9">
        <w:rPr>
          <w:color w:val="auto"/>
          <w:sz w:val="26"/>
          <w:lang w:val="ru-RU"/>
        </w:rPr>
        <w:br/>
        <w:t>3</w:t>
      </w:r>
      <w:r w:rsidR="00E822DE" w:rsidRPr="000D1A97">
        <w:rPr>
          <w:color w:val="auto"/>
          <w:sz w:val="26"/>
          <w:lang w:val="ru-RU"/>
        </w:rPr>
        <w:t>) Идентификация парковки</w:t>
      </w:r>
    </w:p>
    <w:p w14:paraId="3D9CB528" w14:textId="77777777" w:rsidR="00065D49" w:rsidRPr="000D1A97" w:rsidRDefault="00990589" w:rsidP="00990589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br/>
      </w:r>
      <w:r w:rsidR="00927149" w:rsidRPr="000D1A97">
        <w:rPr>
          <w:color w:val="auto"/>
          <w:sz w:val="26"/>
          <w:lang w:val="ru-RU"/>
        </w:rPr>
        <w:t>Приложение для пользователей с возможностями:</w:t>
      </w:r>
    </w:p>
    <w:p w14:paraId="3FDEA6DC" w14:textId="77777777" w:rsidR="00E87166" w:rsidRPr="000D1A97" w:rsidRDefault="00065D49" w:rsidP="002330C2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1) Создание аккаунта/авторизация в приложении.</w:t>
      </w:r>
      <w:r w:rsidRPr="000D1A97">
        <w:rPr>
          <w:color w:val="auto"/>
          <w:sz w:val="26"/>
          <w:lang w:val="ru-RU"/>
        </w:rPr>
        <w:br/>
      </w:r>
      <w:r w:rsidR="008D1A93" w:rsidRPr="000D1A97">
        <w:rPr>
          <w:color w:val="auto"/>
          <w:sz w:val="26"/>
          <w:lang w:val="ru-RU"/>
        </w:rPr>
        <w:t>2</w:t>
      </w:r>
      <w:r w:rsidRPr="000D1A97">
        <w:rPr>
          <w:color w:val="auto"/>
          <w:sz w:val="26"/>
          <w:lang w:val="ru-RU"/>
        </w:rPr>
        <w:t>) Аренда самокатов</w:t>
      </w:r>
      <w:r w:rsidR="00E822DE" w:rsidRPr="000D1A97">
        <w:rPr>
          <w:color w:val="auto"/>
          <w:sz w:val="26"/>
          <w:lang w:val="ru-RU"/>
        </w:rPr>
        <w:t xml:space="preserve"> и автомобилей</w:t>
      </w:r>
      <w:r w:rsidRPr="000D1A97">
        <w:rPr>
          <w:color w:val="auto"/>
          <w:sz w:val="26"/>
          <w:lang w:val="ru-RU"/>
        </w:rPr>
        <w:t>.</w:t>
      </w:r>
      <w:r w:rsidR="008D1A93" w:rsidRPr="000D1A97">
        <w:rPr>
          <w:color w:val="auto"/>
          <w:sz w:val="26"/>
          <w:lang w:val="ru-RU"/>
        </w:rPr>
        <w:br/>
        <w:t>3)</w:t>
      </w:r>
      <w:r w:rsidR="00E87166" w:rsidRPr="000D1A97">
        <w:rPr>
          <w:color w:val="auto"/>
          <w:sz w:val="26"/>
          <w:lang w:val="ru-RU"/>
        </w:rPr>
        <w:t xml:space="preserve"> </w:t>
      </w:r>
      <w:r w:rsidR="008D1A93" w:rsidRPr="000D1A97">
        <w:rPr>
          <w:color w:val="auto"/>
          <w:sz w:val="26"/>
          <w:lang w:val="ru-RU"/>
        </w:rPr>
        <w:t>Доступ к информации о:</w:t>
      </w:r>
      <w:r w:rsidR="008D1A93" w:rsidRPr="000D1A97">
        <w:rPr>
          <w:color w:val="auto"/>
          <w:sz w:val="26"/>
          <w:lang w:val="ru-RU"/>
        </w:rPr>
        <w:br/>
        <w:t xml:space="preserve">    3.1)</w:t>
      </w:r>
      <w:r w:rsidR="00E87166" w:rsidRPr="000D1A97">
        <w:rPr>
          <w:color w:val="auto"/>
          <w:sz w:val="26"/>
          <w:lang w:val="ru-RU"/>
        </w:rPr>
        <w:t xml:space="preserve"> </w:t>
      </w:r>
      <w:r w:rsidR="008D1A93" w:rsidRPr="000D1A97">
        <w:rPr>
          <w:color w:val="auto"/>
          <w:sz w:val="26"/>
          <w:lang w:val="ru-RU"/>
        </w:rPr>
        <w:t>Местоположении самокатов</w:t>
      </w:r>
      <w:r w:rsidR="00E822DE" w:rsidRPr="000D1A97">
        <w:rPr>
          <w:color w:val="auto"/>
          <w:sz w:val="26"/>
          <w:lang w:val="ru-RU"/>
        </w:rPr>
        <w:t xml:space="preserve"> и автомобилей</w:t>
      </w:r>
    </w:p>
    <w:p w14:paraId="3C8AC11D" w14:textId="7E0A22E1" w:rsidR="00393DB2" w:rsidRPr="000D1A97" w:rsidRDefault="00E87166" w:rsidP="005E28D5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3.2) состоянии заряда батареи самокатов</w:t>
      </w:r>
      <w:r w:rsidR="008D1A93" w:rsidRPr="000D1A97">
        <w:rPr>
          <w:color w:val="auto"/>
          <w:sz w:val="26"/>
          <w:lang w:val="ru-RU"/>
        </w:rPr>
        <w:br/>
        <w:t xml:space="preserve">    3.2)</w:t>
      </w:r>
      <w:r w:rsidRPr="000D1A97">
        <w:rPr>
          <w:color w:val="auto"/>
          <w:sz w:val="26"/>
          <w:lang w:val="ru-RU"/>
        </w:rPr>
        <w:t xml:space="preserve"> </w:t>
      </w:r>
      <w:r w:rsidR="008D1A93" w:rsidRPr="000D1A97">
        <w:rPr>
          <w:color w:val="auto"/>
          <w:sz w:val="26"/>
          <w:lang w:val="ru-RU"/>
        </w:rPr>
        <w:t>Местоположения стоянок</w:t>
      </w:r>
    </w:p>
    <w:p w14:paraId="68BFCFA9" w14:textId="77777777" w:rsidR="008554D8" w:rsidRDefault="008554D8" w:rsidP="00422BC0">
      <w:pPr>
        <w:pStyle w:val="1Einrckung"/>
        <w:ind w:left="0"/>
        <w:rPr>
          <w:color w:val="FF0000"/>
          <w:sz w:val="26"/>
          <w:lang w:val="ru-RU"/>
        </w:rPr>
      </w:pPr>
    </w:p>
    <w:p w14:paraId="64E5C421" w14:textId="2F44271F" w:rsidR="00580183" w:rsidRDefault="008554D8" w:rsidP="00422BC0">
      <w:pPr>
        <w:pStyle w:val="1Einrckung"/>
        <w:ind w:left="0"/>
        <w:rPr>
          <w:color w:val="auto"/>
          <w:sz w:val="26"/>
          <w:lang w:val="ru-RU"/>
        </w:rPr>
      </w:pPr>
      <w:r>
        <w:rPr>
          <w:color w:val="FF0000"/>
          <w:sz w:val="26"/>
          <w:lang w:val="ru-RU"/>
        </w:rPr>
        <w:t xml:space="preserve">            </w:t>
      </w:r>
      <w:r w:rsidRPr="008554D8">
        <w:rPr>
          <w:color w:val="auto"/>
          <w:sz w:val="26"/>
          <w:lang w:val="ru-RU"/>
        </w:rPr>
        <w:t>Приложение</w:t>
      </w:r>
      <w:r>
        <w:rPr>
          <w:color w:val="auto"/>
          <w:sz w:val="26"/>
          <w:lang w:val="ru-RU"/>
        </w:rPr>
        <w:t xml:space="preserve"> для Администраторов с возможностями:</w:t>
      </w:r>
    </w:p>
    <w:p w14:paraId="2ACF6482" w14:textId="58EEC337" w:rsidR="00625B69" w:rsidRDefault="00625B69" w:rsidP="00422BC0">
      <w:pPr>
        <w:pStyle w:val="1Einrckung"/>
        <w:ind w:left="0"/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 xml:space="preserve">            1)Возможность просмотра списка пользователей</w:t>
      </w:r>
    </w:p>
    <w:p w14:paraId="6E5D1970" w14:textId="1573B4FE" w:rsidR="00625B69" w:rsidRPr="00625B69" w:rsidRDefault="00625B69" w:rsidP="00422BC0">
      <w:pPr>
        <w:pStyle w:val="1Einrckung"/>
        <w:ind w:left="0"/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 xml:space="preserve">            2)Возможность просмотра истории прокатов самокатов</w:t>
      </w:r>
      <w:r w:rsidRPr="00625B69">
        <w:rPr>
          <w:color w:val="auto"/>
          <w:sz w:val="26"/>
          <w:lang w:val="ru-RU"/>
        </w:rPr>
        <w:t>/</w:t>
      </w:r>
      <w:r>
        <w:rPr>
          <w:color w:val="auto"/>
          <w:sz w:val="26"/>
          <w:lang w:val="ru-RU"/>
        </w:rPr>
        <w:t>автомобилей</w:t>
      </w:r>
    </w:p>
    <w:p w14:paraId="0F7F5A07" w14:textId="77777777" w:rsidR="00580183" w:rsidRDefault="00580183" w:rsidP="00422BC0">
      <w:pPr>
        <w:pStyle w:val="1Einrckung"/>
        <w:ind w:left="0"/>
        <w:rPr>
          <w:color w:val="auto"/>
          <w:sz w:val="26"/>
          <w:lang w:val="ru-RU"/>
        </w:rPr>
      </w:pPr>
    </w:p>
    <w:p w14:paraId="52EDBCB0" w14:textId="4D9FDC7A" w:rsidR="008554D8" w:rsidRDefault="008554D8" w:rsidP="00422BC0">
      <w:pPr>
        <w:pStyle w:val="1Einrckung"/>
        <w:ind w:left="0"/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 xml:space="preserve">            </w:t>
      </w:r>
      <w:r w:rsidRPr="008554D8">
        <w:rPr>
          <w:color w:val="auto"/>
          <w:sz w:val="26"/>
          <w:lang w:val="ru-RU"/>
        </w:rPr>
        <w:t>Приложение</w:t>
      </w:r>
      <w:r>
        <w:rPr>
          <w:color w:val="auto"/>
          <w:sz w:val="26"/>
          <w:lang w:val="ru-RU"/>
        </w:rPr>
        <w:t xml:space="preserve"> для Сервисных работников с возможностями:</w:t>
      </w:r>
    </w:p>
    <w:p w14:paraId="3AFD7185" w14:textId="64CF994F" w:rsidR="00EF6881" w:rsidRDefault="00EF6881" w:rsidP="00EF6881">
      <w:pPr>
        <w:pStyle w:val="1Einrckung"/>
        <w:numPr>
          <w:ilvl w:val="0"/>
          <w:numId w:val="28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>Зарегистрироваться в системе.</w:t>
      </w:r>
    </w:p>
    <w:p w14:paraId="18A417D4" w14:textId="66D432ED" w:rsidR="002A0F0C" w:rsidRDefault="002A0F0C" w:rsidP="00EF6881">
      <w:pPr>
        <w:pStyle w:val="1Einrckung"/>
        <w:numPr>
          <w:ilvl w:val="0"/>
          <w:numId w:val="28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>Убрать самокат</w:t>
      </w:r>
      <w:r w:rsidRPr="002A0F0C">
        <w:rPr>
          <w:color w:val="auto"/>
          <w:sz w:val="26"/>
          <w:lang w:val="ru-RU"/>
        </w:rPr>
        <w:t>/</w:t>
      </w:r>
      <w:r>
        <w:rPr>
          <w:color w:val="auto"/>
          <w:sz w:val="26"/>
          <w:lang w:val="ru-RU"/>
        </w:rPr>
        <w:t>автомобиль из доступных к прокату</w:t>
      </w:r>
    </w:p>
    <w:p w14:paraId="516D9A14" w14:textId="0CFD2739" w:rsidR="002A0F0C" w:rsidRDefault="002A0F0C" w:rsidP="00EF6881">
      <w:pPr>
        <w:pStyle w:val="1Einrckung"/>
        <w:numPr>
          <w:ilvl w:val="0"/>
          <w:numId w:val="28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>Добавить</w:t>
      </w:r>
      <w:r w:rsidR="00580183" w:rsidRPr="00580183">
        <w:rPr>
          <w:color w:val="auto"/>
          <w:sz w:val="26"/>
          <w:lang w:val="ru-RU"/>
        </w:rPr>
        <w:t>/</w:t>
      </w:r>
      <w:r w:rsidR="00580183">
        <w:rPr>
          <w:color w:val="auto"/>
          <w:sz w:val="26"/>
          <w:lang w:val="ru-RU"/>
        </w:rPr>
        <w:t>убрать</w:t>
      </w:r>
      <w:r>
        <w:rPr>
          <w:color w:val="auto"/>
          <w:sz w:val="26"/>
          <w:lang w:val="ru-RU"/>
        </w:rPr>
        <w:t xml:space="preserve"> самокат/автомобиль в</w:t>
      </w:r>
      <w:r w:rsidR="00580183">
        <w:rPr>
          <w:color w:val="auto"/>
          <w:sz w:val="26"/>
          <w:lang w:val="ru-RU"/>
        </w:rPr>
        <w:t xml:space="preserve"> (из)</w:t>
      </w:r>
      <w:r>
        <w:rPr>
          <w:color w:val="auto"/>
          <w:sz w:val="26"/>
          <w:lang w:val="ru-RU"/>
        </w:rPr>
        <w:t xml:space="preserve"> </w:t>
      </w:r>
      <w:r w:rsidR="00580183">
        <w:rPr>
          <w:color w:val="auto"/>
          <w:sz w:val="26"/>
          <w:lang w:val="ru-RU"/>
        </w:rPr>
        <w:t>список неисправных</w:t>
      </w:r>
    </w:p>
    <w:p w14:paraId="3F16467D" w14:textId="6FC348D5" w:rsidR="002A0F0C" w:rsidRDefault="00580183" w:rsidP="00EF6881">
      <w:pPr>
        <w:pStyle w:val="1Einrckung"/>
        <w:numPr>
          <w:ilvl w:val="0"/>
          <w:numId w:val="28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>Добавить самокат</w:t>
      </w:r>
      <w:r w:rsidRPr="00580183">
        <w:rPr>
          <w:color w:val="auto"/>
          <w:sz w:val="26"/>
          <w:lang w:val="ru-RU"/>
        </w:rPr>
        <w:t>/</w:t>
      </w:r>
      <w:r>
        <w:rPr>
          <w:color w:val="auto"/>
          <w:sz w:val="26"/>
          <w:lang w:val="ru-RU"/>
        </w:rPr>
        <w:t>автомобиль в список готовых к работе.</w:t>
      </w:r>
    </w:p>
    <w:p w14:paraId="3EBF6E37" w14:textId="77777777" w:rsidR="002A0F0C" w:rsidRDefault="002A0F0C" w:rsidP="00422BC0">
      <w:pPr>
        <w:pStyle w:val="1Einrckung"/>
        <w:ind w:left="0"/>
        <w:rPr>
          <w:color w:val="auto"/>
          <w:sz w:val="26"/>
          <w:lang w:val="ru-RU"/>
        </w:rPr>
      </w:pPr>
    </w:p>
    <w:p w14:paraId="3F914E8B" w14:textId="2FF3E7E2" w:rsidR="008554D8" w:rsidRDefault="008554D8" w:rsidP="00422BC0">
      <w:pPr>
        <w:pStyle w:val="1Einrckung"/>
        <w:ind w:left="0"/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 xml:space="preserve">            </w:t>
      </w:r>
      <w:r w:rsidRPr="008554D8">
        <w:rPr>
          <w:color w:val="auto"/>
          <w:sz w:val="26"/>
          <w:lang w:val="ru-RU"/>
        </w:rPr>
        <w:t>Приложение</w:t>
      </w:r>
      <w:r>
        <w:rPr>
          <w:color w:val="auto"/>
          <w:sz w:val="26"/>
          <w:lang w:val="ru-RU"/>
        </w:rPr>
        <w:t xml:space="preserve"> для Обслуживающих работников с возможностями:</w:t>
      </w:r>
    </w:p>
    <w:p w14:paraId="78EF0548" w14:textId="7C33667E" w:rsidR="00EF6881" w:rsidRDefault="00EF6881" w:rsidP="00EF6881">
      <w:pPr>
        <w:pStyle w:val="1Einrckung"/>
        <w:numPr>
          <w:ilvl w:val="0"/>
          <w:numId w:val="22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 xml:space="preserve"> Зарегистрироваться в системе</w:t>
      </w:r>
    </w:p>
    <w:p w14:paraId="3CF82A24" w14:textId="650171CF" w:rsidR="002A0F0C" w:rsidRPr="002A0F0C" w:rsidRDefault="008554D8" w:rsidP="002A0F0C">
      <w:pPr>
        <w:pStyle w:val="1Einrckung"/>
        <w:numPr>
          <w:ilvl w:val="0"/>
          <w:numId w:val="22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 xml:space="preserve"> Отслеживать</w:t>
      </w:r>
      <w:r w:rsidR="002A0F0C">
        <w:rPr>
          <w:color w:val="auto"/>
          <w:sz w:val="26"/>
          <w:lang w:val="ru-RU"/>
        </w:rPr>
        <w:t xml:space="preserve"> местоположение</w:t>
      </w:r>
      <w:r>
        <w:rPr>
          <w:color w:val="auto"/>
          <w:sz w:val="26"/>
          <w:lang w:val="ru-RU"/>
        </w:rPr>
        <w:t xml:space="preserve"> самокат</w:t>
      </w:r>
      <w:r w:rsidR="002A0F0C">
        <w:rPr>
          <w:color w:val="auto"/>
          <w:sz w:val="26"/>
          <w:lang w:val="ru-RU"/>
        </w:rPr>
        <w:t>ов</w:t>
      </w:r>
      <w:r>
        <w:rPr>
          <w:color w:val="auto"/>
          <w:sz w:val="26"/>
          <w:lang w:val="ru-RU"/>
        </w:rPr>
        <w:t xml:space="preserve"> и автомобил</w:t>
      </w:r>
      <w:r w:rsidR="002A0F0C">
        <w:rPr>
          <w:color w:val="auto"/>
          <w:sz w:val="26"/>
          <w:lang w:val="ru-RU"/>
        </w:rPr>
        <w:t>ей</w:t>
      </w:r>
      <w:r>
        <w:rPr>
          <w:color w:val="auto"/>
          <w:sz w:val="26"/>
          <w:lang w:val="ru-RU"/>
        </w:rPr>
        <w:t>.</w:t>
      </w:r>
    </w:p>
    <w:p w14:paraId="1292AB8E" w14:textId="4296EFF7" w:rsidR="008554D8" w:rsidRDefault="002A0F0C" w:rsidP="008554D8">
      <w:pPr>
        <w:pStyle w:val="1Einrckung"/>
        <w:numPr>
          <w:ilvl w:val="0"/>
          <w:numId w:val="22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lastRenderedPageBreak/>
        <w:t xml:space="preserve"> </w:t>
      </w:r>
      <w:r w:rsidR="008554D8">
        <w:rPr>
          <w:color w:val="auto"/>
          <w:sz w:val="26"/>
          <w:lang w:val="ru-RU"/>
        </w:rPr>
        <w:t>Отслеживать заряд батареи самокатов</w:t>
      </w:r>
    </w:p>
    <w:p w14:paraId="570CC01F" w14:textId="53042081" w:rsidR="002A0F0C" w:rsidRDefault="002A0F0C" w:rsidP="008554D8">
      <w:pPr>
        <w:pStyle w:val="1Einrckung"/>
        <w:numPr>
          <w:ilvl w:val="0"/>
          <w:numId w:val="22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 xml:space="preserve"> Отслеживать список </w:t>
      </w:r>
      <w:r w:rsidR="00580183">
        <w:rPr>
          <w:color w:val="auto"/>
          <w:sz w:val="26"/>
          <w:lang w:val="ru-RU"/>
        </w:rPr>
        <w:t>готовых к работе самокатов</w:t>
      </w:r>
    </w:p>
    <w:p w14:paraId="64ABAE96" w14:textId="614B6112" w:rsidR="002A0F0C" w:rsidRDefault="002A0F0C" w:rsidP="008554D8">
      <w:pPr>
        <w:pStyle w:val="1Einrckung"/>
        <w:numPr>
          <w:ilvl w:val="0"/>
          <w:numId w:val="22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>Блокировки</w:t>
      </w:r>
      <w:r>
        <w:rPr>
          <w:color w:val="auto"/>
          <w:sz w:val="26"/>
          <w:lang w:val="en-US"/>
        </w:rPr>
        <w:t>/</w:t>
      </w:r>
      <w:r>
        <w:rPr>
          <w:color w:val="auto"/>
          <w:sz w:val="26"/>
          <w:lang w:val="ru-RU"/>
        </w:rPr>
        <w:t>Разблокировки самокатов</w:t>
      </w:r>
    </w:p>
    <w:p w14:paraId="2B05E90A" w14:textId="0F9960F1" w:rsidR="002A0F0C" w:rsidRDefault="002A0F0C" w:rsidP="008554D8">
      <w:pPr>
        <w:pStyle w:val="1Einrckung"/>
        <w:numPr>
          <w:ilvl w:val="0"/>
          <w:numId w:val="22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>Использования самоката или автомобиля для проверки работоспособности.</w:t>
      </w:r>
    </w:p>
    <w:p w14:paraId="55F6CCE5" w14:textId="6A1A5206" w:rsidR="002A0F0C" w:rsidRDefault="002A0F0C" w:rsidP="008554D8">
      <w:pPr>
        <w:pStyle w:val="1Einrckung"/>
        <w:numPr>
          <w:ilvl w:val="0"/>
          <w:numId w:val="22"/>
        </w:numPr>
        <w:rPr>
          <w:color w:val="auto"/>
          <w:sz w:val="26"/>
          <w:lang w:val="ru-RU"/>
        </w:rPr>
      </w:pPr>
      <w:r>
        <w:rPr>
          <w:color w:val="auto"/>
          <w:sz w:val="26"/>
          <w:lang w:val="ru-RU"/>
        </w:rPr>
        <w:t xml:space="preserve"> Отправить отсчёт о неисправности самоката</w:t>
      </w:r>
      <w:r w:rsidRPr="002A0F0C">
        <w:rPr>
          <w:color w:val="auto"/>
          <w:sz w:val="26"/>
          <w:lang w:val="ru-RU"/>
        </w:rPr>
        <w:t>/</w:t>
      </w:r>
      <w:r>
        <w:rPr>
          <w:color w:val="auto"/>
          <w:sz w:val="26"/>
          <w:lang w:val="ru-RU"/>
        </w:rPr>
        <w:t>авто в сервис.</w:t>
      </w:r>
    </w:p>
    <w:p w14:paraId="0409098A" w14:textId="77777777" w:rsidR="008554D8" w:rsidRPr="008554D8" w:rsidRDefault="008554D8" w:rsidP="00422BC0">
      <w:pPr>
        <w:pStyle w:val="1Einrckung"/>
        <w:ind w:left="0"/>
        <w:rPr>
          <w:color w:val="auto"/>
          <w:sz w:val="26"/>
          <w:lang w:val="ru-RU"/>
        </w:rPr>
      </w:pPr>
    </w:p>
    <w:p w14:paraId="321F4E54" w14:textId="77777777" w:rsidR="00E269AD" w:rsidRPr="000D1A97" w:rsidRDefault="00E269AD" w:rsidP="00E269AD">
      <w:pPr>
        <w:pStyle w:val="3"/>
        <w:rPr>
          <w:color w:val="000000" w:themeColor="text1"/>
          <w:lang w:val="ru-RU"/>
        </w:rPr>
      </w:pPr>
      <w:bookmarkStart w:id="15" w:name="_Toc115853729"/>
      <w:r w:rsidRPr="000D1A97">
        <w:rPr>
          <w:color w:val="000000" w:themeColor="text1"/>
          <w:lang w:val="ru-RU"/>
        </w:rPr>
        <w:t>Интерфейсы пользователя</w:t>
      </w:r>
      <w:bookmarkEnd w:id="15"/>
    </w:p>
    <w:p w14:paraId="760CA95B" w14:textId="77777777" w:rsidR="00E616D5" w:rsidRPr="000D1A97" w:rsidRDefault="00E616D5" w:rsidP="002330C2">
      <w:pPr>
        <w:pStyle w:val="1Einrckung"/>
        <w:rPr>
          <w:color w:val="000000" w:themeColor="text1"/>
          <w:sz w:val="26"/>
          <w:lang w:val="ru-RU"/>
        </w:rPr>
      </w:pPr>
      <w:r w:rsidRPr="000D1A97">
        <w:rPr>
          <w:color w:val="000000" w:themeColor="text1"/>
          <w:sz w:val="26"/>
          <w:lang w:val="ru-RU"/>
        </w:rPr>
        <w:t>Приложение для пользователей с возможностями:</w:t>
      </w:r>
    </w:p>
    <w:p w14:paraId="5EC9F4C7" w14:textId="77777777" w:rsidR="00E616D5" w:rsidRPr="000D1A97" w:rsidRDefault="00E616D5" w:rsidP="002330C2">
      <w:pPr>
        <w:pStyle w:val="1Einrckung"/>
        <w:rPr>
          <w:color w:val="000000" w:themeColor="text1"/>
          <w:sz w:val="26"/>
          <w:lang w:val="ru-RU"/>
        </w:rPr>
      </w:pPr>
      <w:r w:rsidRPr="000D1A97">
        <w:rPr>
          <w:color w:val="000000" w:themeColor="text1"/>
          <w:sz w:val="26"/>
          <w:lang w:val="ru-RU"/>
        </w:rPr>
        <w:t>1) Создание аккаунта/авторизация в приложении.</w:t>
      </w:r>
      <w:r w:rsidRPr="000D1A97">
        <w:rPr>
          <w:color w:val="000000" w:themeColor="text1"/>
          <w:sz w:val="26"/>
          <w:lang w:val="ru-RU"/>
        </w:rPr>
        <w:br/>
        <w:t>2) Аренда самокатов</w:t>
      </w:r>
      <w:r w:rsidR="00C1776F" w:rsidRPr="000D1A97">
        <w:rPr>
          <w:color w:val="000000" w:themeColor="text1"/>
          <w:sz w:val="26"/>
          <w:lang w:val="ru-RU"/>
        </w:rPr>
        <w:t xml:space="preserve"> при помощи сканирования </w:t>
      </w:r>
      <w:proofErr w:type="spellStart"/>
      <w:r w:rsidR="00C1776F" w:rsidRPr="000D1A97">
        <w:rPr>
          <w:color w:val="000000" w:themeColor="text1"/>
          <w:sz w:val="26"/>
          <w:lang w:val="en-US"/>
        </w:rPr>
        <w:t>Qr</w:t>
      </w:r>
      <w:proofErr w:type="spellEnd"/>
      <w:r w:rsidR="00C1776F" w:rsidRPr="000D1A97">
        <w:rPr>
          <w:color w:val="000000" w:themeColor="text1"/>
          <w:sz w:val="26"/>
          <w:lang w:val="ru-RU"/>
        </w:rPr>
        <w:t>-кода самоката</w:t>
      </w:r>
      <w:r w:rsidRPr="000D1A97">
        <w:rPr>
          <w:color w:val="000000" w:themeColor="text1"/>
          <w:sz w:val="26"/>
          <w:lang w:val="ru-RU"/>
        </w:rPr>
        <w:t>.</w:t>
      </w:r>
      <w:r w:rsidRPr="000D1A97">
        <w:rPr>
          <w:color w:val="000000" w:themeColor="text1"/>
          <w:sz w:val="26"/>
          <w:lang w:val="ru-RU"/>
        </w:rPr>
        <w:br/>
      </w:r>
      <w:r w:rsidR="00E822DE" w:rsidRPr="000D1A97">
        <w:rPr>
          <w:color w:val="000000" w:themeColor="text1"/>
          <w:sz w:val="26"/>
          <w:lang w:val="ru-RU"/>
        </w:rPr>
        <w:t xml:space="preserve">3) Аренда автомобилей при помощи </w:t>
      </w:r>
      <w:r w:rsidR="006C79F9" w:rsidRPr="000D1A97">
        <w:rPr>
          <w:color w:val="000000" w:themeColor="text1"/>
          <w:sz w:val="26"/>
          <w:lang w:val="ru-RU"/>
        </w:rPr>
        <w:t>интерфейса, в который передаются снимки автомобиля</w:t>
      </w:r>
      <w:r w:rsidR="00E822DE" w:rsidRPr="000D1A97">
        <w:rPr>
          <w:color w:val="000000" w:themeColor="text1"/>
          <w:sz w:val="26"/>
          <w:lang w:val="ru-RU"/>
        </w:rPr>
        <w:br/>
      </w:r>
      <w:r w:rsidR="006C79F9" w:rsidRPr="000D1A97">
        <w:rPr>
          <w:color w:val="000000" w:themeColor="text1"/>
          <w:sz w:val="26"/>
          <w:lang w:val="ru-RU"/>
        </w:rPr>
        <w:t>4</w:t>
      </w:r>
      <w:r w:rsidRPr="000D1A97">
        <w:rPr>
          <w:color w:val="000000" w:themeColor="text1"/>
          <w:sz w:val="26"/>
          <w:lang w:val="ru-RU"/>
        </w:rPr>
        <w:t>)</w:t>
      </w:r>
      <w:r w:rsidR="00E87166" w:rsidRPr="000D1A97">
        <w:rPr>
          <w:color w:val="000000" w:themeColor="text1"/>
          <w:sz w:val="26"/>
          <w:lang w:val="ru-RU"/>
        </w:rPr>
        <w:t xml:space="preserve"> </w:t>
      </w:r>
      <w:r w:rsidR="006C79F9" w:rsidRPr="000D1A97">
        <w:rPr>
          <w:color w:val="000000" w:themeColor="text1"/>
          <w:sz w:val="26"/>
          <w:lang w:val="ru-RU"/>
        </w:rPr>
        <w:t>Доступ к информации о:</w:t>
      </w:r>
      <w:r w:rsidR="006C79F9" w:rsidRPr="000D1A97">
        <w:rPr>
          <w:color w:val="000000" w:themeColor="text1"/>
          <w:sz w:val="26"/>
          <w:lang w:val="ru-RU"/>
        </w:rPr>
        <w:br/>
        <w:t xml:space="preserve">    4</w:t>
      </w:r>
      <w:r w:rsidRPr="000D1A97">
        <w:rPr>
          <w:color w:val="000000" w:themeColor="text1"/>
          <w:sz w:val="26"/>
          <w:lang w:val="ru-RU"/>
        </w:rPr>
        <w:t>.1)</w:t>
      </w:r>
      <w:r w:rsidR="00E87166" w:rsidRPr="000D1A97">
        <w:rPr>
          <w:color w:val="000000" w:themeColor="text1"/>
          <w:sz w:val="26"/>
          <w:lang w:val="ru-RU"/>
        </w:rPr>
        <w:t xml:space="preserve"> </w:t>
      </w:r>
      <w:r w:rsidRPr="000D1A97">
        <w:rPr>
          <w:color w:val="000000" w:themeColor="text1"/>
          <w:sz w:val="26"/>
          <w:lang w:val="ru-RU"/>
        </w:rPr>
        <w:t>Местоположении самокатов</w:t>
      </w:r>
      <w:r w:rsidR="006C79F9" w:rsidRPr="000D1A97">
        <w:rPr>
          <w:color w:val="000000" w:themeColor="text1"/>
          <w:sz w:val="26"/>
          <w:lang w:val="ru-RU"/>
        </w:rPr>
        <w:t xml:space="preserve"> и автомобилей</w:t>
      </w:r>
      <w:r w:rsidR="006C79F9" w:rsidRPr="000D1A97">
        <w:rPr>
          <w:color w:val="000000" w:themeColor="text1"/>
          <w:sz w:val="26"/>
          <w:lang w:val="ru-RU"/>
        </w:rPr>
        <w:br/>
        <w:t xml:space="preserve">    4</w:t>
      </w:r>
      <w:r w:rsidRPr="000D1A97">
        <w:rPr>
          <w:color w:val="000000" w:themeColor="text1"/>
          <w:sz w:val="26"/>
          <w:lang w:val="ru-RU"/>
        </w:rPr>
        <w:t>.2)</w:t>
      </w:r>
      <w:r w:rsidR="00E87166" w:rsidRPr="000D1A97">
        <w:rPr>
          <w:color w:val="000000" w:themeColor="text1"/>
          <w:sz w:val="26"/>
          <w:lang w:val="ru-RU"/>
        </w:rPr>
        <w:t xml:space="preserve"> </w:t>
      </w:r>
      <w:r w:rsidR="006C79F9" w:rsidRPr="000D1A97">
        <w:rPr>
          <w:color w:val="000000" w:themeColor="text1"/>
          <w:sz w:val="26"/>
          <w:lang w:val="ru-RU"/>
        </w:rPr>
        <w:t>Местоположении</w:t>
      </w:r>
      <w:r w:rsidRPr="000D1A97">
        <w:rPr>
          <w:color w:val="000000" w:themeColor="text1"/>
          <w:sz w:val="26"/>
          <w:lang w:val="ru-RU"/>
        </w:rPr>
        <w:t xml:space="preserve"> стоянок</w:t>
      </w:r>
    </w:p>
    <w:p w14:paraId="04C065B7" w14:textId="77777777" w:rsidR="00E87166" w:rsidRPr="000D1A97" w:rsidRDefault="006C79F9" w:rsidP="002330C2">
      <w:pPr>
        <w:pStyle w:val="1Einrckung"/>
        <w:rPr>
          <w:color w:val="000000" w:themeColor="text1"/>
          <w:sz w:val="26"/>
          <w:lang w:val="ru-RU"/>
        </w:rPr>
      </w:pPr>
      <w:r w:rsidRPr="000D1A97">
        <w:rPr>
          <w:color w:val="000000" w:themeColor="text1"/>
          <w:sz w:val="26"/>
          <w:lang w:val="ru-RU"/>
        </w:rPr>
        <w:t xml:space="preserve">    4</w:t>
      </w:r>
      <w:r w:rsidR="00E87166" w:rsidRPr="000D1A97">
        <w:rPr>
          <w:color w:val="000000" w:themeColor="text1"/>
          <w:sz w:val="26"/>
          <w:lang w:val="ru-RU"/>
        </w:rPr>
        <w:t>.3) Состоянии заряда батареи самокатов</w:t>
      </w:r>
    </w:p>
    <w:p w14:paraId="640AD4C7" w14:textId="77777777" w:rsidR="001A27E6" w:rsidRPr="000D1A97" w:rsidRDefault="006C79F9" w:rsidP="002330C2">
      <w:pPr>
        <w:pStyle w:val="1Einrckung"/>
        <w:rPr>
          <w:color w:val="000000" w:themeColor="text1"/>
          <w:sz w:val="26"/>
          <w:lang w:val="ru-RU"/>
        </w:rPr>
      </w:pPr>
      <w:r w:rsidRPr="000D1A97">
        <w:rPr>
          <w:color w:val="000000" w:themeColor="text1"/>
          <w:sz w:val="26"/>
          <w:lang w:val="ru-RU"/>
        </w:rPr>
        <w:t>5</w:t>
      </w:r>
      <w:r w:rsidR="001A27E6" w:rsidRPr="000D1A97">
        <w:rPr>
          <w:color w:val="000000" w:themeColor="text1"/>
          <w:sz w:val="26"/>
          <w:lang w:val="ru-RU"/>
        </w:rPr>
        <w:t>) Возможность привязки платёжного средства</w:t>
      </w:r>
    </w:p>
    <w:p w14:paraId="0E91B215" w14:textId="77777777" w:rsidR="00E269AD" w:rsidRPr="000D1A97" w:rsidRDefault="00E269AD" w:rsidP="00E269AD">
      <w:pPr>
        <w:pStyle w:val="3"/>
        <w:rPr>
          <w:color w:val="000000" w:themeColor="text1"/>
          <w:lang w:val="ru-RU"/>
        </w:rPr>
      </w:pPr>
      <w:bookmarkStart w:id="16" w:name="_Toc115853730"/>
      <w:r w:rsidRPr="000D1A97">
        <w:rPr>
          <w:color w:val="000000" w:themeColor="text1"/>
          <w:lang w:val="ru-RU"/>
        </w:rPr>
        <w:t>Интерфейсы аппаратных средств ЭВМ</w:t>
      </w:r>
      <w:bookmarkEnd w:id="16"/>
    </w:p>
    <w:p w14:paraId="066996AA" w14:textId="77777777" w:rsidR="002B563C" w:rsidRPr="000D1A97" w:rsidRDefault="002B563C" w:rsidP="002330C2">
      <w:pPr>
        <w:pStyle w:val="1Einrckung"/>
        <w:rPr>
          <w:color w:val="000000" w:themeColor="text1"/>
          <w:sz w:val="26"/>
          <w:lang w:val="ru-RU"/>
        </w:rPr>
      </w:pPr>
      <w:r w:rsidRPr="000D1A97">
        <w:rPr>
          <w:color w:val="000000" w:themeColor="text1"/>
          <w:sz w:val="26"/>
          <w:lang w:val="ru-RU"/>
        </w:rPr>
        <w:t>Необходимые интерфейсы аппаратных средств включают:</w:t>
      </w:r>
    </w:p>
    <w:p w14:paraId="1BC5B2BB" w14:textId="77777777" w:rsidR="002B563C" w:rsidRPr="000D1A97" w:rsidRDefault="002B563C" w:rsidP="002B563C">
      <w:pPr>
        <w:pStyle w:val="ae"/>
        <w:numPr>
          <w:ilvl w:val="0"/>
          <w:numId w:val="17"/>
        </w:numPr>
        <w:rPr>
          <w:color w:val="000000" w:themeColor="text1"/>
          <w:lang w:val="ru-RU"/>
        </w:rPr>
      </w:pPr>
      <w:r w:rsidRPr="000D1A97">
        <w:rPr>
          <w:color w:val="000000" w:themeColor="text1"/>
          <w:lang w:val="ru-RU"/>
        </w:rPr>
        <w:t>Средство ввода (</w:t>
      </w:r>
      <w:proofErr w:type="spellStart"/>
      <w:r w:rsidRPr="000D1A97">
        <w:rPr>
          <w:color w:val="000000" w:themeColor="text1"/>
          <w:lang w:val="ru-RU"/>
        </w:rPr>
        <w:t>Тачскрин</w:t>
      </w:r>
      <w:proofErr w:type="spellEnd"/>
      <w:r w:rsidRPr="000D1A97">
        <w:rPr>
          <w:color w:val="000000" w:themeColor="text1"/>
          <w:lang w:val="ru-RU"/>
        </w:rPr>
        <w:t>).</w:t>
      </w:r>
    </w:p>
    <w:p w14:paraId="0A66618A" w14:textId="77777777" w:rsidR="002B563C" w:rsidRPr="000D1A97" w:rsidRDefault="002B563C" w:rsidP="002B563C">
      <w:pPr>
        <w:pStyle w:val="ae"/>
        <w:numPr>
          <w:ilvl w:val="0"/>
          <w:numId w:val="17"/>
        </w:numPr>
        <w:rPr>
          <w:color w:val="000000" w:themeColor="text1"/>
          <w:lang w:val="ru-RU"/>
        </w:rPr>
      </w:pPr>
      <w:r w:rsidRPr="000D1A97">
        <w:rPr>
          <w:color w:val="000000" w:themeColor="text1"/>
          <w:lang w:val="ru-RU"/>
        </w:rPr>
        <w:t xml:space="preserve">Встроенный </w:t>
      </w:r>
      <w:proofErr w:type="spellStart"/>
      <w:r w:rsidRPr="000D1A97">
        <w:rPr>
          <w:color w:val="000000" w:themeColor="text1"/>
          <w:lang w:val="en-US"/>
        </w:rPr>
        <w:t>gps</w:t>
      </w:r>
      <w:proofErr w:type="spellEnd"/>
      <w:r w:rsidRPr="000D1A97">
        <w:rPr>
          <w:color w:val="000000" w:themeColor="text1"/>
          <w:lang w:val="ru-RU"/>
        </w:rPr>
        <w:t xml:space="preserve"> </w:t>
      </w:r>
      <w:proofErr w:type="spellStart"/>
      <w:r w:rsidRPr="000D1A97">
        <w:rPr>
          <w:color w:val="000000" w:themeColor="text1"/>
          <w:lang w:val="ru-RU"/>
        </w:rPr>
        <w:t>трекер</w:t>
      </w:r>
      <w:proofErr w:type="spellEnd"/>
      <w:r w:rsidRPr="000D1A97">
        <w:rPr>
          <w:color w:val="000000" w:themeColor="text1"/>
          <w:lang w:val="ru-RU"/>
        </w:rPr>
        <w:t>.</w:t>
      </w:r>
    </w:p>
    <w:p w14:paraId="14B8A80D" w14:textId="77777777" w:rsidR="002B563C" w:rsidRPr="000D1A97" w:rsidRDefault="002B563C" w:rsidP="002B563C">
      <w:pPr>
        <w:pStyle w:val="ae"/>
        <w:numPr>
          <w:ilvl w:val="0"/>
          <w:numId w:val="17"/>
        </w:numPr>
        <w:rPr>
          <w:color w:val="000000" w:themeColor="text1"/>
          <w:lang w:val="ru-RU"/>
        </w:rPr>
      </w:pPr>
      <w:r w:rsidRPr="000D1A97">
        <w:rPr>
          <w:color w:val="000000" w:themeColor="text1"/>
          <w:lang w:val="ru-RU"/>
        </w:rPr>
        <w:t>Экран смартфона.</w:t>
      </w:r>
    </w:p>
    <w:p w14:paraId="0B13C80D" w14:textId="77777777" w:rsidR="0017101E" w:rsidRPr="000D1A97" w:rsidRDefault="0017101E" w:rsidP="002B563C">
      <w:pPr>
        <w:pStyle w:val="ae"/>
        <w:numPr>
          <w:ilvl w:val="0"/>
          <w:numId w:val="17"/>
        </w:numPr>
        <w:rPr>
          <w:color w:val="000000" w:themeColor="text1"/>
          <w:lang w:val="ru-RU"/>
        </w:rPr>
      </w:pPr>
      <w:r w:rsidRPr="000D1A97">
        <w:rPr>
          <w:color w:val="000000" w:themeColor="text1"/>
          <w:lang w:val="ru-RU"/>
        </w:rPr>
        <w:t>Умный дисплей автомобиля</w:t>
      </w:r>
    </w:p>
    <w:p w14:paraId="10EE5F96" w14:textId="77777777" w:rsidR="00E269AD" w:rsidRPr="000D1A97" w:rsidRDefault="00E269AD" w:rsidP="00E269AD">
      <w:pPr>
        <w:pStyle w:val="3"/>
        <w:rPr>
          <w:color w:val="000000" w:themeColor="text1"/>
          <w:lang w:val="ru-RU"/>
        </w:rPr>
      </w:pPr>
      <w:bookmarkStart w:id="17" w:name="_Toc115853731"/>
      <w:r w:rsidRPr="000D1A97">
        <w:rPr>
          <w:color w:val="000000" w:themeColor="text1"/>
          <w:lang w:val="ru-RU"/>
        </w:rPr>
        <w:t>Интерфейсы программного обеспечения</w:t>
      </w:r>
      <w:bookmarkEnd w:id="17"/>
    </w:p>
    <w:p w14:paraId="23D5AE33" w14:textId="77777777" w:rsidR="00F60032" w:rsidRPr="000D1A97" w:rsidRDefault="00CB45E1" w:rsidP="00D224BE">
      <w:pPr>
        <w:pStyle w:val="1Einrckung"/>
        <w:rPr>
          <w:color w:val="000000" w:themeColor="text1"/>
          <w:sz w:val="26"/>
          <w:lang w:val="ru-RU"/>
        </w:rPr>
      </w:pPr>
      <w:r w:rsidRPr="000D1A97">
        <w:rPr>
          <w:color w:val="000000" w:themeColor="text1"/>
          <w:sz w:val="26"/>
          <w:lang w:val="ru-RU"/>
        </w:rPr>
        <w:t>Интерфе</w:t>
      </w:r>
      <w:r w:rsidR="00982973" w:rsidRPr="000D1A97">
        <w:rPr>
          <w:color w:val="000000" w:themeColor="text1"/>
          <w:sz w:val="26"/>
          <w:lang w:val="ru-RU"/>
        </w:rPr>
        <w:t>й</w:t>
      </w:r>
      <w:r w:rsidRPr="000D1A97">
        <w:rPr>
          <w:color w:val="000000" w:themeColor="text1"/>
          <w:sz w:val="26"/>
          <w:lang w:val="ru-RU"/>
        </w:rPr>
        <w:t>сами ПО являются:</w:t>
      </w:r>
      <w:r w:rsidRPr="000D1A97">
        <w:rPr>
          <w:color w:val="000000" w:themeColor="text1"/>
          <w:sz w:val="26"/>
          <w:lang w:val="ru-RU"/>
        </w:rPr>
        <w:br/>
        <w:t>1)</w:t>
      </w:r>
      <w:r w:rsidR="00982973" w:rsidRPr="000D1A97">
        <w:rPr>
          <w:color w:val="000000" w:themeColor="text1"/>
          <w:sz w:val="26"/>
          <w:lang w:val="ru-RU"/>
        </w:rPr>
        <w:t xml:space="preserve"> </w:t>
      </w:r>
      <w:r w:rsidRPr="000D1A97">
        <w:rPr>
          <w:color w:val="000000" w:themeColor="text1"/>
          <w:sz w:val="26"/>
          <w:lang w:val="ru-RU"/>
        </w:rPr>
        <w:t>Интерфейс ПО пользователя.</w:t>
      </w:r>
    </w:p>
    <w:p w14:paraId="5788908D" w14:textId="77777777" w:rsidR="0017101E" w:rsidRPr="000D1A97" w:rsidRDefault="0017101E" w:rsidP="00D224BE">
      <w:pPr>
        <w:pStyle w:val="1Einrckung"/>
        <w:rPr>
          <w:color w:val="000000" w:themeColor="text1"/>
          <w:sz w:val="26"/>
          <w:lang w:val="ru-RU"/>
        </w:rPr>
      </w:pPr>
      <w:r w:rsidRPr="000D1A97">
        <w:rPr>
          <w:color w:val="000000" w:themeColor="text1"/>
          <w:sz w:val="26"/>
          <w:lang w:val="ru-RU"/>
        </w:rPr>
        <w:t>2) Интерфейс дисплея автомобиля</w:t>
      </w:r>
    </w:p>
    <w:p w14:paraId="2D1E49A4" w14:textId="77777777" w:rsidR="00E269AD" w:rsidRPr="000D1A97" w:rsidRDefault="00227A56" w:rsidP="00E269AD">
      <w:pPr>
        <w:pStyle w:val="3"/>
        <w:rPr>
          <w:color w:val="000000" w:themeColor="text1"/>
          <w:lang w:val="ru-RU"/>
        </w:rPr>
      </w:pPr>
      <w:bookmarkStart w:id="18" w:name="_Toc115853732"/>
      <w:r w:rsidRPr="000D1A97">
        <w:rPr>
          <w:color w:val="000000" w:themeColor="text1"/>
          <w:lang w:val="ru-RU"/>
        </w:rPr>
        <w:t>Интерфейсы коммуникаций</w:t>
      </w:r>
      <w:bookmarkEnd w:id="18"/>
    </w:p>
    <w:p w14:paraId="7DFBD8F0" w14:textId="77777777" w:rsidR="00F60032" w:rsidRPr="000D1A97" w:rsidRDefault="00024503" w:rsidP="00D224BE">
      <w:pPr>
        <w:pStyle w:val="1Einrckung"/>
        <w:rPr>
          <w:color w:val="000000" w:themeColor="text1"/>
          <w:sz w:val="26"/>
          <w:lang w:val="ru-RU"/>
        </w:rPr>
      </w:pPr>
      <w:r w:rsidRPr="000D1A97">
        <w:rPr>
          <w:color w:val="000000" w:themeColor="text1"/>
          <w:sz w:val="26"/>
          <w:lang w:val="ru-RU"/>
        </w:rPr>
        <w:t>Приложение пользователя должно содержать номер телефона техподдержки.</w:t>
      </w:r>
    </w:p>
    <w:p w14:paraId="41BE7084" w14:textId="77777777" w:rsidR="00024503" w:rsidRPr="000D1A97" w:rsidRDefault="00024503" w:rsidP="00D224BE">
      <w:pPr>
        <w:pStyle w:val="1Einrckung"/>
        <w:rPr>
          <w:color w:val="000000" w:themeColor="text1"/>
          <w:sz w:val="26"/>
          <w:lang w:val="ru-RU"/>
        </w:rPr>
      </w:pPr>
      <w:r w:rsidRPr="000D1A97">
        <w:rPr>
          <w:color w:val="000000" w:themeColor="text1"/>
          <w:sz w:val="26"/>
          <w:lang w:val="ru-RU"/>
        </w:rPr>
        <w:t xml:space="preserve">Самокаты </w:t>
      </w:r>
      <w:r w:rsidR="0017101E" w:rsidRPr="000D1A97">
        <w:rPr>
          <w:color w:val="000000" w:themeColor="text1"/>
          <w:sz w:val="26"/>
          <w:lang w:val="ru-RU"/>
        </w:rPr>
        <w:t xml:space="preserve">и автомобили </w:t>
      </w:r>
      <w:r w:rsidRPr="000D1A97">
        <w:rPr>
          <w:color w:val="000000" w:themeColor="text1"/>
          <w:sz w:val="26"/>
          <w:lang w:val="ru-RU"/>
        </w:rPr>
        <w:t xml:space="preserve">должны быть оборудованы </w:t>
      </w:r>
      <w:proofErr w:type="spellStart"/>
      <w:r w:rsidR="003E1C66" w:rsidRPr="000D1A97">
        <w:rPr>
          <w:color w:val="000000" w:themeColor="text1"/>
          <w:sz w:val="26"/>
          <w:lang w:val="en-US"/>
        </w:rPr>
        <w:t>IoT</w:t>
      </w:r>
      <w:proofErr w:type="spellEnd"/>
      <w:r w:rsidR="003E1C66" w:rsidRPr="000D1A97">
        <w:rPr>
          <w:color w:val="000000" w:themeColor="text1"/>
          <w:sz w:val="26"/>
          <w:lang w:val="ru-RU"/>
        </w:rPr>
        <w:t xml:space="preserve"> Модулем, для передачи данных.</w:t>
      </w:r>
    </w:p>
    <w:p w14:paraId="41EF3F36" w14:textId="77777777" w:rsidR="003E1C66" w:rsidRPr="000D1A97" w:rsidRDefault="003E1C66" w:rsidP="00D224BE">
      <w:pPr>
        <w:pStyle w:val="1Einrckung"/>
        <w:rPr>
          <w:color w:val="000000" w:themeColor="text1"/>
          <w:sz w:val="26"/>
          <w:lang w:val="ru-RU"/>
        </w:rPr>
      </w:pPr>
      <w:r w:rsidRPr="000D1A97">
        <w:rPr>
          <w:color w:val="000000" w:themeColor="text1"/>
          <w:sz w:val="26"/>
          <w:lang w:val="ru-RU"/>
        </w:rPr>
        <w:t xml:space="preserve">Передача данных осуществляется по протоколу </w:t>
      </w:r>
      <w:r w:rsidRPr="000D1A97">
        <w:rPr>
          <w:color w:val="000000" w:themeColor="text1"/>
          <w:sz w:val="26"/>
          <w:lang w:val="en-US"/>
        </w:rPr>
        <w:t>TCP</w:t>
      </w:r>
      <w:r w:rsidRPr="000D1A97">
        <w:rPr>
          <w:color w:val="000000" w:themeColor="text1"/>
          <w:sz w:val="26"/>
          <w:lang w:val="ru-RU"/>
        </w:rPr>
        <w:t>.</w:t>
      </w:r>
    </w:p>
    <w:p w14:paraId="1258CA7E" w14:textId="77777777" w:rsidR="003E1C66" w:rsidRPr="00D224BE" w:rsidRDefault="003E1C66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Сами данные передаются в текстовом формате.</w:t>
      </w:r>
    </w:p>
    <w:p w14:paraId="735D0F60" w14:textId="77777777" w:rsidR="00227A56" w:rsidRDefault="00227A56" w:rsidP="00227A56">
      <w:pPr>
        <w:pStyle w:val="3"/>
        <w:rPr>
          <w:lang w:val="ru-RU"/>
        </w:rPr>
      </w:pPr>
      <w:bookmarkStart w:id="19" w:name="_Toc115853733"/>
      <w:r>
        <w:rPr>
          <w:lang w:val="ru-RU"/>
        </w:rPr>
        <w:t>Ограничения памяти</w:t>
      </w:r>
      <w:bookmarkEnd w:id="19"/>
    </w:p>
    <w:p w14:paraId="5423BA47" w14:textId="77777777" w:rsidR="00272002" w:rsidRPr="00D224BE" w:rsidRDefault="00272002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Лимит хранения данных в постоянной памяти установлен в 200 МБ, из них:</w:t>
      </w:r>
    </w:p>
    <w:p w14:paraId="79AE1EEA" w14:textId="77777777" w:rsidR="00272002" w:rsidRDefault="00272002" w:rsidP="00272002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Само приложение ограниченно 130 МБ</w:t>
      </w:r>
      <w:r w:rsidR="004B64E5">
        <w:rPr>
          <w:lang w:val="ru-RU"/>
        </w:rPr>
        <w:t>.</w:t>
      </w:r>
    </w:p>
    <w:p w14:paraId="27E4F125" w14:textId="77777777" w:rsidR="00272002" w:rsidRDefault="00272002" w:rsidP="00272002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Данные приложения ограниченны 40 МБ</w:t>
      </w:r>
      <w:r w:rsidR="004B64E5">
        <w:rPr>
          <w:lang w:val="ru-RU"/>
        </w:rPr>
        <w:t>.</w:t>
      </w:r>
    </w:p>
    <w:p w14:paraId="1503CEEB" w14:textId="77777777" w:rsidR="00272002" w:rsidRPr="00D224BE" w:rsidRDefault="00272002" w:rsidP="00272002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Кэш ограничен 30 МБ</w:t>
      </w:r>
      <w:r w:rsidR="004B64E5">
        <w:rPr>
          <w:lang w:val="ru-RU"/>
        </w:rPr>
        <w:t>.</w:t>
      </w:r>
    </w:p>
    <w:p w14:paraId="4E25C2DF" w14:textId="77777777" w:rsidR="00272002" w:rsidRPr="00D224BE" w:rsidRDefault="00272002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Лимит занимаемой оперативной памяти установлен в 150 МБ.</w:t>
      </w:r>
    </w:p>
    <w:p w14:paraId="19B1B304" w14:textId="77777777" w:rsidR="00227A56" w:rsidRDefault="00227A56" w:rsidP="00227A56">
      <w:pPr>
        <w:pStyle w:val="3"/>
        <w:rPr>
          <w:lang w:val="ru-RU"/>
        </w:rPr>
      </w:pPr>
      <w:bookmarkStart w:id="20" w:name="_Toc115853734"/>
      <w:r>
        <w:rPr>
          <w:lang w:val="ru-RU"/>
        </w:rPr>
        <w:lastRenderedPageBreak/>
        <w:t>Действия</w:t>
      </w:r>
      <w:bookmarkEnd w:id="20"/>
    </w:p>
    <w:p w14:paraId="512D574D" w14:textId="77777777" w:rsidR="00C1776F" w:rsidRPr="000D1A97" w:rsidRDefault="00C1776F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Приложение для пользователей с возможностями:</w:t>
      </w:r>
    </w:p>
    <w:p w14:paraId="537AFD50" w14:textId="77777777" w:rsidR="00C1776F" w:rsidRPr="000D1A97" w:rsidRDefault="00C1776F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1) Создание аккаунта/авторизация в приложении.</w:t>
      </w:r>
      <w:r w:rsidRPr="000D1A97">
        <w:rPr>
          <w:color w:val="auto"/>
          <w:sz w:val="26"/>
          <w:lang w:val="ru-RU"/>
        </w:rPr>
        <w:br/>
        <w:t xml:space="preserve">2) Аренда самокатов при помощи сканирования </w:t>
      </w:r>
      <w:proofErr w:type="spellStart"/>
      <w:r w:rsidRPr="000D1A97">
        <w:rPr>
          <w:color w:val="auto"/>
          <w:sz w:val="26"/>
          <w:lang w:val="en-US"/>
        </w:rPr>
        <w:t>Qr</w:t>
      </w:r>
      <w:proofErr w:type="spellEnd"/>
      <w:r w:rsidRPr="000D1A97">
        <w:rPr>
          <w:color w:val="auto"/>
          <w:sz w:val="26"/>
          <w:lang w:val="ru-RU"/>
        </w:rPr>
        <w:t>-кода самоката.</w:t>
      </w:r>
      <w:r w:rsidR="0017101E" w:rsidRPr="000D1A97">
        <w:rPr>
          <w:color w:val="auto"/>
          <w:sz w:val="26"/>
          <w:lang w:val="ru-RU"/>
        </w:rPr>
        <w:br/>
        <w:t>3) Аренда автомобилей при помощи интерфейса, в который передаются снимки автомобиля</w:t>
      </w:r>
      <w:r w:rsidR="0017101E" w:rsidRPr="000D1A97">
        <w:rPr>
          <w:color w:val="auto"/>
          <w:sz w:val="26"/>
          <w:lang w:val="ru-RU"/>
        </w:rPr>
        <w:br/>
        <w:t>4) Доступ к информации о:</w:t>
      </w:r>
      <w:r w:rsidR="0017101E" w:rsidRPr="000D1A97">
        <w:rPr>
          <w:color w:val="auto"/>
          <w:sz w:val="26"/>
          <w:lang w:val="ru-RU"/>
        </w:rPr>
        <w:br/>
        <w:t xml:space="preserve">    4</w:t>
      </w:r>
      <w:r w:rsidRPr="000D1A97">
        <w:rPr>
          <w:color w:val="auto"/>
          <w:sz w:val="26"/>
          <w:lang w:val="ru-RU"/>
        </w:rPr>
        <w:t>.1) Местоположении самокатов</w:t>
      </w:r>
      <w:r w:rsidR="0017101E" w:rsidRPr="000D1A97">
        <w:rPr>
          <w:color w:val="auto"/>
          <w:sz w:val="26"/>
          <w:lang w:val="ru-RU"/>
        </w:rPr>
        <w:t xml:space="preserve"> и автомобилей</w:t>
      </w:r>
      <w:r w:rsidR="0017101E" w:rsidRPr="000D1A97">
        <w:rPr>
          <w:color w:val="auto"/>
          <w:sz w:val="26"/>
          <w:lang w:val="ru-RU"/>
        </w:rPr>
        <w:br/>
        <w:t xml:space="preserve">    4</w:t>
      </w:r>
      <w:r w:rsidRPr="000D1A97">
        <w:rPr>
          <w:color w:val="auto"/>
          <w:sz w:val="26"/>
          <w:lang w:val="ru-RU"/>
        </w:rPr>
        <w:t>.2) Местоположения стоянок</w:t>
      </w:r>
    </w:p>
    <w:p w14:paraId="3054C5D2" w14:textId="77777777" w:rsidR="00C1776F" w:rsidRPr="000D1A97" w:rsidRDefault="00C1776F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4) Привязка платежный средств</w:t>
      </w:r>
    </w:p>
    <w:p w14:paraId="3F35E860" w14:textId="77777777" w:rsidR="00D916B7" w:rsidRPr="000D1A97" w:rsidRDefault="00C1776F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5) Сдача арендованного самоката</w:t>
      </w:r>
      <w:r w:rsidR="0017101E" w:rsidRPr="000D1A97">
        <w:rPr>
          <w:color w:val="auto"/>
          <w:sz w:val="26"/>
          <w:lang w:val="ru-RU"/>
        </w:rPr>
        <w:t xml:space="preserve"> и автомобиля</w:t>
      </w:r>
    </w:p>
    <w:p w14:paraId="1220719C" w14:textId="77777777" w:rsidR="00227A56" w:rsidRDefault="00227A56" w:rsidP="00227A56">
      <w:pPr>
        <w:pStyle w:val="3"/>
        <w:rPr>
          <w:lang w:val="ru-RU"/>
        </w:rPr>
      </w:pPr>
      <w:bookmarkStart w:id="21" w:name="_Toc115853735"/>
      <w:r>
        <w:rPr>
          <w:lang w:val="ru-RU"/>
        </w:rPr>
        <w:t>Требования настройки рабочих мест</w:t>
      </w:r>
      <w:bookmarkEnd w:id="21"/>
    </w:p>
    <w:p w14:paraId="01B33322" w14:textId="77777777" w:rsidR="00BA7394" w:rsidRPr="00D224BE" w:rsidRDefault="0058265C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Доступ к стабильному </w:t>
      </w:r>
      <w:proofErr w:type="spellStart"/>
      <w:r w:rsidRPr="00D224BE">
        <w:rPr>
          <w:sz w:val="26"/>
          <w:lang w:val="ru-RU"/>
        </w:rPr>
        <w:t>интернет</w:t>
      </w:r>
      <w:r w:rsidR="00982973" w:rsidRPr="00D224BE">
        <w:rPr>
          <w:sz w:val="26"/>
          <w:lang w:val="ru-RU"/>
        </w:rPr>
        <w:t>-</w:t>
      </w:r>
      <w:r w:rsidRPr="00D224BE">
        <w:rPr>
          <w:sz w:val="26"/>
          <w:lang w:val="ru-RU"/>
        </w:rPr>
        <w:t>соединению</w:t>
      </w:r>
      <w:proofErr w:type="spellEnd"/>
      <w:r w:rsidRPr="00D224BE">
        <w:rPr>
          <w:sz w:val="26"/>
          <w:lang w:val="ru-RU"/>
        </w:rPr>
        <w:t xml:space="preserve"> для работы приложения</w:t>
      </w:r>
      <w:r w:rsidR="00BA7394" w:rsidRPr="00D224BE">
        <w:rPr>
          <w:sz w:val="26"/>
          <w:lang w:val="ru-RU"/>
        </w:rPr>
        <w:t>.</w:t>
      </w:r>
    </w:p>
    <w:p w14:paraId="52BD6170" w14:textId="77777777" w:rsidR="0058265C" w:rsidRPr="00D224BE" w:rsidRDefault="0058265C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Доступ к </w:t>
      </w:r>
      <w:proofErr w:type="spellStart"/>
      <w:r w:rsidRPr="00D224BE">
        <w:rPr>
          <w:sz w:val="26"/>
          <w:lang w:val="ru-RU"/>
        </w:rPr>
        <w:t>геолокации</w:t>
      </w:r>
      <w:proofErr w:type="spellEnd"/>
      <w:r w:rsidRPr="00D224BE">
        <w:rPr>
          <w:sz w:val="26"/>
          <w:lang w:val="ru-RU"/>
        </w:rPr>
        <w:t xml:space="preserve"> мобильного устройства пользователя.</w:t>
      </w:r>
    </w:p>
    <w:p w14:paraId="464FE779" w14:textId="77777777" w:rsidR="0058265C" w:rsidRPr="000D1A97" w:rsidRDefault="0058265C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Для установки ПО – соответствие минимально заявленным требованиям</w:t>
      </w:r>
    </w:p>
    <w:p w14:paraId="026FD903" w14:textId="77777777" w:rsidR="005C7581" w:rsidRPr="000D1A97" w:rsidRDefault="005C7581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Частота обновления данных о </w:t>
      </w:r>
      <w:proofErr w:type="gramStart"/>
      <w:r w:rsidRPr="000D1A97">
        <w:rPr>
          <w:color w:val="auto"/>
          <w:sz w:val="26"/>
          <w:lang w:val="ru-RU"/>
        </w:rPr>
        <w:t>местоположении  авто</w:t>
      </w:r>
      <w:proofErr w:type="gramEnd"/>
      <w:r w:rsidRPr="000D1A97">
        <w:rPr>
          <w:color w:val="auto"/>
          <w:sz w:val="26"/>
          <w:lang w:val="ru-RU"/>
        </w:rPr>
        <w:t xml:space="preserve"> и самоката должна составлять не меньше 1 Гц</w:t>
      </w:r>
    </w:p>
    <w:p w14:paraId="17E50994" w14:textId="77777777" w:rsidR="005C7581" w:rsidRPr="000D1A97" w:rsidRDefault="005C7581" w:rsidP="005C7581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Раз в 10 минут показатели местоположения и скорости должны сбрасываться в системе и обновлять свои значения.</w:t>
      </w:r>
    </w:p>
    <w:p w14:paraId="48AD432A" w14:textId="77777777" w:rsidR="002602D9" w:rsidRPr="002602D9" w:rsidRDefault="00815614" w:rsidP="002602D9">
      <w:pPr>
        <w:pStyle w:val="2"/>
        <w:rPr>
          <w:lang w:val="ru-RU"/>
        </w:rPr>
      </w:pPr>
      <w:bookmarkStart w:id="22" w:name="_Toc115853736"/>
      <w:r>
        <w:rPr>
          <w:lang w:val="ru-RU"/>
        </w:rPr>
        <w:t>Функции изделия</w:t>
      </w:r>
      <w:bookmarkStart w:id="23" w:name="_Toc115853737"/>
      <w:bookmarkEnd w:id="22"/>
    </w:p>
    <w:p w14:paraId="39F68F47" w14:textId="77777777" w:rsidR="002602D9" w:rsidRDefault="002602D9">
      <w:pPr>
        <w:pStyle w:val="3"/>
        <w:rPr>
          <w:lang w:val="ru-RU"/>
        </w:rPr>
      </w:pPr>
      <w:r>
        <w:rPr>
          <w:lang w:val="ru-RU"/>
        </w:rPr>
        <w:t>По отношению к пользователю</w:t>
      </w:r>
    </w:p>
    <w:p w14:paraId="42E37BA6" w14:textId="77777777" w:rsidR="002602D9" w:rsidRPr="000D1A97" w:rsidRDefault="002602D9" w:rsidP="00D224BE">
      <w:pPr>
        <w:pStyle w:val="1Einrckung"/>
        <w:rPr>
          <w:color w:val="auto"/>
          <w:sz w:val="26"/>
          <w:lang w:val="ru-RU"/>
        </w:rPr>
      </w:pPr>
      <w:r>
        <w:rPr>
          <w:lang w:val="ru-RU"/>
        </w:rPr>
        <w:t>1</w:t>
      </w:r>
      <w:r w:rsidRPr="00D224BE">
        <w:rPr>
          <w:sz w:val="26"/>
          <w:lang w:val="ru-RU"/>
        </w:rPr>
        <w:t xml:space="preserve">) </w:t>
      </w:r>
      <w:r w:rsidR="004328E3" w:rsidRPr="000D1A97">
        <w:rPr>
          <w:color w:val="auto"/>
          <w:sz w:val="26"/>
          <w:lang w:val="ru-RU"/>
        </w:rPr>
        <w:t>П</w:t>
      </w:r>
      <w:r w:rsidRPr="000D1A97">
        <w:rPr>
          <w:color w:val="auto"/>
          <w:sz w:val="26"/>
          <w:lang w:val="ru-RU"/>
        </w:rPr>
        <w:t>редоставляет графический интерфейс со следующими компонентами:</w:t>
      </w:r>
    </w:p>
    <w:p w14:paraId="2C0B5584" w14:textId="77777777" w:rsidR="0094603D" w:rsidRPr="000D1A97" w:rsidRDefault="0094603D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ab/>
        <w:t>1.1) Меню регистрации.</w:t>
      </w:r>
    </w:p>
    <w:p w14:paraId="49DC63FF" w14:textId="77777777" w:rsidR="002602D9" w:rsidRPr="000D1A97" w:rsidRDefault="002602D9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1.</w:t>
      </w:r>
      <w:r w:rsidR="0094603D" w:rsidRPr="000D1A97">
        <w:rPr>
          <w:color w:val="auto"/>
          <w:sz w:val="26"/>
          <w:lang w:val="ru-RU"/>
        </w:rPr>
        <w:t>2</w:t>
      </w:r>
      <w:r w:rsidR="001A27E6" w:rsidRPr="000D1A97">
        <w:rPr>
          <w:color w:val="auto"/>
          <w:sz w:val="26"/>
          <w:lang w:val="ru-RU"/>
        </w:rPr>
        <w:t>)</w:t>
      </w:r>
      <w:r w:rsidRPr="000D1A97">
        <w:rPr>
          <w:color w:val="auto"/>
          <w:sz w:val="26"/>
          <w:lang w:val="ru-RU"/>
        </w:rPr>
        <w:t xml:space="preserve"> Карта, включающая:</w:t>
      </w:r>
    </w:p>
    <w:p w14:paraId="26F50C93" w14:textId="77777777" w:rsidR="002602D9" w:rsidRPr="000D1A97" w:rsidRDefault="002602D9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    </w:t>
      </w:r>
      <w:r w:rsidR="0094603D" w:rsidRPr="000D1A97">
        <w:rPr>
          <w:color w:val="auto"/>
          <w:sz w:val="26"/>
          <w:lang w:val="ru-RU"/>
        </w:rPr>
        <w:t>1</w:t>
      </w:r>
      <w:r w:rsidRPr="000D1A97">
        <w:rPr>
          <w:color w:val="auto"/>
          <w:sz w:val="26"/>
          <w:lang w:val="ru-RU"/>
        </w:rPr>
        <w:t>.</w:t>
      </w:r>
      <w:r w:rsidR="0094603D" w:rsidRPr="000D1A97">
        <w:rPr>
          <w:color w:val="auto"/>
          <w:sz w:val="26"/>
          <w:lang w:val="ru-RU"/>
        </w:rPr>
        <w:t>2</w:t>
      </w:r>
      <w:r w:rsidRPr="000D1A97">
        <w:rPr>
          <w:color w:val="auto"/>
          <w:sz w:val="26"/>
          <w:lang w:val="ru-RU"/>
        </w:rPr>
        <w:t>.1</w:t>
      </w:r>
      <w:r w:rsidR="001A27E6" w:rsidRPr="000D1A97">
        <w:rPr>
          <w:color w:val="auto"/>
          <w:sz w:val="26"/>
          <w:lang w:val="ru-RU"/>
        </w:rPr>
        <w:t>)</w:t>
      </w:r>
      <w:r w:rsidRPr="000D1A97">
        <w:rPr>
          <w:color w:val="auto"/>
          <w:sz w:val="26"/>
          <w:lang w:val="ru-RU"/>
        </w:rPr>
        <w:t xml:space="preserve"> Отображение местоположения пользователя.</w:t>
      </w:r>
    </w:p>
    <w:p w14:paraId="21F01C33" w14:textId="77777777" w:rsidR="002602D9" w:rsidRPr="000D1A97" w:rsidRDefault="002602D9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    </w:t>
      </w:r>
      <w:r w:rsidR="0094603D" w:rsidRPr="000D1A97">
        <w:rPr>
          <w:color w:val="auto"/>
          <w:sz w:val="26"/>
          <w:lang w:val="ru-RU"/>
        </w:rPr>
        <w:t>1</w:t>
      </w:r>
      <w:r w:rsidRPr="000D1A97">
        <w:rPr>
          <w:color w:val="auto"/>
          <w:sz w:val="26"/>
          <w:lang w:val="ru-RU"/>
        </w:rPr>
        <w:t>.</w:t>
      </w:r>
      <w:r w:rsidR="0094603D" w:rsidRPr="000D1A97">
        <w:rPr>
          <w:color w:val="auto"/>
          <w:sz w:val="26"/>
          <w:lang w:val="ru-RU"/>
        </w:rPr>
        <w:t>2</w:t>
      </w:r>
      <w:r w:rsidRPr="000D1A97">
        <w:rPr>
          <w:color w:val="auto"/>
          <w:sz w:val="26"/>
          <w:lang w:val="ru-RU"/>
        </w:rPr>
        <w:t>.2</w:t>
      </w:r>
      <w:r w:rsidR="001A27E6" w:rsidRPr="000D1A97">
        <w:rPr>
          <w:color w:val="auto"/>
          <w:sz w:val="26"/>
          <w:lang w:val="ru-RU"/>
        </w:rPr>
        <w:t>)</w:t>
      </w:r>
      <w:r w:rsidRPr="000D1A97">
        <w:rPr>
          <w:color w:val="auto"/>
          <w:sz w:val="26"/>
          <w:lang w:val="ru-RU"/>
        </w:rPr>
        <w:t xml:space="preserve"> Отображение последнего местоположения самокатов</w:t>
      </w:r>
      <w:r w:rsidR="009A6AF7" w:rsidRPr="000D1A97">
        <w:rPr>
          <w:color w:val="auto"/>
          <w:sz w:val="26"/>
          <w:lang w:val="ru-RU"/>
        </w:rPr>
        <w:t xml:space="preserve"> и автомобилей</w:t>
      </w:r>
      <w:r w:rsidRPr="000D1A97">
        <w:rPr>
          <w:color w:val="auto"/>
          <w:sz w:val="26"/>
          <w:lang w:val="ru-RU"/>
        </w:rPr>
        <w:t>.</w:t>
      </w:r>
    </w:p>
    <w:p w14:paraId="13769E3B" w14:textId="77777777" w:rsidR="002602D9" w:rsidRPr="000D1A97" w:rsidRDefault="002602D9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    </w:t>
      </w:r>
      <w:r w:rsidR="0094603D" w:rsidRPr="000D1A97">
        <w:rPr>
          <w:color w:val="auto"/>
          <w:sz w:val="26"/>
          <w:lang w:val="ru-RU"/>
        </w:rPr>
        <w:t>1</w:t>
      </w:r>
      <w:r w:rsidRPr="000D1A97">
        <w:rPr>
          <w:color w:val="auto"/>
          <w:sz w:val="26"/>
          <w:lang w:val="ru-RU"/>
        </w:rPr>
        <w:t>.</w:t>
      </w:r>
      <w:r w:rsidR="0094603D" w:rsidRPr="000D1A97">
        <w:rPr>
          <w:color w:val="auto"/>
          <w:sz w:val="26"/>
          <w:lang w:val="ru-RU"/>
        </w:rPr>
        <w:t>2</w:t>
      </w:r>
      <w:r w:rsidRPr="000D1A97">
        <w:rPr>
          <w:color w:val="auto"/>
          <w:sz w:val="26"/>
          <w:lang w:val="ru-RU"/>
        </w:rPr>
        <w:t>.3</w:t>
      </w:r>
      <w:r w:rsidR="001A27E6" w:rsidRPr="000D1A97">
        <w:rPr>
          <w:color w:val="auto"/>
          <w:sz w:val="26"/>
          <w:lang w:val="ru-RU"/>
        </w:rPr>
        <w:t>)</w:t>
      </w:r>
      <w:r w:rsidRPr="000D1A97">
        <w:rPr>
          <w:color w:val="auto"/>
          <w:sz w:val="26"/>
          <w:lang w:val="ru-RU"/>
        </w:rPr>
        <w:t xml:space="preserve"> Отображение заряда батареи самоката.</w:t>
      </w:r>
    </w:p>
    <w:p w14:paraId="48A0FEC5" w14:textId="77777777" w:rsidR="00B97F8F" w:rsidRPr="000D1A97" w:rsidRDefault="00B97F8F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    1.</w:t>
      </w:r>
      <w:r w:rsidR="0094603D" w:rsidRPr="000D1A97">
        <w:rPr>
          <w:color w:val="auto"/>
          <w:sz w:val="26"/>
          <w:lang w:val="ru-RU"/>
        </w:rPr>
        <w:t>2</w:t>
      </w:r>
      <w:r w:rsidRPr="000D1A97">
        <w:rPr>
          <w:color w:val="auto"/>
          <w:sz w:val="26"/>
          <w:lang w:val="ru-RU"/>
        </w:rPr>
        <w:t>.4) Отображение зон</w:t>
      </w:r>
      <w:r w:rsidR="006B0423" w:rsidRPr="000D1A97">
        <w:rPr>
          <w:color w:val="auto"/>
          <w:sz w:val="26"/>
          <w:lang w:val="ru-RU"/>
        </w:rPr>
        <w:t>,</w:t>
      </w:r>
      <w:r w:rsidRPr="000D1A97">
        <w:rPr>
          <w:color w:val="auto"/>
          <w:sz w:val="26"/>
          <w:lang w:val="ru-RU"/>
        </w:rPr>
        <w:t xml:space="preserve"> в которых можно сдать самокат</w:t>
      </w:r>
      <w:r w:rsidR="009A6AF7" w:rsidRPr="000D1A97">
        <w:rPr>
          <w:color w:val="auto"/>
          <w:sz w:val="26"/>
          <w:lang w:val="ru-RU"/>
        </w:rPr>
        <w:t xml:space="preserve"> и автомобиль</w:t>
      </w:r>
      <w:r w:rsidRPr="000D1A97">
        <w:rPr>
          <w:color w:val="auto"/>
          <w:sz w:val="26"/>
          <w:lang w:val="ru-RU"/>
        </w:rPr>
        <w:t>.</w:t>
      </w:r>
    </w:p>
    <w:p w14:paraId="5FDEB2D3" w14:textId="64F98897" w:rsidR="007F62B4" w:rsidRPr="000D1A97" w:rsidRDefault="007F62B4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    1.2.5) Отображение скоростных ограничений на разных участках дорог.</w:t>
      </w:r>
    </w:p>
    <w:p w14:paraId="635AB464" w14:textId="77777777" w:rsidR="002602D9" w:rsidRPr="000D1A97" w:rsidRDefault="002602D9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1.</w:t>
      </w:r>
      <w:r w:rsidR="0094603D" w:rsidRPr="000D1A97">
        <w:rPr>
          <w:color w:val="auto"/>
          <w:sz w:val="26"/>
          <w:lang w:val="ru-RU"/>
        </w:rPr>
        <w:t>3</w:t>
      </w:r>
      <w:r w:rsidR="004328E3" w:rsidRPr="000D1A97">
        <w:rPr>
          <w:color w:val="auto"/>
          <w:sz w:val="26"/>
          <w:lang w:val="ru-RU"/>
        </w:rPr>
        <w:t>)</w:t>
      </w:r>
      <w:r w:rsidRPr="000D1A97">
        <w:rPr>
          <w:color w:val="auto"/>
          <w:sz w:val="26"/>
          <w:lang w:val="ru-RU"/>
        </w:rPr>
        <w:t xml:space="preserve"> Кнопка для перехода в режим сканирования </w:t>
      </w:r>
      <w:proofErr w:type="spellStart"/>
      <w:r w:rsidRPr="000D1A97">
        <w:rPr>
          <w:color w:val="auto"/>
          <w:sz w:val="26"/>
          <w:lang w:val="en-US"/>
        </w:rPr>
        <w:t>Qr</w:t>
      </w:r>
      <w:proofErr w:type="spellEnd"/>
      <w:r w:rsidRPr="000D1A97">
        <w:rPr>
          <w:color w:val="auto"/>
          <w:sz w:val="26"/>
          <w:lang w:val="ru-RU"/>
        </w:rPr>
        <w:t>-кодов.</w:t>
      </w:r>
    </w:p>
    <w:p w14:paraId="29C73E97" w14:textId="77777777" w:rsidR="009A6AF7" w:rsidRPr="000D1A97" w:rsidRDefault="009A6AF7" w:rsidP="009A6AF7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1.4) Кнопка для перехода в режим бронирования автомобильного средства.</w:t>
      </w:r>
    </w:p>
    <w:p w14:paraId="5BB8EDA9" w14:textId="77777777" w:rsidR="009A6AF7" w:rsidRPr="000D1A97" w:rsidRDefault="009A6AF7" w:rsidP="009A6AF7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1.5) Окно для передачи снимков автомобиля со всех сторон.</w:t>
      </w:r>
    </w:p>
    <w:p w14:paraId="60825F2F" w14:textId="77777777" w:rsidR="001A27E6" w:rsidRPr="000D1A97" w:rsidRDefault="001A27E6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1.</w:t>
      </w:r>
      <w:r w:rsidR="009A6AF7" w:rsidRPr="000D1A97">
        <w:rPr>
          <w:color w:val="auto"/>
          <w:sz w:val="26"/>
          <w:lang w:val="ru-RU"/>
        </w:rPr>
        <w:t>6</w:t>
      </w:r>
      <w:r w:rsidR="004328E3" w:rsidRPr="000D1A97">
        <w:rPr>
          <w:color w:val="auto"/>
          <w:sz w:val="26"/>
          <w:lang w:val="ru-RU"/>
        </w:rPr>
        <w:t>)</w:t>
      </w:r>
      <w:r w:rsidRPr="000D1A97">
        <w:rPr>
          <w:color w:val="auto"/>
          <w:sz w:val="26"/>
          <w:lang w:val="ru-RU"/>
        </w:rPr>
        <w:t xml:space="preserve"> Меню добавления платёжного средства</w:t>
      </w:r>
      <w:r w:rsidR="004328E3" w:rsidRPr="000D1A97">
        <w:rPr>
          <w:color w:val="auto"/>
          <w:sz w:val="26"/>
          <w:lang w:val="ru-RU"/>
        </w:rPr>
        <w:t>.</w:t>
      </w:r>
    </w:p>
    <w:p w14:paraId="048A7268" w14:textId="77777777" w:rsidR="001A27E6" w:rsidRPr="000D1A97" w:rsidRDefault="001A27E6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2)</w:t>
      </w:r>
      <w:r w:rsidR="004328E3" w:rsidRPr="000D1A97">
        <w:rPr>
          <w:color w:val="auto"/>
          <w:sz w:val="26"/>
          <w:lang w:val="ru-RU"/>
        </w:rPr>
        <w:t xml:space="preserve"> Поддерживает привязку банковских карт от разных банков.</w:t>
      </w:r>
    </w:p>
    <w:p w14:paraId="4E53BB93" w14:textId="77777777" w:rsidR="004328E3" w:rsidRPr="000D1A97" w:rsidRDefault="004328E3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3) Предоставляет возможность взять в аренду и сдать самокат</w:t>
      </w:r>
      <w:r w:rsidR="009A6AF7" w:rsidRPr="000D1A97">
        <w:rPr>
          <w:color w:val="auto"/>
          <w:sz w:val="26"/>
          <w:lang w:val="ru-RU"/>
        </w:rPr>
        <w:t xml:space="preserve"> и автомобиль</w:t>
      </w:r>
      <w:r w:rsidRPr="000D1A97">
        <w:rPr>
          <w:color w:val="auto"/>
          <w:sz w:val="26"/>
          <w:lang w:val="ru-RU"/>
        </w:rPr>
        <w:t>.</w:t>
      </w:r>
    </w:p>
    <w:p w14:paraId="7D4FCE4A" w14:textId="77777777" w:rsidR="002602D9" w:rsidRPr="000D1A97" w:rsidRDefault="004328E3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4) Предоставляет данные о сумме взымаемых средств за прокат и времени проката</w:t>
      </w:r>
      <w:r w:rsidR="00B97F8F" w:rsidRPr="000D1A97">
        <w:rPr>
          <w:color w:val="auto"/>
          <w:sz w:val="26"/>
          <w:lang w:val="ru-RU"/>
        </w:rPr>
        <w:t>.</w:t>
      </w:r>
    </w:p>
    <w:p w14:paraId="78479C48" w14:textId="61BE99DD" w:rsidR="007C224D" w:rsidRPr="000D1A97" w:rsidRDefault="007C224D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5) Предоставляет интерфейс для отправки уведомления о попадании в аварию.</w:t>
      </w:r>
    </w:p>
    <w:p w14:paraId="5AEAACF7" w14:textId="36505A28" w:rsidR="007C224D" w:rsidRDefault="007C224D">
      <w:pPr>
        <w:pStyle w:val="3"/>
        <w:rPr>
          <w:lang w:val="ru-RU"/>
        </w:rPr>
      </w:pPr>
      <w:r>
        <w:rPr>
          <w:lang w:val="ru-RU"/>
        </w:rPr>
        <w:lastRenderedPageBreak/>
        <w:t>По отношению к Администратору</w:t>
      </w:r>
    </w:p>
    <w:p w14:paraId="4ED4C335" w14:textId="524FBBE5" w:rsidR="007C224D" w:rsidRPr="000D1A97" w:rsidRDefault="007C224D" w:rsidP="007C224D">
      <w:pPr>
        <w:pStyle w:val="1Einrckung"/>
        <w:numPr>
          <w:ilvl w:val="0"/>
          <w:numId w:val="25"/>
        </w:numPr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Сохраняет данные о прокатах пользователей в централизованном хранилище данных</w:t>
      </w:r>
    </w:p>
    <w:p w14:paraId="72C38845" w14:textId="1EAA3D49" w:rsidR="007C224D" w:rsidRPr="000D1A97" w:rsidRDefault="007C224D" w:rsidP="007C224D">
      <w:pPr>
        <w:pStyle w:val="1Einrckung"/>
        <w:numPr>
          <w:ilvl w:val="0"/>
          <w:numId w:val="25"/>
        </w:numPr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Уведомляет в случае аварии автомобиля</w:t>
      </w:r>
    </w:p>
    <w:p w14:paraId="3186CF3D" w14:textId="64C39652" w:rsidR="007C224D" w:rsidRPr="000D1A97" w:rsidRDefault="007C224D" w:rsidP="007C224D">
      <w:pPr>
        <w:pStyle w:val="1Einrckung"/>
        <w:numPr>
          <w:ilvl w:val="0"/>
          <w:numId w:val="25"/>
        </w:numPr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Предоставляет возможность получить данные о скорости автомобилей</w:t>
      </w:r>
    </w:p>
    <w:p w14:paraId="53D31E39" w14:textId="153A2541" w:rsidR="00632C8A" w:rsidRPr="000D1A97" w:rsidRDefault="00632C8A" w:rsidP="007C224D">
      <w:pPr>
        <w:pStyle w:val="1Einrckung"/>
        <w:numPr>
          <w:ilvl w:val="0"/>
          <w:numId w:val="25"/>
        </w:numPr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Предоставляет возможность накладывать штрафы пользователям, оставившим самокат или автомобиль в неположенном месте/превысившим скорость.</w:t>
      </w:r>
    </w:p>
    <w:p w14:paraId="76EB6AD8" w14:textId="27A5975D" w:rsidR="00FB42E8" w:rsidRPr="000D1A97" w:rsidRDefault="00FB42E8" w:rsidP="007C224D">
      <w:pPr>
        <w:pStyle w:val="1Einrckung"/>
        <w:numPr>
          <w:ilvl w:val="0"/>
          <w:numId w:val="25"/>
        </w:numPr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Предоставляет все необходимые данные о самокатах и автомобилях</w:t>
      </w:r>
    </w:p>
    <w:p w14:paraId="1229209C" w14:textId="77777777" w:rsidR="007C224D" w:rsidRPr="000D1A97" w:rsidRDefault="007C224D" w:rsidP="007C224D">
      <w:pPr>
        <w:rPr>
          <w:lang w:val="ru-RU"/>
        </w:rPr>
      </w:pPr>
    </w:p>
    <w:p w14:paraId="228ECA11" w14:textId="43F4CF50" w:rsidR="007C224D" w:rsidRPr="000D1A97" w:rsidRDefault="007C224D">
      <w:pPr>
        <w:pStyle w:val="3"/>
        <w:rPr>
          <w:color w:val="auto"/>
          <w:lang w:val="ru-RU"/>
        </w:rPr>
      </w:pPr>
      <w:r w:rsidRPr="000D1A97">
        <w:rPr>
          <w:color w:val="auto"/>
          <w:lang w:val="ru-RU"/>
        </w:rPr>
        <w:t>По отношению к сервисному работнику</w:t>
      </w:r>
    </w:p>
    <w:p w14:paraId="573ABB3F" w14:textId="7E0EAA46" w:rsidR="007C224D" w:rsidRPr="000D1A97" w:rsidRDefault="007C224D" w:rsidP="00632C8A">
      <w:pPr>
        <w:pStyle w:val="ae"/>
        <w:numPr>
          <w:ilvl w:val="0"/>
          <w:numId w:val="26"/>
        </w:numPr>
        <w:rPr>
          <w:lang w:val="ru-RU"/>
        </w:rPr>
      </w:pPr>
      <w:r w:rsidRPr="000D1A97">
        <w:rPr>
          <w:lang w:val="ru-RU"/>
        </w:rPr>
        <w:t>Предоставляет возможность получить данные о местонахождении самокатов и автомобилей</w:t>
      </w:r>
    </w:p>
    <w:p w14:paraId="7C9BBF81" w14:textId="2C57FFEB" w:rsidR="00632C8A" w:rsidRPr="000D1A97" w:rsidRDefault="00632C8A" w:rsidP="00632C8A">
      <w:pPr>
        <w:pStyle w:val="ae"/>
        <w:numPr>
          <w:ilvl w:val="0"/>
          <w:numId w:val="26"/>
        </w:numPr>
        <w:rPr>
          <w:lang w:val="ru-RU"/>
        </w:rPr>
      </w:pPr>
      <w:r w:rsidRPr="000D1A97">
        <w:rPr>
          <w:lang w:val="ru-RU"/>
        </w:rPr>
        <w:t>Предоставляет графических интерфейс</w:t>
      </w:r>
      <w:r w:rsidR="00FB42E8" w:rsidRPr="000D1A97">
        <w:rPr>
          <w:lang w:val="ru-RU"/>
        </w:rPr>
        <w:t xml:space="preserve"> </w:t>
      </w:r>
      <w:r w:rsidRPr="000D1A97">
        <w:rPr>
          <w:lang w:val="ru-RU"/>
        </w:rPr>
        <w:t>со следующими компонентами:</w:t>
      </w:r>
    </w:p>
    <w:p w14:paraId="764FDF9F" w14:textId="1A5D72E6" w:rsidR="00FB42E8" w:rsidRPr="000D1A97" w:rsidRDefault="00FB42E8" w:rsidP="00FB42E8">
      <w:pPr>
        <w:pStyle w:val="ae"/>
        <w:ind w:left="735"/>
        <w:rPr>
          <w:lang w:val="ru-RU"/>
        </w:rPr>
      </w:pPr>
      <w:r w:rsidRPr="000D1A97">
        <w:rPr>
          <w:lang w:val="ru-RU"/>
        </w:rPr>
        <w:t>2.1) Карта, включающая все пункты из раздела пользователя.</w:t>
      </w:r>
    </w:p>
    <w:p w14:paraId="7565C020" w14:textId="32785093" w:rsidR="00FB42E8" w:rsidRPr="000D1A97" w:rsidRDefault="00FB42E8" w:rsidP="00FB42E8">
      <w:pPr>
        <w:pStyle w:val="ae"/>
        <w:ind w:left="735"/>
        <w:rPr>
          <w:lang w:val="ru-RU"/>
        </w:rPr>
      </w:pPr>
      <w:r w:rsidRPr="000D1A97">
        <w:rPr>
          <w:lang w:val="ru-RU"/>
        </w:rPr>
        <w:t xml:space="preserve">2.2) </w:t>
      </w:r>
      <w:bookmarkStart w:id="24" w:name="_Hlk151029738"/>
      <w:r w:rsidRPr="000D1A97">
        <w:rPr>
          <w:lang w:val="ru-RU"/>
        </w:rPr>
        <w:t>Меню со списком неисправных самокатов/автомобилей с возможностями:</w:t>
      </w:r>
    </w:p>
    <w:p w14:paraId="437B9990" w14:textId="1CF3F558" w:rsidR="00FB42E8" w:rsidRDefault="00FB42E8" w:rsidP="00FB42E8">
      <w:pPr>
        <w:pStyle w:val="ae"/>
        <w:ind w:left="735"/>
        <w:rPr>
          <w:lang w:val="ru-RU"/>
        </w:rPr>
      </w:pPr>
      <w:r w:rsidRPr="000D1A97">
        <w:rPr>
          <w:lang w:val="ru-RU"/>
        </w:rPr>
        <w:t xml:space="preserve">2.2.1) Добавления/удаления самокатов/авто из списка неисправных (при удалении, автоматически переводит транспорт </w:t>
      </w:r>
      <w:r>
        <w:rPr>
          <w:lang w:val="ru-RU"/>
        </w:rPr>
        <w:t>в список готовых к использованию)</w:t>
      </w:r>
    </w:p>
    <w:p w14:paraId="6EAF0F0E" w14:textId="36A31F8D" w:rsidR="00FB42E8" w:rsidRPr="00BC7CB9" w:rsidRDefault="00FB42E8" w:rsidP="00FB42E8">
      <w:pPr>
        <w:pStyle w:val="ae"/>
        <w:ind w:left="735"/>
        <w:rPr>
          <w:lang w:val="ru-RU"/>
        </w:rPr>
      </w:pPr>
      <w:r>
        <w:rPr>
          <w:lang w:val="ru-RU"/>
        </w:rPr>
        <w:t>2.2.2) Добавление и редактирование описания конкретного самоката</w:t>
      </w:r>
      <w:r w:rsidRPr="00FB42E8">
        <w:rPr>
          <w:lang w:val="ru-RU"/>
        </w:rPr>
        <w:t>/</w:t>
      </w:r>
      <w:r>
        <w:rPr>
          <w:lang w:val="ru-RU"/>
        </w:rPr>
        <w:t>автомобиля</w:t>
      </w:r>
    </w:p>
    <w:bookmarkEnd w:id="24"/>
    <w:p w14:paraId="2F6DCE44" w14:textId="670636FB" w:rsidR="007C224D" w:rsidRDefault="007C224D">
      <w:pPr>
        <w:pStyle w:val="3"/>
        <w:rPr>
          <w:lang w:val="ru-RU"/>
        </w:rPr>
      </w:pPr>
      <w:r>
        <w:rPr>
          <w:lang w:val="ru-RU"/>
        </w:rPr>
        <w:t>По отношению к обслуживающему работнику</w:t>
      </w:r>
    </w:p>
    <w:p w14:paraId="0348F811" w14:textId="4701A633" w:rsidR="007C224D" w:rsidRDefault="007C224D" w:rsidP="007C224D">
      <w:pPr>
        <w:pStyle w:val="ae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Предоставляет графический интерфейс со следующими компонентами:</w:t>
      </w:r>
    </w:p>
    <w:p w14:paraId="4D118FB8" w14:textId="35C35ABD" w:rsidR="00FB42E8" w:rsidRDefault="007C224D" w:rsidP="00FB42E8">
      <w:pPr>
        <w:pStyle w:val="1Einrckung"/>
        <w:numPr>
          <w:ilvl w:val="1"/>
          <w:numId w:val="27"/>
        </w:numPr>
        <w:rPr>
          <w:sz w:val="26"/>
          <w:lang w:val="ru-RU"/>
        </w:rPr>
      </w:pPr>
      <w:r w:rsidRPr="00D224BE">
        <w:rPr>
          <w:sz w:val="26"/>
          <w:lang w:val="ru-RU"/>
        </w:rPr>
        <w:t>Карта, включающая все пункты из раздела пользователя</w:t>
      </w:r>
    </w:p>
    <w:p w14:paraId="2161479E" w14:textId="09E503B5" w:rsidR="007C224D" w:rsidRDefault="00FB42E8" w:rsidP="00FB42E8">
      <w:pPr>
        <w:pStyle w:val="1Einrckung"/>
        <w:numPr>
          <w:ilvl w:val="1"/>
          <w:numId w:val="27"/>
        </w:numPr>
        <w:rPr>
          <w:sz w:val="26"/>
          <w:lang w:val="ru-RU"/>
        </w:rPr>
      </w:pPr>
      <w:r>
        <w:rPr>
          <w:sz w:val="26"/>
          <w:lang w:val="ru-RU"/>
        </w:rPr>
        <w:t>Меню для добавления самоката</w:t>
      </w:r>
      <w:r w:rsidRPr="00FB42E8">
        <w:rPr>
          <w:sz w:val="26"/>
          <w:lang w:val="ru-RU"/>
        </w:rPr>
        <w:t>/</w:t>
      </w:r>
      <w:r>
        <w:rPr>
          <w:sz w:val="26"/>
          <w:lang w:val="ru-RU"/>
        </w:rPr>
        <w:t>авто в список неисправных для последующей работы сервисных работников.</w:t>
      </w:r>
    </w:p>
    <w:p w14:paraId="73C87E33" w14:textId="52C9C18C" w:rsidR="00FB42E8" w:rsidRDefault="00FB42E8" w:rsidP="00FB42E8">
      <w:pPr>
        <w:pStyle w:val="1Einrckung"/>
        <w:numPr>
          <w:ilvl w:val="1"/>
          <w:numId w:val="27"/>
        </w:numPr>
        <w:rPr>
          <w:sz w:val="26"/>
          <w:lang w:val="ru-RU"/>
        </w:rPr>
      </w:pPr>
      <w:r>
        <w:rPr>
          <w:sz w:val="26"/>
          <w:lang w:val="ru-RU"/>
        </w:rPr>
        <w:t>Меню готовых к работе самокатов</w:t>
      </w:r>
      <w:r w:rsidRPr="00FB42E8">
        <w:rPr>
          <w:sz w:val="26"/>
          <w:lang w:val="ru-RU"/>
        </w:rPr>
        <w:t>/</w:t>
      </w:r>
      <w:r>
        <w:rPr>
          <w:sz w:val="26"/>
          <w:lang w:val="ru-RU"/>
        </w:rPr>
        <w:t>автомобилей, для последующей транспортировки оных к местам стоянки.</w:t>
      </w:r>
    </w:p>
    <w:p w14:paraId="06C2FD54" w14:textId="1220E729" w:rsidR="007C224D" w:rsidRPr="000D1A97" w:rsidRDefault="007C224D" w:rsidP="007C224D">
      <w:pPr>
        <w:pStyle w:val="1Einrckung"/>
        <w:ind w:left="0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 xml:space="preserve">          2)  Предоставляет возможность получить данные о местонахождении самокатов и автомобилей</w:t>
      </w:r>
    </w:p>
    <w:p w14:paraId="46854F88" w14:textId="77777777" w:rsidR="007C224D" w:rsidRPr="000D1A97" w:rsidRDefault="007C224D" w:rsidP="007C224D">
      <w:pPr>
        <w:rPr>
          <w:lang w:val="ru-RU"/>
        </w:rPr>
      </w:pPr>
    </w:p>
    <w:p w14:paraId="07A7CEBF" w14:textId="77777777" w:rsidR="00815614" w:rsidRPr="000D1A97" w:rsidRDefault="00815614" w:rsidP="00815614">
      <w:pPr>
        <w:pStyle w:val="2"/>
        <w:rPr>
          <w:color w:val="auto"/>
          <w:lang w:val="ru-RU"/>
        </w:rPr>
      </w:pPr>
      <w:r w:rsidRPr="000D1A97">
        <w:rPr>
          <w:color w:val="auto"/>
          <w:lang w:val="ru-RU"/>
        </w:rPr>
        <w:t>Характеристики пользователей</w:t>
      </w:r>
      <w:bookmarkEnd w:id="23"/>
    </w:p>
    <w:p w14:paraId="4BB33107" w14:textId="77777777" w:rsidR="00D916B7" w:rsidRPr="000D1A97" w:rsidRDefault="00A24DF8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Пользователь должен иметь базовые навыки владения мобильным устройством.</w:t>
      </w:r>
    </w:p>
    <w:p w14:paraId="346CC9DD" w14:textId="77777777" w:rsidR="00815614" w:rsidRPr="000D1A97" w:rsidRDefault="00815614" w:rsidP="00837F81">
      <w:pPr>
        <w:pStyle w:val="2"/>
        <w:rPr>
          <w:color w:val="auto"/>
          <w:lang w:val="ru-RU"/>
        </w:rPr>
      </w:pPr>
      <w:bookmarkStart w:id="25" w:name="_Toc115853738"/>
      <w:r w:rsidRPr="000D1A97">
        <w:rPr>
          <w:color w:val="auto"/>
          <w:lang w:val="ru-RU"/>
        </w:rPr>
        <w:t>Ограничения</w:t>
      </w:r>
      <w:bookmarkEnd w:id="25"/>
    </w:p>
    <w:p w14:paraId="4C88E17A" w14:textId="77777777" w:rsidR="004E4BD6" w:rsidRPr="000D1A97" w:rsidRDefault="00216A79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1)</w:t>
      </w:r>
      <w:r w:rsidR="001E004A" w:rsidRPr="000D1A97">
        <w:rPr>
          <w:color w:val="auto"/>
          <w:sz w:val="26"/>
          <w:lang w:val="ru-RU"/>
        </w:rPr>
        <w:t xml:space="preserve">Все незаконные нарушения должны быть урегулированы </w:t>
      </w:r>
      <w:r w:rsidR="001E004A" w:rsidRPr="000D1A97">
        <w:rPr>
          <w:color w:val="auto"/>
          <w:sz w:val="26"/>
          <w:lang w:val="ru-RU"/>
        </w:rPr>
        <w:br/>
        <w:t>в соответствии с УК РФ.</w:t>
      </w:r>
      <w:r w:rsidR="001E004A" w:rsidRPr="000D1A97">
        <w:rPr>
          <w:color w:val="auto"/>
          <w:sz w:val="26"/>
          <w:lang w:val="ru-RU"/>
        </w:rPr>
        <w:br/>
      </w:r>
      <w:r w:rsidRPr="000D1A97">
        <w:rPr>
          <w:color w:val="auto"/>
          <w:sz w:val="26"/>
          <w:lang w:val="ru-RU"/>
        </w:rPr>
        <w:t>2)</w:t>
      </w:r>
      <w:r w:rsidR="001E004A" w:rsidRPr="000D1A97">
        <w:rPr>
          <w:color w:val="auto"/>
          <w:sz w:val="26"/>
          <w:lang w:val="ru-RU"/>
        </w:rPr>
        <w:t>С</w:t>
      </w:r>
      <w:r w:rsidR="00FE5D73" w:rsidRPr="000D1A97">
        <w:rPr>
          <w:color w:val="auto"/>
          <w:sz w:val="26"/>
          <w:lang w:val="ru-RU"/>
        </w:rPr>
        <w:t xml:space="preserve">истема должна </w:t>
      </w:r>
      <w:r w:rsidR="001E004A" w:rsidRPr="000D1A97">
        <w:rPr>
          <w:color w:val="auto"/>
          <w:sz w:val="26"/>
          <w:lang w:val="ru-RU"/>
        </w:rPr>
        <w:t>спрашивать</w:t>
      </w:r>
      <w:r w:rsidR="00FE5D73" w:rsidRPr="000D1A97">
        <w:rPr>
          <w:color w:val="auto"/>
          <w:sz w:val="26"/>
          <w:lang w:val="ru-RU"/>
        </w:rPr>
        <w:t xml:space="preserve"> возраст</w:t>
      </w:r>
      <w:r w:rsidRPr="000D1A97">
        <w:rPr>
          <w:color w:val="auto"/>
          <w:sz w:val="26"/>
          <w:lang w:val="ru-RU"/>
        </w:rPr>
        <w:t xml:space="preserve"> пользователей при регистрации.</w:t>
      </w:r>
      <w:r w:rsidRPr="000D1A97">
        <w:rPr>
          <w:color w:val="auto"/>
          <w:sz w:val="26"/>
          <w:lang w:val="ru-RU"/>
        </w:rPr>
        <w:br/>
      </w:r>
      <w:r w:rsidR="00FE5D73" w:rsidRPr="000D1A97">
        <w:rPr>
          <w:color w:val="auto"/>
          <w:sz w:val="26"/>
          <w:lang w:val="ru-RU"/>
        </w:rPr>
        <w:t xml:space="preserve">Возраст пользователя должен быть </w:t>
      </w:r>
      <w:r w:rsidR="001E004A" w:rsidRPr="000D1A97">
        <w:rPr>
          <w:color w:val="auto"/>
          <w:sz w:val="26"/>
          <w:lang w:val="ru-RU"/>
        </w:rPr>
        <w:t>не меньше</w:t>
      </w:r>
      <w:r w:rsidR="00FE5D73" w:rsidRPr="000D1A97">
        <w:rPr>
          <w:color w:val="auto"/>
          <w:sz w:val="26"/>
          <w:lang w:val="ru-RU"/>
        </w:rPr>
        <w:t xml:space="preserve"> 18 лет.</w:t>
      </w:r>
    </w:p>
    <w:p w14:paraId="3A3ED605" w14:textId="77777777" w:rsidR="00216A79" w:rsidRPr="000D1A97" w:rsidRDefault="00216A79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3)Система должна спрашивать о данных водительского удостоверения для тех пользователей, которые пользуются услугами проката автомобилей.</w:t>
      </w:r>
    </w:p>
    <w:p w14:paraId="17A54959" w14:textId="77777777" w:rsidR="00815614" w:rsidRPr="000D1A97" w:rsidRDefault="00815614" w:rsidP="00815614">
      <w:pPr>
        <w:pStyle w:val="2"/>
        <w:rPr>
          <w:color w:val="auto"/>
          <w:lang w:val="ru-RU"/>
        </w:rPr>
      </w:pPr>
      <w:bookmarkStart w:id="26" w:name="_Toc115853739"/>
      <w:r w:rsidRPr="000D1A97">
        <w:rPr>
          <w:color w:val="auto"/>
          <w:lang w:val="ru-RU"/>
        </w:rPr>
        <w:lastRenderedPageBreak/>
        <w:t>Предположения и зависимости</w:t>
      </w:r>
      <w:bookmarkEnd w:id="26"/>
    </w:p>
    <w:p w14:paraId="3AFB9268" w14:textId="77777777" w:rsidR="004E4BD6" w:rsidRPr="000D1A97" w:rsidRDefault="00FE5D73" w:rsidP="00D224BE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Централизованное хранилище данных системе должно иметь возможность расширения в случае увеличения кол-ва данных до критического для данного хранилища.</w:t>
      </w:r>
    </w:p>
    <w:p w14:paraId="602C66A9" w14:textId="77777777" w:rsidR="00815614" w:rsidRPr="000D1A97" w:rsidRDefault="00815614" w:rsidP="00815614">
      <w:pPr>
        <w:pStyle w:val="2"/>
        <w:rPr>
          <w:color w:val="auto"/>
          <w:lang w:val="ru-RU"/>
        </w:rPr>
      </w:pPr>
      <w:bookmarkStart w:id="27" w:name="_Toc115853740"/>
      <w:r w:rsidRPr="000D1A97">
        <w:rPr>
          <w:color w:val="auto"/>
          <w:lang w:val="ru-RU"/>
        </w:rPr>
        <w:t>Распределение требований</w:t>
      </w:r>
      <w:bookmarkEnd w:id="27"/>
    </w:p>
    <w:p w14:paraId="226B5B28" w14:textId="77777777" w:rsidR="00216A79" w:rsidRPr="000D1A97" w:rsidRDefault="001D5445" w:rsidP="00216A79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1)Модель проекта должна четко следовать плану по созданию набора функциональных требований пользователей, а также иметь возможность для исправления все недочетов и проблем текущей версии.</w:t>
      </w:r>
    </w:p>
    <w:p w14:paraId="0B94C761" w14:textId="77777777" w:rsidR="001D5445" w:rsidRPr="000D1A97" w:rsidRDefault="001D5445" w:rsidP="00216A79">
      <w:pPr>
        <w:pStyle w:val="1Einrckung"/>
        <w:rPr>
          <w:color w:val="auto"/>
          <w:sz w:val="26"/>
          <w:lang w:val="ru-RU"/>
        </w:rPr>
      </w:pPr>
      <w:r w:rsidRPr="000D1A97">
        <w:rPr>
          <w:color w:val="auto"/>
          <w:sz w:val="26"/>
          <w:lang w:val="ru-RU"/>
        </w:rPr>
        <w:t>2)Могут быть добавлены дополнительные возможности, если они не приведут к ухудшению работоспособности системы.</w:t>
      </w:r>
    </w:p>
    <w:p w14:paraId="65B19067" w14:textId="77777777" w:rsidR="009B10FA" w:rsidRPr="000D1A97" w:rsidRDefault="00CA5584" w:rsidP="009B10FA">
      <w:pPr>
        <w:pStyle w:val="1"/>
        <w:rPr>
          <w:color w:val="auto"/>
          <w:lang w:val="ru-RU"/>
        </w:rPr>
      </w:pPr>
      <w:r w:rsidRPr="000D1A97">
        <w:rPr>
          <w:color w:val="auto"/>
          <w:lang w:val="ru-RU"/>
        </w:rPr>
        <w:t xml:space="preserve">Детальные </w:t>
      </w:r>
      <w:r w:rsidR="00331815" w:rsidRPr="000D1A97">
        <w:rPr>
          <w:color w:val="auto"/>
          <w:lang w:val="ru-RU"/>
        </w:rPr>
        <w:t>требования</w:t>
      </w:r>
      <w:r w:rsidR="00216830" w:rsidRPr="000D1A97">
        <w:rPr>
          <w:color w:val="auto"/>
          <w:lang w:val="ru-RU"/>
        </w:rPr>
        <w:t>.</w:t>
      </w:r>
    </w:p>
    <w:p w14:paraId="67FDBA26" w14:textId="77777777" w:rsidR="009B10FA" w:rsidRPr="00E57BC0" w:rsidRDefault="00216830" w:rsidP="00E57BC0">
      <w:pPr>
        <w:pStyle w:val="1Einrckung"/>
        <w:rPr>
          <w:lang w:val="ru-RU"/>
        </w:rPr>
      </w:pPr>
      <w:r>
        <w:rPr>
          <w:lang w:val="ru-RU"/>
        </w:rPr>
        <w:t>В этом разделе собраны все требования к программному обеспечению, как функциональные, так и нефункциональные. Функциональные требования сгруппированы в соответствии с моделью вариантов использования. Требование имеет следующие свойства:</w:t>
      </w:r>
    </w:p>
    <w:p w14:paraId="0BDB31E1" w14:textId="77777777" w:rsidR="00216830" w:rsidRDefault="00216830" w:rsidP="00216830">
      <w:pPr>
        <w:pStyle w:val="1Einrckung"/>
        <w:rPr>
          <w:b/>
          <w:bCs/>
          <w:lang w:val="ru-RU"/>
        </w:rPr>
      </w:pPr>
    </w:p>
    <w:p w14:paraId="731531B1" w14:textId="77777777" w:rsidR="00A74F24" w:rsidRDefault="00A74F24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="00781765" w:rsidRPr="00781765">
        <w:rPr>
          <w:b/>
          <w:bCs/>
          <w:lang w:val="ru-RU"/>
        </w:rPr>
        <w:t xml:space="preserve">: </w:t>
      </w:r>
      <w:r w:rsidR="00781765">
        <w:rPr>
          <w:lang w:val="ru-RU"/>
        </w:rPr>
        <w:t>У</w:t>
      </w:r>
      <w:r>
        <w:rPr>
          <w:lang w:val="ru-RU"/>
        </w:rPr>
        <w:t>никально идентифицирует требования во всех документах</w:t>
      </w:r>
      <w:r w:rsidR="00225CA8">
        <w:rPr>
          <w:lang w:val="ru-RU"/>
        </w:rPr>
        <w:t>.</w:t>
      </w:r>
      <w:r>
        <w:rPr>
          <w:lang w:val="ru-RU"/>
        </w:rPr>
        <w:t xml:space="preserve"> </w:t>
      </w:r>
    </w:p>
    <w:p w14:paraId="0F2052E8" w14:textId="77777777" w:rsidR="007079B0" w:rsidRDefault="007079B0" w:rsidP="00216830">
      <w:pPr>
        <w:pStyle w:val="1Einrckung"/>
        <w:rPr>
          <w:lang w:val="ru-RU"/>
        </w:rPr>
      </w:pPr>
    </w:p>
    <w:p w14:paraId="66194EA5" w14:textId="77777777" w:rsidR="007079B0" w:rsidRDefault="009F6CD7" w:rsidP="009F6CD7">
      <w:pPr>
        <w:pStyle w:val="1Einrckung"/>
        <w:rPr>
          <w:lang w:val="ru-RU"/>
        </w:rPr>
      </w:pPr>
      <w:r w:rsidRPr="00015B9E">
        <w:rPr>
          <w:b/>
          <w:lang w:val="ru-RU"/>
        </w:rPr>
        <w:t>Наименование</w:t>
      </w:r>
      <w:r w:rsidRPr="00C14E67">
        <w:rPr>
          <w:lang w:val="ru-RU"/>
        </w:rPr>
        <w:t xml:space="preserve">: </w:t>
      </w:r>
      <w:r w:rsidRPr="00015B9E">
        <w:rPr>
          <w:lang w:val="ru-RU"/>
        </w:rPr>
        <w:t xml:space="preserve">Определяет функциональную группу, к которой относится </w:t>
      </w:r>
      <w:r>
        <w:rPr>
          <w:lang w:val="ru-RU"/>
        </w:rPr>
        <w:t xml:space="preserve"> требование</w:t>
      </w:r>
      <w:r w:rsidR="007079B0">
        <w:rPr>
          <w:lang w:val="ru-RU"/>
        </w:rPr>
        <w:t>.</w:t>
      </w:r>
      <w:r w:rsidR="00FD1EBD">
        <w:rPr>
          <w:lang w:val="ru-RU"/>
        </w:rPr>
        <w:br/>
      </w:r>
    </w:p>
    <w:p w14:paraId="73EAEAE7" w14:textId="77777777" w:rsidR="007079B0" w:rsidRDefault="007079B0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t>Описание</w:t>
      </w:r>
      <w:r w:rsidR="00FD1EBD" w:rsidRPr="009F6CD7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781765">
        <w:rPr>
          <w:lang w:val="ru-RU"/>
        </w:rPr>
        <w:t>О</w:t>
      </w:r>
      <w:r w:rsidR="00FD1EBD">
        <w:rPr>
          <w:lang w:val="ru-RU"/>
        </w:rPr>
        <w:t>писание требований</w:t>
      </w:r>
      <w:r>
        <w:rPr>
          <w:lang w:val="ru-RU"/>
        </w:rPr>
        <w:t>.</w:t>
      </w:r>
    </w:p>
    <w:p w14:paraId="16428D64" w14:textId="77777777" w:rsidR="007079B0" w:rsidRDefault="007079B0" w:rsidP="00216830">
      <w:pPr>
        <w:pStyle w:val="1Einrckung"/>
        <w:rPr>
          <w:lang w:val="ru-RU"/>
        </w:rPr>
      </w:pPr>
    </w:p>
    <w:p w14:paraId="1236F758" w14:textId="77777777" w:rsidR="007079B0" w:rsidRDefault="007079B0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t>Приоритет</w:t>
      </w:r>
      <w:r w:rsidR="00781765" w:rsidRPr="00781765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781765">
        <w:rPr>
          <w:lang w:val="ru-RU"/>
        </w:rPr>
        <w:t>О</w:t>
      </w:r>
      <w:r>
        <w:rPr>
          <w:lang w:val="ru-RU"/>
        </w:rPr>
        <w:t>пределяет порядок, в котором требования должны быть реализованы. Приоритеты обозначаются от наибольшего к низшему. «1» является наивысшим приоритетом, «5» наинижайшим.</w:t>
      </w:r>
    </w:p>
    <w:p w14:paraId="61BB9F6B" w14:textId="77777777" w:rsidR="007079B0" w:rsidRDefault="007079B0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t>Источник</w:t>
      </w:r>
      <w:r w:rsidR="00781765" w:rsidRPr="00781765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781765">
        <w:rPr>
          <w:lang w:val="ru-RU"/>
        </w:rPr>
        <w:t>С</w:t>
      </w:r>
      <w:r w:rsidR="00DE17D4">
        <w:rPr>
          <w:lang w:val="ru-RU"/>
        </w:rPr>
        <w:t>сылается на исходные требования из второго раздела.</w:t>
      </w:r>
    </w:p>
    <w:p w14:paraId="75DFAB67" w14:textId="77777777" w:rsidR="00DE17D4" w:rsidRDefault="00DE17D4" w:rsidP="00216830">
      <w:pPr>
        <w:pStyle w:val="1Einrckung"/>
        <w:rPr>
          <w:lang w:val="ru-RU"/>
        </w:rPr>
      </w:pPr>
    </w:p>
    <w:p w14:paraId="20BF7EF6" w14:textId="77777777" w:rsidR="00FD1EBD" w:rsidRPr="00015B9E" w:rsidRDefault="00FD1EBD" w:rsidP="00FD1EBD">
      <w:pPr>
        <w:pStyle w:val="1Einrckung"/>
        <w:rPr>
          <w:lang w:val="ru-RU"/>
        </w:rPr>
      </w:pPr>
      <w:r w:rsidRPr="00015B9E">
        <w:rPr>
          <w:b/>
          <w:lang w:val="ru-RU"/>
        </w:rPr>
        <w:t>Риск</w:t>
      </w:r>
      <w:r>
        <w:rPr>
          <w:lang w:val="ru-RU"/>
        </w:rPr>
        <w:t>:</w:t>
      </w:r>
      <w:r w:rsidRPr="00015B9E">
        <w:rPr>
          <w:lang w:val="ru-RU"/>
        </w:rPr>
        <w:t xml:space="preserve"> Указывает риск невыполнения требования. Это показывает, насколько</w:t>
      </w:r>
      <w:r w:rsidRPr="00015B9E">
        <w:rPr>
          <w:lang w:val="ru-RU"/>
        </w:rPr>
        <w:br/>
        <w:t>конкретное требование критично для системы. Существуют следующие</w:t>
      </w:r>
      <w:r w:rsidRPr="00015B9E">
        <w:rPr>
          <w:lang w:val="ru-RU"/>
        </w:rPr>
        <w:br/>
        <w:t>уровни риска и связанное с ними воздействие на систему, если требование не</w:t>
      </w:r>
      <w:r w:rsidRPr="00015B9E">
        <w:rPr>
          <w:lang w:val="ru-RU"/>
        </w:rPr>
        <w:br/>
        <w:t>выполняется или выполняется неправильно:</w:t>
      </w:r>
      <w:r w:rsidRPr="00015B9E">
        <w:rPr>
          <w:lang w:val="ru-RU"/>
        </w:rPr>
        <w:br/>
      </w:r>
      <w:r>
        <w:rPr>
          <w:lang w:val="ru-RU"/>
        </w:rPr>
        <w:t xml:space="preserve">     </w:t>
      </w:r>
      <w:r w:rsidRPr="00015B9E">
        <w:rPr>
          <w:lang w:val="ru-RU"/>
        </w:rPr>
        <w:t xml:space="preserve">- </w:t>
      </w:r>
      <w:r w:rsidRPr="00FD1EBD">
        <w:rPr>
          <w:b/>
          <w:lang w:val="ru-RU"/>
        </w:rPr>
        <w:t>Критический (К)</w:t>
      </w:r>
      <w:r w:rsidRPr="00015B9E">
        <w:rPr>
          <w:lang w:val="ru-RU"/>
        </w:rPr>
        <w:t xml:space="preserve"> – приведет к нарушению основной функциональности системы.</w:t>
      </w:r>
      <w:r w:rsidRPr="00015B9E">
        <w:rPr>
          <w:lang w:val="ru-RU"/>
        </w:rPr>
        <w:br/>
        <w:t>Система не может быть использована, если это требование не выполнено.</w:t>
      </w:r>
      <w:r w:rsidRPr="00015B9E">
        <w:rPr>
          <w:lang w:val="ru-RU"/>
        </w:rPr>
        <w:br/>
      </w:r>
      <w:r>
        <w:rPr>
          <w:lang w:val="ru-RU"/>
        </w:rPr>
        <w:t xml:space="preserve">     </w:t>
      </w:r>
      <w:r w:rsidRPr="00015B9E">
        <w:rPr>
          <w:lang w:val="ru-RU"/>
        </w:rPr>
        <w:t xml:space="preserve">- </w:t>
      </w:r>
      <w:r w:rsidRPr="00FD1EBD">
        <w:rPr>
          <w:b/>
          <w:lang w:val="ru-RU"/>
        </w:rPr>
        <w:t>Высокий (В)</w:t>
      </w:r>
      <w:r w:rsidRPr="00015B9E">
        <w:rPr>
          <w:lang w:val="ru-RU"/>
        </w:rPr>
        <w:t xml:space="preserve"> – повлияет на основную функциональность системы. Некоторые</w:t>
      </w:r>
      <w:r w:rsidRPr="00015B9E">
        <w:rPr>
          <w:lang w:val="ru-RU"/>
        </w:rPr>
        <w:br/>
        <w:t>функции системы могут быть недоступны, но</w:t>
      </w:r>
      <w:r w:rsidRPr="00015B9E">
        <w:rPr>
          <w:lang w:val="ru-RU"/>
        </w:rPr>
        <w:br/>
        <w:t>в целом системой можно пользоваться.</w:t>
      </w:r>
      <w:r w:rsidRPr="00015B9E">
        <w:rPr>
          <w:lang w:val="ru-RU"/>
        </w:rPr>
        <w:br/>
      </w:r>
      <w:r>
        <w:rPr>
          <w:lang w:val="ru-RU"/>
        </w:rPr>
        <w:t xml:space="preserve">     </w:t>
      </w:r>
      <w:r w:rsidRPr="00015B9E">
        <w:rPr>
          <w:lang w:val="ru-RU"/>
        </w:rPr>
        <w:t xml:space="preserve">- </w:t>
      </w:r>
      <w:r w:rsidRPr="00FD1EBD">
        <w:rPr>
          <w:b/>
          <w:lang w:val="ru-RU"/>
        </w:rPr>
        <w:t>Средний (С)</w:t>
      </w:r>
      <w:r w:rsidRPr="00015B9E">
        <w:rPr>
          <w:lang w:val="ru-RU"/>
        </w:rPr>
        <w:t xml:space="preserve"> – повлияет на некоторые функции системы, но не на основную</w:t>
      </w:r>
      <w:r w:rsidRPr="00015B9E">
        <w:rPr>
          <w:lang w:val="ru-RU"/>
        </w:rPr>
        <w:br/>
        <w:t>функциональность. Система может использоваться с некоторыми ограничениями.</w:t>
      </w:r>
    </w:p>
    <w:p w14:paraId="6D76769C" w14:textId="77777777" w:rsidR="00FD1EBD" w:rsidRPr="00015B9E" w:rsidRDefault="00FD1EBD" w:rsidP="00FD1EBD">
      <w:pPr>
        <w:pStyle w:val="1Einrckung"/>
        <w:ind w:left="0"/>
        <w:rPr>
          <w:lang w:val="ru-RU"/>
        </w:rPr>
      </w:pPr>
      <w:r>
        <w:rPr>
          <w:lang w:val="ru-RU"/>
        </w:rPr>
        <w:t xml:space="preserve">     </w:t>
      </w:r>
      <w:r>
        <w:rPr>
          <w:lang w:val="ru-RU"/>
        </w:rPr>
        <w:tab/>
      </w:r>
      <w:r w:rsidRPr="00015B9E">
        <w:rPr>
          <w:lang w:val="ru-RU"/>
        </w:rPr>
        <w:t xml:space="preserve">- </w:t>
      </w:r>
      <w:r w:rsidRPr="00FD1EBD">
        <w:rPr>
          <w:b/>
          <w:lang w:val="ru-RU"/>
        </w:rPr>
        <w:t>Низкий (Н</w:t>
      </w:r>
      <w:r w:rsidRPr="00015B9E">
        <w:rPr>
          <w:lang w:val="ru-RU"/>
        </w:rPr>
        <w:t>) – система может использоваться без ограничений, но с некоторыми</w:t>
      </w:r>
    </w:p>
    <w:p w14:paraId="74B1374E" w14:textId="77777777" w:rsidR="00FD1EBD" w:rsidRPr="00C14E67" w:rsidRDefault="00FD1EBD" w:rsidP="00FD1EBD">
      <w:pPr>
        <w:pStyle w:val="1Einrckung"/>
        <w:ind w:left="0"/>
        <w:rPr>
          <w:lang w:val="ru-RU"/>
        </w:rPr>
      </w:pPr>
      <w:r w:rsidRPr="00015B9E">
        <w:rPr>
          <w:lang w:val="ru-RU"/>
        </w:rPr>
        <w:t>обходными путями.</w:t>
      </w:r>
    </w:p>
    <w:p w14:paraId="4DA39642" w14:textId="77777777" w:rsidR="00DE17D4" w:rsidRPr="00DE17D4" w:rsidRDefault="00DE17D4" w:rsidP="00DE17D4">
      <w:pPr>
        <w:pStyle w:val="1Einrckung"/>
        <w:rPr>
          <w:lang w:val="ru-RU"/>
        </w:rPr>
      </w:pPr>
    </w:p>
    <w:p w14:paraId="17C8439C" w14:textId="77777777" w:rsidR="00B12BE0" w:rsidRPr="00B267F6" w:rsidRDefault="00B267F6" w:rsidP="00B267F6">
      <w:pPr>
        <w:pStyle w:val="2"/>
        <w:rPr>
          <w:lang w:val="ru-RU"/>
        </w:rPr>
      </w:pPr>
      <w:bookmarkStart w:id="28" w:name="_Toc148618899"/>
      <w:r>
        <w:rPr>
          <w:lang w:val="ru-RU"/>
        </w:rPr>
        <w:t>Функциональные требования</w:t>
      </w:r>
      <w:bookmarkEnd w:id="28"/>
      <w:r w:rsidR="00B12BE0" w:rsidRPr="00B267F6">
        <w:rPr>
          <w:lang w:val="ru-RU"/>
        </w:rPr>
        <w:t>.</w:t>
      </w:r>
    </w:p>
    <w:p w14:paraId="78D68525" w14:textId="6BE5877B" w:rsidR="00B12BE0" w:rsidRPr="00B12BE0" w:rsidRDefault="00B12BE0" w:rsidP="00B12BE0">
      <w:pPr>
        <w:pStyle w:val="1Einrckung"/>
        <w:rPr>
          <w:lang w:val="ru-RU"/>
        </w:rPr>
      </w:pPr>
      <w:r>
        <w:rPr>
          <w:lang w:val="ru-RU"/>
        </w:rPr>
        <w:t xml:space="preserve">В данном разделе описаны </w:t>
      </w:r>
      <w:r w:rsidRPr="000D1A97">
        <w:rPr>
          <w:color w:val="auto"/>
          <w:lang w:val="ru-RU"/>
        </w:rPr>
        <w:t>основные функциональные требования к системе, поддерживающей деятельность по аренде, эксплуатации и поддержки функциональности самокатов</w:t>
      </w:r>
      <w:r w:rsidR="00097E51" w:rsidRPr="000D1A97">
        <w:rPr>
          <w:color w:val="auto"/>
          <w:lang w:val="ru-RU"/>
        </w:rPr>
        <w:t>, а также автомобилей</w:t>
      </w:r>
      <w:r w:rsidRPr="000D1A97">
        <w:rPr>
          <w:color w:val="auto"/>
          <w:lang w:val="ru-RU"/>
        </w:rPr>
        <w:t>. Требования структурированы по своим функциональным областям.</w:t>
      </w:r>
    </w:p>
    <w:p w14:paraId="58BED599" w14:textId="77777777" w:rsidR="00B12BE0" w:rsidRPr="00097E51" w:rsidRDefault="00B12BE0" w:rsidP="00097E51">
      <w:pPr>
        <w:pStyle w:val="3"/>
        <w:rPr>
          <w:lang w:val="ru-RU"/>
        </w:rPr>
      </w:pPr>
      <w:r>
        <w:rPr>
          <w:lang w:val="ru-RU"/>
        </w:rPr>
        <w:lastRenderedPageBreak/>
        <w:t>Основные характеристики.</w:t>
      </w:r>
    </w:p>
    <w:p w14:paraId="2C1543D9" w14:textId="77777777" w:rsidR="00B12BE0" w:rsidRDefault="00B12BE0" w:rsidP="00B12BE0">
      <w:pPr>
        <w:pStyle w:val="4"/>
        <w:rPr>
          <w:lang w:val="ru-RU"/>
        </w:rPr>
      </w:pPr>
      <w:r w:rsidRPr="00B12BE0">
        <w:rPr>
          <w:lang w:val="ru-RU"/>
        </w:rPr>
        <w:t>Пользователи</w:t>
      </w:r>
      <w:r>
        <w:rPr>
          <w:lang w:val="ru-RU"/>
        </w:rPr>
        <w:t>.</w:t>
      </w:r>
    </w:p>
    <w:p w14:paraId="46D89993" w14:textId="77777777" w:rsidR="00B12BE0" w:rsidRPr="00B12BE0" w:rsidRDefault="00B12BE0" w:rsidP="00B12BE0">
      <w:pPr>
        <w:rPr>
          <w:lang w:val="ru-RU"/>
        </w:rPr>
      </w:pPr>
    </w:p>
    <w:p w14:paraId="7E8869A6" w14:textId="77777777" w:rsidR="00B12BE0" w:rsidRDefault="00B12BE0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="00B2782B">
        <w:rPr>
          <w:b/>
          <w:bCs/>
          <w:lang w:val="en-US"/>
        </w:rPr>
        <w:t>:</w:t>
      </w:r>
      <w:r w:rsidR="00B2782B">
        <w:rPr>
          <w:b/>
          <w:bCs/>
          <w:lang w:val="ru-RU"/>
        </w:rPr>
        <w:t xml:space="preserve"> </w:t>
      </w:r>
      <w:r w:rsidR="00B267F6" w:rsidRPr="00B43FBE">
        <w:rPr>
          <w:u w:val="single"/>
          <w:lang w:val="ru-RU"/>
        </w:rPr>
        <w:t>Ф-П-001</w:t>
      </w:r>
    </w:p>
    <w:p w14:paraId="524A0FEC" w14:textId="77777777" w:rsidR="00B12BE0" w:rsidRPr="00606C8B" w:rsidRDefault="009F6CD7" w:rsidP="00B12BE0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="00B12BE0">
        <w:rPr>
          <w:b/>
          <w:bCs/>
          <w:lang w:val="ru-RU"/>
        </w:rPr>
        <w:tab/>
      </w:r>
      <w:r w:rsidR="00B2782B">
        <w:rPr>
          <w:b/>
          <w:bCs/>
          <w:lang w:val="en-US"/>
        </w:rPr>
        <w:t xml:space="preserve">: </w:t>
      </w:r>
      <w:r w:rsidR="00B2782B">
        <w:rPr>
          <w:lang w:val="ru-RU"/>
        </w:rPr>
        <w:t>Основные характеристики</w:t>
      </w:r>
    </w:p>
    <w:p w14:paraId="7E51AC12" w14:textId="77777777" w:rsidR="00B12BE0" w:rsidRDefault="00B12BE0" w:rsidP="00B12BE0">
      <w:pPr>
        <w:rPr>
          <w:lang w:val="ru-RU"/>
        </w:rPr>
      </w:pPr>
      <w:r>
        <w:rPr>
          <w:b/>
          <w:bCs/>
          <w:lang w:val="ru-RU"/>
        </w:rPr>
        <w:t>Описание</w:t>
      </w:r>
      <w:r w:rsidR="00B2782B" w:rsidRPr="00B2782B">
        <w:rPr>
          <w:b/>
          <w:bCs/>
          <w:lang w:val="ru-RU"/>
        </w:rPr>
        <w:t xml:space="preserve">: </w:t>
      </w:r>
      <w:r w:rsidR="00606C8B">
        <w:rPr>
          <w:lang w:val="ru-RU"/>
        </w:rPr>
        <w:t>Система должна поддерживать концепцию пользователя.</w:t>
      </w:r>
    </w:p>
    <w:p w14:paraId="1E43187D" w14:textId="60148119" w:rsidR="00B12BE0" w:rsidRPr="00D673DD" w:rsidRDefault="00606C8B" w:rsidP="00B2782B">
      <w:pPr>
        <w:rPr>
          <w:lang w:val="ru-RU"/>
        </w:rPr>
      </w:pPr>
      <w:r>
        <w:rPr>
          <w:lang w:val="ru-RU"/>
        </w:rPr>
        <w:t xml:space="preserve">Каждый пользователь должен быть уникальным, она определяется его </w:t>
      </w:r>
      <w:r>
        <w:rPr>
          <w:lang w:val="en-US"/>
        </w:rPr>
        <w:t>e</w:t>
      </w:r>
      <w:r w:rsidRPr="00606C8B">
        <w:rPr>
          <w:lang w:val="ru-RU"/>
        </w:rPr>
        <w:t>-</w:t>
      </w:r>
      <w:r>
        <w:rPr>
          <w:lang w:val="en-US"/>
        </w:rPr>
        <w:t>mail</w:t>
      </w:r>
      <w:r w:rsidRPr="00606C8B">
        <w:rPr>
          <w:lang w:val="ru-RU"/>
        </w:rPr>
        <w:t xml:space="preserve"> </w:t>
      </w:r>
      <w:r>
        <w:rPr>
          <w:lang w:val="ru-RU"/>
        </w:rPr>
        <w:t xml:space="preserve">адресом или телефоном. Также он имеет следующие характеристики: Имя, </w:t>
      </w:r>
      <w:r>
        <w:rPr>
          <w:lang w:val="en-US"/>
        </w:rPr>
        <w:t>e</w:t>
      </w:r>
      <w:r w:rsidRPr="00606C8B">
        <w:rPr>
          <w:lang w:val="ru-RU"/>
        </w:rPr>
        <w:t>-</w:t>
      </w:r>
      <w:r>
        <w:rPr>
          <w:lang w:val="en-US"/>
        </w:rPr>
        <w:t>mail</w:t>
      </w:r>
      <w:r w:rsidRPr="00606C8B">
        <w:rPr>
          <w:lang w:val="ru-RU"/>
        </w:rPr>
        <w:t xml:space="preserve"> </w:t>
      </w:r>
      <w:r>
        <w:rPr>
          <w:lang w:val="ru-RU"/>
        </w:rPr>
        <w:t>адрес, пароль, номер телефона</w:t>
      </w:r>
      <w:r w:rsidR="0094603D">
        <w:rPr>
          <w:lang w:val="ru-RU"/>
        </w:rPr>
        <w:t>, статус привязанности платёжного средства</w:t>
      </w:r>
      <w:r w:rsidR="00A37B6E">
        <w:rPr>
          <w:lang w:val="ru-RU"/>
        </w:rPr>
        <w:t>, данные водительского удостоверения (для проката автомобилей).</w:t>
      </w:r>
    </w:p>
    <w:p w14:paraId="0F0F4742" w14:textId="77777777" w:rsidR="00B12BE0" w:rsidRDefault="00B12BE0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="00B2782B" w:rsidRPr="00B2782B">
        <w:rPr>
          <w:b/>
          <w:bCs/>
          <w:lang w:val="ru-RU"/>
        </w:rPr>
        <w:t xml:space="preserve">: </w:t>
      </w:r>
      <w:r w:rsidR="00606C8B">
        <w:rPr>
          <w:b/>
          <w:bCs/>
          <w:lang w:val="ru-RU"/>
        </w:rPr>
        <w:t>1</w:t>
      </w:r>
    </w:p>
    <w:p w14:paraId="582D6C44" w14:textId="77777777" w:rsidR="00B12BE0" w:rsidRDefault="00B12BE0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="00B2782B" w:rsidRPr="00B2782B">
        <w:rPr>
          <w:b/>
          <w:bCs/>
          <w:lang w:val="ru-RU"/>
        </w:rPr>
        <w:t xml:space="preserve">: </w:t>
      </w:r>
      <w:r w:rsidR="0094603D" w:rsidRPr="0094603D">
        <w:rPr>
          <w:lang w:val="ru-RU"/>
        </w:rPr>
        <w:t>см. 2.2.1\1.1</w:t>
      </w:r>
    </w:p>
    <w:p w14:paraId="619F5CDE" w14:textId="45498E95" w:rsidR="00B12BE0" w:rsidRPr="00BC7CB9" w:rsidRDefault="00B12BE0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="00B2782B" w:rsidRPr="00B2782B">
        <w:rPr>
          <w:b/>
          <w:bCs/>
          <w:lang w:val="ru-RU"/>
        </w:rPr>
        <w:t xml:space="preserve">: </w:t>
      </w:r>
      <w:r w:rsidR="0094603D" w:rsidRPr="00BC7CB9">
        <w:rPr>
          <w:bCs/>
          <w:lang w:val="ru-RU"/>
        </w:rPr>
        <w:t>С</w:t>
      </w:r>
      <w:r w:rsidR="00BC7CB9" w:rsidRPr="00BC7CB9">
        <w:rPr>
          <w:bCs/>
          <w:lang w:val="ru-RU"/>
        </w:rPr>
        <w:t>редний(С)</w:t>
      </w:r>
    </w:p>
    <w:p w14:paraId="39BAADA1" w14:textId="77777777" w:rsidR="0094603D" w:rsidRDefault="0094603D" w:rsidP="00B12BE0">
      <w:pPr>
        <w:rPr>
          <w:b/>
          <w:bCs/>
          <w:lang w:val="ru-RU"/>
        </w:rPr>
      </w:pPr>
    </w:p>
    <w:p w14:paraId="49A3D26E" w14:textId="77777777" w:rsidR="0094603D" w:rsidRPr="00A06F39" w:rsidRDefault="0094603D" w:rsidP="00B12BE0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="00B2782B" w:rsidRPr="00B2782B">
        <w:rPr>
          <w:b/>
          <w:bCs/>
          <w:lang w:val="ru-RU"/>
        </w:rPr>
        <w:t xml:space="preserve">: </w:t>
      </w:r>
      <w:r w:rsidR="00B2782B" w:rsidRPr="008C10FD">
        <w:rPr>
          <w:u w:val="single"/>
          <w:lang w:val="ru-RU"/>
        </w:rPr>
        <w:t>Ф-П-002</w:t>
      </w:r>
    </w:p>
    <w:p w14:paraId="2CCC90BE" w14:textId="77777777" w:rsidR="0094603D" w:rsidRPr="0094603D" w:rsidRDefault="009F6CD7" w:rsidP="00B12BE0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="00B2782B" w:rsidRPr="00B2782B">
        <w:rPr>
          <w:b/>
          <w:bCs/>
          <w:lang w:val="ru-RU"/>
        </w:rPr>
        <w:t xml:space="preserve">: </w:t>
      </w:r>
      <w:r w:rsidR="00B2782B" w:rsidRPr="00AF7363">
        <w:rPr>
          <w:lang w:val="ru-RU"/>
        </w:rPr>
        <w:t>Аутентификация и авторизация</w:t>
      </w:r>
    </w:p>
    <w:p w14:paraId="3ED98724" w14:textId="77777777" w:rsidR="00B2782B" w:rsidRDefault="0094603D" w:rsidP="00B2782B">
      <w:pPr>
        <w:ind w:left="3404" w:hanging="3404"/>
        <w:rPr>
          <w:lang w:val="ru-RU"/>
        </w:rPr>
      </w:pPr>
      <w:r>
        <w:rPr>
          <w:b/>
          <w:bCs/>
          <w:lang w:val="ru-RU"/>
        </w:rPr>
        <w:t>Описание</w:t>
      </w:r>
      <w:r w:rsidR="00B2782B" w:rsidRPr="00B2782B">
        <w:rPr>
          <w:b/>
          <w:bCs/>
          <w:lang w:val="ru-RU"/>
        </w:rPr>
        <w:t xml:space="preserve">: </w:t>
      </w:r>
      <w:r w:rsidR="00B2782B" w:rsidRPr="00AF7363">
        <w:rPr>
          <w:lang w:val="ru-RU"/>
        </w:rPr>
        <w:t>Система должна обеспечивать аутентифика</w:t>
      </w:r>
      <w:r w:rsidR="00B2782B">
        <w:rPr>
          <w:lang w:val="ru-RU"/>
        </w:rPr>
        <w:t>цию пользователей и авторизацию</w:t>
      </w:r>
    </w:p>
    <w:p w14:paraId="3A2239CF" w14:textId="0DA98882" w:rsidR="0094603D" w:rsidRPr="00B2782B" w:rsidRDefault="00B2782B" w:rsidP="00B2782B">
      <w:pPr>
        <w:ind w:left="3404" w:hanging="3404"/>
        <w:rPr>
          <w:b/>
          <w:bCs/>
          <w:lang w:val="ru-RU"/>
        </w:rPr>
      </w:pPr>
      <w:r w:rsidRPr="00AF7363">
        <w:rPr>
          <w:lang w:val="ru-RU"/>
        </w:rPr>
        <w:t>доступа</w:t>
      </w:r>
      <w:r>
        <w:rPr>
          <w:lang w:val="ru-RU"/>
        </w:rPr>
        <w:t xml:space="preserve"> с учетом ролей и прав доступа</w:t>
      </w:r>
      <w:r w:rsidR="00A37B6E">
        <w:rPr>
          <w:lang w:val="ru-RU"/>
        </w:rPr>
        <w:t>.</w:t>
      </w:r>
    </w:p>
    <w:p w14:paraId="4E1089D9" w14:textId="77777777" w:rsidR="0094603D" w:rsidRDefault="0094603D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="00B2782B" w:rsidRPr="00B2782B">
        <w:rPr>
          <w:b/>
          <w:bCs/>
          <w:lang w:val="ru-RU"/>
        </w:rPr>
        <w:t xml:space="preserve">: </w:t>
      </w:r>
      <w:r w:rsidR="00B2782B">
        <w:rPr>
          <w:b/>
          <w:bCs/>
          <w:lang w:val="ru-RU"/>
        </w:rPr>
        <w:t>1</w:t>
      </w:r>
    </w:p>
    <w:p w14:paraId="6B8526E4" w14:textId="73DBA0F3" w:rsidR="0094603D" w:rsidRPr="0032426F" w:rsidRDefault="0094603D" w:rsidP="00B12BE0">
      <w:pPr>
        <w:rPr>
          <w:lang w:val="ru-RU"/>
        </w:rPr>
      </w:pPr>
      <w:r>
        <w:rPr>
          <w:b/>
          <w:bCs/>
          <w:lang w:val="ru-RU"/>
        </w:rPr>
        <w:t>Источник</w:t>
      </w:r>
      <w:r w:rsidR="00B2782B" w:rsidRPr="00B2782B">
        <w:rPr>
          <w:b/>
          <w:bCs/>
          <w:lang w:val="ru-RU"/>
        </w:rPr>
        <w:t>:</w:t>
      </w:r>
      <w:r w:rsidR="0098554B">
        <w:rPr>
          <w:b/>
          <w:bCs/>
          <w:lang w:val="ru-RU"/>
        </w:rPr>
        <w:t xml:space="preserve"> </w:t>
      </w:r>
      <w:r w:rsidR="0032426F">
        <w:rPr>
          <w:lang w:val="ru-RU"/>
        </w:rPr>
        <w:t>см. 2.2.1\1.1</w:t>
      </w:r>
    </w:p>
    <w:p w14:paraId="6E31E998" w14:textId="3151EB3F" w:rsidR="0094603D" w:rsidRPr="00BC7CB9" w:rsidRDefault="0094603D" w:rsidP="00B12BE0">
      <w:pPr>
        <w:rPr>
          <w:lang w:val="ru-RU"/>
        </w:rPr>
      </w:pPr>
      <w:r>
        <w:rPr>
          <w:b/>
          <w:bCs/>
          <w:lang w:val="ru-RU"/>
        </w:rPr>
        <w:t>Риск</w:t>
      </w:r>
      <w:r w:rsidR="00B2782B" w:rsidRPr="00B2782B">
        <w:rPr>
          <w:b/>
          <w:bCs/>
          <w:lang w:val="ru-RU"/>
        </w:rPr>
        <w:t xml:space="preserve">: </w:t>
      </w:r>
      <w:r w:rsidR="00BC7CB9" w:rsidRPr="00BC7CB9">
        <w:rPr>
          <w:lang w:val="ru-RU"/>
        </w:rPr>
        <w:t>Критический(К)</w:t>
      </w:r>
    </w:p>
    <w:p w14:paraId="6F827242" w14:textId="77777777" w:rsidR="00B43FBE" w:rsidRDefault="00B43FBE" w:rsidP="00B12BE0">
      <w:pPr>
        <w:rPr>
          <w:b/>
          <w:lang w:val="ru-RU"/>
        </w:rPr>
      </w:pPr>
    </w:p>
    <w:p w14:paraId="3D549620" w14:textId="1FA5AD98" w:rsidR="00B43FBE" w:rsidRPr="00A06F39" w:rsidRDefault="00B43FBE" w:rsidP="00B43FBE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B2782B">
        <w:rPr>
          <w:b/>
          <w:bCs/>
          <w:lang w:val="ru-RU"/>
        </w:rPr>
        <w:t xml:space="preserve">: </w:t>
      </w:r>
      <w:r w:rsidRPr="008C10FD">
        <w:rPr>
          <w:u w:val="single"/>
          <w:lang w:val="ru-RU"/>
        </w:rPr>
        <w:t>Ф-П-00</w:t>
      </w:r>
      <w:r>
        <w:rPr>
          <w:u w:val="single"/>
          <w:lang w:val="ru-RU"/>
        </w:rPr>
        <w:t>3</w:t>
      </w:r>
    </w:p>
    <w:p w14:paraId="71101B12" w14:textId="6A2646C8" w:rsidR="00B43FBE" w:rsidRPr="0094603D" w:rsidRDefault="00B43FBE" w:rsidP="00B43FBE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B2782B">
        <w:rPr>
          <w:b/>
          <w:bCs/>
          <w:lang w:val="ru-RU"/>
        </w:rPr>
        <w:t xml:space="preserve">: </w:t>
      </w:r>
      <w:r>
        <w:rPr>
          <w:lang w:val="ru-RU"/>
        </w:rPr>
        <w:t>Платёжная система</w:t>
      </w:r>
    </w:p>
    <w:p w14:paraId="0FA9ECB5" w14:textId="39656C29" w:rsidR="00B43FBE" w:rsidRDefault="00B43FBE" w:rsidP="00B43FBE">
      <w:pPr>
        <w:ind w:left="3404" w:hanging="3404"/>
        <w:rPr>
          <w:lang w:val="ru-RU"/>
        </w:rPr>
      </w:pPr>
      <w:r>
        <w:rPr>
          <w:b/>
          <w:bCs/>
          <w:lang w:val="ru-RU"/>
        </w:rPr>
        <w:t>Описание</w:t>
      </w:r>
      <w:r w:rsidRPr="00B2782B">
        <w:rPr>
          <w:b/>
          <w:bCs/>
          <w:lang w:val="ru-RU"/>
        </w:rPr>
        <w:t xml:space="preserve">: </w:t>
      </w:r>
      <w:r w:rsidRPr="00AF7363">
        <w:rPr>
          <w:lang w:val="ru-RU"/>
        </w:rPr>
        <w:t xml:space="preserve">Система должна обеспечивать </w:t>
      </w:r>
      <w:r>
        <w:rPr>
          <w:lang w:val="ru-RU"/>
        </w:rPr>
        <w:t>пользователя возможностью привязать карту любого</w:t>
      </w:r>
    </w:p>
    <w:p w14:paraId="48CD8835" w14:textId="75447BD6" w:rsidR="00B43FBE" w:rsidRPr="00B43FBE" w:rsidRDefault="00B43FBE" w:rsidP="00B43FBE">
      <w:pPr>
        <w:ind w:left="3404" w:hanging="3404"/>
        <w:rPr>
          <w:lang w:val="ru-RU"/>
        </w:rPr>
      </w:pPr>
      <w:r>
        <w:rPr>
          <w:lang w:val="ru-RU"/>
        </w:rPr>
        <w:t>банка для оплаты штрафов и аренды.</w:t>
      </w:r>
    </w:p>
    <w:p w14:paraId="04EA8DF6" w14:textId="77777777" w:rsidR="00B43FBE" w:rsidRDefault="00B43FBE" w:rsidP="00B43FBE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Pr="00B2782B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1</w:t>
      </w:r>
    </w:p>
    <w:p w14:paraId="3554BE4E" w14:textId="33A110AF" w:rsidR="00B43FBE" w:rsidRPr="0032426F" w:rsidRDefault="00B43FBE" w:rsidP="00B43FBE">
      <w:pPr>
        <w:rPr>
          <w:lang w:val="ru-RU"/>
        </w:rPr>
      </w:pPr>
      <w:r>
        <w:rPr>
          <w:b/>
          <w:bCs/>
          <w:lang w:val="ru-RU"/>
        </w:rPr>
        <w:t>Источник</w:t>
      </w:r>
      <w:r w:rsidRPr="00B2782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32426F">
        <w:rPr>
          <w:lang w:val="ru-RU"/>
        </w:rPr>
        <w:t>см. 2.2.1\2.2</w:t>
      </w:r>
    </w:p>
    <w:p w14:paraId="0F15890F" w14:textId="06AF2FF7" w:rsidR="00B43FBE" w:rsidRPr="00BC7CB9" w:rsidRDefault="00B43FBE" w:rsidP="00B43FBE">
      <w:pPr>
        <w:rPr>
          <w:lang w:val="ru-RU"/>
        </w:rPr>
      </w:pPr>
      <w:r>
        <w:rPr>
          <w:b/>
          <w:bCs/>
          <w:lang w:val="ru-RU"/>
        </w:rPr>
        <w:t>Риск</w:t>
      </w:r>
      <w:r w:rsidRPr="00B2782B">
        <w:rPr>
          <w:b/>
          <w:bCs/>
          <w:lang w:val="ru-RU"/>
        </w:rPr>
        <w:t xml:space="preserve">: </w:t>
      </w:r>
      <w:r w:rsidR="00BC7CB9" w:rsidRPr="00BC7CB9">
        <w:rPr>
          <w:lang w:val="ru-RU"/>
        </w:rPr>
        <w:t>Критический(К)</w:t>
      </w:r>
    </w:p>
    <w:p w14:paraId="69A2637E" w14:textId="77777777" w:rsidR="00B43FBE" w:rsidRDefault="00B43FBE" w:rsidP="00B43FBE">
      <w:pPr>
        <w:rPr>
          <w:b/>
          <w:lang w:val="ru-RU"/>
        </w:rPr>
      </w:pPr>
    </w:p>
    <w:p w14:paraId="6D457D8E" w14:textId="08AF6FFB" w:rsidR="00B43FBE" w:rsidRPr="00A06F39" w:rsidRDefault="00B43FBE" w:rsidP="00B43FBE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B2782B">
        <w:rPr>
          <w:b/>
          <w:bCs/>
          <w:lang w:val="ru-RU"/>
        </w:rPr>
        <w:t xml:space="preserve">: </w:t>
      </w:r>
      <w:r w:rsidRPr="008C10FD">
        <w:rPr>
          <w:u w:val="single"/>
          <w:lang w:val="ru-RU"/>
        </w:rPr>
        <w:t>Ф-П-00</w:t>
      </w:r>
      <w:r>
        <w:rPr>
          <w:u w:val="single"/>
          <w:lang w:val="ru-RU"/>
        </w:rPr>
        <w:t>4</w:t>
      </w:r>
    </w:p>
    <w:p w14:paraId="1DEEB01E" w14:textId="3DD0A8FF" w:rsidR="00B43FBE" w:rsidRPr="00B43FBE" w:rsidRDefault="00B43FBE" w:rsidP="00B43FBE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B2782B">
        <w:rPr>
          <w:b/>
          <w:bCs/>
          <w:lang w:val="ru-RU"/>
        </w:rPr>
        <w:t xml:space="preserve">: </w:t>
      </w:r>
      <w:r>
        <w:rPr>
          <w:lang w:val="ru-RU"/>
        </w:rPr>
        <w:t>Оплата за прокат самокатов</w:t>
      </w:r>
      <w:r w:rsidRPr="00B43FBE">
        <w:rPr>
          <w:lang w:val="ru-RU"/>
        </w:rPr>
        <w:t>/</w:t>
      </w:r>
      <w:r>
        <w:rPr>
          <w:lang w:val="ru-RU"/>
        </w:rPr>
        <w:t>автомобилей и оплата штрафов</w:t>
      </w:r>
    </w:p>
    <w:p w14:paraId="07048434" w14:textId="73A76FC5" w:rsidR="00B43FBE" w:rsidRDefault="00B43FBE" w:rsidP="00B43FBE">
      <w:pPr>
        <w:ind w:left="3404" w:hanging="3404"/>
        <w:rPr>
          <w:lang w:val="ru-RU"/>
        </w:rPr>
      </w:pPr>
      <w:r>
        <w:rPr>
          <w:b/>
          <w:bCs/>
          <w:lang w:val="ru-RU"/>
        </w:rPr>
        <w:t>Описание</w:t>
      </w:r>
      <w:r w:rsidRPr="00B2782B">
        <w:rPr>
          <w:b/>
          <w:bCs/>
          <w:lang w:val="ru-RU"/>
        </w:rPr>
        <w:t xml:space="preserve">: </w:t>
      </w:r>
      <w:r w:rsidRPr="00AF7363">
        <w:rPr>
          <w:lang w:val="ru-RU"/>
        </w:rPr>
        <w:t xml:space="preserve">Система должна </w:t>
      </w:r>
      <w:r>
        <w:rPr>
          <w:lang w:val="ru-RU"/>
        </w:rPr>
        <w:t xml:space="preserve">предоставлять пользователю электронный чек, включающий </w:t>
      </w:r>
    </w:p>
    <w:p w14:paraId="065F0855" w14:textId="3CFEBFE4" w:rsidR="00B43FBE" w:rsidRDefault="00B43FBE" w:rsidP="00B43FBE">
      <w:pPr>
        <w:ind w:left="3404" w:hanging="3404"/>
        <w:rPr>
          <w:lang w:val="ru-RU"/>
        </w:rPr>
      </w:pPr>
      <w:r>
        <w:rPr>
          <w:lang w:val="ru-RU"/>
        </w:rPr>
        <w:t>Рассчитанную стоимость за прокат самоката/автомобиля и наложенные штрафы, а также</w:t>
      </w:r>
    </w:p>
    <w:p w14:paraId="24B8B5D9" w14:textId="4D2956AE" w:rsidR="00B43FBE" w:rsidRPr="00B43FBE" w:rsidRDefault="00B43FBE" w:rsidP="00B43FBE">
      <w:pPr>
        <w:ind w:left="3404" w:hanging="3404"/>
        <w:rPr>
          <w:lang w:val="ru-RU"/>
        </w:rPr>
      </w:pPr>
      <w:r>
        <w:rPr>
          <w:lang w:val="ru-RU"/>
        </w:rPr>
        <w:t>Автоматически взимать средства.</w:t>
      </w:r>
    </w:p>
    <w:p w14:paraId="53508180" w14:textId="77777777" w:rsidR="00B43FBE" w:rsidRDefault="00B43FBE" w:rsidP="00B43FBE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Pr="00B2782B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1</w:t>
      </w:r>
    </w:p>
    <w:p w14:paraId="5284F7B2" w14:textId="4672C16B" w:rsidR="00B43FBE" w:rsidRPr="0032426F" w:rsidRDefault="00B43FBE" w:rsidP="00B43FBE">
      <w:pPr>
        <w:rPr>
          <w:lang w:val="ru-RU"/>
        </w:rPr>
      </w:pPr>
      <w:r>
        <w:rPr>
          <w:b/>
          <w:bCs/>
          <w:lang w:val="ru-RU"/>
        </w:rPr>
        <w:t>Источник</w:t>
      </w:r>
      <w:r w:rsidRPr="00B2782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32426F">
        <w:rPr>
          <w:lang w:val="ru-RU"/>
        </w:rPr>
        <w:t xml:space="preserve">см. </w:t>
      </w:r>
      <w:r w:rsidR="00150058">
        <w:rPr>
          <w:lang w:val="ru-RU"/>
        </w:rPr>
        <w:t>2.2.1\4</w:t>
      </w:r>
    </w:p>
    <w:p w14:paraId="4AA446B0" w14:textId="018A9C14" w:rsidR="005D5E98" w:rsidRDefault="00B43FBE" w:rsidP="00B43FBE">
      <w:pPr>
        <w:rPr>
          <w:b/>
          <w:lang w:val="ru-RU"/>
        </w:rPr>
      </w:pPr>
      <w:r>
        <w:rPr>
          <w:b/>
          <w:bCs/>
          <w:lang w:val="ru-RU"/>
        </w:rPr>
        <w:t>Риск</w:t>
      </w:r>
      <w:r w:rsidRPr="00B2782B">
        <w:rPr>
          <w:b/>
          <w:bCs/>
          <w:lang w:val="ru-RU"/>
        </w:rPr>
        <w:t xml:space="preserve">: </w:t>
      </w:r>
      <w:r w:rsidR="00BC7CB9" w:rsidRPr="00BC7CB9">
        <w:rPr>
          <w:lang w:val="ru-RU"/>
        </w:rPr>
        <w:t>Критический(К)</w:t>
      </w:r>
    </w:p>
    <w:p w14:paraId="351C41CA" w14:textId="77777777" w:rsidR="005D5E98" w:rsidRDefault="005D5E98" w:rsidP="00B43FBE">
      <w:pPr>
        <w:rPr>
          <w:b/>
          <w:lang w:val="ru-RU"/>
        </w:rPr>
      </w:pPr>
    </w:p>
    <w:p w14:paraId="69FB203D" w14:textId="57F63122" w:rsidR="005D5E98" w:rsidRPr="00A06F39" w:rsidRDefault="005D5E98" w:rsidP="005D5E98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B2782B">
        <w:rPr>
          <w:b/>
          <w:bCs/>
          <w:lang w:val="ru-RU"/>
        </w:rPr>
        <w:t xml:space="preserve">: </w:t>
      </w:r>
      <w:r w:rsidRPr="008C10FD">
        <w:rPr>
          <w:u w:val="single"/>
          <w:lang w:val="ru-RU"/>
        </w:rPr>
        <w:t>Ф-П-00</w:t>
      </w:r>
      <w:r>
        <w:rPr>
          <w:u w:val="single"/>
          <w:lang w:val="ru-RU"/>
        </w:rPr>
        <w:t>5</w:t>
      </w:r>
    </w:p>
    <w:p w14:paraId="6210AAF6" w14:textId="061CDE6E" w:rsidR="005D5E98" w:rsidRPr="00B43FBE" w:rsidRDefault="005D5E98" w:rsidP="005D5E98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B2782B">
        <w:rPr>
          <w:b/>
          <w:bCs/>
          <w:lang w:val="ru-RU"/>
        </w:rPr>
        <w:t xml:space="preserve">: </w:t>
      </w:r>
      <w:r>
        <w:rPr>
          <w:lang w:val="ru-RU"/>
        </w:rPr>
        <w:t>Аренда и сдача самоката</w:t>
      </w:r>
    </w:p>
    <w:p w14:paraId="308284AE" w14:textId="32A5D89A" w:rsidR="005D5E98" w:rsidRDefault="005D5E98" w:rsidP="005D5E98">
      <w:pPr>
        <w:ind w:left="3404" w:hanging="3404"/>
        <w:rPr>
          <w:lang w:val="ru-RU"/>
        </w:rPr>
      </w:pPr>
      <w:r>
        <w:rPr>
          <w:b/>
          <w:bCs/>
          <w:lang w:val="ru-RU"/>
        </w:rPr>
        <w:t>Описание</w:t>
      </w:r>
      <w:r w:rsidRPr="00B2782B">
        <w:rPr>
          <w:b/>
          <w:bCs/>
          <w:lang w:val="ru-RU"/>
        </w:rPr>
        <w:t xml:space="preserve">: </w:t>
      </w:r>
      <w:r>
        <w:rPr>
          <w:lang w:val="ru-RU"/>
        </w:rPr>
        <w:t>Система должна предоставлять пользователю возможность выбрать на карте</w:t>
      </w:r>
    </w:p>
    <w:p w14:paraId="347E3D99" w14:textId="227B9749" w:rsidR="005D5E98" w:rsidRDefault="005D5E98" w:rsidP="005D5E98">
      <w:pPr>
        <w:ind w:left="3404" w:hanging="3404"/>
        <w:rPr>
          <w:lang w:val="ru-RU"/>
        </w:rPr>
      </w:pPr>
      <w:r>
        <w:rPr>
          <w:lang w:val="ru-RU"/>
        </w:rPr>
        <w:t>интересующий его самокат. При нажатии на иконку конкретного самоката, всплывает окно для</w:t>
      </w:r>
    </w:p>
    <w:p w14:paraId="715FD8B5" w14:textId="3C3757E6" w:rsidR="005D5E98" w:rsidRDefault="005D5E98" w:rsidP="005D5E98">
      <w:pPr>
        <w:ind w:left="3404" w:hanging="3404"/>
        <w:rPr>
          <w:lang w:val="ru-RU"/>
        </w:rPr>
      </w:pPr>
      <w:r>
        <w:rPr>
          <w:lang w:val="ru-RU"/>
        </w:rPr>
        <w:t xml:space="preserve">считывания </w:t>
      </w:r>
      <w:proofErr w:type="spellStart"/>
      <w:r>
        <w:rPr>
          <w:lang w:val="en-US"/>
        </w:rPr>
        <w:t>qr</w:t>
      </w:r>
      <w:proofErr w:type="spellEnd"/>
      <w:r w:rsidRPr="005D5E98">
        <w:rPr>
          <w:lang w:val="ru-RU"/>
        </w:rPr>
        <w:t>-</w:t>
      </w:r>
      <w:r>
        <w:rPr>
          <w:lang w:val="ru-RU"/>
        </w:rPr>
        <w:t>кода самоката. После считывания, у пользователя появится кнопка «начать</w:t>
      </w:r>
    </w:p>
    <w:p w14:paraId="0A462FCB" w14:textId="0B6765C4" w:rsidR="005D5E98" w:rsidRDefault="005D5E98" w:rsidP="005D5E98">
      <w:pPr>
        <w:ind w:left="3404" w:hanging="3404"/>
        <w:rPr>
          <w:lang w:val="ru-RU"/>
        </w:rPr>
      </w:pPr>
      <w:r>
        <w:rPr>
          <w:lang w:val="ru-RU"/>
        </w:rPr>
        <w:t>аренду». При необходимости, пользователь может завершить аренду, нажатием</w:t>
      </w:r>
    </w:p>
    <w:p w14:paraId="5C67C10E" w14:textId="0C8B3828" w:rsidR="005D5E98" w:rsidRPr="005D5E98" w:rsidRDefault="005D5E98" w:rsidP="005D5E98">
      <w:pPr>
        <w:ind w:left="3404" w:hanging="3404"/>
        <w:rPr>
          <w:lang w:val="ru-RU"/>
        </w:rPr>
      </w:pPr>
      <w:r>
        <w:rPr>
          <w:lang w:val="ru-RU"/>
        </w:rPr>
        <w:t>соответствующей кнопки и подтверждением об окончании аренды.</w:t>
      </w:r>
    </w:p>
    <w:p w14:paraId="1A28D78A" w14:textId="77777777" w:rsidR="005D5E98" w:rsidRDefault="005D5E98" w:rsidP="005D5E98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Pr="00B2782B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1</w:t>
      </w:r>
    </w:p>
    <w:p w14:paraId="2BE17D52" w14:textId="396B1124" w:rsidR="005D5E98" w:rsidRPr="004B3D78" w:rsidRDefault="005D5E98" w:rsidP="005D5E98">
      <w:pPr>
        <w:rPr>
          <w:lang w:val="ru-RU"/>
        </w:rPr>
      </w:pPr>
      <w:r>
        <w:rPr>
          <w:b/>
          <w:bCs/>
          <w:lang w:val="ru-RU"/>
        </w:rPr>
        <w:t>Источник</w:t>
      </w:r>
      <w:r w:rsidRPr="00B2782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4B3D78">
        <w:rPr>
          <w:lang w:val="ru-RU"/>
        </w:rPr>
        <w:t>см. 2.2.1</w:t>
      </w:r>
    </w:p>
    <w:p w14:paraId="04918D1E" w14:textId="34888258" w:rsidR="005D5E98" w:rsidRDefault="005D5E98" w:rsidP="005D5E98">
      <w:pPr>
        <w:rPr>
          <w:b/>
          <w:lang w:val="ru-RU"/>
        </w:rPr>
      </w:pPr>
      <w:r>
        <w:rPr>
          <w:b/>
          <w:bCs/>
          <w:lang w:val="ru-RU"/>
        </w:rPr>
        <w:t>Риск</w:t>
      </w:r>
      <w:r w:rsidRPr="00B2782B">
        <w:rPr>
          <w:b/>
          <w:bCs/>
          <w:lang w:val="ru-RU"/>
        </w:rPr>
        <w:t xml:space="preserve">: </w:t>
      </w:r>
      <w:r w:rsidR="00BC7CB9" w:rsidRPr="00BC7CB9">
        <w:rPr>
          <w:lang w:val="ru-RU"/>
        </w:rPr>
        <w:t>Критический(К)</w:t>
      </w:r>
    </w:p>
    <w:p w14:paraId="3ED78493" w14:textId="77777777" w:rsidR="005D5E98" w:rsidRDefault="005D5E98" w:rsidP="00B43FBE">
      <w:pPr>
        <w:rPr>
          <w:b/>
          <w:lang w:val="ru-RU"/>
        </w:rPr>
      </w:pPr>
    </w:p>
    <w:p w14:paraId="1144E014" w14:textId="7AD0BA0C" w:rsidR="005D5E98" w:rsidRPr="00A06F39" w:rsidRDefault="005D5E98" w:rsidP="005D5E98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B2782B">
        <w:rPr>
          <w:b/>
          <w:bCs/>
          <w:lang w:val="ru-RU"/>
        </w:rPr>
        <w:t xml:space="preserve">: </w:t>
      </w:r>
      <w:r w:rsidRPr="008C10FD">
        <w:rPr>
          <w:u w:val="single"/>
          <w:lang w:val="ru-RU"/>
        </w:rPr>
        <w:t>Ф-П-00</w:t>
      </w:r>
      <w:r>
        <w:rPr>
          <w:u w:val="single"/>
          <w:lang w:val="ru-RU"/>
        </w:rPr>
        <w:t>6</w:t>
      </w:r>
    </w:p>
    <w:p w14:paraId="1A552CBE" w14:textId="373FFEA0" w:rsidR="005D5E98" w:rsidRPr="00B43FBE" w:rsidRDefault="005D5E98" w:rsidP="005D5E98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B2782B">
        <w:rPr>
          <w:b/>
          <w:bCs/>
          <w:lang w:val="ru-RU"/>
        </w:rPr>
        <w:t xml:space="preserve">: </w:t>
      </w:r>
      <w:r>
        <w:rPr>
          <w:lang w:val="ru-RU"/>
        </w:rPr>
        <w:t>Аренда автомобиля</w:t>
      </w:r>
    </w:p>
    <w:p w14:paraId="2385BFAC" w14:textId="4B6246EC" w:rsidR="005D5E98" w:rsidRDefault="005D5E98" w:rsidP="005D5E98">
      <w:pPr>
        <w:ind w:left="3404" w:hanging="3404"/>
        <w:rPr>
          <w:lang w:val="ru-RU"/>
        </w:rPr>
      </w:pPr>
      <w:r>
        <w:rPr>
          <w:b/>
          <w:bCs/>
          <w:lang w:val="ru-RU"/>
        </w:rPr>
        <w:t>Описание</w:t>
      </w:r>
      <w:r w:rsidRPr="00B2782B">
        <w:rPr>
          <w:b/>
          <w:bCs/>
          <w:lang w:val="ru-RU"/>
        </w:rPr>
        <w:t xml:space="preserve">: </w:t>
      </w:r>
      <w:r>
        <w:rPr>
          <w:lang w:val="ru-RU"/>
        </w:rPr>
        <w:t>Система должна предоставлять пользователю возможность выбрать на карте</w:t>
      </w:r>
    </w:p>
    <w:p w14:paraId="1D067A4D" w14:textId="3C9055DF" w:rsidR="005D5E98" w:rsidRDefault="005D5E98" w:rsidP="005D5E98">
      <w:pPr>
        <w:ind w:left="3404" w:hanging="3404"/>
        <w:rPr>
          <w:lang w:val="ru-RU"/>
        </w:rPr>
      </w:pPr>
      <w:r>
        <w:rPr>
          <w:lang w:val="ru-RU"/>
        </w:rPr>
        <w:t>интересующий его автомобиль. При нажатии на иконку конкретного автомобиля, всплывает окно</w:t>
      </w:r>
    </w:p>
    <w:p w14:paraId="5D1E9C18" w14:textId="3D60D2BF" w:rsidR="005D5E98" w:rsidRDefault="005D5E98" w:rsidP="005D5E98">
      <w:pPr>
        <w:ind w:left="3404" w:hanging="3404"/>
        <w:rPr>
          <w:lang w:val="ru-RU"/>
        </w:rPr>
      </w:pPr>
      <w:r>
        <w:rPr>
          <w:lang w:val="ru-RU"/>
        </w:rPr>
        <w:t>аренды автомобиля, в котором пользователь должен ввести регистрационный номер</w:t>
      </w:r>
    </w:p>
    <w:p w14:paraId="786B196D" w14:textId="19E87779" w:rsidR="005D5E98" w:rsidRDefault="005D5E98" w:rsidP="005D5E98">
      <w:pPr>
        <w:ind w:left="3404" w:hanging="3404"/>
        <w:rPr>
          <w:lang w:val="ru-RU"/>
        </w:rPr>
      </w:pPr>
      <w:r>
        <w:rPr>
          <w:lang w:val="ru-RU"/>
        </w:rPr>
        <w:lastRenderedPageBreak/>
        <w:t>автомобиля.</w:t>
      </w:r>
      <w:r w:rsidR="00A37B6E">
        <w:rPr>
          <w:lang w:val="ru-RU"/>
        </w:rPr>
        <w:t xml:space="preserve"> После этого всплывает окно для фотографирования автомобиля. Пользователь</w:t>
      </w:r>
    </w:p>
    <w:p w14:paraId="4BBC2810" w14:textId="33A054D4" w:rsidR="00A37B6E" w:rsidRDefault="00A37B6E" w:rsidP="005D5E98">
      <w:pPr>
        <w:ind w:left="3404" w:hanging="3404"/>
        <w:rPr>
          <w:lang w:val="ru-RU"/>
        </w:rPr>
      </w:pPr>
      <w:r>
        <w:rPr>
          <w:lang w:val="ru-RU"/>
        </w:rPr>
        <w:t>должен сделать 4 снимка для каждой стороны автомобиля, после чего он может начать прокат</w:t>
      </w:r>
    </w:p>
    <w:p w14:paraId="2C66C11D" w14:textId="3E718713" w:rsidR="00A37B6E" w:rsidRDefault="00A37B6E" w:rsidP="005D5E98">
      <w:pPr>
        <w:ind w:left="3404" w:hanging="3404"/>
        <w:rPr>
          <w:lang w:val="ru-RU"/>
        </w:rPr>
      </w:pPr>
      <w:r>
        <w:rPr>
          <w:lang w:val="ru-RU"/>
        </w:rPr>
        <w:t xml:space="preserve">автомобиля. Если пользователь не привязал в настройках приложения данные своих </w:t>
      </w:r>
    </w:p>
    <w:p w14:paraId="19D40957" w14:textId="4F44298A" w:rsidR="00A37B6E" w:rsidRDefault="00A37B6E" w:rsidP="00A37B6E">
      <w:pPr>
        <w:ind w:left="3404" w:hanging="3404"/>
        <w:rPr>
          <w:lang w:val="ru-RU"/>
        </w:rPr>
      </w:pPr>
      <w:r>
        <w:rPr>
          <w:lang w:val="ru-RU"/>
        </w:rPr>
        <w:t>водительских прав, то при нажатии на иконку автомобиля, возможности арендовать транспорт</w:t>
      </w:r>
    </w:p>
    <w:p w14:paraId="195839EC" w14:textId="086F36E8" w:rsidR="00A37B6E" w:rsidRPr="005D5E98" w:rsidRDefault="00A37B6E" w:rsidP="00A37B6E">
      <w:pPr>
        <w:ind w:left="3404" w:hanging="3404"/>
        <w:rPr>
          <w:lang w:val="ru-RU"/>
        </w:rPr>
      </w:pPr>
      <w:r>
        <w:rPr>
          <w:lang w:val="ru-RU"/>
        </w:rPr>
        <w:t>он не имеет (всплывает окно с просьбой привязать данные).</w:t>
      </w:r>
    </w:p>
    <w:p w14:paraId="5D16FAEE" w14:textId="77777777" w:rsidR="005D5E98" w:rsidRDefault="005D5E98" w:rsidP="005D5E98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Pr="00B2782B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1</w:t>
      </w:r>
    </w:p>
    <w:p w14:paraId="55A5674F" w14:textId="6F150F37" w:rsidR="005D5E98" w:rsidRPr="004B3D78" w:rsidRDefault="005D5E98" w:rsidP="005D5E98">
      <w:pPr>
        <w:rPr>
          <w:lang w:val="ru-RU"/>
        </w:rPr>
      </w:pPr>
      <w:r>
        <w:rPr>
          <w:b/>
          <w:bCs/>
          <w:lang w:val="ru-RU"/>
        </w:rPr>
        <w:t>Источник</w:t>
      </w:r>
      <w:r w:rsidRPr="00B2782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4B3D78">
        <w:rPr>
          <w:lang w:val="ru-RU"/>
        </w:rPr>
        <w:t>см. 2.2.1</w:t>
      </w:r>
    </w:p>
    <w:p w14:paraId="0BDB544C" w14:textId="27691F9C" w:rsidR="0094603D" w:rsidRPr="00E72BB0" w:rsidRDefault="005D5E98" w:rsidP="00B12BE0">
      <w:pPr>
        <w:rPr>
          <w:b/>
          <w:lang w:val="ru-RU"/>
        </w:rPr>
      </w:pPr>
      <w:r>
        <w:rPr>
          <w:b/>
          <w:bCs/>
          <w:lang w:val="ru-RU"/>
        </w:rPr>
        <w:t>Риск</w:t>
      </w:r>
      <w:r w:rsidRPr="00B2782B">
        <w:rPr>
          <w:b/>
          <w:bCs/>
          <w:lang w:val="ru-RU"/>
        </w:rPr>
        <w:t xml:space="preserve">: </w:t>
      </w:r>
      <w:r w:rsidR="00BC7CB9">
        <w:rPr>
          <w:lang w:val="ru-RU"/>
        </w:rPr>
        <w:t>Средний(С)</w:t>
      </w:r>
    </w:p>
    <w:p w14:paraId="5726C078" w14:textId="77777777" w:rsidR="0094603D" w:rsidRDefault="0094603D">
      <w:pPr>
        <w:pStyle w:val="4"/>
        <w:rPr>
          <w:lang w:val="ru-RU"/>
        </w:rPr>
      </w:pPr>
      <w:r>
        <w:rPr>
          <w:lang w:val="ru-RU"/>
        </w:rPr>
        <w:t>Работники.</w:t>
      </w:r>
    </w:p>
    <w:p w14:paraId="04B2A3F9" w14:textId="49DE9D69" w:rsidR="00800793" w:rsidRPr="00F34E91" w:rsidRDefault="00862E5A" w:rsidP="00800793">
      <w:pPr>
        <w:rPr>
          <w:lang w:val="ru-RU"/>
        </w:rPr>
      </w:pPr>
      <w:r w:rsidRPr="00862E5A">
        <w:rPr>
          <w:u w:val="single"/>
          <w:lang w:val="ru-RU"/>
        </w:rPr>
        <w:br/>
      </w:r>
      <w:r w:rsidRPr="00F34E91">
        <w:rPr>
          <w:lang w:val="ru-RU"/>
        </w:rPr>
        <w:t>Типы работников</w:t>
      </w:r>
      <w:r w:rsidR="00581DA2">
        <w:rPr>
          <w:lang w:val="ru-RU"/>
        </w:rPr>
        <w:t xml:space="preserve"> </w:t>
      </w:r>
      <w:r w:rsidRPr="00F34E91">
        <w:rPr>
          <w:lang w:val="ru-RU"/>
        </w:rPr>
        <w:t>(условное обозначение):</w:t>
      </w:r>
    </w:p>
    <w:p w14:paraId="54493BE8" w14:textId="77777777" w:rsidR="00862E5A" w:rsidRPr="00F34E91" w:rsidRDefault="00862E5A" w:rsidP="00800793">
      <w:pPr>
        <w:rPr>
          <w:lang w:val="ru-RU"/>
        </w:rPr>
      </w:pPr>
      <w:r w:rsidRPr="00F34E91">
        <w:rPr>
          <w:lang w:val="ru-RU"/>
        </w:rPr>
        <w:t>1) Админ</w:t>
      </w:r>
      <w:r w:rsidR="00781765" w:rsidRPr="00F34E91">
        <w:rPr>
          <w:lang w:val="ru-RU"/>
        </w:rPr>
        <w:t>и</w:t>
      </w:r>
      <w:r w:rsidRPr="00F34E91">
        <w:rPr>
          <w:lang w:val="ru-RU"/>
        </w:rPr>
        <w:t>страторы – Распределение ролей, заданий</w:t>
      </w:r>
      <w:r w:rsidR="0024104B" w:rsidRPr="00F34E91">
        <w:rPr>
          <w:lang w:val="ru-RU"/>
        </w:rPr>
        <w:t xml:space="preserve"> – какие требования и интерфейсы?</w:t>
      </w:r>
    </w:p>
    <w:p w14:paraId="52E791FF" w14:textId="54E75C0E" w:rsidR="0094603D" w:rsidRPr="00BC7CB9" w:rsidRDefault="00862E5A" w:rsidP="0094603D">
      <w:pPr>
        <w:rPr>
          <w:lang w:val="ru-RU"/>
        </w:rPr>
      </w:pPr>
      <w:r w:rsidRPr="00F34E91">
        <w:rPr>
          <w:lang w:val="ru-RU"/>
        </w:rPr>
        <w:t>2) Сервисные работники – Обслуживание самокатов общее</w:t>
      </w:r>
      <w:r w:rsidR="00581DA2">
        <w:rPr>
          <w:lang w:val="ru-RU"/>
        </w:rPr>
        <w:t xml:space="preserve"> </w:t>
      </w:r>
      <w:r w:rsidRPr="00F34E91">
        <w:rPr>
          <w:lang w:val="ru-RU"/>
        </w:rPr>
        <w:t xml:space="preserve">(занос </w:t>
      </w:r>
      <w:proofErr w:type="spellStart"/>
      <w:r w:rsidRPr="00F34E91">
        <w:rPr>
          <w:lang w:val="en-US"/>
        </w:rPr>
        <w:t>qr</w:t>
      </w:r>
      <w:proofErr w:type="spellEnd"/>
      <w:r w:rsidRPr="00F34E91">
        <w:rPr>
          <w:lang w:val="ru-RU"/>
        </w:rPr>
        <w:t xml:space="preserve">-кодов, ремонт, заявки на возврат самоката в точку / отправку в ремонт) </w:t>
      </w:r>
      <w:r w:rsidRPr="00F34E91">
        <w:rPr>
          <w:lang w:val="ru-RU"/>
        </w:rPr>
        <w:br/>
        <w:t>3) Обслуживающие работники – Обслуживание самокатов локальное</w:t>
      </w:r>
      <w:r w:rsidR="00581DA2">
        <w:rPr>
          <w:lang w:val="ru-RU"/>
        </w:rPr>
        <w:t xml:space="preserve"> </w:t>
      </w:r>
      <w:r w:rsidRPr="00F34E91">
        <w:rPr>
          <w:lang w:val="ru-RU"/>
        </w:rPr>
        <w:t>(перевоз самокатов в нужные точки, замена батарей)</w:t>
      </w:r>
    </w:p>
    <w:p w14:paraId="18D8B5D6" w14:textId="77777777" w:rsidR="00781765" w:rsidRDefault="00781765" w:rsidP="00781765">
      <w:pPr>
        <w:pStyle w:val="5"/>
        <w:rPr>
          <w:b/>
          <w:lang w:val="ru-RU"/>
        </w:rPr>
      </w:pPr>
      <w:r w:rsidRPr="00781765">
        <w:rPr>
          <w:b/>
          <w:lang w:val="ru-RU"/>
        </w:rPr>
        <w:t>Администратор</w:t>
      </w:r>
    </w:p>
    <w:p w14:paraId="4CC4902F" w14:textId="77777777" w:rsidR="000D1C08" w:rsidRPr="0094603D" w:rsidRDefault="000D1C08" w:rsidP="000D1C08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proofErr w:type="gramStart"/>
      <w:r>
        <w:rPr>
          <w:lang w:val="ru-RU"/>
        </w:rPr>
        <w:t>Ф-А</w:t>
      </w:r>
      <w:proofErr w:type="gramEnd"/>
      <w:r>
        <w:rPr>
          <w:lang w:val="ru-RU"/>
        </w:rPr>
        <w:t>-001</w:t>
      </w:r>
    </w:p>
    <w:p w14:paraId="2BDC32D1" w14:textId="77777777" w:rsidR="000D1C08" w:rsidRPr="0094603D" w:rsidRDefault="000D1C08" w:rsidP="000D1C08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Основные характеристики\Работники</w:t>
      </w:r>
    </w:p>
    <w:p w14:paraId="39964A4D" w14:textId="44CC4FE7" w:rsidR="000D1C08" w:rsidRPr="000D1C08" w:rsidRDefault="000D1C08" w:rsidP="00EF6881">
      <w:pPr>
        <w:rPr>
          <w:b/>
          <w:bCs/>
          <w:lang w:val="ru-RU"/>
        </w:rPr>
      </w:pPr>
      <w:r>
        <w:rPr>
          <w:b/>
          <w:bCs/>
          <w:lang w:val="ru-RU"/>
        </w:rPr>
        <w:t>Описание</w:t>
      </w:r>
      <w:r w:rsidRPr="000D1C08">
        <w:rPr>
          <w:b/>
          <w:bCs/>
          <w:lang w:val="ru-RU"/>
        </w:rPr>
        <w:t xml:space="preserve">: </w:t>
      </w:r>
      <w:r w:rsidR="00EF6881">
        <w:rPr>
          <w:lang w:val="ru-RU"/>
        </w:rPr>
        <w:t>Система должна поддерживать концепцию администратора.</w:t>
      </w:r>
    </w:p>
    <w:p w14:paraId="55AD45A9" w14:textId="66F89163" w:rsidR="000D1C08" w:rsidRPr="000D1C08" w:rsidRDefault="000D1C08" w:rsidP="000D1C08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Pr="000D1C08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1</w:t>
      </w:r>
    </w:p>
    <w:p w14:paraId="73564E7D" w14:textId="7CA92E14" w:rsidR="000D1C08" w:rsidRPr="000D1C08" w:rsidRDefault="000D1C08" w:rsidP="000D1C08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0D1C08">
        <w:rPr>
          <w:b/>
          <w:bCs/>
          <w:lang w:val="ru-RU"/>
        </w:rPr>
        <w:t xml:space="preserve">: </w:t>
      </w:r>
      <w:r w:rsidR="00EF6881" w:rsidRPr="00EF6881">
        <w:rPr>
          <w:bCs/>
          <w:lang w:val="ru-RU"/>
        </w:rPr>
        <w:t>см. 2.2.2</w:t>
      </w:r>
    </w:p>
    <w:p w14:paraId="2991F43C" w14:textId="140F6D02" w:rsidR="00103E22" w:rsidRPr="00BC7CB9" w:rsidRDefault="000D1C08" w:rsidP="0094603D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0D1C08">
        <w:rPr>
          <w:b/>
          <w:bCs/>
          <w:lang w:val="ru-RU"/>
        </w:rPr>
        <w:t xml:space="preserve">: </w:t>
      </w:r>
      <w:r w:rsidR="00BC7CB9" w:rsidRPr="00BC7CB9">
        <w:rPr>
          <w:lang w:val="ru-RU"/>
        </w:rPr>
        <w:t>Высокий(В)</w:t>
      </w:r>
    </w:p>
    <w:p w14:paraId="4248754A" w14:textId="77777777" w:rsidR="00983856" w:rsidRDefault="00983856" w:rsidP="0094603D">
      <w:pPr>
        <w:rPr>
          <w:b/>
          <w:bCs/>
          <w:lang w:val="ru-RU"/>
        </w:rPr>
      </w:pPr>
    </w:p>
    <w:p w14:paraId="62A1C5C1" w14:textId="0F029408" w:rsidR="00983856" w:rsidRPr="0094603D" w:rsidRDefault="00983856" w:rsidP="00983856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proofErr w:type="gramStart"/>
      <w:r>
        <w:rPr>
          <w:lang w:val="ru-RU"/>
        </w:rPr>
        <w:t>Ф-А</w:t>
      </w:r>
      <w:proofErr w:type="gramEnd"/>
      <w:r>
        <w:rPr>
          <w:lang w:val="ru-RU"/>
        </w:rPr>
        <w:t>-002</w:t>
      </w:r>
    </w:p>
    <w:p w14:paraId="732C7200" w14:textId="538521D4" w:rsidR="00983856" w:rsidRPr="0094603D" w:rsidRDefault="00983856" w:rsidP="00983856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Регистрация новых работников</w:t>
      </w:r>
    </w:p>
    <w:p w14:paraId="0B1E51A1" w14:textId="031CF347" w:rsidR="00983856" w:rsidRPr="000D1C08" w:rsidRDefault="00983856" w:rsidP="00983856">
      <w:pPr>
        <w:rPr>
          <w:b/>
          <w:bCs/>
          <w:lang w:val="ru-RU"/>
        </w:rPr>
      </w:pPr>
      <w:r>
        <w:rPr>
          <w:b/>
          <w:bCs/>
          <w:lang w:val="ru-RU"/>
        </w:rPr>
        <w:t>Описание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 xml:space="preserve">Система должна предоставлять возможность добавления и удаления профилей для принятых на работу работников. Логин и пароль задаются автоматически и имеют случайные комбинации цифр и латинских букв, остальные характеристики профиля заполняются вручную. Описания профилей представлены в требованиях Ф-СР-002 и </w:t>
      </w:r>
      <w:proofErr w:type="gramStart"/>
      <w:r>
        <w:rPr>
          <w:lang w:val="ru-RU"/>
        </w:rPr>
        <w:t>Ф-ОР</w:t>
      </w:r>
      <w:proofErr w:type="gramEnd"/>
      <w:r>
        <w:rPr>
          <w:lang w:val="ru-RU"/>
        </w:rPr>
        <w:t>-002</w:t>
      </w:r>
    </w:p>
    <w:p w14:paraId="252E490F" w14:textId="5240DEA0" w:rsidR="00983856" w:rsidRPr="00BC7CB9" w:rsidRDefault="00983856" w:rsidP="00983856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0D1C08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1</w:t>
      </w:r>
    </w:p>
    <w:p w14:paraId="7BB5876F" w14:textId="77777777" w:rsidR="00983856" w:rsidRPr="000D1C08" w:rsidRDefault="00983856" w:rsidP="00983856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0D1C08">
        <w:rPr>
          <w:b/>
          <w:bCs/>
          <w:lang w:val="ru-RU"/>
        </w:rPr>
        <w:t xml:space="preserve">: </w:t>
      </w:r>
      <w:r w:rsidRPr="00EF6881">
        <w:rPr>
          <w:bCs/>
          <w:lang w:val="ru-RU"/>
        </w:rPr>
        <w:t>см. 2.2.2</w:t>
      </w:r>
    </w:p>
    <w:p w14:paraId="7E1995FF" w14:textId="3CC44DD7" w:rsidR="00983856" w:rsidRDefault="00983856" w:rsidP="00983856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Pr="000D1C08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Высокий(В)</w:t>
      </w:r>
    </w:p>
    <w:p w14:paraId="0A2451A5" w14:textId="77777777" w:rsidR="00983856" w:rsidRDefault="00983856" w:rsidP="00983856">
      <w:pPr>
        <w:rPr>
          <w:b/>
          <w:bCs/>
          <w:lang w:val="ru-RU"/>
        </w:rPr>
      </w:pPr>
    </w:p>
    <w:p w14:paraId="77E5C142" w14:textId="40072F9F" w:rsidR="00983856" w:rsidRPr="0094603D" w:rsidRDefault="00983856" w:rsidP="00983856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proofErr w:type="gramStart"/>
      <w:r>
        <w:rPr>
          <w:lang w:val="ru-RU"/>
        </w:rPr>
        <w:t>Ф-А</w:t>
      </w:r>
      <w:proofErr w:type="gramEnd"/>
      <w:r>
        <w:rPr>
          <w:lang w:val="ru-RU"/>
        </w:rPr>
        <w:t>-003</w:t>
      </w:r>
    </w:p>
    <w:p w14:paraId="4433F50A" w14:textId="2082AA7C" w:rsidR="00983856" w:rsidRPr="0094603D" w:rsidRDefault="00983856" w:rsidP="00983856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Данные о самокатах и автомобилях.</w:t>
      </w:r>
    </w:p>
    <w:p w14:paraId="184C6869" w14:textId="70015691" w:rsidR="00983856" w:rsidRPr="000D1C08" w:rsidRDefault="00983856" w:rsidP="00983856">
      <w:pPr>
        <w:rPr>
          <w:b/>
          <w:bCs/>
          <w:lang w:val="ru-RU"/>
        </w:rPr>
      </w:pPr>
      <w:r>
        <w:rPr>
          <w:b/>
          <w:bCs/>
          <w:lang w:val="ru-RU"/>
        </w:rPr>
        <w:t>Описание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Система должна предоставлять администратору данные о всех самокатах и автомобилях, зарегистрированных в компании и данные прокатов пользователей.</w:t>
      </w:r>
    </w:p>
    <w:p w14:paraId="464E4D93" w14:textId="3FDC256D" w:rsidR="00983856" w:rsidRPr="000D1C08" w:rsidRDefault="00983856" w:rsidP="00983856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Pr="000D1C08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1</w:t>
      </w:r>
    </w:p>
    <w:p w14:paraId="4502DA8B" w14:textId="77777777" w:rsidR="00983856" w:rsidRPr="000D1C08" w:rsidRDefault="00983856" w:rsidP="00983856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0D1C08">
        <w:rPr>
          <w:b/>
          <w:bCs/>
          <w:lang w:val="ru-RU"/>
        </w:rPr>
        <w:t xml:space="preserve">: </w:t>
      </w:r>
      <w:r w:rsidRPr="00EF6881">
        <w:rPr>
          <w:bCs/>
          <w:lang w:val="ru-RU"/>
        </w:rPr>
        <w:t>см. 2.2.2</w:t>
      </w:r>
    </w:p>
    <w:p w14:paraId="1986CDAE" w14:textId="2905FE88" w:rsidR="00983856" w:rsidRDefault="00983856" w:rsidP="00983856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Pr="000D1C08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Критический(К)</w:t>
      </w:r>
    </w:p>
    <w:p w14:paraId="6B6E0288" w14:textId="77777777" w:rsidR="00983856" w:rsidRDefault="00983856" w:rsidP="00983856">
      <w:pPr>
        <w:rPr>
          <w:b/>
          <w:bCs/>
          <w:lang w:val="ru-RU"/>
        </w:rPr>
      </w:pPr>
    </w:p>
    <w:p w14:paraId="51182A7A" w14:textId="6627245B" w:rsidR="00983856" w:rsidRPr="0094603D" w:rsidRDefault="00983856" w:rsidP="00983856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proofErr w:type="gramStart"/>
      <w:r>
        <w:rPr>
          <w:lang w:val="ru-RU"/>
        </w:rPr>
        <w:t>Ф-А</w:t>
      </w:r>
      <w:proofErr w:type="gramEnd"/>
      <w:r>
        <w:rPr>
          <w:lang w:val="ru-RU"/>
        </w:rPr>
        <w:t>-004</w:t>
      </w:r>
    </w:p>
    <w:p w14:paraId="27225D91" w14:textId="5BD15514" w:rsidR="00983856" w:rsidRPr="0094603D" w:rsidRDefault="00983856" w:rsidP="00983856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Связь с пользователем.</w:t>
      </w:r>
    </w:p>
    <w:p w14:paraId="6C6C55F2" w14:textId="36BA2BF1" w:rsidR="00983856" w:rsidRPr="00983856" w:rsidRDefault="00983856" w:rsidP="00983856">
      <w:pPr>
        <w:rPr>
          <w:lang w:val="ru-RU"/>
        </w:rPr>
      </w:pPr>
      <w:r>
        <w:rPr>
          <w:b/>
          <w:bCs/>
          <w:lang w:val="ru-RU"/>
        </w:rPr>
        <w:t>Описание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Система должна предоставлять данные о пользователях для связи с оными при необходимости (Пользователь повредил транспортное средство).</w:t>
      </w:r>
    </w:p>
    <w:p w14:paraId="132A0FB1" w14:textId="2C31FED2" w:rsidR="00983856" w:rsidRPr="00BC7CB9" w:rsidRDefault="00983856" w:rsidP="00983856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0D1C08">
        <w:rPr>
          <w:b/>
          <w:bCs/>
          <w:lang w:val="ru-RU"/>
        </w:rPr>
        <w:t xml:space="preserve">: </w:t>
      </w:r>
      <w:r w:rsidR="00BC7CB9">
        <w:rPr>
          <w:b/>
          <w:bCs/>
          <w:lang w:val="ru-RU"/>
        </w:rPr>
        <w:t>1</w:t>
      </w:r>
    </w:p>
    <w:p w14:paraId="4FA8A6A2" w14:textId="77777777" w:rsidR="00983856" w:rsidRPr="000D1C08" w:rsidRDefault="00983856" w:rsidP="00983856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0D1C08">
        <w:rPr>
          <w:b/>
          <w:bCs/>
          <w:lang w:val="ru-RU"/>
        </w:rPr>
        <w:t xml:space="preserve">: </w:t>
      </w:r>
      <w:r w:rsidRPr="00EF6881">
        <w:rPr>
          <w:bCs/>
          <w:lang w:val="ru-RU"/>
        </w:rPr>
        <w:t>см. 2.2.2</w:t>
      </w:r>
    </w:p>
    <w:p w14:paraId="140D6A93" w14:textId="352C8FAB" w:rsidR="00983856" w:rsidRPr="00EF6881" w:rsidRDefault="00983856" w:rsidP="00983856">
      <w:pPr>
        <w:rPr>
          <w:lang w:val="ru-RU"/>
        </w:rPr>
      </w:pPr>
      <w:r>
        <w:rPr>
          <w:b/>
          <w:bCs/>
          <w:lang w:val="ru-RU"/>
        </w:rPr>
        <w:t>Риск</w:t>
      </w:r>
      <w:r w:rsidRPr="000D1C08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Средний(С)</w:t>
      </w:r>
    </w:p>
    <w:p w14:paraId="74FAB5AA" w14:textId="77777777" w:rsidR="00983856" w:rsidRPr="00EF6881" w:rsidRDefault="00983856" w:rsidP="00983856">
      <w:pPr>
        <w:rPr>
          <w:lang w:val="ru-RU"/>
        </w:rPr>
      </w:pPr>
    </w:p>
    <w:p w14:paraId="3D9AD4E2" w14:textId="77777777" w:rsidR="00983856" w:rsidRPr="00EF6881" w:rsidRDefault="00983856" w:rsidP="00983856">
      <w:pPr>
        <w:rPr>
          <w:lang w:val="ru-RU"/>
        </w:rPr>
      </w:pPr>
    </w:p>
    <w:p w14:paraId="56D91FB2" w14:textId="77777777" w:rsidR="00983856" w:rsidRPr="00EF6881" w:rsidRDefault="00983856" w:rsidP="0094603D">
      <w:pPr>
        <w:rPr>
          <w:lang w:val="ru-RU"/>
        </w:rPr>
      </w:pPr>
    </w:p>
    <w:p w14:paraId="08EDB771" w14:textId="723300FE" w:rsidR="00103E22" w:rsidRDefault="00103E22">
      <w:pPr>
        <w:pStyle w:val="5"/>
        <w:rPr>
          <w:b/>
          <w:bCs/>
          <w:lang w:val="ru-RU"/>
        </w:rPr>
      </w:pPr>
      <w:r>
        <w:rPr>
          <w:b/>
          <w:bCs/>
          <w:lang w:val="ru-RU"/>
        </w:rPr>
        <w:t>Сервисный работник</w:t>
      </w:r>
    </w:p>
    <w:p w14:paraId="3FF1A899" w14:textId="77777777" w:rsidR="00103E22" w:rsidRPr="00103E22" w:rsidRDefault="00103E22" w:rsidP="00103E22">
      <w:pPr>
        <w:rPr>
          <w:lang w:val="ru-RU"/>
        </w:rPr>
      </w:pPr>
    </w:p>
    <w:p w14:paraId="4E72D0A3" w14:textId="77777777" w:rsidR="00103E22" w:rsidRPr="0094603D" w:rsidRDefault="00103E22" w:rsidP="00103E22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Ф-СР-001</w:t>
      </w:r>
    </w:p>
    <w:p w14:paraId="25BAE6DE" w14:textId="0B4FB415" w:rsidR="00103E22" w:rsidRPr="0094603D" w:rsidRDefault="00103E22" w:rsidP="00103E22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Основные характеристики\Работники</w:t>
      </w:r>
    </w:p>
    <w:p w14:paraId="1E4FC888" w14:textId="0370054A" w:rsidR="00EF6881" w:rsidRPr="00EF6881" w:rsidRDefault="00103E22" w:rsidP="00EF6881">
      <w:pPr>
        <w:rPr>
          <w:lang w:val="ru-RU"/>
        </w:rPr>
      </w:pPr>
      <w:r>
        <w:rPr>
          <w:b/>
          <w:bCs/>
          <w:lang w:val="ru-RU"/>
        </w:rPr>
        <w:t>Описание</w:t>
      </w:r>
      <w:r w:rsidRPr="000D1C08">
        <w:rPr>
          <w:b/>
          <w:bCs/>
          <w:lang w:val="ru-RU"/>
        </w:rPr>
        <w:t xml:space="preserve">: </w:t>
      </w:r>
      <w:r w:rsidR="00EF6881">
        <w:rPr>
          <w:lang w:val="ru-RU"/>
        </w:rPr>
        <w:t xml:space="preserve">Система должна поддерживать концепцию сервисного работника. Каждый сервисный работник имеет свой логин и пароль, сгенерированные администратором, </w:t>
      </w:r>
      <w:r w:rsidR="00EF6881">
        <w:rPr>
          <w:lang w:val="en-US"/>
        </w:rPr>
        <w:t>e</w:t>
      </w:r>
      <w:r w:rsidR="00EF6881" w:rsidRPr="00EF6881">
        <w:rPr>
          <w:lang w:val="ru-RU"/>
        </w:rPr>
        <w:t>-</w:t>
      </w:r>
      <w:r w:rsidR="00EF6881">
        <w:rPr>
          <w:lang w:val="en-US"/>
        </w:rPr>
        <w:t>mail</w:t>
      </w:r>
      <w:r w:rsidR="00EF6881">
        <w:rPr>
          <w:lang w:val="ru-RU"/>
        </w:rPr>
        <w:t xml:space="preserve"> адрес, номер телефона, имя.</w:t>
      </w:r>
    </w:p>
    <w:p w14:paraId="0E378A79" w14:textId="5C5D6788" w:rsidR="00103E22" w:rsidRPr="000D1C08" w:rsidRDefault="00EF6881" w:rsidP="00EF6881">
      <w:pPr>
        <w:rPr>
          <w:b/>
          <w:bCs/>
          <w:lang w:val="ru-RU"/>
        </w:rPr>
      </w:pPr>
      <w:r>
        <w:rPr>
          <w:lang w:val="ru-RU"/>
        </w:rPr>
        <w:t xml:space="preserve">Каждый работник </w:t>
      </w:r>
    </w:p>
    <w:p w14:paraId="03C803CD" w14:textId="2C83C73E" w:rsidR="00103E22" w:rsidRPr="00BC7CB9" w:rsidRDefault="00103E22" w:rsidP="00103E22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0D1C08">
        <w:rPr>
          <w:b/>
          <w:bCs/>
          <w:lang w:val="ru-RU"/>
        </w:rPr>
        <w:t xml:space="preserve">: </w:t>
      </w:r>
      <w:r w:rsidR="00BC7CB9">
        <w:rPr>
          <w:bCs/>
          <w:lang w:val="ru-RU"/>
        </w:rPr>
        <w:t>1</w:t>
      </w:r>
    </w:p>
    <w:p w14:paraId="2B4679A9" w14:textId="567F6FF6" w:rsidR="00103E22" w:rsidRDefault="00103E22" w:rsidP="00103E22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0D1C08">
        <w:rPr>
          <w:b/>
          <w:bCs/>
          <w:lang w:val="ru-RU"/>
        </w:rPr>
        <w:t>:</w:t>
      </w:r>
      <w:r w:rsidR="00EF6881">
        <w:rPr>
          <w:b/>
          <w:bCs/>
          <w:lang w:val="ru-RU"/>
        </w:rPr>
        <w:t xml:space="preserve"> </w:t>
      </w:r>
      <w:r w:rsidR="00EF6881" w:rsidRPr="00EF6881">
        <w:rPr>
          <w:bCs/>
          <w:lang w:val="ru-RU"/>
        </w:rPr>
        <w:t>см. 2.2.3</w:t>
      </w:r>
    </w:p>
    <w:p w14:paraId="71F71EEC" w14:textId="326E016A" w:rsidR="00BC7CB9" w:rsidRPr="00BC7CB9" w:rsidRDefault="00BC7CB9" w:rsidP="00103E22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EF6881">
        <w:rPr>
          <w:b/>
          <w:bCs/>
          <w:lang w:val="ru-RU"/>
        </w:rPr>
        <w:t xml:space="preserve">: </w:t>
      </w:r>
      <w:r>
        <w:rPr>
          <w:bCs/>
          <w:lang w:val="ru-RU"/>
        </w:rPr>
        <w:t>Высокий(В)</w:t>
      </w:r>
    </w:p>
    <w:p w14:paraId="220E348E" w14:textId="77777777" w:rsidR="00E73872" w:rsidRDefault="00E73872" w:rsidP="00103E22">
      <w:pPr>
        <w:rPr>
          <w:bCs/>
          <w:lang w:val="ru-RU"/>
        </w:rPr>
      </w:pPr>
    </w:p>
    <w:p w14:paraId="1B028E61" w14:textId="623A34E9" w:rsidR="00E73872" w:rsidRPr="0094603D" w:rsidRDefault="00E73872" w:rsidP="00E73872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Ф-СР-002</w:t>
      </w:r>
    </w:p>
    <w:p w14:paraId="4C1CE991" w14:textId="7C060C0F" w:rsidR="00E73872" w:rsidRPr="00E73872" w:rsidRDefault="00E73872" w:rsidP="00E73872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Профиль сервисного работника</w:t>
      </w:r>
    </w:p>
    <w:p w14:paraId="0C3940B6" w14:textId="7D23F8BE" w:rsidR="00E73872" w:rsidRDefault="00E73872" w:rsidP="00E73872">
      <w:pPr>
        <w:rPr>
          <w:lang w:val="ru-RU"/>
        </w:rPr>
      </w:pPr>
      <w:r>
        <w:rPr>
          <w:b/>
          <w:bCs/>
          <w:lang w:val="ru-RU"/>
        </w:rPr>
        <w:t>Описание</w:t>
      </w:r>
      <w:r w:rsidRPr="00D673DD">
        <w:rPr>
          <w:b/>
          <w:bCs/>
          <w:lang w:val="ru-RU"/>
        </w:rPr>
        <w:t xml:space="preserve">: </w:t>
      </w:r>
      <w:r>
        <w:rPr>
          <w:lang w:val="ru-RU"/>
        </w:rPr>
        <w:t>Система должна поддерживать профиль работника, который создаёт администратор, при найме работника на работу, содержащий характеристика из требования Ф-СР-001. Работник имеет возможность редактирования характеристик.</w:t>
      </w:r>
    </w:p>
    <w:p w14:paraId="0B744237" w14:textId="34E95CB0" w:rsidR="00E73872" w:rsidRPr="00BC7CB9" w:rsidRDefault="00E73872" w:rsidP="00E73872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EF6881">
        <w:rPr>
          <w:b/>
          <w:bCs/>
          <w:lang w:val="ru-RU"/>
        </w:rPr>
        <w:t xml:space="preserve">: </w:t>
      </w:r>
      <w:r w:rsidR="00BC7CB9">
        <w:rPr>
          <w:bCs/>
          <w:lang w:val="ru-RU"/>
        </w:rPr>
        <w:t>1</w:t>
      </w:r>
    </w:p>
    <w:p w14:paraId="061CDF06" w14:textId="633BCD6A" w:rsidR="00E73872" w:rsidRPr="00EF6881" w:rsidRDefault="00E73872" w:rsidP="00E73872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EF6881">
        <w:rPr>
          <w:b/>
          <w:bCs/>
          <w:lang w:val="ru-RU"/>
        </w:rPr>
        <w:t xml:space="preserve">: </w:t>
      </w:r>
      <w:r w:rsidRPr="00EF6881">
        <w:rPr>
          <w:lang w:val="ru-RU"/>
        </w:rPr>
        <w:t>см. 2.2.</w:t>
      </w:r>
      <w:r>
        <w:rPr>
          <w:lang w:val="ru-RU"/>
        </w:rPr>
        <w:t>3</w:t>
      </w:r>
    </w:p>
    <w:p w14:paraId="1CA48EA5" w14:textId="40B84F7A" w:rsidR="00E73872" w:rsidRPr="00BC7CB9" w:rsidRDefault="00E73872" w:rsidP="00E73872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EF6881">
        <w:rPr>
          <w:b/>
          <w:bCs/>
          <w:lang w:val="ru-RU"/>
        </w:rPr>
        <w:t xml:space="preserve">: </w:t>
      </w:r>
      <w:r w:rsidR="00BC7CB9">
        <w:rPr>
          <w:bCs/>
          <w:lang w:val="ru-RU"/>
        </w:rPr>
        <w:t>Высокий(В)</w:t>
      </w:r>
    </w:p>
    <w:p w14:paraId="083CAE97" w14:textId="77777777" w:rsidR="00E73872" w:rsidRDefault="00E73872" w:rsidP="00103E22">
      <w:pPr>
        <w:rPr>
          <w:bCs/>
          <w:u w:val="single"/>
          <w:lang w:val="ru-RU"/>
        </w:rPr>
      </w:pPr>
    </w:p>
    <w:p w14:paraId="76A43B39" w14:textId="77777777" w:rsidR="00E73872" w:rsidRDefault="00E73872" w:rsidP="00103E22">
      <w:pPr>
        <w:rPr>
          <w:bCs/>
          <w:u w:val="single"/>
          <w:lang w:val="ru-RU"/>
        </w:rPr>
      </w:pPr>
    </w:p>
    <w:p w14:paraId="60D930AF" w14:textId="11FAB688" w:rsidR="00E73872" w:rsidRPr="0094603D" w:rsidRDefault="00E73872" w:rsidP="00E73872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Ф-СР-003</w:t>
      </w:r>
    </w:p>
    <w:p w14:paraId="072D8211" w14:textId="7969DB85" w:rsidR="00E73872" w:rsidRPr="00E73872" w:rsidRDefault="00E73872" w:rsidP="00E73872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Обслуживание неисправных самокатов</w:t>
      </w:r>
      <w:r w:rsidRPr="00E73872">
        <w:rPr>
          <w:lang w:val="ru-RU"/>
        </w:rPr>
        <w:t>/</w:t>
      </w:r>
      <w:r>
        <w:rPr>
          <w:lang w:val="ru-RU"/>
        </w:rPr>
        <w:t>автомобилей</w:t>
      </w:r>
    </w:p>
    <w:p w14:paraId="77E38D81" w14:textId="1F348AB4" w:rsidR="00E73872" w:rsidRPr="00E73872" w:rsidRDefault="00E73872" w:rsidP="00E73872">
      <w:pPr>
        <w:rPr>
          <w:lang w:val="ru-RU"/>
        </w:rPr>
      </w:pPr>
      <w:r>
        <w:rPr>
          <w:b/>
          <w:bCs/>
          <w:lang w:val="ru-RU"/>
        </w:rPr>
        <w:t>Описание</w:t>
      </w:r>
      <w:r w:rsidRPr="00D673DD">
        <w:rPr>
          <w:b/>
          <w:bCs/>
          <w:lang w:val="ru-RU"/>
        </w:rPr>
        <w:t xml:space="preserve">: </w:t>
      </w:r>
      <w:r>
        <w:rPr>
          <w:lang w:val="ru-RU"/>
        </w:rPr>
        <w:t xml:space="preserve">Система должна поддерживать </w:t>
      </w:r>
      <w:r w:rsidRPr="00E73872">
        <w:rPr>
          <w:lang w:val="ru-RU"/>
        </w:rPr>
        <w:t>Меню со списком неисправных самокатов/автомобилей с возможностями:</w:t>
      </w:r>
      <w:r w:rsidR="00CE3048">
        <w:rPr>
          <w:lang w:val="ru-RU"/>
        </w:rPr>
        <w:t xml:space="preserve"> д</w:t>
      </w:r>
      <w:r w:rsidRPr="00E73872">
        <w:rPr>
          <w:lang w:val="ru-RU"/>
        </w:rPr>
        <w:t>обавления/удаления самокатов/авто из списка неисправных (при удалении, автоматически переводит транспорт в список готовых к использованию)</w:t>
      </w:r>
      <w:r w:rsidR="00CE3048">
        <w:rPr>
          <w:lang w:val="ru-RU"/>
        </w:rPr>
        <w:t>, д</w:t>
      </w:r>
      <w:r w:rsidRPr="00E73872">
        <w:rPr>
          <w:lang w:val="ru-RU"/>
        </w:rPr>
        <w:t>обавление и редактирование описания конкретного самоката/автомобиля</w:t>
      </w:r>
      <w:r w:rsidR="00983856">
        <w:rPr>
          <w:lang w:val="ru-RU"/>
        </w:rPr>
        <w:t xml:space="preserve"> в списке. А также карту с местоположением и данными о самокатах и автомобилях.</w:t>
      </w:r>
    </w:p>
    <w:p w14:paraId="6FB88B11" w14:textId="1B87E063" w:rsidR="00E73872" w:rsidRPr="00BC7CB9" w:rsidRDefault="00E73872" w:rsidP="00E73872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EF6881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2</w:t>
      </w:r>
    </w:p>
    <w:p w14:paraId="15BBF919" w14:textId="3C913F90" w:rsidR="00E73872" w:rsidRPr="00EF6881" w:rsidRDefault="00E73872" w:rsidP="00E73872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EF6881">
        <w:rPr>
          <w:b/>
          <w:bCs/>
          <w:lang w:val="ru-RU"/>
        </w:rPr>
        <w:t xml:space="preserve">: </w:t>
      </w:r>
      <w:r w:rsidRPr="00EF6881">
        <w:rPr>
          <w:lang w:val="ru-RU"/>
        </w:rPr>
        <w:t>см. 2.2.</w:t>
      </w:r>
      <w:r>
        <w:rPr>
          <w:lang w:val="ru-RU"/>
        </w:rPr>
        <w:t>3</w:t>
      </w:r>
    </w:p>
    <w:p w14:paraId="674FF98A" w14:textId="7A6A80DC" w:rsidR="00E73872" w:rsidRPr="00EF6881" w:rsidRDefault="00E73872" w:rsidP="00E73872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Pr="00EF6881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Высокий(В)</w:t>
      </w:r>
    </w:p>
    <w:p w14:paraId="0F4839AC" w14:textId="77777777" w:rsidR="00E73872" w:rsidRPr="000D1C08" w:rsidRDefault="00E73872" w:rsidP="00103E22">
      <w:pPr>
        <w:rPr>
          <w:bCs/>
          <w:u w:val="single"/>
          <w:lang w:val="ru-RU"/>
        </w:rPr>
      </w:pPr>
    </w:p>
    <w:p w14:paraId="385C77F5" w14:textId="77777777" w:rsidR="00103E22" w:rsidRPr="00103E22" w:rsidRDefault="00103E22" w:rsidP="00103E22">
      <w:pPr>
        <w:rPr>
          <w:lang w:val="ru-RU"/>
        </w:rPr>
      </w:pPr>
    </w:p>
    <w:p w14:paraId="51E6A8E2" w14:textId="779B9870" w:rsidR="00B72F95" w:rsidRDefault="00B72F95">
      <w:pPr>
        <w:pStyle w:val="5"/>
        <w:rPr>
          <w:b/>
          <w:bCs/>
          <w:lang w:val="ru-RU"/>
        </w:rPr>
      </w:pPr>
      <w:r>
        <w:rPr>
          <w:b/>
          <w:bCs/>
          <w:lang w:val="ru-RU"/>
        </w:rPr>
        <w:t>Обслуживающий работник</w:t>
      </w:r>
    </w:p>
    <w:p w14:paraId="0A5BB033" w14:textId="77777777" w:rsidR="001E563C" w:rsidRPr="001E563C" w:rsidRDefault="001E563C" w:rsidP="001E563C">
      <w:pPr>
        <w:rPr>
          <w:lang w:val="ru-RU"/>
        </w:rPr>
      </w:pPr>
    </w:p>
    <w:p w14:paraId="62343FBD" w14:textId="77777777" w:rsidR="001E563C" w:rsidRPr="0094603D" w:rsidRDefault="001E563C" w:rsidP="001E563C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proofErr w:type="gramStart"/>
      <w:r>
        <w:rPr>
          <w:lang w:val="ru-RU"/>
        </w:rPr>
        <w:t>Ф-ОР</w:t>
      </w:r>
      <w:proofErr w:type="gramEnd"/>
      <w:r>
        <w:rPr>
          <w:lang w:val="ru-RU"/>
        </w:rPr>
        <w:t>-001</w:t>
      </w:r>
    </w:p>
    <w:p w14:paraId="097E2130" w14:textId="77777777" w:rsidR="001E563C" w:rsidRPr="0094603D" w:rsidRDefault="001E563C" w:rsidP="001E563C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Основные характеристики\Работники</w:t>
      </w:r>
    </w:p>
    <w:p w14:paraId="06751F7B" w14:textId="73D2C179" w:rsidR="00EF6881" w:rsidRDefault="001E563C" w:rsidP="00EF6881">
      <w:pPr>
        <w:rPr>
          <w:lang w:val="ru-RU"/>
        </w:rPr>
      </w:pPr>
      <w:r>
        <w:rPr>
          <w:b/>
          <w:bCs/>
          <w:lang w:val="ru-RU"/>
        </w:rPr>
        <w:t>Описание</w:t>
      </w:r>
      <w:r w:rsidRPr="00D673DD">
        <w:rPr>
          <w:b/>
          <w:bCs/>
          <w:lang w:val="ru-RU"/>
        </w:rPr>
        <w:t xml:space="preserve">: </w:t>
      </w:r>
      <w:r w:rsidR="00EF6881">
        <w:rPr>
          <w:lang w:val="ru-RU"/>
        </w:rPr>
        <w:t xml:space="preserve">Система должна поддерживать концепцию </w:t>
      </w:r>
      <w:r w:rsidR="00C41854">
        <w:rPr>
          <w:lang w:val="ru-RU"/>
        </w:rPr>
        <w:t>обслуживающего работника</w:t>
      </w:r>
      <w:r w:rsidR="00EF6881">
        <w:rPr>
          <w:lang w:val="ru-RU"/>
        </w:rPr>
        <w:t>.</w:t>
      </w:r>
    </w:p>
    <w:p w14:paraId="5D8398AC" w14:textId="66B6EFF8" w:rsidR="00EF6881" w:rsidRPr="00C41854" w:rsidRDefault="00EF6881" w:rsidP="00EF6881">
      <w:pPr>
        <w:rPr>
          <w:lang w:val="ru-RU"/>
        </w:rPr>
      </w:pPr>
      <w:r>
        <w:rPr>
          <w:lang w:val="ru-RU"/>
        </w:rPr>
        <w:t>Каждый</w:t>
      </w:r>
      <w:r w:rsidR="00C41854">
        <w:rPr>
          <w:lang w:val="ru-RU"/>
        </w:rPr>
        <w:t xml:space="preserve"> обслуживающий работник</w:t>
      </w:r>
      <w:r>
        <w:rPr>
          <w:lang w:val="ru-RU"/>
        </w:rPr>
        <w:t xml:space="preserve"> </w:t>
      </w:r>
      <w:r w:rsidR="00C41854">
        <w:rPr>
          <w:lang w:val="ru-RU"/>
        </w:rPr>
        <w:t xml:space="preserve">имеет свой логин и пароль, сгенерированные администратором, </w:t>
      </w:r>
      <w:r w:rsidR="00C41854">
        <w:rPr>
          <w:lang w:val="en-US"/>
        </w:rPr>
        <w:t>e</w:t>
      </w:r>
      <w:r w:rsidR="00C41854" w:rsidRPr="00C41854">
        <w:rPr>
          <w:lang w:val="ru-RU"/>
        </w:rPr>
        <w:t>-</w:t>
      </w:r>
      <w:r w:rsidR="00C41854">
        <w:rPr>
          <w:lang w:val="en-US"/>
        </w:rPr>
        <w:t>mail</w:t>
      </w:r>
      <w:r w:rsidR="00C41854" w:rsidRPr="00C41854">
        <w:rPr>
          <w:lang w:val="ru-RU"/>
        </w:rPr>
        <w:t xml:space="preserve"> </w:t>
      </w:r>
      <w:r w:rsidR="00C41854">
        <w:rPr>
          <w:lang w:val="ru-RU"/>
        </w:rPr>
        <w:t>адрес, номер телефона, имя.</w:t>
      </w:r>
    </w:p>
    <w:p w14:paraId="14A9D693" w14:textId="4555C76C" w:rsidR="001E563C" w:rsidRPr="00BC7CB9" w:rsidRDefault="001E563C" w:rsidP="00EF6881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EF6881">
        <w:rPr>
          <w:b/>
          <w:bCs/>
          <w:lang w:val="ru-RU"/>
        </w:rPr>
        <w:t xml:space="preserve">: </w:t>
      </w:r>
      <w:r w:rsidR="00BC7CB9">
        <w:rPr>
          <w:bCs/>
          <w:lang w:val="ru-RU"/>
        </w:rPr>
        <w:t>1</w:t>
      </w:r>
    </w:p>
    <w:p w14:paraId="529978F4" w14:textId="0907EEF2" w:rsidR="001E563C" w:rsidRPr="00EF6881" w:rsidRDefault="001E563C" w:rsidP="001E563C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C41854">
        <w:rPr>
          <w:b/>
          <w:bCs/>
          <w:lang w:val="ru-RU"/>
        </w:rPr>
        <w:t xml:space="preserve">: </w:t>
      </w:r>
      <w:r w:rsidR="00EF6881" w:rsidRPr="00EF6881">
        <w:rPr>
          <w:lang w:val="ru-RU"/>
        </w:rPr>
        <w:t>см. 2.2.4</w:t>
      </w:r>
    </w:p>
    <w:p w14:paraId="64C20147" w14:textId="5F75C7FC" w:rsidR="001E563C" w:rsidRPr="00C41854" w:rsidRDefault="001E563C" w:rsidP="001E563C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Pr="00C41854">
        <w:rPr>
          <w:b/>
          <w:bCs/>
          <w:lang w:val="ru-RU"/>
        </w:rPr>
        <w:t xml:space="preserve">: </w:t>
      </w:r>
      <w:r w:rsidR="00C9688B" w:rsidRPr="00C9688B">
        <w:rPr>
          <w:bCs/>
          <w:lang w:val="ru-RU"/>
        </w:rPr>
        <w:t>Высокий(В)</w:t>
      </w:r>
    </w:p>
    <w:p w14:paraId="2170C119" w14:textId="77777777" w:rsidR="00EF6881" w:rsidRPr="00C41854" w:rsidRDefault="00EF6881" w:rsidP="001E563C">
      <w:pPr>
        <w:rPr>
          <w:b/>
          <w:bCs/>
          <w:lang w:val="ru-RU"/>
        </w:rPr>
      </w:pPr>
    </w:p>
    <w:p w14:paraId="5104D865" w14:textId="5F6468D8" w:rsidR="00EF6881" w:rsidRPr="0094603D" w:rsidRDefault="00EF6881" w:rsidP="00EF6881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proofErr w:type="gramStart"/>
      <w:r>
        <w:rPr>
          <w:lang w:val="ru-RU"/>
        </w:rPr>
        <w:t>Ф-ОР</w:t>
      </w:r>
      <w:proofErr w:type="gramEnd"/>
      <w:r>
        <w:rPr>
          <w:lang w:val="ru-RU"/>
        </w:rPr>
        <w:t>-002</w:t>
      </w:r>
    </w:p>
    <w:p w14:paraId="41EE8B62" w14:textId="5AE9374C" w:rsidR="00EF6881" w:rsidRPr="0079014C" w:rsidRDefault="00EF6881" w:rsidP="00EF6881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 w:rsidR="0079014C">
        <w:rPr>
          <w:lang w:val="ru-RU"/>
        </w:rPr>
        <w:t>Профиль обслуживающего работника</w:t>
      </w:r>
    </w:p>
    <w:p w14:paraId="21729C4F" w14:textId="7C663108" w:rsidR="00EF6881" w:rsidRPr="0079014C" w:rsidRDefault="00EF6881" w:rsidP="00EF6881">
      <w:pPr>
        <w:rPr>
          <w:lang w:val="ru-RU"/>
        </w:rPr>
      </w:pPr>
      <w:r>
        <w:rPr>
          <w:b/>
          <w:bCs/>
          <w:lang w:val="ru-RU"/>
        </w:rPr>
        <w:t>Описание</w:t>
      </w:r>
      <w:r w:rsidRPr="00D673DD">
        <w:rPr>
          <w:b/>
          <w:bCs/>
          <w:lang w:val="ru-RU"/>
        </w:rPr>
        <w:t xml:space="preserve">: </w:t>
      </w:r>
      <w:r w:rsidR="0079014C">
        <w:rPr>
          <w:lang w:val="ru-RU"/>
        </w:rPr>
        <w:t xml:space="preserve">Система должна поддерживать профиль работника, который создаёт администратор, при найме работника на работу, содержащий характеристика из требования </w:t>
      </w:r>
      <w:proofErr w:type="gramStart"/>
      <w:r w:rsidR="0079014C">
        <w:rPr>
          <w:lang w:val="ru-RU"/>
        </w:rPr>
        <w:t>Ф-ОР</w:t>
      </w:r>
      <w:proofErr w:type="gramEnd"/>
      <w:r w:rsidR="0079014C">
        <w:rPr>
          <w:lang w:val="ru-RU"/>
        </w:rPr>
        <w:t xml:space="preserve">-001. Работник имеет возможность редактирования характеристик. </w:t>
      </w:r>
    </w:p>
    <w:p w14:paraId="44E35040" w14:textId="0305943F" w:rsidR="00EF6881" w:rsidRPr="00BC7CB9" w:rsidRDefault="00EF6881" w:rsidP="00EF6881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EF6881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1</w:t>
      </w:r>
    </w:p>
    <w:p w14:paraId="5F8A8103" w14:textId="77777777" w:rsidR="00EF6881" w:rsidRPr="00EF6881" w:rsidRDefault="00EF6881" w:rsidP="00EF6881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EF6881">
        <w:rPr>
          <w:b/>
          <w:bCs/>
          <w:lang w:val="ru-RU"/>
        </w:rPr>
        <w:t xml:space="preserve">: </w:t>
      </w:r>
      <w:r w:rsidRPr="00EF6881">
        <w:rPr>
          <w:lang w:val="ru-RU"/>
        </w:rPr>
        <w:t>см. 2.2.4</w:t>
      </w:r>
    </w:p>
    <w:p w14:paraId="5F844128" w14:textId="0814F029" w:rsidR="00EF6881" w:rsidRPr="00BC7CB9" w:rsidRDefault="00EF6881" w:rsidP="00EF6881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Pr="00EF6881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Высокий(В)</w:t>
      </w:r>
    </w:p>
    <w:p w14:paraId="39D01180" w14:textId="77777777" w:rsidR="0079014C" w:rsidRDefault="0079014C" w:rsidP="00EF6881">
      <w:pPr>
        <w:rPr>
          <w:b/>
          <w:bCs/>
          <w:lang w:val="ru-RU"/>
        </w:rPr>
      </w:pPr>
    </w:p>
    <w:p w14:paraId="2C4B01C5" w14:textId="42DD301A" w:rsidR="0079014C" w:rsidRPr="0094603D" w:rsidRDefault="0079014C" w:rsidP="0079014C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proofErr w:type="gramStart"/>
      <w:r>
        <w:rPr>
          <w:lang w:val="ru-RU"/>
        </w:rPr>
        <w:t>Ф-ОР</w:t>
      </w:r>
      <w:proofErr w:type="gramEnd"/>
      <w:r>
        <w:rPr>
          <w:lang w:val="ru-RU"/>
        </w:rPr>
        <w:t>-003</w:t>
      </w:r>
    </w:p>
    <w:p w14:paraId="548FBD3B" w14:textId="50D718DE" w:rsidR="0079014C" w:rsidRPr="0079014C" w:rsidRDefault="0079014C" w:rsidP="0079014C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Обслуживание самокатов и автомобилей</w:t>
      </w:r>
    </w:p>
    <w:p w14:paraId="295B5208" w14:textId="65CAA372" w:rsidR="0079014C" w:rsidRPr="0079014C" w:rsidRDefault="0079014C" w:rsidP="0079014C">
      <w:pPr>
        <w:rPr>
          <w:lang w:val="ru-RU"/>
        </w:rPr>
      </w:pPr>
      <w:r>
        <w:rPr>
          <w:b/>
          <w:bCs/>
          <w:lang w:val="ru-RU"/>
        </w:rPr>
        <w:lastRenderedPageBreak/>
        <w:t>Описание</w:t>
      </w:r>
      <w:r w:rsidRPr="00D673DD">
        <w:rPr>
          <w:b/>
          <w:bCs/>
          <w:lang w:val="ru-RU"/>
        </w:rPr>
        <w:t xml:space="preserve">: </w:t>
      </w:r>
      <w:r>
        <w:rPr>
          <w:lang w:val="ru-RU"/>
        </w:rPr>
        <w:t>Система должна поддерживать функционал для обслуживания транспорта работником, включающий карту с данными о самокатах</w:t>
      </w:r>
      <w:r w:rsidRPr="0079014C">
        <w:rPr>
          <w:lang w:val="ru-RU"/>
        </w:rPr>
        <w:t>/</w:t>
      </w:r>
      <w:r>
        <w:rPr>
          <w:lang w:val="ru-RU"/>
        </w:rPr>
        <w:t>автомобилях</w:t>
      </w:r>
      <w:r w:rsidR="00CA72BC">
        <w:rPr>
          <w:lang w:val="ru-RU"/>
        </w:rPr>
        <w:t>, списком готовых к использованию самокатов</w:t>
      </w:r>
      <w:r w:rsidR="00CA72BC" w:rsidRPr="00CA72BC">
        <w:rPr>
          <w:lang w:val="ru-RU"/>
        </w:rPr>
        <w:t>/</w:t>
      </w:r>
      <w:r w:rsidR="00CA72BC">
        <w:rPr>
          <w:lang w:val="ru-RU"/>
        </w:rPr>
        <w:t>автомобилей, для транспортировки оных на места стоянки</w:t>
      </w:r>
      <w:r>
        <w:rPr>
          <w:lang w:val="ru-RU"/>
        </w:rPr>
        <w:t xml:space="preserve"> и возможностями: управления, разблокировки</w:t>
      </w:r>
      <w:r w:rsidRPr="0079014C">
        <w:rPr>
          <w:lang w:val="ru-RU"/>
        </w:rPr>
        <w:t>/</w:t>
      </w:r>
      <w:r>
        <w:rPr>
          <w:lang w:val="ru-RU"/>
        </w:rPr>
        <w:t>блокировки транспорта.</w:t>
      </w:r>
    </w:p>
    <w:p w14:paraId="2F66CF54" w14:textId="0F381ED4" w:rsidR="0079014C" w:rsidRPr="00BC7CB9" w:rsidRDefault="0079014C" w:rsidP="0079014C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Pr="00EF6881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1</w:t>
      </w:r>
    </w:p>
    <w:p w14:paraId="162C9BDD" w14:textId="77777777" w:rsidR="0079014C" w:rsidRPr="00EF6881" w:rsidRDefault="0079014C" w:rsidP="0079014C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EF6881">
        <w:rPr>
          <w:b/>
          <w:bCs/>
          <w:lang w:val="ru-RU"/>
        </w:rPr>
        <w:t xml:space="preserve">: </w:t>
      </w:r>
      <w:r w:rsidRPr="00EF6881">
        <w:rPr>
          <w:lang w:val="ru-RU"/>
        </w:rPr>
        <w:t>см. 2.2.4</w:t>
      </w:r>
    </w:p>
    <w:p w14:paraId="486438AA" w14:textId="7703772D" w:rsidR="0079014C" w:rsidRPr="00BC7CB9" w:rsidRDefault="0079014C" w:rsidP="0079014C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EF6881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Высокий(В)</w:t>
      </w:r>
    </w:p>
    <w:p w14:paraId="7A21813A" w14:textId="77777777" w:rsidR="0079014C" w:rsidRDefault="0079014C" w:rsidP="0079014C">
      <w:pPr>
        <w:rPr>
          <w:b/>
          <w:bCs/>
          <w:lang w:val="ru-RU"/>
        </w:rPr>
      </w:pPr>
    </w:p>
    <w:p w14:paraId="25D60951" w14:textId="7A3AC118" w:rsidR="0079014C" w:rsidRPr="0094603D" w:rsidRDefault="0079014C" w:rsidP="0079014C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proofErr w:type="gramStart"/>
      <w:r>
        <w:rPr>
          <w:lang w:val="ru-RU"/>
        </w:rPr>
        <w:t>Ф-ОР</w:t>
      </w:r>
      <w:proofErr w:type="gramEnd"/>
      <w:r>
        <w:rPr>
          <w:lang w:val="ru-RU"/>
        </w:rPr>
        <w:t>-004</w:t>
      </w:r>
    </w:p>
    <w:p w14:paraId="1F302352" w14:textId="5B9FF9D0" w:rsidR="0079014C" w:rsidRPr="0079014C" w:rsidRDefault="0079014C" w:rsidP="0079014C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Добавление самоката</w:t>
      </w:r>
      <w:r w:rsidRPr="0079014C">
        <w:rPr>
          <w:lang w:val="ru-RU"/>
        </w:rPr>
        <w:t>/</w:t>
      </w:r>
      <w:r>
        <w:rPr>
          <w:lang w:val="ru-RU"/>
        </w:rPr>
        <w:t>автомобиля в список неисправных</w:t>
      </w:r>
    </w:p>
    <w:p w14:paraId="14C7D1CA" w14:textId="681834F8" w:rsidR="0079014C" w:rsidRPr="0079014C" w:rsidRDefault="0079014C" w:rsidP="0079014C">
      <w:pPr>
        <w:rPr>
          <w:lang w:val="ru-RU"/>
        </w:rPr>
      </w:pPr>
      <w:r>
        <w:rPr>
          <w:b/>
          <w:bCs/>
          <w:lang w:val="ru-RU"/>
        </w:rPr>
        <w:t>Описание</w:t>
      </w:r>
      <w:r w:rsidRPr="00D673DD">
        <w:rPr>
          <w:b/>
          <w:bCs/>
          <w:lang w:val="ru-RU"/>
        </w:rPr>
        <w:t xml:space="preserve">: </w:t>
      </w:r>
      <w:r>
        <w:rPr>
          <w:lang w:val="ru-RU"/>
        </w:rPr>
        <w:t xml:space="preserve">Система должна поддерживать функционал для возможности добавления транспорта в список несправных, для дальнейшего технического обслуживания со стороны сервисных работников </w:t>
      </w:r>
    </w:p>
    <w:p w14:paraId="50C7F36B" w14:textId="29E00ED1" w:rsidR="0079014C" w:rsidRPr="00EF6881" w:rsidRDefault="0079014C" w:rsidP="0079014C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Pr="00EF6881">
        <w:rPr>
          <w:b/>
          <w:bCs/>
          <w:lang w:val="ru-RU"/>
        </w:rPr>
        <w:t xml:space="preserve">: </w:t>
      </w:r>
      <w:r w:rsidR="00BC7CB9">
        <w:rPr>
          <w:bCs/>
          <w:lang w:val="ru-RU"/>
        </w:rPr>
        <w:t>1</w:t>
      </w:r>
    </w:p>
    <w:p w14:paraId="21D24330" w14:textId="77777777" w:rsidR="0079014C" w:rsidRPr="00EF6881" w:rsidRDefault="0079014C" w:rsidP="0079014C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EF6881">
        <w:rPr>
          <w:b/>
          <w:bCs/>
          <w:lang w:val="ru-RU"/>
        </w:rPr>
        <w:t xml:space="preserve">: </w:t>
      </w:r>
      <w:r w:rsidRPr="00EF6881">
        <w:rPr>
          <w:lang w:val="ru-RU"/>
        </w:rPr>
        <w:t>см. 2.2.4</w:t>
      </w:r>
    </w:p>
    <w:p w14:paraId="5FB8D65F" w14:textId="13A52ED0" w:rsidR="00EF6881" w:rsidRPr="00BC7CB9" w:rsidRDefault="0079014C" w:rsidP="001E563C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EF6881">
        <w:rPr>
          <w:b/>
          <w:bCs/>
          <w:lang w:val="ru-RU"/>
        </w:rPr>
        <w:t xml:space="preserve">: </w:t>
      </w:r>
      <w:r w:rsidR="00BC7CB9" w:rsidRPr="00BC7CB9">
        <w:rPr>
          <w:bCs/>
          <w:lang w:val="ru-RU"/>
        </w:rPr>
        <w:t>Высокий(В)</w:t>
      </w:r>
    </w:p>
    <w:p w14:paraId="7D2DD43E" w14:textId="77777777" w:rsidR="001E563C" w:rsidRPr="001E563C" w:rsidRDefault="001E563C" w:rsidP="001E563C">
      <w:pPr>
        <w:rPr>
          <w:lang w:val="ru-RU"/>
        </w:rPr>
      </w:pPr>
    </w:p>
    <w:p w14:paraId="6AE20823" w14:textId="75E96120" w:rsidR="00B97C17" w:rsidRDefault="00B97C17" w:rsidP="00BC7CB9">
      <w:pPr>
        <w:pStyle w:val="4"/>
      </w:pPr>
      <w:r>
        <w:rPr>
          <w:lang w:val="ru-RU"/>
        </w:rPr>
        <w:t>Самокаты.</w:t>
      </w:r>
      <w:r w:rsidR="00B267F6">
        <w:br/>
      </w:r>
    </w:p>
    <w:p w14:paraId="7C5F0F89" w14:textId="77777777" w:rsidR="00B267F6" w:rsidRPr="000D1C08" w:rsidRDefault="00B267F6" w:rsidP="00B267F6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="000D1C08" w:rsidRPr="000D1C08">
        <w:rPr>
          <w:b/>
          <w:bCs/>
          <w:lang w:val="ru-RU"/>
        </w:rPr>
        <w:t xml:space="preserve">: </w:t>
      </w:r>
      <w:r w:rsidR="000D1C08" w:rsidRPr="00506427">
        <w:rPr>
          <w:bCs/>
          <w:lang w:val="ru-RU"/>
        </w:rPr>
        <w:t>Ф-С-001</w:t>
      </w:r>
    </w:p>
    <w:p w14:paraId="65E3FF77" w14:textId="77777777" w:rsidR="00B267F6" w:rsidRPr="0098554B" w:rsidRDefault="00B267F6" w:rsidP="00B267F6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="000D1C08" w:rsidRPr="000D1C08">
        <w:rPr>
          <w:b/>
          <w:bCs/>
          <w:lang w:val="ru-RU"/>
        </w:rPr>
        <w:t>:</w:t>
      </w:r>
      <w:r w:rsidR="0098554B" w:rsidRPr="0098554B">
        <w:rPr>
          <w:b/>
          <w:bCs/>
          <w:lang w:val="ru-RU"/>
        </w:rPr>
        <w:t xml:space="preserve"> </w:t>
      </w:r>
      <w:r w:rsidR="0098554B">
        <w:rPr>
          <w:bCs/>
          <w:lang w:val="ru-RU"/>
        </w:rPr>
        <w:t>Отслеживание заряда батареи</w:t>
      </w:r>
    </w:p>
    <w:p w14:paraId="76CC6C71" w14:textId="77777777" w:rsidR="00B267F6" w:rsidRPr="0098554B" w:rsidRDefault="000D1C08" w:rsidP="00B267F6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r w:rsidR="0098554B">
        <w:rPr>
          <w:bCs/>
          <w:lang w:val="ru-RU"/>
        </w:rPr>
        <w:t>Возможность отслеживания заряда батареи в режиме реального времени</w:t>
      </w:r>
    </w:p>
    <w:p w14:paraId="1B6920B1" w14:textId="77777777" w:rsidR="00B267F6" w:rsidRPr="0098554B" w:rsidRDefault="00B267F6" w:rsidP="00B267F6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="000D1C08" w:rsidRPr="0098554B">
        <w:rPr>
          <w:b/>
          <w:bCs/>
          <w:lang w:val="ru-RU"/>
        </w:rPr>
        <w:t xml:space="preserve">: </w:t>
      </w:r>
      <w:r w:rsidR="0098554B">
        <w:rPr>
          <w:bCs/>
          <w:lang w:val="ru-RU"/>
        </w:rPr>
        <w:t>2</w:t>
      </w:r>
    </w:p>
    <w:p w14:paraId="2B17E0AC" w14:textId="77777777" w:rsidR="00B267F6" w:rsidRPr="0098554B" w:rsidRDefault="00B267F6" w:rsidP="00B267F6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="000D1C08" w:rsidRPr="0098554B">
        <w:rPr>
          <w:b/>
          <w:bCs/>
          <w:lang w:val="ru-RU"/>
        </w:rPr>
        <w:t xml:space="preserve">: </w:t>
      </w:r>
      <w:r w:rsidR="0098554B">
        <w:rPr>
          <w:bCs/>
          <w:lang w:val="ru-RU"/>
        </w:rPr>
        <w:t>см 2.1.1.1</w:t>
      </w:r>
    </w:p>
    <w:p w14:paraId="4E12ED11" w14:textId="7014761F" w:rsidR="00B267F6" w:rsidRDefault="00B267F6" w:rsidP="00B267F6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="000D1C08" w:rsidRPr="0098554B">
        <w:rPr>
          <w:b/>
          <w:bCs/>
          <w:lang w:val="ru-RU"/>
        </w:rPr>
        <w:t xml:space="preserve">: </w:t>
      </w:r>
      <w:r w:rsidR="0098554B">
        <w:rPr>
          <w:bCs/>
          <w:lang w:val="ru-RU"/>
        </w:rPr>
        <w:t>Средний(</w:t>
      </w:r>
      <w:r w:rsidR="00A06F39" w:rsidRPr="00BC7CB9">
        <w:rPr>
          <w:lang w:val="ru-RU"/>
        </w:rPr>
        <w:t>С</w:t>
      </w:r>
      <w:r w:rsidR="0098554B">
        <w:rPr>
          <w:bCs/>
          <w:lang w:val="ru-RU"/>
        </w:rPr>
        <w:t>)</w:t>
      </w:r>
    </w:p>
    <w:p w14:paraId="471D8310" w14:textId="77777777" w:rsidR="0098554B" w:rsidRDefault="0098554B" w:rsidP="00B267F6">
      <w:pPr>
        <w:rPr>
          <w:bCs/>
          <w:lang w:val="ru-RU"/>
        </w:rPr>
      </w:pPr>
    </w:p>
    <w:p w14:paraId="5239C724" w14:textId="77777777" w:rsidR="0098554B" w:rsidRPr="000D1C08" w:rsidRDefault="0098554B" w:rsidP="0098554B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506427">
        <w:rPr>
          <w:bCs/>
          <w:lang w:val="ru-RU"/>
        </w:rPr>
        <w:t xml:space="preserve">: </w:t>
      </w:r>
      <w:r w:rsidRPr="00506427">
        <w:rPr>
          <w:bCs/>
          <w:u w:val="wave"/>
          <w:lang w:val="ru-RU"/>
        </w:rPr>
        <w:t>Ф-С-002</w:t>
      </w:r>
    </w:p>
    <w:p w14:paraId="0D99911D" w14:textId="77777777" w:rsidR="0098554B" w:rsidRPr="0098554B" w:rsidRDefault="0098554B" w:rsidP="0098554B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>:</w:t>
      </w:r>
      <w:r w:rsidRPr="0098554B">
        <w:rPr>
          <w:b/>
          <w:bCs/>
          <w:lang w:val="ru-RU"/>
        </w:rPr>
        <w:t xml:space="preserve"> </w:t>
      </w:r>
      <w:r>
        <w:rPr>
          <w:bCs/>
          <w:lang w:val="en-US"/>
        </w:rPr>
        <w:t>GPS</w:t>
      </w:r>
      <w:r w:rsidRPr="0098554B">
        <w:rPr>
          <w:bCs/>
          <w:lang w:val="ru-RU"/>
        </w:rPr>
        <w:t>-</w:t>
      </w:r>
      <w:proofErr w:type="spellStart"/>
      <w:r>
        <w:rPr>
          <w:bCs/>
          <w:lang w:val="ru-RU"/>
        </w:rPr>
        <w:t>трекер</w:t>
      </w:r>
      <w:proofErr w:type="spellEnd"/>
    </w:p>
    <w:p w14:paraId="5760C1A0" w14:textId="77777777" w:rsid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 xml:space="preserve">Реализация работы </w:t>
      </w:r>
      <w:proofErr w:type="spellStart"/>
      <w:r>
        <w:rPr>
          <w:bCs/>
          <w:lang w:val="en-US"/>
        </w:rPr>
        <w:t>gps</w:t>
      </w:r>
      <w:proofErr w:type="spellEnd"/>
      <w:r w:rsidR="00506427">
        <w:rPr>
          <w:bCs/>
          <w:lang w:val="ru-RU"/>
        </w:rPr>
        <w:t>-</w:t>
      </w:r>
      <w:proofErr w:type="spellStart"/>
      <w:r>
        <w:rPr>
          <w:bCs/>
          <w:lang w:val="ru-RU"/>
        </w:rPr>
        <w:t>трекера</w:t>
      </w:r>
      <w:proofErr w:type="spellEnd"/>
      <w:r>
        <w:rPr>
          <w:bCs/>
          <w:lang w:val="ru-RU"/>
        </w:rPr>
        <w:t xml:space="preserve"> самоката. При за</w:t>
      </w:r>
      <w:r w:rsidR="00506427">
        <w:rPr>
          <w:bCs/>
          <w:lang w:val="ru-RU"/>
        </w:rPr>
        <w:t xml:space="preserve">просе или в случае автоматического срабатывания – </w:t>
      </w:r>
      <w:proofErr w:type="spellStart"/>
      <w:r w:rsidR="00506427">
        <w:rPr>
          <w:bCs/>
          <w:lang w:val="ru-RU"/>
        </w:rPr>
        <w:t>трекер</w:t>
      </w:r>
      <w:proofErr w:type="spellEnd"/>
      <w:r w:rsidR="00506427">
        <w:rPr>
          <w:bCs/>
          <w:lang w:val="ru-RU"/>
        </w:rPr>
        <w:t xml:space="preserve"> должен передать данные о текущем местоположении самоката (Данные о последнем местоположении самоката сохраняются на сервере). </w:t>
      </w:r>
    </w:p>
    <w:p w14:paraId="35F10AE4" w14:textId="77777777" w:rsidR="00506427" w:rsidRDefault="00506427" w:rsidP="0098554B">
      <w:pPr>
        <w:rPr>
          <w:bCs/>
          <w:lang w:val="ru-RU"/>
        </w:rPr>
      </w:pPr>
      <w:r>
        <w:rPr>
          <w:bCs/>
          <w:lang w:val="ru-RU"/>
        </w:rPr>
        <w:t>Условия автоматического срабатывания</w:t>
      </w:r>
      <w:r>
        <w:rPr>
          <w:bCs/>
          <w:lang w:val="en-US"/>
        </w:rPr>
        <w:t>:</w:t>
      </w:r>
    </w:p>
    <w:p w14:paraId="7B3B98A7" w14:textId="77777777" w:rsidR="00506427" w:rsidRDefault="00506427" w:rsidP="00506427">
      <w:pPr>
        <w:pStyle w:val="ae"/>
        <w:numPr>
          <w:ilvl w:val="0"/>
          <w:numId w:val="21"/>
        </w:numPr>
        <w:rPr>
          <w:bCs/>
          <w:lang w:val="ru-RU"/>
        </w:rPr>
      </w:pPr>
      <w:r>
        <w:rPr>
          <w:bCs/>
          <w:lang w:val="ru-RU"/>
        </w:rPr>
        <w:t xml:space="preserve">Перенос самоката без аренды </w:t>
      </w:r>
      <w:r>
        <w:rPr>
          <w:bCs/>
          <w:u w:val="single"/>
          <w:lang w:val="ru-RU"/>
        </w:rPr>
        <w:t>(Должны ли быть какие-то конкретные уточнения о частоте обновлений</w:t>
      </w:r>
      <w:r w:rsidRPr="00506427">
        <w:rPr>
          <w:bCs/>
          <w:u w:val="single"/>
          <w:lang w:val="ru-RU"/>
        </w:rPr>
        <w:t>?)</w:t>
      </w:r>
    </w:p>
    <w:p w14:paraId="385C37FA" w14:textId="77777777" w:rsidR="00506427" w:rsidRDefault="00506427" w:rsidP="00506427">
      <w:pPr>
        <w:pStyle w:val="ae"/>
        <w:numPr>
          <w:ilvl w:val="0"/>
          <w:numId w:val="21"/>
        </w:numPr>
        <w:rPr>
          <w:bCs/>
          <w:lang w:val="ru-RU"/>
        </w:rPr>
      </w:pPr>
      <w:r>
        <w:rPr>
          <w:bCs/>
          <w:lang w:val="ru-RU"/>
        </w:rPr>
        <w:t>Сдача самоката после аренды</w:t>
      </w:r>
    </w:p>
    <w:p w14:paraId="44DC4EA8" w14:textId="49DAF1E6" w:rsidR="00506427" w:rsidRDefault="00506427" w:rsidP="00506427">
      <w:pPr>
        <w:pStyle w:val="ae"/>
        <w:numPr>
          <w:ilvl w:val="0"/>
          <w:numId w:val="21"/>
        </w:numPr>
        <w:rPr>
          <w:bCs/>
          <w:lang w:val="ru-RU"/>
        </w:rPr>
      </w:pPr>
      <w:r>
        <w:rPr>
          <w:bCs/>
          <w:lang w:val="ru-RU"/>
        </w:rPr>
        <w:t>Аренда самоката.</w:t>
      </w:r>
    </w:p>
    <w:p w14:paraId="6F7ED6AC" w14:textId="77777777" w:rsidR="00434681" w:rsidRPr="00506427" w:rsidRDefault="00434681" w:rsidP="00434681">
      <w:pPr>
        <w:pStyle w:val="ae"/>
        <w:ind w:left="720"/>
        <w:rPr>
          <w:bCs/>
          <w:lang w:val="ru-RU"/>
        </w:rPr>
      </w:pPr>
    </w:p>
    <w:p w14:paraId="52C25EE4" w14:textId="77777777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98554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Pr="0098554B">
        <w:rPr>
          <w:bCs/>
          <w:lang w:val="ru-RU"/>
        </w:rPr>
        <w:t>1</w:t>
      </w:r>
      <w:r w:rsidRPr="0098554B">
        <w:rPr>
          <w:b/>
          <w:bCs/>
          <w:lang w:val="ru-RU"/>
        </w:rPr>
        <w:t xml:space="preserve"> </w:t>
      </w:r>
    </w:p>
    <w:p w14:paraId="05BF4532" w14:textId="77777777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см 2.1.1.1</w:t>
      </w:r>
    </w:p>
    <w:p w14:paraId="15CE4604" w14:textId="5C6AC56A" w:rsid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98554B">
        <w:rPr>
          <w:b/>
          <w:bCs/>
          <w:lang w:val="ru-RU"/>
        </w:rPr>
        <w:t xml:space="preserve">: </w:t>
      </w:r>
      <w:r w:rsidRPr="0098554B">
        <w:rPr>
          <w:bCs/>
          <w:lang w:val="ru-RU"/>
        </w:rPr>
        <w:t>Критический(</w:t>
      </w:r>
      <w:r w:rsidR="00A06F39" w:rsidRPr="00A964B3">
        <w:rPr>
          <w:lang w:val="ru-RU"/>
        </w:rPr>
        <w:t>К</w:t>
      </w:r>
      <w:r w:rsidRPr="00A964B3">
        <w:rPr>
          <w:bCs/>
          <w:lang w:val="ru-RU"/>
        </w:rPr>
        <w:t>)</w:t>
      </w:r>
    </w:p>
    <w:p w14:paraId="2560B96F" w14:textId="77777777" w:rsidR="0098554B" w:rsidRDefault="0098554B" w:rsidP="0098554B">
      <w:pPr>
        <w:rPr>
          <w:bCs/>
          <w:lang w:val="ru-RU"/>
        </w:rPr>
      </w:pPr>
    </w:p>
    <w:p w14:paraId="0AB690B9" w14:textId="77777777" w:rsidR="0098554B" w:rsidRPr="000D1C08" w:rsidRDefault="0098554B" w:rsidP="0098554B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Ф-С-003</w:t>
      </w:r>
    </w:p>
    <w:p w14:paraId="18DAC1EE" w14:textId="77777777" w:rsidR="0098554B" w:rsidRPr="00506427" w:rsidRDefault="0098554B" w:rsidP="0098554B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>:</w:t>
      </w:r>
      <w:r w:rsidRPr="0098554B">
        <w:rPr>
          <w:b/>
          <w:bCs/>
          <w:lang w:val="ru-RU"/>
        </w:rPr>
        <w:t xml:space="preserve"> </w:t>
      </w:r>
      <w:proofErr w:type="spellStart"/>
      <w:r w:rsidR="00506427" w:rsidRPr="0024104B">
        <w:rPr>
          <w:bCs/>
          <w:lang w:val="en-US"/>
        </w:rPr>
        <w:t>Qr</w:t>
      </w:r>
      <w:proofErr w:type="spellEnd"/>
      <w:r w:rsidR="00506427" w:rsidRPr="0024104B">
        <w:rPr>
          <w:bCs/>
          <w:lang w:val="ru-RU"/>
        </w:rPr>
        <w:t>-код самоката</w:t>
      </w:r>
    </w:p>
    <w:p w14:paraId="1B4E8E32" w14:textId="77777777" w:rsidR="0098554B" w:rsidRPr="00506427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r w:rsidR="00506427" w:rsidRPr="00506427">
        <w:rPr>
          <w:bCs/>
          <w:lang w:val="ru-RU"/>
        </w:rPr>
        <w:t xml:space="preserve">Каждый самокат должен иметь уникальный </w:t>
      </w:r>
      <w:proofErr w:type="spellStart"/>
      <w:r w:rsidR="00506427" w:rsidRPr="00506427">
        <w:rPr>
          <w:bCs/>
          <w:lang w:val="en-US"/>
        </w:rPr>
        <w:t>qr</w:t>
      </w:r>
      <w:proofErr w:type="spellEnd"/>
      <w:r w:rsidR="00506427" w:rsidRPr="00506427">
        <w:rPr>
          <w:bCs/>
          <w:lang w:val="ru-RU"/>
        </w:rPr>
        <w:t>-код</w:t>
      </w:r>
      <w:r w:rsidR="0024104B" w:rsidRPr="0024104B">
        <w:rPr>
          <w:bCs/>
          <w:lang w:val="ru-RU"/>
        </w:rPr>
        <w:t>,</w:t>
      </w:r>
      <w:r w:rsidR="00506427" w:rsidRPr="00506427">
        <w:rPr>
          <w:bCs/>
          <w:lang w:val="ru-RU"/>
        </w:rPr>
        <w:t xml:space="preserve"> позволяющий однозначно его иде</w:t>
      </w:r>
      <w:r w:rsidR="0024104B">
        <w:rPr>
          <w:bCs/>
          <w:lang w:val="ru-RU"/>
        </w:rPr>
        <w:t xml:space="preserve">нтифицировать в базе. </w:t>
      </w:r>
      <w:r w:rsidR="00506427" w:rsidRPr="00506427">
        <w:rPr>
          <w:bCs/>
          <w:lang w:val="ru-RU"/>
        </w:rPr>
        <w:t xml:space="preserve">Сканирование </w:t>
      </w:r>
      <w:proofErr w:type="spellStart"/>
      <w:r w:rsidR="00506427" w:rsidRPr="00506427">
        <w:rPr>
          <w:bCs/>
          <w:lang w:val="en-US"/>
        </w:rPr>
        <w:t>qr</w:t>
      </w:r>
      <w:proofErr w:type="spellEnd"/>
      <w:r w:rsidR="00506427" w:rsidRPr="0024104B">
        <w:rPr>
          <w:bCs/>
          <w:lang w:val="ru-RU"/>
        </w:rPr>
        <w:t>-</w:t>
      </w:r>
      <w:r w:rsidR="00506427" w:rsidRPr="00506427">
        <w:rPr>
          <w:bCs/>
          <w:lang w:val="ru-RU"/>
        </w:rPr>
        <w:t>кода позволяет арендовать самокат (</w:t>
      </w:r>
      <w:r w:rsidR="00506427" w:rsidRPr="0024104B">
        <w:rPr>
          <w:bCs/>
          <w:lang w:val="ru-RU"/>
        </w:rPr>
        <w:t>У</w:t>
      </w:r>
      <w:r w:rsidR="00506427" w:rsidRPr="00506427">
        <w:rPr>
          <w:bCs/>
          <w:lang w:val="ru-RU"/>
        </w:rPr>
        <w:t xml:space="preserve">бирает блокиратор) </w:t>
      </w:r>
    </w:p>
    <w:p w14:paraId="2FB1D9A0" w14:textId="77777777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98554B">
        <w:rPr>
          <w:b/>
          <w:bCs/>
          <w:lang w:val="ru-RU"/>
        </w:rPr>
        <w:t xml:space="preserve">: </w:t>
      </w:r>
      <w:r w:rsidR="00506427" w:rsidRPr="0024104B">
        <w:rPr>
          <w:bCs/>
          <w:lang w:val="ru-RU"/>
        </w:rPr>
        <w:t>1</w:t>
      </w:r>
    </w:p>
    <w:p w14:paraId="54F69136" w14:textId="77777777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см 2.1.1.1</w:t>
      </w:r>
    </w:p>
    <w:p w14:paraId="122DA667" w14:textId="6C4AE928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98554B">
        <w:rPr>
          <w:b/>
          <w:bCs/>
          <w:lang w:val="ru-RU"/>
        </w:rPr>
        <w:t xml:space="preserve">: </w:t>
      </w:r>
      <w:r w:rsidR="00506427" w:rsidRPr="0024104B">
        <w:rPr>
          <w:bCs/>
          <w:lang w:val="ru-RU"/>
        </w:rPr>
        <w:t>Критический(</w:t>
      </w:r>
      <w:r w:rsidR="00A06F39" w:rsidRPr="00BC7CB9">
        <w:rPr>
          <w:lang w:val="ru-RU"/>
        </w:rPr>
        <w:t>К</w:t>
      </w:r>
      <w:r w:rsidR="00506427" w:rsidRPr="0024104B">
        <w:rPr>
          <w:bCs/>
          <w:lang w:val="ru-RU"/>
        </w:rPr>
        <w:t>)</w:t>
      </w:r>
    </w:p>
    <w:p w14:paraId="7C557277" w14:textId="77777777" w:rsidR="0098554B" w:rsidRDefault="0098554B" w:rsidP="0098554B">
      <w:pPr>
        <w:rPr>
          <w:bCs/>
          <w:lang w:val="ru-RU"/>
        </w:rPr>
      </w:pPr>
    </w:p>
    <w:p w14:paraId="75153025" w14:textId="77777777" w:rsidR="0098554B" w:rsidRPr="000D1C08" w:rsidRDefault="0098554B" w:rsidP="0098554B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 w:rsidRPr="0024104B">
        <w:rPr>
          <w:bCs/>
          <w:lang w:val="ru-RU"/>
        </w:rPr>
        <w:t>Ф-С-004</w:t>
      </w:r>
    </w:p>
    <w:p w14:paraId="48E4F174" w14:textId="77777777" w:rsidR="0098554B" w:rsidRPr="005B1AD0" w:rsidRDefault="0098554B" w:rsidP="0098554B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>:</w:t>
      </w:r>
      <w:r w:rsidRPr="0098554B">
        <w:rPr>
          <w:b/>
          <w:bCs/>
          <w:lang w:val="ru-RU"/>
        </w:rPr>
        <w:t xml:space="preserve"> </w:t>
      </w:r>
      <w:r w:rsidR="00506427" w:rsidRPr="0024104B">
        <w:rPr>
          <w:bCs/>
          <w:lang w:val="ru-RU"/>
        </w:rPr>
        <w:t>Блокиратор</w:t>
      </w:r>
    </w:p>
    <w:p w14:paraId="120FCC48" w14:textId="77777777" w:rsidR="0098554B" w:rsidRPr="002410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lastRenderedPageBreak/>
        <w:t>Описание</w:t>
      </w:r>
      <w:r w:rsidRPr="0098554B">
        <w:rPr>
          <w:b/>
          <w:bCs/>
          <w:lang w:val="ru-RU"/>
        </w:rPr>
        <w:t xml:space="preserve">: </w:t>
      </w:r>
      <w:r w:rsidR="0024104B" w:rsidRPr="0024104B">
        <w:rPr>
          <w:bCs/>
          <w:lang w:val="ru-RU"/>
        </w:rPr>
        <w:t>Блокиратор ограничивает передвижения самоката вне арендного времени. Должен блокировать/разблокировать движения самоката в зависимости от его статуса (</w:t>
      </w:r>
      <w:proofErr w:type="gramStart"/>
      <w:r w:rsidR="0024104B" w:rsidRPr="0024104B">
        <w:rPr>
          <w:bCs/>
          <w:lang w:val="ru-RU"/>
        </w:rPr>
        <w:t>В</w:t>
      </w:r>
      <w:proofErr w:type="gramEnd"/>
      <w:r w:rsidR="0024104B" w:rsidRPr="0024104B">
        <w:rPr>
          <w:bCs/>
          <w:lang w:val="ru-RU"/>
        </w:rPr>
        <w:t xml:space="preserve"> аренде / Свободен)</w:t>
      </w:r>
    </w:p>
    <w:p w14:paraId="031C912B" w14:textId="77777777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98554B">
        <w:rPr>
          <w:b/>
          <w:bCs/>
          <w:lang w:val="ru-RU"/>
        </w:rPr>
        <w:t xml:space="preserve">: </w:t>
      </w:r>
      <w:r w:rsidR="0024104B">
        <w:rPr>
          <w:b/>
          <w:bCs/>
          <w:lang w:val="ru-RU"/>
        </w:rPr>
        <w:t>1</w:t>
      </w:r>
    </w:p>
    <w:p w14:paraId="79F9DC22" w14:textId="77777777"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см 2.1.1.1</w:t>
      </w:r>
    </w:p>
    <w:p w14:paraId="017F096E" w14:textId="5EDAE8A2" w:rsidR="00B97C17" w:rsidRPr="00CE0398" w:rsidRDefault="0098554B" w:rsidP="00CE0398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98554B">
        <w:rPr>
          <w:b/>
          <w:bCs/>
          <w:lang w:val="ru-RU"/>
        </w:rPr>
        <w:t xml:space="preserve">: </w:t>
      </w:r>
      <w:r w:rsidR="0024104B" w:rsidRPr="0024104B">
        <w:rPr>
          <w:bCs/>
          <w:lang w:val="ru-RU"/>
        </w:rPr>
        <w:t>Критический(</w:t>
      </w:r>
      <w:r w:rsidR="00A06F39">
        <w:rPr>
          <w:b/>
          <w:lang w:val="ru-RU"/>
        </w:rPr>
        <w:t>К</w:t>
      </w:r>
      <w:r w:rsidR="0024104B" w:rsidRPr="0024104B">
        <w:rPr>
          <w:bCs/>
          <w:lang w:val="ru-RU"/>
        </w:rPr>
        <w:t>)</w:t>
      </w:r>
    </w:p>
    <w:p w14:paraId="6D1524E8" w14:textId="67CD5C62" w:rsidR="00434681" w:rsidRPr="00440E5F" w:rsidRDefault="0082774C" w:rsidP="00434681">
      <w:pPr>
        <w:pStyle w:val="4"/>
        <w:rPr>
          <w:lang w:val="ru-RU"/>
        </w:rPr>
      </w:pPr>
      <w:bookmarkStart w:id="29" w:name="_Toc148618900"/>
      <w:r>
        <w:rPr>
          <w:lang w:val="ru-RU"/>
        </w:rPr>
        <w:t>Автомобили</w:t>
      </w:r>
      <w:bookmarkStart w:id="30" w:name="_GoBack"/>
      <w:bookmarkEnd w:id="30"/>
    </w:p>
    <w:p w14:paraId="0C828AA9" w14:textId="77777777" w:rsidR="0082774C" w:rsidRDefault="0082774C" w:rsidP="0082774C">
      <w:pPr>
        <w:rPr>
          <w:lang w:val="ru-RU"/>
        </w:rPr>
      </w:pPr>
    </w:p>
    <w:p w14:paraId="4895C25F" w14:textId="77777777" w:rsidR="00434681" w:rsidRPr="000D1C08" w:rsidRDefault="00434681" w:rsidP="00434681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 w:rsidRPr="00506427">
        <w:rPr>
          <w:bCs/>
          <w:lang w:val="ru-RU"/>
        </w:rPr>
        <w:t>Ф-</w:t>
      </w:r>
      <w:r>
        <w:rPr>
          <w:bCs/>
          <w:lang w:val="ru-RU"/>
        </w:rPr>
        <w:t>АВ-001</w:t>
      </w:r>
    </w:p>
    <w:p w14:paraId="344EA54B" w14:textId="12D0CAEB" w:rsidR="00434681" w:rsidRPr="0098554B" w:rsidRDefault="00434681" w:rsidP="00434681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>:</w:t>
      </w:r>
      <w:r w:rsidRPr="0098554B">
        <w:rPr>
          <w:b/>
          <w:bCs/>
          <w:lang w:val="ru-RU"/>
        </w:rPr>
        <w:t xml:space="preserve"> </w:t>
      </w:r>
      <w:r>
        <w:rPr>
          <w:bCs/>
          <w:lang w:val="ru-RU"/>
        </w:rPr>
        <w:t>Отслеживание скорости и местоположения</w:t>
      </w:r>
    </w:p>
    <w:p w14:paraId="48280A42" w14:textId="17DFCD0F" w:rsidR="00434681" w:rsidRPr="00434681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Возможность отслеживания скорости и местоположения автомобиля</w:t>
      </w:r>
      <w:r w:rsidRPr="00434681">
        <w:rPr>
          <w:bCs/>
          <w:lang w:val="ru-RU"/>
        </w:rPr>
        <w:t>,</w:t>
      </w:r>
      <w:r>
        <w:rPr>
          <w:bCs/>
          <w:lang w:val="ru-RU"/>
        </w:rPr>
        <w:t xml:space="preserve"> устройство должно сохранять данные и перед отправкой на сервер формировать файл с сохранёнными данными. </w:t>
      </w:r>
      <w:r>
        <w:rPr>
          <w:bCs/>
          <w:lang w:val="ru-RU"/>
        </w:rPr>
        <w:br/>
        <w:t>Частота отправки информации на сервер</w:t>
      </w:r>
      <w:r w:rsidRPr="008D2117">
        <w:rPr>
          <w:bCs/>
          <w:lang w:val="ru-RU"/>
        </w:rPr>
        <w:t xml:space="preserve">: 1 </w:t>
      </w:r>
      <w:r>
        <w:rPr>
          <w:bCs/>
          <w:lang w:val="ru-RU"/>
        </w:rPr>
        <w:t>раз в 10 минут</w:t>
      </w:r>
    </w:p>
    <w:p w14:paraId="431E61EA" w14:textId="77777777" w:rsidR="00434681" w:rsidRPr="0098554B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1</w:t>
      </w:r>
    </w:p>
    <w:p w14:paraId="7F9F22F9" w14:textId="77777777" w:rsidR="00434681" w:rsidRPr="0098554B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см 2.1.1.1</w:t>
      </w:r>
    </w:p>
    <w:p w14:paraId="170DA9EA" w14:textId="77777777" w:rsidR="00434681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Средний</w:t>
      </w:r>
      <w:r w:rsidRPr="00A964B3">
        <w:rPr>
          <w:bCs/>
          <w:lang w:val="ru-RU"/>
        </w:rPr>
        <w:t>(</w:t>
      </w:r>
      <w:r w:rsidRPr="00A964B3">
        <w:rPr>
          <w:lang w:val="ru-RU"/>
        </w:rPr>
        <w:t>С</w:t>
      </w:r>
      <w:r w:rsidRPr="00A964B3">
        <w:rPr>
          <w:bCs/>
          <w:lang w:val="ru-RU"/>
        </w:rPr>
        <w:t>)</w:t>
      </w:r>
    </w:p>
    <w:p w14:paraId="023C2870" w14:textId="77777777" w:rsidR="00434681" w:rsidRDefault="00434681" w:rsidP="00434681">
      <w:pPr>
        <w:rPr>
          <w:bCs/>
          <w:lang w:val="ru-RU"/>
        </w:rPr>
      </w:pPr>
    </w:p>
    <w:p w14:paraId="58E80D87" w14:textId="77777777" w:rsidR="00434681" w:rsidRPr="000D1C08" w:rsidRDefault="00434681" w:rsidP="00434681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506427">
        <w:rPr>
          <w:bCs/>
          <w:lang w:val="ru-RU"/>
        </w:rPr>
        <w:t xml:space="preserve">: </w:t>
      </w:r>
      <w:r w:rsidRPr="00506427">
        <w:rPr>
          <w:bCs/>
          <w:u w:val="wave"/>
          <w:lang w:val="ru-RU"/>
        </w:rPr>
        <w:t>Ф-</w:t>
      </w:r>
      <w:r>
        <w:rPr>
          <w:bCs/>
          <w:lang w:val="ru-RU"/>
        </w:rPr>
        <w:t>АВ</w:t>
      </w:r>
      <w:r w:rsidRPr="00506427">
        <w:rPr>
          <w:bCs/>
          <w:u w:val="wave"/>
          <w:lang w:val="ru-RU"/>
        </w:rPr>
        <w:t>-002</w:t>
      </w:r>
    </w:p>
    <w:p w14:paraId="595BE0C4" w14:textId="6FC4FD03" w:rsidR="00434681" w:rsidRPr="00134761" w:rsidRDefault="00434681" w:rsidP="00434681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>:</w:t>
      </w:r>
      <w:r w:rsidRPr="0098554B">
        <w:rPr>
          <w:b/>
          <w:bCs/>
          <w:lang w:val="ru-RU"/>
        </w:rPr>
        <w:t xml:space="preserve"> </w:t>
      </w:r>
      <w:r>
        <w:rPr>
          <w:bCs/>
          <w:lang w:val="ru-RU"/>
        </w:rPr>
        <w:t>Аварийная служба</w:t>
      </w:r>
    </w:p>
    <w:p w14:paraId="34CA9F30" w14:textId="6101ED2F" w:rsidR="00434681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proofErr w:type="spellStart"/>
      <w:r>
        <w:rPr>
          <w:bCs/>
          <w:lang w:val="ru-RU"/>
        </w:rPr>
        <w:t>Трекер</w:t>
      </w:r>
      <w:proofErr w:type="spellEnd"/>
      <w:r>
        <w:rPr>
          <w:bCs/>
          <w:lang w:val="ru-RU"/>
        </w:rPr>
        <w:t xml:space="preserve"> должен определять аварию транспорта и уведомлять о ней соответствующие инстанции и аварийную службу. </w:t>
      </w:r>
    </w:p>
    <w:p w14:paraId="5C49C210" w14:textId="77777777" w:rsidR="00434681" w:rsidRPr="0098554B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98554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Pr="0098554B">
        <w:rPr>
          <w:bCs/>
          <w:lang w:val="ru-RU"/>
        </w:rPr>
        <w:t>1</w:t>
      </w:r>
      <w:r w:rsidRPr="0098554B">
        <w:rPr>
          <w:b/>
          <w:bCs/>
          <w:lang w:val="ru-RU"/>
        </w:rPr>
        <w:t xml:space="preserve"> </w:t>
      </w:r>
    </w:p>
    <w:p w14:paraId="14A6C08C" w14:textId="77777777" w:rsidR="00434681" w:rsidRPr="0098554B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см 2.1.1.1</w:t>
      </w:r>
    </w:p>
    <w:p w14:paraId="5C358171" w14:textId="77777777" w:rsidR="00434681" w:rsidRDefault="00434681" w:rsidP="00434681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Pr="0098554B">
        <w:rPr>
          <w:b/>
          <w:bCs/>
          <w:lang w:val="ru-RU"/>
        </w:rPr>
        <w:t xml:space="preserve">: </w:t>
      </w:r>
      <w:r w:rsidRPr="0098554B">
        <w:rPr>
          <w:bCs/>
          <w:lang w:val="ru-RU"/>
        </w:rPr>
        <w:t>Критический(</w:t>
      </w:r>
      <w:r w:rsidRPr="00A964B3">
        <w:rPr>
          <w:lang w:val="ru-RU"/>
        </w:rPr>
        <w:t>К</w:t>
      </w:r>
      <w:r w:rsidRPr="00A964B3">
        <w:rPr>
          <w:bCs/>
          <w:lang w:val="ru-RU"/>
        </w:rPr>
        <w:t>)</w:t>
      </w:r>
    </w:p>
    <w:p w14:paraId="0BB3A9F0" w14:textId="77777777" w:rsidR="00434681" w:rsidRDefault="00434681" w:rsidP="00434681">
      <w:pPr>
        <w:rPr>
          <w:bCs/>
          <w:lang w:val="ru-RU"/>
        </w:rPr>
      </w:pPr>
    </w:p>
    <w:p w14:paraId="068B2685" w14:textId="77777777" w:rsidR="00434681" w:rsidRPr="000D1C08" w:rsidRDefault="00434681" w:rsidP="00434681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 w:rsidRPr="00506427">
        <w:rPr>
          <w:bCs/>
          <w:u w:val="wave"/>
          <w:lang w:val="ru-RU"/>
        </w:rPr>
        <w:t>Ф-</w:t>
      </w:r>
      <w:r>
        <w:rPr>
          <w:bCs/>
          <w:lang w:val="ru-RU"/>
        </w:rPr>
        <w:t>АВ</w:t>
      </w:r>
      <w:r w:rsidRPr="00506427">
        <w:rPr>
          <w:bCs/>
          <w:u w:val="wave"/>
          <w:lang w:val="ru-RU"/>
        </w:rPr>
        <w:t>-00</w:t>
      </w:r>
      <w:r>
        <w:rPr>
          <w:bCs/>
          <w:u w:val="wave"/>
          <w:lang w:val="ru-RU"/>
        </w:rPr>
        <w:t>3</w:t>
      </w:r>
    </w:p>
    <w:p w14:paraId="235176FD" w14:textId="77777777" w:rsidR="00434681" w:rsidRPr="005B1AD0" w:rsidRDefault="00434681" w:rsidP="00434681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>:</w:t>
      </w:r>
      <w:r w:rsidRPr="0098554B">
        <w:rPr>
          <w:b/>
          <w:bCs/>
          <w:lang w:val="ru-RU"/>
        </w:rPr>
        <w:t xml:space="preserve"> </w:t>
      </w:r>
      <w:r>
        <w:rPr>
          <w:bCs/>
          <w:lang w:val="ru-RU"/>
        </w:rPr>
        <w:t>Режим парковки</w:t>
      </w:r>
    </w:p>
    <w:p w14:paraId="074E8402" w14:textId="2F43939A" w:rsidR="00434681" w:rsidRPr="0024104B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Режим парковки блокирует</w:t>
      </w:r>
      <w:r w:rsidRPr="0024104B">
        <w:rPr>
          <w:bCs/>
          <w:lang w:val="ru-RU"/>
        </w:rPr>
        <w:t xml:space="preserve"> передвижения </w:t>
      </w:r>
      <w:r>
        <w:rPr>
          <w:bCs/>
          <w:lang w:val="ru-RU"/>
        </w:rPr>
        <w:t>автомобиля в специально отведенной для этого зоне</w:t>
      </w:r>
      <w:r w:rsidRPr="00434681">
        <w:rPr>
          <w:bCs/>
          <w:lang w:val="ru-RU"/>
        </w:rPr>
        <w:t>,</w:t>
      </w:r>
      <w:r>
        <w:rPr>
          <w:bCs/>
          <w:lang w:val="ru-RU"/>
        </w:rPr>
        <w:t xml:space="preserve"> при сдаче автомобиля и разблокирует при аренде.</w:t>
      </w:r>
    </w:p>
    <w:p w14:paraId="6A2AE7C3" w14:textId="77777777" w:rsidR="00434681" w:rsidRPr="0098554B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98554B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1</w:t>
      </w:r>
    </w:p>
    <w:p w14:paraId="0B0A1609" w14:textId="77777777" w:rsidR="00434681" w:rsidRPr="0098554B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см 2.1.1.1</w:t>
      </w:r>
    </w:p>
    <w:p w14:paraId="1CFC03DB" w14:textId="77777777" w:rsidR="00434681" w:rsidRPr="00CE0398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98554B">
        <w:rPr>
          <w:b/>
          <w:bCs/>
          <w:lang w:val="ru-RU"/>
        </w:rPr>
        <w:t xml:space="preserve">: </w:t>
      </w:r>
      <w:r w:rsidRPr="0024104B">
        <w:rPr>
          <w:bCs/>
          <w:lang w:val="ru-RU"/>
        </w:rPr>
        <w:t>Критический(</w:t>
      </w:r>
      <w:r w:rsidRPr="00A964B3">
        <w:rPr>
          <w:lang w:val="ru-RU"/>
        </w:rPr>
        <w:t>К</w:t>
      </w:r>
      <w:r w:rsidRPr="0024104B">
        <w:rPr>
          <w:bCs/>
          <w:lang w:val="ru-RU"/>
        </w:rPr>
        <w:t>)</w:t>
      </w:r>
    </w:p>
    <w:p w14:paraId="46A174E8" w14:textId="4DFFB961" w:rsidR="0082774C" w:rsidRDefault="0082774C" w:rsidP="0082774C">
      <w:pPr>
        <w:rPr>
          <w:lang w:val="ru-RU"/>
        </w:rPr>
      </w:pPr>
    </w:p>
    <w:p w14:paraId="16373BC0" w14:textId="0E3EEEF0" w:rsidR="00434681" w:rsidRPr="000D1C08" w:rsidRDefault="00434681" w:rsidP="00434681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506427">
        <w:rPr>
          <w:bCs/>
          <w:lang w:val="ru-RU"/>
        </w:rPr>
        <w:t xml:space="preserve">: </w:t>
      </w:r>
      <w:r w:rsidRPr="00506427">
        <w:rPr>
          <w:bCs/>
          <w:u w:val="wave"/>
          <w:lang w:val="ru-RU"/>
        </w:rPr>
        <w:t>Ф-</w:t>
      </w:r>
      <w:r>
        <w:rPr>
          <w:bCs/>
          <w:lang w:val="ru-RU"/>
        </w:rPr>
        <w:t>АВ</w:t>
      </w:r>
      <w:r w:rsidRPr="00506427">
        <w:rPr>
          <w:bCs/>
          <w:u w:val="wave"/>
          <w:lang w:val="ru-RU"/>
        </w:rPr>
        <w:t>-00</w:t>
      </w:r>
      <w:r>
        <w:rPr>
          <w:bCs/>
          <w:u w:val="wave"/>
          <w:lang w:val="ru-RU"/>
        </w:rPr>
        <w:t>4</w:t>
      </w:r>
    </w:p>
    <w:p w14:paraId="5FFBE96C" w14:textId="27C522AC" w:rsidR="00434681" w:rsidRPr="00134761" w:rsidRDefault="00434681" w:rsidP="00434681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>:</w:t>
      </w:r>
      <w:r w:rsidRPr="0098554B">
        <w:rPr>
          <w:b/>
          <w:bCs/>
          <w:lang w:val="ru-RU"/>
        </w:rPr>
        <w:t xml:space="preserve"> </w:t>
      </w:r>
      <w:r>
        <w:rPr>
          <w:bCs/>
          <w:lang w:val="ru-RU"/>
        </w:rPr>
        <w:t>Контроль Скорости</w:t>
      </w:r>
      <w:r w:rsidR="00A964B3">
        <w:rPr>
          <w:bCs/>
          <w:lang w:val="ru-RU"/>
        </w:rPr>
        <w:t xml:space="preserve"> и Штрафы</w:t>
      </w:r>
    </w:p>
    <w:p w14:paraId="5E36C8AC" w14:textId="71E2DA70" w:rsidR="00434681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proofErr w:type="spellStart"/>
      <w:r>
        <w:rPr>
          <w:bCs/>
          <w:lang w:val="ru-RU"/>
        </w:rPr>
        <w:t>Трекер</w:t>
      </w:r>
      <w:proofErr w:type="spellEnd"/>
      <w:r>
        <w:rPr>
          <w:bCs/>
          <w:lang w:val="ru-RU"/>
        </w:rPr>
        <w:t xml:space="preserve"> должен сравнивать соответствие текущей скорости автомобиля и скоростного режима на данном участке дороги. В случае нарушения скоростного режима – отображать это в файлах для отправки на сервер. Нарушения караются штрафом независимо от ситуации.</w:t>
      </w:r>
    </w:p>
    <w:p w14:paraId="76BD52A9" w14:textId="77777777" w:rsidR="00434681" w:rsidRPr="0098554B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98554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Pr="0098554B">
        <w:rPr>
          <w:bCs/>
          <w:lang w:val="ru-RU"/>
        </w:rPr>
        <w:t>1</w:t>
      </w:r>
      <w:r w:rsidRPr="0098554B">
        <w:rPr>
          <w:b/>
          <w:bCs/>
          <w:lang w:val="ru-RU"/>
        </w:rPr>
        <w:t xml:space="preserve"> </w:t>
      </w:r>
    </w:p>
    <w:p w14:paraId="581917FA" w14:textId="77777777" w:rsidR="00434681" w:rsidRPr="0098554B" w:rsidRDefault="00434681" w:rsidP="00434681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см 2.1.1.1</w:t>
      </w:r>
    </w:p>
    <w:p w14:paraId="55B9B1F4" w14:textId="77777777" w:rsidR="00434681" w:rsidRDefault="00434681" w:rsidP="00434681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Pr="0098554B">
        <w:rPr>
          <w:b/>
          <w:bCs/>
          <w:lang w:val="ru-RU"/>
        </w:rPr>
        <w:t xml:space="preserve">: </w:t>
      </w:r>
      <w:r w:rsidRPr="0098554B">
        <w:rPr>
          <w:bCs/>
          <w:lang w:val="ru-RU"/>
        </w:rPr>
        <w:t>Критический(</w:t>
      </w:r>
      <w:r w:rsidRPr="00A964B3">
        <w:rPr>
          <w:lang w:val="ru-RU"/>
        </w:rPr>
        <w:t>К</w:t>
      </w:r>
      <w:r>
        <w:rPr>
          <w:b/>
          <w:bCs/>
          <w:lang w:val="ru-RU"/>
        </w:rPr>
        <w:t>)</w:t>
      </w:r>
    </w:p>
    <w:p w14:paraId="66779FB8" w14:textId="77777777" w:rsidR="00434681" w:rsidRPr="0082774C" w:rsidRDefault="00434681" w:rsidP="0082774C">
      <w:pPr>
        <w:rPr>
          <w:lang w:val="ru-RU"/>
        </w:rPr>
      </w:pPr>
    </w:p>
    <w:p w14:paraId="318677C9" w14:textId="77777777" w:rsidR="0082774C" w:rsidRPr="0082774C" w:rsidRDefault="0082774C" w:rsidP="0082774C">
      <w:pPr>
        <w:rPr>
          <w:lang w:val="ru-RU"/>
        </w:rPr>
      </w:pPr>
    </w:p>
    <w:p w14:paraId="44FC7B3F" w14:textId="688AE942" w:rsidR="000F25A2" w:rsidRPr="009B2675" w:rsidRDefault="00830844" w:rsidP="009B2675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r>
        <w:rPr>
          <w:lang w:val="ru-RU"/>
        </w:rPr>
        <w:t>Надежность</w:t>
      </w:r>
      <w:bookmarkEnd w:id="29"/>
      <w:r w:rsidRPr="00D71CC3">
        <w:rPr>
          <w:lang w:val="en-GB"/>
        </w:rPr>
        <w:t xml:space="preserve"> </w:t>
      </w:r>
    </w:p>
    <w:p w14:paraId="251104E4" w14:textId="77777777" w:rsidR="002F2394" w:rsidRPr="00D154C1" w:rsidRDefault="002F2394" w:rsidP="002F2394">
      <w:pPr>
        <w:pStyle w:val="1Einrckung"/>
        <w:ind w:left="0"/>
        <w:rPr>
          <w:lang w:val="ru-RU"/>
        </w:rPr>
      </w:pPr>
      <w:r w:rsidRPr="00D154C1">
        <w:rPr>
          <w:lang w:val="ru-RU"/>
        </w:rPr>
        <w:t>Система должна обеспечивать высокую надежность и доступность для уверенной работы. Надежность системы включает в себя:</w:t>
      </w:r>
    </w:p>
    <w:p w14:paraId="18F572FA" w14:textId="77777777" w:rsidR="002F2394" w:rsidRPr="00D154C1" w:rsidRDefault="002F2394" w:rsidP="002F2394">
      <w:pPr>
        <w:pStyle w:val="1Einrckung"/>
        <w:rPr>
          <w:lang w:val="ru-RU"/>
        </w:rPr>
      </w:pPr>
    </w:p>
    <w:p w14:paraId="1B4893A0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Идентификатор</w:t>
      </w:r>
      <w:r w:rsidRPr="001F66DF">
        <w:rPr>
          <w:lang w:val="ru-RU"/>
        </w:rPr>
        <w:t xml:space="preserve"> </w:t>
      </w:r>
      <w:r w:rsidRPr="002F2394">
        <w:rPr>
          <w:b/>
          <w:lang w:val="ru-RU"/>
        </w:rPr>
        <w:t>требования</w:t>
      </w:r>
      <w:r w:rsidRPr="001F66DF">
        <w:rPr>
          <w:lang w:val="ru-RU"/>
        </w:rPr>
        <w:t xml:space="preserve">: </w:t>
      </w:r>
      <w:r>
        <w:rPr>
          <w:lang w:val="ru-RU"/>
        </w:rPr>
        <w:t>Н</w:t>
      </w:r>
      <w:r w:rsidRPr="001F66DF">
        <w:rPr>
          <w:lang w:val="ru-RU"/>
        </w:rPr>
        <w:t>-001</w:t>
      </w:r>
    </w:p>
    <w:p w14:paraId="4A541A72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Наименование</w:t>
      </w:r>
      <w:r w:rsidRPr="001F66DF">
        <w:rPr>
          <w:lang w:val="ru-RU"/>
        </w:rPr>
        <w:t>: Устойчивость к сбоям</w:t>
      </w:r>
    </w:p>
    <w:p w14:paraId="17875F88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lastRenderedPageBreak/>
        <w:t>Описание</w:t>
      </w:r>
      <w:r w:rsidRPr="001F66DF">
        <w:rPr>
          <w:lang w:val="ru-RU"/>
        </w:rPr>
        <w:t xml:space="preserve">: Система должна быть спроектирована так, чтобы минимизировать влияние возможных сбоев на работоспособность системы. Это включает в себя управление ошибками, автоматическое восстановление после сбоев </w:t>
      </w:r>
      <w:r>
        <w:rPr>
          <w:lang w:val="ru-RU"/>
        </w:rPr>
        <w:t>и резервное копирование данных.</w:t>
      </w:r>
    </w:p>
    <w:p w14:paraId="3F68AF43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Приоритет</w:t>
      </w:r>
      <w:r w:rsidRPr="001F66DF">
        <w:rPr>
          <w:lang w:val="ru-RU"/>
        </w:rPr>
        <w:t>: 1</w:t>
      </w:r>
    </w:p>
    <w:p w14:paraId="2E18626D" w14:textId="2E5788C0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Риск</w:t>
      </w:r>
      <w:r>
        <w:rPr>
          <w:lang w:val="ru-RU"/>
        </w:rPr>
        <w:t>: Критический (</w:t>
      </w:r>
      <w:r w:rsidR="00A06F39">
        <w:rPr>
          <w:b/>
          <w:bCs/>
          <w:lang w:val="ru-RU"/>
        </w:rPr>
        <w:t>К</w:t>
      </w:r>
      <w:r w:rsidRPr="001F66DF">
        <w:rPr>
          <w:lang w:val="ru-RU"/>
        </w:rPr>
        <w:t>)</w:t>
      </w:r>
    </w:p>
    <w:p w14:paraId="7884B534" w14:textId="77777777" w:rsidR="002F2394" w:rsidRPr="001F66DF" w:rsidRDefault="002F2394" w:rsidP="002F2394">
      <w:pPr>
        <w:pStyle w:val="1Einrckung"/>
        <w:ind w:left="0"/>
        <w:rPr>
          <w:lang w:val="ru-RU"/>
        </w:rPr>
      </w:pPr>
    </w:p>
    <w:p w14:paraId="16288248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Идентификатор</w:t>
      </w:r>
      <w:r w:rsidRPr="001F66DF">
        <w:rPr>
          <w:lang w:val="ru-RU"/>
        </w:rPr>
        <w:t xml:space="preserve"> </w:t>
      </w:r>
      <w:r w:rsidRPr="002F2394">
        <w:rPr>
          <w:b/>
          <w:lang w:val="ru-RU"/>
        </w:rPr>
        <w:t>требования</w:t>
      </w:r>
      <w:r w:rsidRPr="001F66DF">
        <w:rPr>
          <w:lang w:val="ru-RU"/>
        </w:rPr>
        <w:t xml:space="preserve">: </w:t>
      </w:r>
      <w:r>
        <w:rPr>
          <w:lang w:val="ru-RU"/>
        </w:rPr>
        <w:t>Н</w:t>
      </w:r>
      <w:r w:rsidRPr="001F66DF">
        <w:rPr>
          <w:lang w:val="ru-RU"/>
        </w:rPr>
        <w:t>-002</w:t>
      </w:r>
    </w:p>
    <w:p w14:paraId="2B1AB755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Наименование</w:t>
      </w:r>
      <w:r w:rsidRPr="001F66DF">
        <w:rPr>
          <w:lang w:val="ru-RU"/>
        </w:rPr>
        <w:t>: Резервное копирование данных</w:t>
      </w:r>
    </w:p>
    <w:p w14:paraId="3AF8140B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Описание</w:t>
      </w:r>
      <w:r w:rsidRPr="001F66DF">
        <w:rPr>
          <w:lang w:val="ru-RU"/>
        </w:rPr>
        <w:t>: Система должна регулярно создавать резервные копии данных, чтобы обеспечить возможность восстан</w:t>
      </w:r>
      <w:r>
        <w:rPr>
          <w:lang w:val="ru-RU"/>
        </w:rPr>
        <w:t>овления в случае потери данных.</w:t>
      </w:r>
    </w:p>
    <w:p w14:paraId="5A25AD81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Приоритет</w:t>
      </w:r>
      <w:r w:rsidRPr="001F66DF">
        <w:rPr>
          <w:lang w:val="ru-RU"/>
        </w:rPr>
        <w:t>: 2</w:t>
      </w:r>
    </w:p>
    <w:p w14:paraId="727E20F3" w14:textId="21AD55A4" w:rsidR="002F2394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Риск</w:t>
      </w:r>
      <w:r>
        <w:rPr>
          <w:lang w:val="ru-RU"/>
        </w:rPr>
        <w:t>: Высокий (</w:t>
      </w:r>
      <w:r w:rsidR="00A06F39">
        <w:rPr>
          <w:b/>
          <w:bCs/>
          <w:lang w:val="ru-RU"/>
        </w:rPr>
        <w:t>К</w:t>
      </w:r>
      <w:r w:rsidRPr="001F66DF">
        <w:rPr>
          <w:lang w:val="ru-RU"/>
        </w:rPr>
        <w:t>)</w:t>
      </w:r>
    </w:p>
    <w:p w14:paraId="6BC30A7A" w14:textId="77777777" w:rsidR="002F2394" w:rsidRPr="001F66DF" w:rsidRDefault="002F2394" w:rsidP="002F2394">
      <w:pPr>
        <w:pStyle w:val="1Einrckung"/>
        <w:ind w:left="0"/>
        <w:rPr>
          <w:lang w:val="ru-RU"/>
        </w:rPr>
      </w:pPr>
    </w:p>
    <w:p w14:paraId="3475E26E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Идентификатор</w:t>
      </w:r>
      <w:r w:rsidRPr="001F66DF">
        <w:rPr>
          <w:lang w:val="ru-RU"/>
        </w:rPr>
        <w:t xml:space="preserve"> </w:t>
      </w:r>
      <w:r w:rsidRPr="002F2394">
        <w:rPr>
          <w:b/>
          <w:lang w:val="ru-RU"/>
        </w:rPr>
        <w:t>требования</w:t>
      </w:r>
      <w:r w:rsidRPr="001F66DF">
        <w:rPr>
          <w:lang w:val="ru-RU"/>
        </w:rPr>
        <w:t xml:space="preserve">: </w:t>
      </w:r>
      <w:r>
        <w:rPr>
          <w:lang w:val="ru-RU"/>
        </w:rPr>
        <w:t>Н</w:t>
      </w:r>
      <w:r w:rsidRPr="001F66DF">
        <w:rPr>
          <w:lang w:val="ru-RU"/>
        </w:rPr>
        <w:t>-003</w:t>
      </w:r>
    </w:p>
    <w:p w14:paraId="297C7665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Наименование</w:t>
      </w:r>
      <w:r w:rsidRPr="001F66DF">
        <w:rPr>
          <w:lang w:val="ru-RU"/>
        </w:rPr>
        <w:t>: Мониторинг и уведомления о сбоях</w:t>
      </w:r>
    </w:p>
    <w:p w14:paraId="26D6D1C4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Описание</w:t>
      </w:r>
      <w:r w:rsidRPr="001F66DF">
        <w:rPr>
          <w:lang w:val="ru-RU"/>
        </w:rPr>
        <w:t xml:space="preserve">: Система должна предоставлять механизмы мониторинга состояния и уведомления о сбоях </w:t>
      </w:r>
      <w:r>
        <w:rPr>
          <w:lang w:val="ru-RU"/>
        </w:rPr>
        <w:t>или проблемах в работе системы.</w:t>
      </w:r>
    </w:p>
    <w:p w14:paraId="1A3A1436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Приоритет</w:t>
      </w:r>
      <w:r>
        <w:rPr>
          <w:lang w:val="ru-RU"/>
        </w:rPr>
        <w:t>: 2</w:t>
      </w:r>
    </w:p>
    <w:p w14:paraId="41262473" w14:textId="568055CA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Риск</w:t>
      </w:r>
      <w:r>
        <w:rPr>
          <w:lang w:val="ru-RU"/>
        </w:rPr>
        <w:t>: Средний (</w:t>
      </w:r>
      <w:r w:rsidR="00A06F39">
        <w:rPr>
          <w:b/>
          <w:bCs/>
          <w:lang w:val="ru-RU"/>
        </w:rPr>
        <w:t>К</w:t>
      </w:r>
      <w:r w:rsidRPr="001F66DF">
        <w:rPr>
          <w:lang w:val="ru-RU"/>
        </w:rPr>
        <w:t>)</w:t>
      </w:r>
    </w:p>
    <w:p w14:paraId="6F511888" w14:textId="77777777" w:rsidR="002F2394" w:rsidRPr="001F66DF" w:rsidRDefault="002F2394" w:rsidP="002F2394">
      <w:pPr>
        <w:pStyle w:val="1Einrckung"/>
        <w:ind w:left="0"/>
        <w:rPr>
          <w:lang w:val="ru-RU"/>
        </w:rPr>
      </w:pPr>
    </w:p>
    <w:p w14:paraId="1527018F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Идентификатор</w:t>
      </w:r>
      <w:r w:rsidRPr="001F66DF">
        <w:rPr>
          <w:lang w:val="ru-RU"/>
        </w:rPr>
        <w:t xml:space="preserve"> </w:t>
      </w:r>
      <w:r w:rsidRPr="002F2394">
        <w:rPr>
          <w:b/>
          <w:lang w:val="ru-RU"/>
        </w:rPr>
        <w:t>требования</w:t>
      </w:r>
      <w:r w:rsidRPr="001F66DF">
        <w:rPr>
          <w:lang w:val="ru-RU"/>
        </w:rPr>
        <w:t xml:space="preserve">: </w:t>
      </w:r>
      <w:r>
        <w:rPr>
          <w:lang w:val="ru-RU"/>
        </w:rPr>
        <w:t>Н</w:t>
      </w:r>
      <w:r w:rsidRPr="001F66DF">
        <w:rPr>
          <w:lang w:val="ru-RU"/>
        </w:rPr>
        <w:t>-004</w:t>
      </w:r>
    </w:p>
    <w:p w14:paraId="14739103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Наименование</w:t>
      </w:r>
      <w:r w:rsidRPr="001F66DF">
        <w:rPr>
          <w:lang w:val="ru-RU"/>
        </w:rPr>
        <w:t>: Восстановление после сбоев</w:t>
      </w:r>
    </w:p>
    <w:p w14:paraId="308ECD33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Описание</w:t>
      </w:r>
      <w:r w:rsidRPr="001F66DF">
        <w:rPr>
          <w:lang w:val="ru-RU"/>
        </w:rPr>
        <w:t xml:space="preserve">: </w:t>
      </w:r>
      <w:proofErr w:type="gramStart"/>
      <w:r w:rsidRPr="001F66DF">
        <w:rPr>
          <w:lang w:val="ru-RU"/>
        </w:rPr>
        <w:t>В</w:t>
      </w:r>
      <w:proofErr w:type="gramEnd"/>
      <w:r w:rsidRPr="001F66DF">
        <w:rPr>
          <w:lang w:val="ru-RU"/>
        </w:rPr>
        <w:t xml:space="preserve"> случае сбоев система должна иметь механизмы для восстановления и воссозд</w:t>
      </w:r>
      <w:r>
        <w:rPr>
          <w:lang w:val="ru-RU"/>
        </w:rPr>
        <w:t>ания данных и функциональности.</w:t>
      </w:r>
    </w:p>
    <w:p w14:paraId="7162DE56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Приоритет</w:t>
      </w:r>
      <w:r w:rsidRPr="001F66DF">
        <w:rPr>
          <w:lang w:val="ru-RU"/>
        </w:rPr>
        <w:t>: 2</w:t>
      </w:r>
    </w:p>
    <w:p w14:paraId="78F88E03" w14:textId="7470214A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Риск</w:t>
      </w:r>
      <w:r>
        <w:rPr>
          <w:lang w:val="ru-RU"/>
        </w:rPr>
        <w:t>: Высокий (</w:t>
      </w:r>
      <w:r w:rsidR="00A06F39">
        <w:rPr>
          <w:b/>
          <w:bCs/>
          <w:lang w:val="ru-RU"/>
        </w:rPr>
        <w:t>В</w:t>
      </w:r>
      <w:r w:rsidRPr="001F66DF">
        <w:rPr>
          <w:lang w:val="ru-RU"/>
        </w:rPr>
        <w:t>)</w:t>
      </w:r>
    </w:p>
    <w:p w14:paraId="726D0432" w14:textId="77777777" w:rsidR="002F2394" w:rsidRPr="001F66DF" w:rsidRDefault="002F2394" w:rsidP="002F2394">
      <w:pPr>
        <w:pStyle w:val="1Einrckung"/>
        <w:ind w:left="0"/>
        <w:rPr>
          <w:lang w:val="ru-RU"/>
        </w:rPr>
      </w:pPr>
    </w:p>
    <w:p w14:paraId="5B46DCC9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Идентификатор</w:t>
      </w:r>
      <w:r w:rsidRPr="001F66DF">
        <w:rPr>
          <w:lang w:val="ru-RU"/>
        </w:rPr>
        <w:t xml:space="preserve"> </w:t>
      </w:r>
      <w:r w:rsidRPr="002F2394">
        <w:rPr>
          <w:b/>
          <w:lang w:val="ru-RU"/>
        </w:rPr>
        <w:t>требования</w:t>
      </w:r>
      <w:r w:rsidRPr="001F66DF">
        <w:rPr>
          <w:lang w:val="ru-RU"/>
        </w:rPr>
        <w:t xml:space="preserve">: </w:t>
      </w:r>
      <w:r>
        <w:rPr>
          <w:lang w:val="ru-RU"/>
        </w:rPr>
        <w:t>Н</w:t>
      </w:r>
      <w:r w:rsidRPr="001F66DF">
        <w:rPr>
          <w:lang w:val="ru-RU"/>
        </w:rPr>
        <w:t>-005</w:t>
      </w:r>
    </w:p>
    <w:p w14:paraId="4890F724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Наименование</w:t>
      </w:r>
      <w:r w:rsidRPr="001F66DF">
        <w:rPr>
          <w:lang w:val="ru-RU"/>
        </w:rPr>
        <w:t>: Резервирование и отказоустойчивость</w:t>
      </w:r>
    </w:p>
    <w:p w14:paraId="7C65FE09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Описание</w:t>
      </w:r>
      <w:r w:rsidRPr="001F66DF">
        <w:rPr>
          <w:lang w:val="ru-RU"/>
        </w:rPr>
        <w:t xml:space="preserve">: Система должна быть способной работать в условиях отказа одного или нескольких компонентов, обеспечивая </w:t>
      </w:r>
      <w:r>
        <w:rPr>
          <w:lang w:val="ru-RU"/>
        </w:rPr>
        <w:t>доступность ключевых функций.</w:t>
      </w:r>
    </w:p>
    <w:p w14:paraId="6FCF96ED" w14:textId="77777777"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Приоритет</w:t>
      </w:r>
      <w:r w:rsidRPr="001F66DF">
        <w:rPr>
          <w:lang w:val="ru-RU"/>
        </w:rPr>
        <w:t>: 1</w:t>
      </w:r>
    </w:p>
    <w:p w14:paraId="09DE0573" w14:textId="5A08DD15" w:rsidR="002F2394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Риск</w:t>
      </w:r>
      <w:r>
        <w:rPr>
          <w:lang w:val="ru-RU"/>
        </w:rPr>
        <w:t>: Критический (</w:t>
      </w:r>
      <w:r w:rsidR="00A06F39">
        <w:rPr>
          <w:b/>
          <w:bCs/>
          <w:lang w:val="ru-RU"/>
        </w:rPr>
        <w:t>К</w:t>
      </w:r>
      <w:r w:rsidRPr="001F66DF">
        <w:rPr>
          <w:lang w:val="ru-RU"/>
        </w:rPr>
        <w:t>)</w:t>
      </w:r>
    </w:p>
    <w:p w14:paraId="2583D04A" w14:textId="77777777" w:rsidR="002F2394" w:rsidRDefault="002F2394" w:rsidP="005B1AD0">
      <w:pPr>
        <w:pStyle w:val="1Einrckung"/>
        <w:rPr>
          <w:lang w:val="ru-RU"/>
        </w:rPr>
      </w:pPr>
    </w:p>
    <w:p w14:paraId="4CDA739C" w14:textId="77777777" w:rsidR="002F2394" w:rsidRPr="005B1AD0" w:rsidRDefault="002F2394" w:rsidP="005B1AD0">
      <w:pPr>
        <w:pStyle w:val="1Einrckung"/>
        <w:rPr>
          <w:lang w:val="ru-RU"/>
        </w:rPr>
      </w:pPr>
    </w:p>
    <w:p w14:paraId="73920182" w14:textId="77777777" w:rsidR="00E71BE8" w:rsidRDefault="00830844">
      <w:pPr>
        <w:pStyle w:val="2"/>
        <w:rPr>
          <w:lang w:val="ru-RU"/>
        </w:rPr>
      </w:pPr>
      <w:r>
        <w:rPr>
          <w:lang w:val="ru-RU"/>
        </w:rPr>
        <w:t>Производительность</w:t>
      </w:r>
      <w:r w:rsidR="00E71BE8">
        <w:rPr>
          <w:lang w:val="ru-RU"/>
        </w:rPr>
        <w:t>.</w:t>
      </w:r>
      <w:r w:rsidR="00D673DD">
        <w:rPr>
          <w:lang w:val="ru-RU"/>
        </w:rPr>
        <w:br/>
      </w:r>
    </w:p>
    <w:p w14:paraId="4350D043" w14:textId="77777777" w:rsidR="00D673DD" w:rsidRDefault="00D673DD" w:rsidP="00D673DD">
      <w:pPr>
        <w:pStyle w:val="1Einrckung"/>
        <w:rPr>
          <w:lang w:val="ru-RU"/>
        </w:rPr>
      </w:pPr>
    </w:p>
    <w:p w14:paraId="0E5273E2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Идентификатор</w:t>
      </w:r>
      <w:r w:rsidRPr="00770AAF">
        <w:rPr>
          <w:lang w:val="ru-RU"/>
        </w:rPr>
        <w:t xml:space="preserve"> </w:t>
      </w:r>
      <w:r w:rsidRPr="00D673DD">
        <w:rPr>
          <w:b/>
          <w:lang w:val="ru-RU"/>
        </w:rPr>
        <w:t>требования</w:t>
      </w:r>
      <w:r w:rsidRPr="00770AAF">
        <w:rPr>
          <w:lang w:val="ru-RU"/>
        </w:rPr>
        <w:t xml:space="preserve">: </w:t>
      </w:r>
      <w:r>
        <w:rPr>
          <w:lang w:val="ru-RU"/>
        </w:rPr>
        <w:t>П</w:t>
      </w:r>
      <w:r w:rsidRPr="00770AAF">
        <w:rPr>
          <w:lang w:val="ru-RU"/>
        </w:rPr>
        <w:t>-001</w:t>
      </w:r>
    </w:p>
    <w:p w14:paraId="0C345AE7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Наименование</w:t>
      </w:r>
      <w:r w:rsidRPr="00770AAF">
        <w:rPr>
          <w:lang w:val="ru-RU"/>
        </w:rPr>
        <w:t>: Быстродействие</w:t>
      </w:r>
    </w:p>
    <w:p w14:paraId="4F90136E" w14:textId="77777777" w:rsidR="00D673DD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Описание</w:t>
      </w:r>
      <w:r w:rsidRPr="00770AAF">
        <w:rPr>
          <w:lang w:val="ru-RU"/>
        </w:rPr>
        <w:t xml:space="preserve">: Система </w:t>
      </w:r>
      <w:r>
        <w:rPr>
          <w:lang w:val="ru-RU"/>
        </w:rPr>
        <w:t xml:space="preserve">должна предоставлять </w:t>
      </w:r>
      <w:r w:rsidRPr="00770AAF">
        <w:rPr>
          <w:lang w:val="ru-RU"/>
        </w:rPr>
        <w:t>скорость</w:t>
      </w:r>
      <w:r>
        <w:rPr>
          <w:lang w:val="ru-RU"/>
        </w:rPr>
        <w:t xml:space="preserve"> </w:t>
      </w:r>
      <w:r w:rsidRPr="00770AAF">
        <w:rPr>
          <w:lang w:val="ru-RU"/>
        </w:rPr>
        <w:t>выполнения операций</w:t>
      </w:r>
      <w:r>
        <w:rPr>
          <w:lang w:val="ru-RU"/>
        </w:rPr>
        <w:t xml:space="preserve"> – не менее </w:t>
      </w:r>
      <w:r>
        <w:rPr>
          <w:lang w:val="en-US"/>
        </w:rPr>
        <w:t>X</w:t>
      </w:r>
      <w:r>
        <w:rPr>
          <w:lang w:val="ru-RU"/>
        </w:rPr>
        <w:t xml:space="preserve"> МГц</w:t>
      </w:r>
      <w:r w:rsidRPr="00770AAF">
        <w:rPr>
          <w:lang w:val="ru-RU"/>
        </w:rPr>
        <w:t>, чтобы удовлетворить потребности пользователей в оперативной обработке данных и выполнении задач.</w:t>
      </w:r>
    </w:p>
    <w:p w14:paraId="65462FB0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Приоритет</w:t>
      </w:r>
      <w:r w:rsidRPr="00770AAF">
        <w:rPr>
          <w:lang w:val="ru-RU"/>
        </w:rPr>
        <w:t>: 1</w:t>
      </w:r>
    </w:p>
    <w:p w14:paraId="50A04CC7" w14:textId="3E56F560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Риск</w:t>
      </w:r>
      <w:r>
        <w:rPr>
          <w:lang w:val="ru-RU"/>
        </w:rPr>
        <w:t>: Критический (</w:t>
      </w:r>
      <w:r w:rsidR="00A06F39">
        <w:rPr>
          <w:b/>
          <w:bCs/>
          <w:lang w:val="ru-RU"/>
        </w:rPr>
        <w:t>К</w:t>
      </w:r>
      <w:r w:rsidRPr="00770AAF">
        <w:rPr>
          <w:lang w:val="ru-RU"/>
        </w:rPr>
        <w:t>)</w:t>
      </w:r>
    </w:p>
    <w:p w14:paraId="30AE3FF7" w14:textId="77777777" w:rsidR="00D673DD" w:rsidRDefault="00D673DD" w:rsidP="00D673DD">
      <w:pPr>
        <w:pStyle w:val="1Einrckung"/>
        <w:ind w:left="0"/>
        <w:rPr>
          <w:lang w:val="ru-RU"/>
        </w:rPr>
      </w:pPr>
    </w:p>
    <w:p w14:paraId="27D8C01F" w14:textId="77777777" w:rsidR="00D673DD" w:rsidRPr="00770AAF" w:rsidRDefault="00D673DD" w:rsidP="00D673DD">
      <w:pPr>
        <w:pStyle w:val="1Einrckung"/>
        <w:ind w:left="0"/>
        <w:rPr>
          <w:lang w:val="ru-RU"/>
        </w:rPr>
      </w:pPr>
    </w:p>
    <w:p w14:paraId="414F337D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Идентификатор</w:t>
      </w:r>
      <w:r w:rsidRPr="00770AAF">
        <w:rPr>
          <w:lang w:val="ru-RU"/>
        </w:rPr>
        <w:t xml:space="preserve"> </w:t>
      </w:r>
      <w:r w:rsidRPr="00D673DD">
        <w:rPr>
          <w:b/>
          <w:lang w:val="ru-RU"/>
        </w:rPr>
        <w:t>требования</w:t>
      </w:r>
      <w:r w:rsidRPr="00770AAF">
        <w:rPr>
          <w:lang w:val="ru-RU"/>
        </w:rPr>
        <w:t xml:space="preserve">: </w:t>
      </w:r>
      <w:r>
        <w:rPr>
          <w:lang w:val="ru-RU"/>
        </w:rPr>
        <w:t>П</w:t>
      </w:r>
      <w:r w:rsidRPr="00770AAF">
        <w:rPr>
          <w:lang w:val="ru-RU"/>
        </w:rPr>
        <w:t>-002</w:t>
      </w:r>
    </w:p>
    <w:p w14:paraId="16770E2A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Наименование</w:t>
      </w:r>
      <w:r w:rsidRPr="00770AAF">
        <w:rPr>
          <w:lang w:val="ru-RU"/>
        </w:rPr>
        <w:t>: Эффективное использование ресурсов</w:t>
      </w:r>
    </w:p>
    <w:p w14:paraId="70672D3C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Описание</w:t>
      </w:r>
      <w:r w:rsidRPr="00770AAF">
        <w:rPr>
          <w:lang w:val="ru-RU"/>
        </w:rPr>
        <w:t>: Система должна оптимально использовать аппаратные ресурсы, такие как процессорное время, память и хранилище, чтобы обеспечить производительную работу.</w:t>
      </w:r>
    </w:p>
    <w:p w14:paraId="413F37AE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Приоритет</w:t>
      </w:r>
      <w:r w:rsidRPr="00770AAF">
        <w:rPr>
          <w:lang w:val="ru-RU"/>
        </w:rPr>
        <w:t>: 2</w:t>
      </w:r>
    </w:p>
    <w:p w14:paraId="3147E2CE" w14:textId="6BB28E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Риск</w:t>
      </w:r>
      <w:r w:rsidRPr="00770AAF">
        <w:rPr>
          <w:lang w:val="ru-RU"/>
        </w:rPr>
        <w:t xml:space="preserve">: </w:t>
      </w:r>
      <w:r>
        <w:rPr>
          <w:lang w:val="ru-RU"/>
        </w:rPr>
        <w:t>Высокий (</w:t>
      </w:r>
      <w:r w:rsidR="00A06F39">
        <w:rPr>
          <w:b/>
          <w:bCs/>
          <w:lang w:val="ru-RU"/>
        </w:rPr>
        <w:t>В</w:t>
      </w:r>
      <w:r w:rsidRPr="00770AAF">
        <w:rPr>
          <w:lang w:val="ru-RU"/>
        </w:rPr>
        <w:t>)</w:t>
      </w:r>
    </w:p>
    <w:p w14:paraId="2DD4D573" w14:textId="77777777" w:rsidR="00D673DD" w:rsidRPr="00770AAF" w:rsidRDefault="00D673DD" w:rsidP="00D673DD">
      <w:pPr>
        <w:pStyle w:val="1Einrckung"/>
        <w:ind w:left="0"/>
        <w:rPr>
          <w:lang w:val="ru-RU"/>
        </w:rPr>
      </w:pPr>
    </w:p>
    <w:p w14:paraId="590D63BC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lastRenderedPageBreak/>
        <w:t>Идентификатор</w:t>
      </w:r>
      <w:r w:rsidRPr="00770AAF">
        <w:rPr>
          <w:lang w:val="ru-RU"/>
        </w:rPr>
        <w:t xml:space="preserve"> </w:t>
      </w:r>
      <w:r w:rsidRPr="00D673DD">
        <w:rPr>
          <w:b/>
          <w:lang w:val="ru-RU"/>
        </w:rPr>
        <w:t>требования</w:t>
      </w:r>
      <w:r w:rsidRPr="00770AAF">
        <w:rPr>
          <w:lang w:val="ru-RU"/>
        </w:rPr>
        <w:t xml:space="preserve">: </w:t>
      </w:r>
      <w:r>
        <w:rPr>
          <w:lang w:val="ru-RU"/>
        </w:rPr>
        <w:t>П</w:t>
      </w:r>
      <w:r w:rsidRPr="00770AAF">
        <w:rPr>
          <w:lang w:val="ru-RU"/>
        </w:rPr>
        <w:t>-003</w:t>
      </w:r>
    </w:p>
    <w:p w14:paraId="71B7FDA8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Наименование</w:t>
      </w:r>
      <w:r w:rsidRPr="00770AAF">
        <w:rPr>
          <w:lang w:val="ru-RU"/>
        </w:rPr>
        <w:t>: Масштабируемость</w:t>
      </w:r>
    </w:p>
    <w:p w14:paraId="3A8B187B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Описание</w:t>
      </w:r>
      <w:r w:rsidRPr="00770AAF">
        <w:rPr>
          <w:lang w:val="ru-RU"/>
        </w:rPr>
        <w:t>: Система должна быть спроектирована с учетом возможности масштабирования, чтобы поддерживать увеличение рабочей нагрузки без значительного ухудшения производительности.</w:t>
      </w:r>
    </w:p>
    <w:p w14:paraId="053709AB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Приоритет</w:t>
      </w:r>
      <w:r w:rsidRPr="00770AAF">
        <w:rPr>
          <w:lang w:val="ru-RU"/>
        </w:rPr>
        <w:t>: 2</w:t>
      </w:r>
    </w:p>
    <w:p w14:paraId="2B7A9693" w14:textId="5AEB2A9B" w:rsidR="00D673DD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Риск</w:t>
      </w:r>
      <w:r>
        <w:rPr>
          <w:lang w:val="ru-RU"/>
        </w:rPr>
        <w:t>: Средний (</w:t>
      </w:r>
      <w:r w:rsidR="00A06F39">
        <w:rPr>
          <w:b/>
          <w:bCs/>
          <w:lang w:val="ru-RU"/>
        </w:rPr>
        <w:t>С</w:t>
      </w:r>
      <w:r w:rsidRPr="00770AAF">
        <w:rPr>
          <w:lang w:val="ru-RU"/>
        </w:rPr>
        <w:t>)</w:t>
      </w:r>
    </w:p>
    <w:p w14:paraId="18EF5AC0" w14:textId="77777777" w:rsidR="00D673DD" w:rsidRDefault="00D673DD" w:rsidP="00D673DD">
      <w:pPr>
        <w:pStyle w:val="1Einrckung"/>
        <w:ind w:left="0"/>
        <w:rPr>
          <w:lang w:val="ru-RU"/>
        </w:rPr>
      </w:pPr>
    </w:p>
    <w:p w14:paraId="317926F5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Идентификатор</w:t>
      </w:r>
      <w:r w:rsidRPr="00770AAF">
        <w:rPr>
          <w:lang w:val="ru-RU"/>
        </w:rPr>
        <w:t xml:space="preserve"> </w:t>
      </w:r>
      <w:r w:rsidRPr="00D673DD">
        <w:rPr>
          <w:b/>
          <w:lang w:val="ru-RU"/>
        </w:rPr>
        <w:t>требования</w:t>
      </w:r>
      <w:r w:rsidRPr="00770AAF">
        <w:rPr>
          <w:lang w:val="ru-RU"/>
        </w:rPr>
        <w:t xml:space="preserve">: </w:t>
      </w:r>
      <w:r>
        <w:rPr>
          <w:lang w:val="ru-RU"/>
        </w:rPr>
        <w:t>П</w:t>
      </w:r>
      <w:r w:rsidRPr="00770AAF">
        <w:rPr>
          <w:lang w:val="ru-RU"/>
        </w:rPr>
        <w:t>-004</w:t>
      </w:r>
    </w:p>
    <w:p w14:paraId="0FD8491E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Наименование</w:t>
      </w:r>
      <w:r w:rsidRPr="00770AAF">
        <w:rPr>
          <w:lang w:val="ru-RU"/>
        </w:rPr>
        <w:t>: Отклик интерфейсов</w:t>
      </w:r>
    </w:p>
    <w:p w14:paraId="7779BBA4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Описание</w:t>
      </w:r>
      <w:r w:rsidRPr="00770AAF">
        <w:rPr>
          <w:lang w:val="ru-RU"/>
        </w:rPr>
        <w:t xml:space="preserve">: Интерфейсы системы, включая веб-интерфейс и API, должны обеспечивать быстрый отклик, </w:t>
      </w:r>
      <w:proofErr w:type="spellStart"/>
      <w:r w:rsidRPr="00770AAF">
        <w:rPr>
          <w:lang w:val="ru-RU"/>
        </w:rPr>
        <w:t>минимизируя</w:t>
      </w:r>
      <w:proofErr w:type="spellEnd"/>
      <w:r w:rsidRPr="00770AAF">
        <w:rPr>
          <w:lang w:val="ru-RU"/>
        </w:rPr>
        <w:t xml:space="preserve"> задержки при взаимодействии с пользователем.</w:t>
      </w:r>
    </w:p>
    <w:p w14:paraId="1420882E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Приоритет</w:t>
      </w:r>
      <w:r w:rsidRPr="00770AAF">
        <w:rPr>
          <w:lang w:val="ru-RU"/>
        </w:rPr>
        <w:t>: 1</w:t>
      </w:r>
    </w:p>
    <w:p w14:paraId="3F14FB18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Риск</w:t>
      </w:r>
      <w:r>
        <w:rPr>
          <w:lang w:val="ru-RU"/>
        </w:rPr>
        <w:t>: Критический (</w:t>
      </w:r>
      <w:r w:rsidRPr="00A06F39">
        <w:rPr>
          <w:b/>
          <w:bCs/>
          <w:lang w:val="ru-RU"/>
        </w:rPr>
        <w:t>К</w:t>
      </w:r>
      <w:r w:rsidRPr="00A06F39">
        <w:rPr>
          <w:lang w:val="ru-RU"/>
        </w:rPr>
        <w:t>)</w:t>
      </w:r>
    </w:p>
    <w:p w14:paraId="22F18BE8" w14:textId="77777777" w:rsidR="00D673DD" w:rsidRPr="00770AAF" w:rsidRDefault="00D673DD" w:rsidP="00D673DD">
      <w:pPr>
        <w:pStyle w:val="1Einrckung"/>
        <w:ind w:left="0"/>
        <w:rPr>
          <w:lang w:val="ru-RU"/>
        </w:rPr>
      </w:pPr>
    </w:p>
    <w:p w14:paraId="27910200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Идентификатор</w:t>
      </w:r>
      <w:r w:rsidRPr="00770AAF">
        <w:rPr>
          <w:lang w:val="ru-RU"/>
        </w:rPr>
        <w:t xml:space="preserve"> </w:t>
      </w:r>
      <w:r w:rsidRPr="00D673DD">
        <w:rPr>
          <w:b/>
          <w:lang w:val="ru-RU"/>
        </w:rPr>
        <w:t>требования</w:t>
      </w:r>
      <w:r w:rsidRPr="00770AAF">
        <w:rPr>
          <w:lang w:val="ru-RU"/>
        </w:rPr>
        <w:t xml:space="preserve">: </w:t>
      </w:r>
      <w:r>
        <w:rPr>
          <w:lang w:val="ru-RU"/>
        </w:rPr>
        <w:t>П</w:t>
      </w:r>
      <w:r w:rsidRPr="00770AAF">
        <w:rPr>
          <w:lang w:val="ru-RU"/>
        </w:rPr>
        <w:t>-005</w:t>
      </w:r>
    </w:p>
    <w:p w14:paraId="01066EC1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Наименование</w:t>
      </w:r>
      <w:r w:rsidRPr="00770AAF">
        <w:rPr>
          <w:lang w:val="ru-RU"/>
        </w:rPr>
        <w:t>: Эффективная обработка данных</w:t>
      </w:r>
    </w:p>
    <w:p w14:paraId="6ED390CB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Описание</w:t>
      </w:r>
      <w:r w:rsidRPr="00770AAF">
        <w:rPr>
          <w:lang w:val="ru-RU"/>
        </w:rPr>
        <w:t>: Система должна быстро обрабатывать и анализировать большие объемы данных, чтобы предоставлять актуальную информацию и отчеты.</w:t>
      </w:r>
    </w:p>
    <w:p w14:paraId="45669BCE" w14:textId="77777777"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Приоритет</w:t>
      </w:r>
      <w:r w:rsidRPr="00770AAF">
        <w:rPr>
          <w:lang w:val="ru-RU"/>
        </w:rPr>
        <w:t>: 2</w:t>
      </w:r>
    </w:p>
    <w:p w14:paraId="0C740DF9" w14:textId="77777777" w:rsidR="00D673DD" w:rsidRPr="00D154C1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Риск</w:t>
      </w:r>
      <w:r>
        <w:rPr>
          <w:lang w:val="ru-RU"/>
        </w:rPr>
        <w:t>: Высокий (</w:t>
      </w:r>
      <w:r w:rsidRPr="00A06F39">
        <w:rPr>
          <w:b/>
          <w:bCs/>
          <w:lang w:val="ru-RU"/>
        </w:rPr>
        <w:t>В</w:t>
      </w:r>
      <w:r w:rsidRPr="00770AAF">
        <w:rPr>
          <w:lang w:val="ru-RU"/>
        </w:rPr>
        <w:t>)</w:t>
      </w:r>
    </w:p>
    <w:p w14:paraId="5B48BEA8" w14:textId="77777777" w:rsidR="00D673DD" w:rsidRPr="00D673DD" w:rsidRDefault="00D673DD" w:rsidP="00D673DD">
      <w:pPr>
        <w:pStyle w:val="1Einrckung"/>
        <w:rPr>
          <w:lang w:val="ru-RU"/>
        </w:rPr>
      </w:pPr>
    </w:p>
    <w:p w14:paraId="10C70B86" w14:textId="77777777" w:rsidR="00800793" w:rsidRPr="00800793" w:rsidRDefault="00800793" w:rsidP="00800793">
      <w:pPr>
        <w:pStyle w:val="1Einrckung"/>
        <w:rPr>
          <w:u w:val="single"/>
          <w:lang w:val="ru-RU"/>
        </w:rPr>
      </w:pPr>
    </w:p>
    <w:p w14:paraId="3F11DB03" w14:textId="77777777" w:rsidR="00E71BE8" w:rsidRDefault="00830844">
      <w:pPr>
        <w:pStyle w:val="2"/>
        <w:rPr>
          <w:lang w:val="ru-RU"/>
        </w:rPr>
      </w:pPr>
      <w:r>
        <w:rPr>
          <w:lang w:val="ru-RU"/>
        </w:rPr>
        <w:t>Ремонтопригодность</w:t>
      </w:r>
      <w:r w:rsidR="00420B99">
        <w:rPr>
          <w:lang w:val="ru-RU"/>
        </w:rPr>
        <w:br/>
      </w:r>
    </w:p>
    <w:p w14:paraId="2B0BD8EF" w14:textId="77777777" w:rsidR="00420B99" w:rsidRDefault="00420B99" w:rsidP="00420B99">
      <w:pPr>
        <w:pStyle w:val="1Einrckung"/>
        <w:ind w:left="0"/>
        <w:rPr>
          <w:lang w:val="ru-RU"/>
        </w:rPr>
      </w:pPr>
      <w:r w:rsidRPr="00D154C1">
        <w:rPr>
          <w:lang w:val="ru-RU"/>
        </w:rPr>
        <w:t>Система должна обеспечивать ремонтопригодность, позволяя обнаруживать и устранять неисправности. Ремонтопригодность включает в себя следующие аспекты:</w:t>
      </w:r>
    </w:p>
    <w:p w14:paraId="008E104F" w14:textId="77777777" w:rsidR="00420B99" w:rsidRDefault="00420B99" w:rsidP="00420B99">
      <w:pPr>
        <w:pStyle w:val="1Einrckung"/>
        <w:ind w:left="0"/>
        <w:rPr>
          <w:lang w:val="ru-RU"/>
        </w:rPr>
      </w:pPr>
    </w:p>
    <w:p w14:paraId="6514651D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Идентификатор</w:t>
      </w:r>
      <w:r w:rsidRPr="006E3439">
        <w:rPr>
          <w:lang w:val="ru-RU"/>
        </w:rPr>
        <w:t xml:space="preserve"> </w:t>
      </w:r>
      <w:r w:rsidRPr="00420B99">
        <w:rPr>
          <w:b/>
          <w:lang w:val="ru-RU"/>
        </w:rPr>
        <w:t>требования</w:t>
      </w:r>
      <w:r w:rsidRPr="006E3439">
        <w:rPr>
          <w:lang w:val="ru-RU"/>
        </w:rPr>
        <w:t xml:space="preserve">: </w:t>
      </w:r>
      <w:r>
        <w:rPr>
          <w:lang w:val="ru-RU"/>
        </w:rPr>
        <w:t>Р</w:t>
      </w:r>
      <w:r w:rsidRPr="006E3439">
        <w:rPr>
          <w:lang w:val="ru-RU"/>
        </w:rPr>
        <w:t>-001</w:t>
      </w:r>
    </w:p>
    <w:p w14:paraId="5A77EF23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Наименование</w:t>
      </w:r>
      <w:r w:rsidRPr="006E3439">
        <w:rPr>
          <w:lang w:val="ru-RU"/>
        </w:rPr>
        <w:t>: Диагностика и мониторинг</w:t>
      </w:r>
    </w:p>
    <w:p w14:paraId="461E02B5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Описание</w:t>
      </w:r>
      <w:r w:rsidRPr="006E3439">
        <w:rPr>
          <w:lang w:val="ru-RU"/>
        </w:rPr>
        <w:t>: Система должна предоставлять инструменты для диагностики и мониторинга ее состояния, чтобы оперативно обнаруживать потенциальные проблемы.</w:t>
      </w:r>
    </w:p>
    <w:p w14:paraId="085AB04D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Приоритет</w:t>
      </w:r>
      <w:r w:rsidRPr="006E3439">
        <w:rPr>
          <w:lang w:val="ru-RU"/>
        </w:rPr>
        <w:t>: 2</w:t>
      </w:r>
    </w:p>
    <w:p w14:paraId="1A2A2595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Риск</w:t>
      </w:r>
      <w:r w:rsidRPr="006E3439">
        <w:rPr>
          <w:lang w:val="ru-RU"/>
        </w:rPr>
        <w:t>: Средний (</w:t>
      </w:r>
      <w:r w:rsidRPr="00A06F39">
        <w:rPr>
          <w:b/>
          <w:bCs/>
          <w:lang w:val="ru-RU"/>
        </w:rPr>
        <w:t>С</w:t>
      </w:r>
      <w:r w:rsidRPr="006E3439">
        <w:rPr>
          <w:lang w:val="ru-RU"/>
        </w:rPr>
        <w:t>)</w:t>
      </w:r>
    </w:p>
    <w:p w14:paraId="5DF09407" w14:textId="77777777" w:rsidR="00420B99" w:rsidRPr="006E3439" w:rsidRDefault="00420B99" w:rsidP="00420B99">
      <w:pPr>
        <w:pStyle w:val="1Einrckung"/>
        <w:ind w:left="0"/>
        <w:rPr>
          <w:lang w:val="ru-RU"/>
        </w:rPr>
      </w:pPr>
    </w:p>
    <w:p w14:paraId="716BB4A5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Идентификатор</w:t>
      </w:r>
      <w:r w:rsidRPr="006E3439">
        <w:rPr>
          <w:lang w:val="ru-RU"/>
        </w:rPr>
        <w:t xml:space="preserve"> требования: </w:t>
      </w:r>
      <w:r>
        <w:rPr>
          <w:lang w:val="ru-RU"/>
        </w:rPr>
        <w:t>Р-002</w:t>
      </w:r>
    </w:p>
    <w:p w14:paraId="4BFE118E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Наименование</w:t>
      </w:r>
      <w:r w:rsidRPr="006E3439">
        <w:rPr>
          <w:lang w:val="ru-RU"/>
        </w:rPr>
        <w:t>: Документация и руководства по ремонту</w:t>
      </w:r>
    </w:p>
    <w:p w14:paraId="6CF458EA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Описание</w:t>
      </w:r>
      <w:r w:rsidRPr="006E3439">
        <w:rPr>
          <w:lang w:val="ru-RU"/>
        </w:rPr>
        <w:t>: Должны быть предоставлены подробные инструкции и руководства по ремонту и обслуживанию системы.</w:t>
      </w:r>
    </w:p>
    <w:p w14:paraId="7503EB29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Приоритет</w:t>
      </w:r>
      <w:r w:rsidRPr="006E3439">
        <w:rPr>
          <w:lang w:val="ru-RU"/>
        </w:rPr>
        <w:t>: 2</w:t>
      </w:r>
    </w:p>
    <w:p w14:paraId="3261824D" w14:textId="77777777"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Риск</w:t>
      </w:r>
      <w:r>
        <w:rPr>
          <w:lang w:val="ru-RU"/>
        </w:rPr>
        <w:t>: Средний (</w:t>
      </w:r>
      <w:r w:rsidRPr="00A06F39">
        <w:rPr>
          <w:b/>
          <w:bCs/>
          <w:lang w:val="ru-RU"/>
        </w:rPr>
        <w:t>С</w:t>
      </w:r>
      <w:r w:rsidRPr="006E3439">
        <w:rPr>
          <w:lang w:val="ru-RU"/>
        </w:rPr>
        <w:t>)</w:t>
      </w:r>
    </w:p>
    <w:p w14:paraId="61D087EE" w14:textId="77777777" w:rsidR="00420B99" w:rsidRPr="00420B99" w:rsidRDefault="00420B99" w:rsidP="00420B99">
      <w:pPr>
        <w:pStyle w:val="1Einrckung"/>
        <w:rPr>
          <w:lang w:val="ru-RU"/>
        </w:rPr>
      </w:pPr>
    </w:p>
    <w:p w14:paraId="17FBAC00" w14:textId="77777777" w:rsidR="00D07C26" w:rsidRDefault="00830844">
      <w:pPr>
        <w:pStyle w:val="2"/>
        <w:rPr>
          <w:lang w:val="ru-RU"/>
        </w:rPr>
      </w:pPr>
      <w:r>
        <w:rPr>
          <w:lang w:val="ru-RU"/>
        </w:rPr>
        <w:t>Ограничения проекта</w:t>
      </w:r>
      <w:r w:rsidR="00B5317A">
        <w:rPr>
          <w:lang w:val="ru-RU"/>
        </w:rPr>
        <w:br/>
      </w:r>
    </w:p>
    <w:p w14:paraId="2D023D1D" w14:textId="77777777" w:rsidR="00B5317A" w:rsidRPr="00B64B49" w:rsidRDefault="00B5317A" w:rsidP="00B5317A">
      <w:pPr>
        <w:pStyle w:val="1Einrckung"/>
        <w:ind w:left="0"/>
        <w:rPr>
          <w:lang w:val="ru-RU"/>
        </w:rPr>
      </w:pPr>
      <w:r w:rsidRPr="00B64B49">
        <w:rPr>
          <w:lang w:val="ru-RU"/>
        </w:rPr>
        <w:t>В ходе разработки и эксплуатации системы существуют ограничения, которые ограничивают ее функциональность, производительность и возможности. Ограничения проекта включают в себя следующие аспекты:</w:t>
      </w:r>
    </w:p>
    <w:p w14:paraId="49EF5574" w14:textId="77777777" w:rsidR="00B5317A" w:rsidRDefault="00B5317A" w:rsidP="00B5317A">
      <w:pPr>
        <w:pStyle w:val="1Einrckung"/>
        <w:ind w:left="0"/>
        <w:rPr>
          <w:lang w:val="ru-RU"/>
        </w:rPr>
      </w:pPr>
    </w:p>
    <w:p w14:paraId="7DAE2DC3" w14:textId="77777777" w:rsidR="00B5317A" w:rsidRPr="00700B63" w:rsidRDefault="00B5317A" w:rsidP="00B5317A">
      <w:pPr>
        <w:pStyle w:val="1Einrckung"/>
        <w:ind w:left="0"/>
        <w:rPr>
          <w:lang w:val="ru-RU"/>
        </w:rPr>
      </w:pPr>
    </w:p>
    <w:p w14:paraId="1E1E7DE4" w14:textId="77777777" w:rsidR="00B5317A" w:rsidRPr="00633578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ОП-00</w:t>
      </w:r>
      <w:r w:rsidRPr="00633578">
        <w:rPr>
          <w:lang w:val="ru-RU"/>
        </w:rPr>
        <w:t>1</w:t>
      </w:r>
    </w:p>
    <w:p w14:paraId="12D0449C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>: Временные ограничения</w:t>
      </w:r>
    </w:p>
    <w:p w14:paraId="5AE4D1AA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lastRenderedPageBreak/>
        <w:t>Описание</w:t>
      </w:r>
      <w:r w:rsidRPr="00700B63">
        <w:rPr>
          <w:lang w:val="ru-RU"/>
        </w:rPr>
        <w:t>: Существуют жесткие сроки поставки и внедрения системы, которые не могут быть нарушены. Разработка и внедрение системы должны быть завершены в установленные сроки.</w:t>
      </w:r>
    </w:p>
    <w:p w14:paraId="174C3B0E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1</w:t>
      </w:r>
    </w:p>
    <w:p w14:paraId="628248D2" w14:textId="77777777" w:rsidR="00B5317A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Критический (</w:t>
      </w:r>
      <w:r w:rsidRPr="00A06F39">
        <w:rPr>
          <w:b/>
          <w:bCs/>
          <w:lang w:val="ru-RU"/>
        </w:rPr>
        <w:t>К</w:t>
      </w:r>
      <w:r w:rsidRPr="00700B63">
        <w:rPr>
          <w:lang w:val="ru-RU"/>
        </w:rPr>
        <w:t>)</w:t>
      </w:r>
    </w:p>
    <w:p w14:paraId="3B309E18" w14:textId="77777777" w:rsidR="00B5317A" w:rsidRPr="00700B63" w:rsidRDefault="00B5317A" w:rsidP="00B5317A">
      <w:pPr>
        <w:pStyle w:val="1Einrckung"/>
        <w:ind w:left="0"/>
        <w:rPr>
          <w:lang w:val="ru-RU"/>
        </w:rPr>
      </w:pPr>
    </w:p>
    <w:p w14:paraId="532DD795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ОП-002</w:t>
      </w:r>
    </w:p>
    <w:p w14:paraId="20B4594E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>: Ограничения по ресурсам</w:t>
      </w:r>
    </w:p>
    <w:p w14:paraId="41D2C793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>: Необходимо учитывать ограничения по аппаратным и программным ресурсам, таким как доступная память, процессорное время и хранилище, при разработке и эксплуатации системы.</w:t>
      </w:r>
    </w:p>
    <w:p w14:paraId="4E3F1BC2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2</w:t>
      </w:r>
    </w:p>
    <w:p w14:paraId="6618B4A5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Средний (</w:t>
      </w:r>
      <w:r w:rsidRPr="00A06F39">
        <w:rPr>
          <w:b/>
          <w:bCs/>
          <w:lang w:val="ru-RU"/>
        </w:rPr>
        <w:t>С</w:t>
      </w:r>
      <w:r w:rsidRPr="00700B63">
        <w:rPr>
          <w:lang w:val="ru-RU"/>
        </w:rPr>
        <w:t>)</w:t>
      </w:r>
    </w:p>
    <w:p w14:paraId="5CD70F9B" w14:textId="77777777" w:rsidR="00B5317A" w:rsidRPr="00B5317A" w:rsidRDefault="00B5317A" w:rsidP="00B5317A">
      <w:pPr>
        <w:pStyle w:val="1Einrckung"/>
        <w:ind w:left="0"/>
        <w:rPr>
          <w:b/>
          <w:lang w:val="ru-RU"/>
        </w:rPr>
      </w:pPr>
    </w:p>
    <w:p w14:paraId="417E9C34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ОП-003</w:t>
      </w:r>
    </w:p>
    <w:p w14:paraId="313B4A23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>: Интеграционные ограничения</w:t>
      </w:r>
    </w:p>
    <w:p w14:paraId="4A97F2FC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>: Система может иметь ограничения в интеграции с другими системами или компонентами. Для успешной интеграции необходимо учесть данные ограничения.</w:t>
      </w:r>
    </w:p>
    <w:p w14:paraId="42519852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2</w:t>
      </w:r>
    </w:p>
    <w:p w14:paraId="4F4D5569" w14:textId="77777777" w:rsidR="00B5317A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Высокий (</w:t>
      </w:r>
      <w:r w:rsidRPr="00A06F39">
        <w:rPr>
          <w:b/>
          <w:bCs/>
          <w:lang w:val="ru-RU"/>
        </w:rPr>
        <w:t>В</w:t>
      </w:r>
      <w:r w:rsidRPr="00700B63">
        <w:rPr>
          <w:lang w:val="ru-RU"/>
        </w:rPr>
        <w:t>)</w:t>
      </w:r>
    </w:p>
    <w:p w14:paraId="64D26BE4" w14:textId="77777777" w:rsidR="00B5317A" w:rsidRPr="00700B63" w:rsidRDefault="00B5317A" w:rsidP="00B5317A">
      <w:pPr>
        <w:pStyle w:val="1Einrckung"/>
        <w:ind w:left="0"/>
        <w:rPr>
          <w:lang w:val="ru-RU"/>
        </w:rPr>
      </w:pPr>
    </w:p>
    <w:p w14:paraId="7782065B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ОП-004</w:t>
      </w:r>
    </w:p>
    <w:p w14:paraId="523ACCEA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>: Ограничения безопасности</w:t>
      </w:r>
    </w:p>
    <w:p w14:paraId="34D41097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>: Должны соблюдаться требования безопасности и конфиденциальности данных, установленные законодательством или политиками компании. Система должна соответствовать данным ограничениям безопасности.</w:t>
      </w:r>
    </w:p>
    <w:p w14:paraId="468D33B1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1</w:t>
      </w:r>
    </w:p>
    <w:p w14:paraId="3204E80A" w14:textId="77777777"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Критический (</w:t>
      </w:r>
      <w:r w:rsidRPr="00A06F39">
        <w:rPr>
          <w:b/>
          <w:bCs/>
          <w:lang w:val="ru-RU"/>
        </w:rPr>
        <w:t>К</w:t>
      </w:r>
      <w:r w:rsidRPr="00700B63">
        <w:rPr>
          <w:lang w:val="ru-RU"/>
        </w:rPr>
        <w:t>)</w:t>
      </w:r>
    </w:p>
    <w:p w14:paraId="0146A034" w14:textId="77777777" w:rsidR="00B5317A" w:rsidRPr="00B5317A" w:rsidRDefault="00B5317A" w:rsidP="00B5317A">
      <w:pPr>
        <w:pStyle w:val="1Einrckung"/>
        <w:rPr>
          <w:lang w:val="ru-RU"/>
        </w:rPr>
      </w:pPr>
    </w:p>
    <w:p w14:paraId="0D7C92D5" w14:textId="77777777" w:rsidR="00182459" w:rsidRPr="004E648C" w:rsidRDefault="00830844" w:rsidP="004E648C">
      <w:pPr>
        <w:pStyle w:val="2"/>
        <w:rPr>
          <w:lang w:val="ru-RU"/>
        </w:rPr>
      </w:pPr>
      <w:r>
        <w:rPr>
          <w:lang w:val="ru-RU"/>
        </w:rPr>
        <w:t>Интерфейсы</w:t>
      </w:r>
    </w:p>
    <w:p w14:paraId="7F19A1BC" w14:textId="77777777" w:rsidR="00182459" w:rsidRDefault="00182459" w:rsidP="00830844">
      <w:pPr>
        <w:pStyle w:val="1Einrckung"/>
        <w:rPr>
          <w:lang w:val="ru-RU"/>
        </w:rPr>
      </w:pPr>
    </w:p>
    <w:p w14:paraId="155EA305" w14:textId="77777777" w:rsidR="00E45D71" w:rsidRPr="00FA606A" w:rsidRDefault="00E45D71" w:rsidP="00E45D71">
      <w:pPr>
        <w:pStyle w:val="1Einrckung"/>
        <w:ind w:left="0"/>
        <w:rPr>
          <w:lang w:val="ru-RU"/>
        </w:rPr>
      </w:pPr>
      <w:r w:rsidRPr="00FA606A">
        <w:rPr>
          <w:lang w:val="ru-RU"/>
        </w:rPr>
        <w:t>Этот раздел определяет требования к интерфейсам, включая интерфейс пользователя, аппаратные интерфейсы, программные интерфейсы и интерфейсы коммуникаций.</w:t>
      </w:r>
    </w:p>
    <w:p w14:paraId="6AA0C078" w14:textId="77777777" w:rsidR="00830844" w:rsidRDefault="00CE0398" w:rsidP="00830844">
      <w:pPr>
        <w:pStyle w:val="1Einrckung"/>
        <w:rPr>
          <w:lang w:val="ru-RU"/>
        </w:rPr>
      </w:pPr>
      <w:r>
        <w:rPr>
          <w:lang w:val="ru-RU"/>
        </w:rPr>
        <w:t xml:space="preserve"> </w:t>
      </w:r>
    </w:p>
    <w:p w14:paraId="3404AAA3" w14:textId="77777777" w:rsidR="00CE0398" w:rsidRDefault="00CE0398" w:rsidP="00CE0398">
      <w:pPr>
        <w:pStyle w:val="3"/>
        <w:rPr>
          <w:lang w:val="ru-RU"/>
        </w:rPr>
      </w:pPr>
      <w:r>
        <w:rPr>
          <w:lang w:val="ru-RU"/>
        </w:rPr>
        <w:t>Интерфейс пользователя</w:t>
      </w:r>
    </w:p>
    <w:p w14:paraId="32131066" w14:textId="77777777" w:rsidR="00182459" w:rsidRDefault="00182459" w:rsidP="00182459">
      <w:pPr>
        <w:rPr>
          <w:lang w:val="ru-RU"/>
        </w:rPr>
      </w:pPr>
    </w:p>
    <w:p w14:paraId="2068E316" w14:textId="77777777" w:rsidR="00182459" w:rsidRPr="009728CE" w:rsidRDefault="00182459" w:rsidP="00182459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 w:rsidR="00334D26">
        <w:rPr>
          <w:lang w:val="ru-RU"/>
        </w:rPr>
        <w:t>ИП-001</w:t>
      </w:r>
    </w:p>
    <w:p w14:paraId="72DC8826" w14:textId="77777777" w:rsidR="00182459" w:rsidRPr="009728CE" w:rsidRDefault="00182459" w:rsidP="00182459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 xml:space="preserve">: </w:t>
      </w:r>
      <w:r>
        <w:rPr>
          <w:lang w:val="ru-RU"/>
        </w:rPr>
        <w:t>Интерфейс пользователя</w:t>
      </w:r>
    </w:p>
    <w:p w14:paraId="11600CBF" w14:textId="77777777" w:rsidR="00182459" w:rsidRDefault="00182459" w:rsidP="00182459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 xml:space="preserve">: </w:t>
      </w:r>
    </w:p>
    <w:p w14:paraId="2CD5C771" w14:textId="77777777" w:rsidR="00182459" w:rsidRDefault="00182459" w:rsidP="00182459">
      <w:pPr>
        <w:rPr>
          <w:lang w:val="ru-RU"/>
        </w:rPr>
      </w:pPr>
      <w:r w:rsidRPr="0070382F">
        <w:rPr>
          <w:lang w:val="ru-RU"/>
        </w:rPr>
        <w:t>Система должна предоставлять интуитивно понятный и привлекательный графический интерфейс пользователя (GUI), обеспечивая комфор</w:t>
      </w:r>
      <w:r>
        <w:rPr>
          <w:lang w:val="ru-RU"/>
        </w:rPr>
        <w:t xml:space="preserve">тное взаимодействие с системой. </w:t>
      </w:r>
    </w:p>
    <w:p w14:paraId="2050FB8A" w14:textId="77777777" w:rsidR="00182459" w:rsidRDefault="00182459" w:rsidP="00182459">
      <w:pPr>
        <w:rPr>
          <w:lang w:val="ru-RU"/>
        </w:rPr>
      </w:pPr>
      <w:r w:rsidRPr="0070382F">
        <w:rPr>
          <w:lang w:val="ru-RU"/>
        </w:rPr>
        <w:t>Интерфейс пользователя должен быть доступен на различных платформах, включая десктоп, мобильные устройства и веб-приложения, чтобы обеспечивать удобство использования дл</w:t>
      </w:r>
      <w:r>
        <w:rPr>
          <w:lang w:val="ru-RU"/>
        </w:rPr>
        <w:t xml:space="preserve">я всех категорий пользователей. </w:t>
      </w:r>
    </w:p>
    <w:p w14:paraId="5DCEAD88" w14:textId="77777777" w:rsidR="00182459" w:rsidRPr="009728CE" w:rsidRDefault="00182459" w:rsidP="00334D26">
      <w:pPr>
        <w:rPr>
          <w:lang w:val="ru-RU"/>
        </w:rPr>
      </w:pPr>
      <w:r w:rsidRPr="0070382F">
        <w:rPr>
          <w:lang w:val="ru-RU"/>
        </w:rPr>
        <w:t>Пользовательский интерфейс должен также предоставлять возможность настройки и персонализации внешнего вида и окружения в соответствии с предп</w:t>
      </w:r>
      <w:r>
        <w:rPr>
          <w:lang w:val="ru-RU"/>
        </w:rPr>
        <w:t>очтениями каждого пользователя.</w:t>
      </w:r>
    </w:p>
    <w:p w14:paraId="5CE4106C" w14:textId="77777777" w:rsidR="00182459" w:rsidRPr="009728CE" w:rsidRDefault="00182459" w:rsidP="00182459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>
        <w:rPr>
          <w:lang w:val="ru-RU"/>
        </w:rPr>
        <w:t>: 2</w:t>
      </w:r>
    </w:p>
    <w:p w14:paraId="3456ED28" w14:textId="77777777" w:rsidR="00182459" w:rsidRPr="009728CE" w:rsidRDefault="00182459" w:rsidP="00182459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>
        <w:rPr>
          <w:lang w:val="ru-RU"/>
        </w:rPr>
        <w:t>: Высокий</w:t>
      </w:r>
      <w:r w:rsidRPr="009728CE">
        <w:rPr>
          <w:lang w:val="ru-RU"/>
        </w:rPr>
        <w:t xml:space="preserve"> (</w:t>
      </w:r>
      <w:r w:rsidRPr="00A06F39">
        <w:rPr>
          <w:b/>
          <w:bCs/>
          <w:lang w:val="ru-RU"/>
        </w:rPr>
        <w:t>В</w:t>
      </w:r>
      <w:r w:rsidRPr="009728CE">
        <w:rPr>
          <w:lang w:val="ru-RU"/>
        </w:rPr>
        <w:t>)</w:t>
      </w:r>
    </w:p>
    <w:p w14:paraId="05D4DCEB" w14:textId="77777777" w:rsidR="00182459" w:rsidRDefault="00182459" w:rsidP="00182459">
      <w:pPr>
        <w:rPr>
          <w:lang w:val="ru-RU"/>
        </w:rPr>
      </w:pPr>
    </w:p>
    <w:p w14:paraId="522BDE7D" w14:textId="77777777" w:rsidR="00182459" w:rsidRPr="0070382F" w:rsidRDefault="00182459" w:rsidP="00182459">
      <w:pPr>
        <w:rPr>
          <w:lang w:val="ru-RU"/>
        </w:rPr>
      </w:pPr>
      <w:r w:rsidRPr="00182459">
        <w:rPr>
          <w:b/>
          <w:lang w:val="ru-RU"/>
        </w:rPr>
        <w:t>Идентификатор</w:t>
      </w:r>
      <w:r w:rsidRPr="0070382F">
        <w:rPr>
          <w:lang w:val="ru-RU"/>
        </w:rPr>
        <w:t xml:space="preserve"> </w:t>
      </w:r>
      <w:r w:rsidRPr="00182459">
        <w:rPr>
          <w:b/>
          <w:lang w:val="ru-RU"/>
        </w:rPr>
        <w:t>требования</w:t>
      </w:r>
      <w:r w:rsidRPr="0070382F">
        <w:rPr>
          <w:lang w:val="ru-RU"/>
        </w:rPr>
        <w:t xml:space="preserve">: </w:t>
      </w:r>
      <w:r>
        <w:rPr>
          <w:lang w:val="ru-RU"/>
        </w:rPr>
        <w:t>ИП</w:t>
      </w:r>
      <w:r w:rsidRPr="0070382F">
        <w:rPr>
          <w:lang w:val="ru-RU"/>
        </w:rPr>
        <w:t>-00</w:t>
      </w:r>
      <w:r w:rsidR="00334D26">
        <w:rPr>
          <w:lang w:val="ru-RU"/>
        </w:rPr>
        <w:t>2</w:t>
      </w:r>
    </w:p>
    <w:p w14:paraId="7803474F" w14:textId="77777777" w:rsidR="00182459" w:rsidRPr="0070382F" w:rsidRDefault="00182459" w:rsidP="00182459">
      <w:pPr>
        <w:rPr>
          <w:lang w:val="ru-RU"/>
        </w:rPr>
      </w:pPr>
      <w:r w:rsidRPr="00182459">
        <w:rPr>
          <w:b/>
          <w:lang w:val="ru-RU"/>
        </w:rPr>
        <w:t>Наименование</w:t>
      </w:r>
      <w:r w:rsidRPr="0070382F">
        <w:rPr>
          <w:lang w:val="ru-RU"/>
        </w:rPr>
        <w:t xml:space="preserve">: </w:t>
      </w:r>
      <w:r>
        <w:rPr>
          <w:lang w:val="ru-RU"/>
        </w:rPr>
        <w:t>Классификация и</w:t>
      </w:r>
      <w:r w:rsidRPr="0070382F">
        <w:rPr>
          <w:lang w:val="ru-RU"/>
        </w:rPr>
        <w:t>нтерфейс</w:t>
      </w:r>
      <w:r>
        <w:rPr>
          <w:lang w:val="ru-RU"/>
        </w:rPr>
        <w:t>ов</w:t>
      </w:r>
      <w:r w:rsidRPr="0070382F">
        <w:rPr>
          <w:lang w:val="ru-RU"/>
        </w:rPr>
        <w:t xml:space="preserve"> пользователя</w:t>
      </w:r>
    </w:p>
    <w:p w14:paraId="30D3A31A" w14:textId="77777777" w:rsidR="00182459" w:rsidRDefault="00182459" w:rsidP="00182459">
      <w:pPr>
        <w:rPr>
          <w:lang w:val="ru-RU"/>
        </w:rPr>
      </w:pPr>
      <w:r w:rsidRPr="00182459">
        <w:rPr>
          <w:b/>
          <w:lang w:val="ru-RU"/>
        </w:rPr>
        <w:t>Описание</w:t>
      </w:r>
      <w:r w:rsidRPr="0070382F">
        <w:rPr>
          <w:lang w:val="ru-RU"/>
        </w:rPr>
        <w:t xml:space="preserve">: </w:t>
      </w:r>
      <w:r>
        <w:rPr>
          <w:lang w:val="ru-RU"/>
        </w:rPr>
        <w:t>Интерфейс пользователя должен различаться по функционалу в зависимости от роли пользователя:</w:t>
      </w:r>
    </w:p>
    <w:p w14:paraId="4224EA99" w14:textId="77777777" w:rsidR="00182459" w:rsidRPr="007F4B07" w:rsidRDefault="00182459" w:rsidP="00182459">
      <w:pPr>
        <w:pStyle w:val="1Einrckung"/>
        <w:ind w:left="0"/>
        <w:jc w:val="both"/>
        <w:rPr>
          <w:lang w:val="ru-RU"/>
        </w:rPr>
      </w:pPr>
      <w:r w:rsidRPr="007F4B07">
        <w:rPr>
          <w:lang w:val="ru-RU"/>
        </w:rPr>
        <w:lastRenderedPageBreak/>
        <w:t>- Сервисные</w:t>
      </w:r>
      <w:r>
        <w:rPr>
          <w:lang w:val="ru-RU"/>
        </w:rPr>
        <w:t xml:space="preserve"> работники </w:t>
      </w:r>
      <w:r w:rsidRPr="007F4B07">
        <w:rPr>
          <w:lang w:val="ru-RU"/>
        </w:rPr>
        <w:t>компании</w:t>
      </w:r>
      <w:r>
        <w:rPr>
          <w:lang w:val="ru-RU"/>
        </w:rPr>
        <w:t xml:space="preserve">: </w:t>
      </w:r>
      <w:r w:rsidRPr="007F4B07">
        <w:rPr>
          <w:lang w:val="ru-RU"/>
        </w:rPr>
        <w:t>использова</w:t>
      </w:r>
      <w:r>
        <w:rPr>
          <w:lang w:val="ru-RU"/>
        </w:rPr>
        <w:t>ние</w:t>
      </w:r>
      <w:r w:rsidRPr="007F4B07">
        <w:rPr>
          <w:lang w:val="ru-RU"/>
        </w:rPr>
        <w:t xml:space="preserve"> систем</w:t>
      </w:r>
      <w:r>
        <w:rPr>
          <w:lang w:val="ru-RU"/>
        </w:rPr>
        <w:t>ы</w:t>
      </w:r>
      <w:r w:rsidRPr="007F4B07">
        <w:rPr>
          <w:lang w:val="ru-RU"/>
        </w:rPr>
        <w:t xml:space="preserve"> для приема, выполнения и отслеживания заявок на обслуживание.</w:t>
      </w:r>
    </w:p>
    <w:p w14:paraId="1D48B45E" w14:textId="77777777" w:rsidR="00182459" w:rsidRPr="007F4B07" w:rsidRDefault="00182459" w:rsidP="00182459">
      <w:pPr>
        <w:pStyle w:val="1Einrckung"/>
        <w:ind w:left="0"/>
        <w:jc w:val="both"/>
        <w:rPr>
          <w:lang w:val="ru-RU"/>
        </w:rPr>
      </w:pPr>
      <w:r w:rsidRPr="007F4B07">
        <w:rPr>
          <w:lang w:val="ru-RU"/>
        </w:rPr>
        <w:t xml:space="preserve">- </w:t>
      </w:r>
      <w:r>
        <w:rPr>
          <w:lang w:val="ru-RU"/>
        </w:rPr>
        <w:t xml:space="preserve">  </w:t>
      </w:r>
      <w:r w:rsidRPr="007F4B07">
        <w:rPr>
          <w:lang w:val="ru-RU"/>
        </w:rPr>
        <w:t>Администраторы системы</w:t>
      </w:r>
      <w:r>
        <w:rPr>
          <w:lang w:val="ru-RU"/>
        </w:rPr>
        <w:t>:</w:t>
      </w:r>
      <w:r w:rsidRPr="007F4B07">
        <w:rPr>
          <w:lang w:val="ru-RU"/>
        </w:rPr>
        <w:t xml:space="preserve"> настройк</w:t>
      </w:r>
      <w:r>
        <w:rPr>
          <w:lang w:val="ru-RU"/>
        </w:rPr>
        <w:t>а</w:t>
      </w:r>
      <w:r w:rsidRPr="007F4B07">
        <w:rPr>
          <w:lang w:val="ru-RU"/>
        </w:rPr>
        <w:t xml:space="preserve"> и управление доступами к системе.</w:t>
      </w:r>
    </w:p>
    <w:p w14:paraId="093C4A40" w14:textId="77777777" w:rsidR="00182459" w:rsidRDefault="00182459" w:rsidP="00182459">
      <w:pPr>
        <w:pStyle w:val="1Einrckung"/>
        <w:ind w:left="0"/>
        <w:jc w:val="both"/>
        <w:rPr>
          <w:lang w:val="ru-RU"/>
        </w:rPr>
      </w:pPr>
      <w:r w:rsidRPr="007F4B07">
        <w:rPr>
          <w:lang w:val="ru-RU"/>
        </w:rPr>
        <w:t xml:space="preserve">- </w:t>
      </w:r>
      <w:r>
        <w:rPr>
          <w:lang w:val="ru-RU"/>
        </w:rPr>
        <w:t>Обслуживающие сотрудники:</w:t>
      </w:r>
      <w:r w:rsidRPr="007F4B07">
        <w:rPr>
          <w:lang w:val="ru-RU"/>
        </w:rPr>
        <w:t xml:space="preserve"> </w:t>
      </w:r>
      <w:r w:rsidR="00334D26">
        <w:rPr>
          <w:lang w:val="ru-RU"/>
        </w:rPr>
        <w:t>Возможность брать заявки на выполнения работ и систему навигации для выполнения заявки.</w:t>
      </w:r>
    </w:p>
    <w:p w14:paraId="68F93364" w14:textId="20D8E46A" w:rsidR="004E648C" w:rsidRPr="004E648C" w:rsidRDefault="004E648C" w:rsidP="00182459">
      <w:pPr>
        <w:pStyle w:val="1Einrckung"/>
        <w:ind w:left="0"/>
        <w:jc w:val="both"/>
        <w:rPr>
          <w:lang w:val="ru-RU"/>
        </w:rPr>
      </w:pPr>
      <w:r>
        <w:rPr>
          <w:lang w:val="ru-RU"/>
        </w:rPr>
        <w:t>- Клиенты</w:t>
      </w:r>
      <w:r w:rsidRPr="004E648C">
        <w:rPr>
          <w:lang w:val="ru-RU"/>
        </w:rPr>
        <w:t xml:space="preserve">: </w:t>
      </w:r>
      <w:r>
        <w:rPr>
          <w:lang w:val="ru-RU"/>
        </w:rPr>
        <w:t>интерфейс</w:t>
      </w:r>
      <w:r w:rsidR="00581DA2">
        <w:rPr>
          <w:lang w:val="ru-RU"/>
        </w:rPr>
        <w:t>,</w:t>
      </w:r>
      <w:r>
        <w:rPr>
          <w:lang w:val="ru-RU"/>
        </w:rPr>
        <w:t xml:space="preserve"> описанный для пользователей</w:t>
      </w:r>
      <w:r w:rsidRPr="004E648C">
        <w:rPr>
          <w:lang w:val="ru-RU"/>
        </w:rPr>
        <w:t xml:space="preserve">: </w:t>
      </w:r>
      <w:r>
        <w:rPr>
          <w:lang w:val="ru-RU"/>
        </w:rPr>
        <w:t>см (2.2.1)</w:t>
      </w:r>
    </w:p>
    <w:p w14:paraId="3B3581BC" w14:textId="77777777" w:rsidR="00182459" w:rsidRPr="0070382F" w:rsidRDefault="00182459" w:rsidP="00182459">
      <w:pPr>
        <w:rPr>
          <w:lang w:val="ru-RU"/>
        </w:rPr>
      </w:pPr>
      <w:r w:rsidRPr="00182459">
        <w:rPr>
          <w:b/>
          <w:lang w:val="ru-RU"/>
        </w:rPr>
        <w:t>Приоритет</w:t>
      </w:r>
      <w:r>
        <w:rPr>
          <w:lang w:val="ru-RU"/>
        </w:rPr>
        <w:t>: 3</w:t>
      </w:r>
    </w:p>
    <w:p w14:paraId="0EBECD2F" w14:textId="77777777" w:rsidR="00182459" w:rsidRDefault="00182459" w:rsidP="00182459">
      <w:pPr>
        <w:rPr>
          <w:lang w:val="ru-RU"/>
        </w:rPr>
      </w:pPr>
      <w:r w:rsidRPr="00182459">
        <w:rPr>
          <w:b/>
          <w:lang w:val="ru-RU"/>
        </w:rPr>
        <w:t>Риск</w:t>
      </w:r>
      <w:r>
        <w:rPr>
          <w:lang w:val="ru-RU"/>
        </w:rPr>
        <w:t>: Средний (</w:t>
      </w:r>
      <w:r w:rsidRPr="00A06F39">
        <w:rPr>
          <w:b/>
          <w:bCs/>
          <w:lang w:val="ru-RU"/>
        </w:rPr>
        <w:t>С</w:t>
      </w:r>
      <w:r>
        <w:rPr>
          <w:lang w:val="ru-RU"/>
        </w:rPr>
        <w:t>)</w:t>
      </w:r>
    </w:p>
    <w:p w14:paraId="48D24D47" w14:textId="77777777" w:rsidR="00334D26" w:rsidRDefault="00334D26" w:rsidP="00182459">
      <w:pPr>
        <w:rPr>
          <w:lang w:val="ru-RU"/>
        </w:rPr>
      </w:pPr>
    </w:p>
    <w:p w14:paraId="46EB8864" w14:textId="77777777" w:rsidR="00334D26" w:rsidRPr="009728CE" w:rsidRDefault="00334D26" w:rsidP="00334D26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ИП-003</w:t>
      </w:r>
    </w:p>
    <w:p w14:paraId="54DC37DF" w14:textId="77777777" w:rsidR="00334D26" w:rsidRPr="009728CE" w:rsidRDefault="00334D26" w:rsidP="00334D26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 xml:space="preserve">: </w:t>
      </w:r>
      <w:r>
        <w:rPr>
          <w:lang w:val="ru-RU"/>
        </w:rPr>
        <w:t>Требования к карте</w:t>
      </w:r>
    </w:p>
    <w:p w14:paraId="1F585429" w14:textId="77777777" w:rsidR="00334D26" w:rsidRDefault="00334D26" w:rsidP="00334D26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 xml:space="preserve">: </w:t>
      </w:r>
    </w:p>
    <w:p w14:paraId="1AA15CD3" w14:textId="77777777" w:rsidR="00334D26" w:rsidRPr="00334D26" w:rsidRDefault="00334D26" w:rsidP="00334D26">
      <w:pPr>
        <w:rPr>
          <w:lang w:val="ru-RU"/>
        </w:rPr>
      </w:pPr>
      <w:r>
        <w:rPr>
          <w:lang w:val="ru-RU"/>
        </w:rPr>
        <w:t>Карта пользователя должна</w:t>
      </w:r>
      <w:r w:rsidRPr="00334D26">
        <w:rPr>
          <w:lang w:val="ru-RU"/>
        </w:rPr>
        <w:t>:</w:t>
      </w:r>
    </w:p>
    <w:p w14:paraId="3B72B969" w14:textId="77777777" w:rsidR="00334D26" w:rsidRPr="00334D26" w:rsidRDefault="00334D26" w:rsidP="00334D26">
      <w:pPr>
        <w:pStyle w:val="1Einrckung"/>
        <w:ind w:left="0"/>
        <w:rPr>
          <w:szCs w:val="22"/>
          <w:lang w:val="ru-RU"/>
        </w:rPr>
      </w:pPr>
      <w:r>
        <w:rPr>
          <w:szCs w:val="22"/>
          <w:lang w:val="ru-RU"/>
        </w:rPr>
        <w:t>1</w:t>
      </w:r>
      <w:r w:rsidRPr="00334D26">
        <w:rPr>
          <w:szCs w:val="22"/>
          <w:lang w:val="ru-RU"/>
        </w:rPr>
        <w:t xml:space="preserve">) </w:t>
      </w:r>
      <w:r>
        <w:rPr>
          <w:szCs w:val="22"/>
          <w:lang w:val="ru-RU"/>
        </w:rPr>
        <w:t>Корректно отображать</w:t>
      </w:r>
      <w:r w:rsidRPr="00334D26">
        <w:rPr>
          <w:szCs w:val="22"/>
          <w:lang w:val="ru-RU"/>
        </w:rPr>
        <w:t xml:space="preserve"> местоположения пользователя</w:t>
      </w:r>
      <w:r>
        <w:rPr>
          <w:szCs w:val="22"/>
          <w:lang w:val="ru-RU"/>
        </w:rPr>
        <w:t xml:space="preserve"> мобильного устройства</w:t>
      </w:r>
      <w:r w:rsidRPr="00334D26">
        <w:rPr>
          <w:szCs w:val="22"/>
          <w:lang w:val="ru-RU"/>
        </w:rPr>
        <w:t>.</w:t>
      </w:r>
    </w:p>
    <w:p w14:paraId="3B3FB1CF" w14:textId="77777777" w:rsidR="00334D26" w:rsidRPr="00334D26" w:rsidRDefault="00334D26" w:rsidP="00334D26">
      <w:pPr>
        <w:pStyle w:val="1Einrckung"/>
        <w:ind w:left="0"/>
        <w:rPr>
          <w:szCs w:val="22"/>
          <w:lang w:val="ru-RU"/>
        </w:rPr>
      </w:pPr>
      <w:r>
        <w:rPr>
          <w:szCs w:val="22"/>
          <w:lang w:val="ru-RU"/>
        </w:rPr>
        <w:t>2) Корректно отображать местоположение свободных самокатов</w:t>
      </w:r>
      <w:r w:rsidRPr="00334D26">
        <w:rPr>
          <w:szCs w:val="22"/>
          <w:lang w:val="ru-RU"/>
        </w:rPr>
        <w:t>,</w:t>
      </w:r>
      <w:r>
        <w:rPr>
          <w:szCs w:val="22"/>
          <w:lang w:val="ru-RU"/>
        </w:rPr>
        <w:t xml:space="preserve"> а также уровень заряда батареи самокатов</w:t>
      </w:r>
      <w:r w:rsidRPr="00334D26">
        <w:rPr>
          <w:szCs w:val="22"/>
          <w:lang w:val="ru-RU"/>
        </w:rPr>
        <w:t>.</w:t>
      </w:r>
    </w:p>
    <w:p w14:paraId="159522AD" w14:textId="77777777" w:rsidR="00334D26" w:rsidRDefault="00334D26" w:rsidP="00334D26">
      <w:pPr>
        <w:pStyle w:val="1Einrckung"/>
        <w:ind w:left="0"/>
        <w:rPr>
          <w:szCs w:val="22"/>
          <w:lang w:val="ru-RU"/>
        </w:rPr>
      </w:pPr>
      <w:r>
        <w:rPr>
          <w:szCs w:val="22"/>
          <w:lang w:val="ru-RU"/>
        </w:rPr>
        <w:t>3</w:t>
      </w:r>
      <w:r w:rsidRPr="00334D26">
        <w:rPr>
          <w:szCs w:val="22"/>
          <w:lang w:val="ru-RU"/>
        </w:rPr>
        <w:t xml:space="preserve">) </w:t>
      </w:r>
      <w:r>
        <w:rPr>
          <w:szCs w:val="22"/>
          <w:lang w:val="ru-RU"/>
        </w:rPr>
        <w:t>Корректно отображать</w:t>
      </w:r>
      <w:r w:rsidRPr="00334D26">
        <w:rPr>
          <w:szCs w:val="22"/>
          <w:lang w:val="ru-RU"/>
        </w:rPr>
        <w:t xml:space="preserve"> зон</w:t>
      </w:r>
      <w:r>
        <w:rPr>
          <w:szCs w:val="22"/>
          <w:lang w:val="ru-RU"/>
        </w:rPr>
        <w:t>ы</w:t>
      </w:r>
      <w:r w:rsidRPr="00334D26">
        <w:rPr>
          <w:szCs w:val="22"/>
          <w:lang w:val="ru-RU"/>
        </w:rPr>
        <w:t>, в которых можно сдать самокат.</w:t>
      </w:r>
    </w:p>
    <w:p w14:paraId="155FFD79" w14:textId="47C0C8A8" w:rsidR="00334D26" w:rsidRPr="004E648C" w:rsidRDefault="00334D26" w:rsidP="004E648C">
      <w:pPr>
        <w:pStyle w:val="1Einrckung"/>
        <w:ind w:left="0"/>
        <w:rPr>
          <w:szCs w:val="22"/>
          <w:lang w:val="ru-RU"/>
        </w:rPr>
      </w:pPr>
      <w:r>
        <w:rPr>
          <w:szCs w:val="22"/>
          <w:lang w:val="ru-RU"/>
        </w:rPr>
        <w:t>Карты работников должны</w:t>
      </w:r>
      <w:r w:rsidRPr="00334D26">
        <w:rPr>
          <w:szCs w:val="22"/>
          <w:lang w:val="ru-RU"/>
        </w:rPr>
        <w:t>:</w:t>
      </w:r>
      <w:r w:rsidRPr="00334D26">
        <w:rPr>
          <w:szCs w:val="22"/>
          <w:lang w:val="ru-RU"/>
        </w:rPr>
        <w:br/>
        <w:t xml:space="preserve">1) </w:t>
      </w:r>
      <w:r>
        <w:rPr>
          <w:szCs w:val="22"/>
          <w:lang w:val="ru-RU"/>
        </w:rPr>
        <w:t>Иметь весь функционал из карты доступной пользователям</w:t>
      </w:r>
      <w:r>
        <w:rPr>
          <w:szCs w:val="22"/>
          <w:lang w:val="ru-RU"/>
        </w:rPr>
        <w:br/>
        <w:t>2) Возможность составлять маршрут по текущему заказу – Место откуда взять батарею замены, Место куда доставить заменённую батарею и маршрут от текущего положения работника к ним (</w:t>
      </w:r>
      <w:r w:rsidR="00581DA2">
        <w:rPr>
          <w:szCs w:val="22"/>
          <w:lang w:val="ru-RU"/>
        </w:rPr>
        <w:t>д</w:t>
      </w:r>
      <w:r>
        <w:rPr>
          <w:szCs w:val="22"/>
          <w:lang w:val="ru-RU"/>
        </w:rPr>
        <w:t>ля обсуживающих работников)</w:t>
      </w:r>
    </w:p>
    <w:p w14:paraId="1E8BCE65" w14:textId="77777777" w:rsidR="00334D26" w:rsidRPr="009728CE" w:rsidRDefault="00334D26" w:rsidP="00334D26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="004E648C">
        <w:rPr>
          <w:lang w:val="ru-RU"/>
        </w:rPr>
        <w:t>: 1</w:t>
      </w:r>
    </w:p>
    <w:p w14:paraId="7479BE72" w14:textId="77777777" w:rsidR="00830844" w:rsidRDefault="00334D26" w:rsidP="004E648C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>
        <w:rPr>
          <w:lang w:val="ru-RU"/>
        </w:rPr>
        <w:t xml:space="preserve">: </w:t>
      </w:r>
      <w:r w:rsidR="004E648C">
        <w:rPr>
          <w:lang w:val="ru-RU"/>
        </w:rPr>
        <w:t>Критический</w:t>
      </w:r>
      <w:r w:rsidRPr="009728CE">
        <w:rPr>
          <w:lang w:val="ru-RU"/>
        </w:rPr>
        <w:t xml:space="preserve"> (</w:t>
      </w:r>
      <w:r w:rsidR="004E648C" w:rsidRPr="00A06F39">
        <w:rPr>
          <w:b/>
          <w:bCs/>
          <w:lang w:val="ru-RU"/>
        </w:rPr>
        <w:t>К</w:t>
      </w:r>
      <w:r w:rsidRPr="009728CE">
        <w:rPr>
          <w:lang w:val="ru-RU"/>
        </w:rPr>
        <w:t>)</w:t>
      </w:r>
    </w:p>
    <w:p w14:paraId="7D8C1FBC" w14:textId="77777777" w:rsidR="00830844" w:rsidRDefault="00830844" w:rsidP="00B01682">
      <w:pPr>
        <w:pStyle w:val="1Einrckung"/>
        <w:ind w:left="0"/>
        <w:rPr>
          <w:lang w:val="ru-RU"/>
        </w:rPr>
      </w:pPr>
    </w:p>
    <w:p w14:paraId="52392452" w14:textId="43FD12B0" w:rsidR="00E72BB0" w:rsidRDefault="00E72BB0">
      <w:pPr>
        <w:pStyle w:val="3"/>
      </w:pPr>
      <w:bookmarkStart w:id="31" w:name="_Toc148618910"/>
      <w:r>
        <w:rPr>
          <w:lang w:val="ru-RU"/>
        </w:rPr>
        <w:t>Интерфейс Работника</w:t>
      </w:r>
    </w:p>
    <w:p w14:paraId="5EC2C858" w14:textId="697ADAAA" w:rsidR="00E72BB0" w:rsidRDefault="00E72BB0" w:rsidP="00E72BB0">
      <w:pPr>
        <w:pStyle w:val="4"/>
        <w:rPr>
          <w:lang w:val="ru-RU"/>
        </w:rPr>
      </w:pPr>
      <w:r>
        <w:rPr>
          <w:lang w:val="ru-RU"/>
        </w:rPr>
        <w:t>Интерфейс администратора</w:t>
      </w:r>
    </w:p>
    <w:p w14:paraId="5431B581" w14:textId="092CBB54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ИП-АДМ-001</w:t>
      </w:r>
    </w:p>
    <w:p w14:paraId="120CF9E5" w14:textId="2C26CA6D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 xml:space="preserve">: </w:t>
      </w:r>
      <w:r>
        <w:rPr>
          <w:lang w:val="ru-RU"/>
        </w:rPr>
        <w:t>Интерфейс администратора</w:t>
      </w:r>
    </w:p>
    <w:p w14:paraId="16DB8C7A" w14:textId="12596946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 xml:space="preserve">: </w:t>
      </w:r>
      <w:r>
        <w:rPr>
          <w:lang w:val="ru-RU"/>
        </w:rPr>
        <w:t xml:space="preserve">Система должна предоставлять удобный интерфейс администратору и обеспечивать </w:t>
      </w:r>
      <w:proofErr w:type="gramStart"/>
      <w:r>
        <w:rPr>
          <w:lang w:val="ru-RU"/>
        </w:rPr>
        <w:t>функции</w:t>
      </w:r>
      <w:proofErr w:type="gramEnd"/>
      <w:r>
        <w:rPr>
          <w:lang w:val="ru-RU"/>
        </w:rPr>
        <w:t xml:space="preserve"> изложенные в функциональных требованиях роли администратора</w:t>
      </w:r>
    </w:p>
    <w:p w14:paraId="7FA8E654" w14:textId="77777777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1</w:t>
      </w:r>
    </w:p>
    <w:p w14:paraId="0D9925B2" w14:textId="3834FB2F" w:rsidR="00FA7DD8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Критический (</w:t>
      </w:r>
      <w:r w:rsidRPr="00A06F39">
        <w:rPr>
          <w:b/>
          <w:bCs/>
          <w:lang w:val="ru-RU"/>
        </w:rPr>
        <w:t>К</w:t>
      </w:r>
      <w:r w:rsidRPr="00700B63">
        <w:rPr>
          <w:lang w:val="ru-RU"/>
        </w:rPr>
        <w:t>)</w:t>
      </w:r>
    </w:p>
    <w:p w14:paraId="63951DBA" w14:textId="6BE921D8" w:rsidR="00FA7DD8" w:rsidRDefault="00FA7DD8" w:rsidP="00FA7DD8">
      <w:pPr>
        <w:pStyle w:val="1Einrckung"/>
        <w:ind w:left="0"/>
        <w:rPr>
          <w:lang w:val="ru-RU"/>
        </w:rPr>
      </w:pPr>
    </w:p>
    <w:p w14:paraId="69C4409F" w14:textId="589D154B" w:rsidR="00FA7DD8" w:rsidRDefault="00FA7DD8" w:rsidP="00FA7DD8">
      <w:pPr>
        <w:pStyle w:val="4"/>
        <w:rPr>
          <w:lang w:val="ru-RU"/>
        </w:rPr>
      </w:pPr>
      <w:r>
        <w:rPr>
          <w:lang w:val="ru-RU"/>
        </w:rPr>
        <w:t>Интерфейс сервисного работника</w:t>
      </w:r>
    </w:p>
    <w:p w14:paraId="25B1F001" w14:textId="4D2B6AB7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ИП-СР-001</w:t>
      </w:r>
    </w:p>
    <w:p w14:paraId="36510EB6" w14:textId="77777777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 xml:space="preserve">: </w:t>
      </w:r>
      <w:r>
        <w:rPr>
          <w:lang w:val="ru-RU"/>
        </w:rPr>
        <w:t>Интерфейс администратора</w:t>
      </w:r>
    </w:p>
    <w:p w14:paraId="5EAE265F" w14:textId="0F3C74B7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 xml:space="preserve">: </w:t>
      </w:r>
      <w:r>
        <w:rPr>
          <w:lang w:val="ru-RU"/>
        </w:rPr>
        <w:t xml:space="preserve">Система должна предоставлять удобный интерфейс сервисного работника и обеспечивать </w:t>
      </w:r>
      <w:proofErr w:type="gramStart"/>
      <w:r>
        <w:rPr>
          <w:lang w:val="ru-RU"/>
        </w:rPr>
        <w:t>функции</w:t>
      </w:r>
      <w:proofErr w:type="gramEnd"/>
      <w:r>
        <w:rPr>
          <w:lang w:val="ru-RU"/>
        </w:rPr>
        <w:t xml:space="preserve"> изложенные в функциональных требованиях роли сервисного работника</w:t>
      </w:r>
    </w:p>
    <w:p w14:paraId="5A02E493" w14:textId="77777777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1</w:t>
      </w:r>
    </w:p>
    <w:p w14:paraId="3C07C1FB" w14:textId="77777777" w:rsidR="00FA7DD8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Критический (</w:t>
      </w:r>
      <w:r w:rsidRPr="00A06F39">
        <w:rPr>
          <w:b/>
          <w:bCs/>
          <w:lang w:val="ru-RU"/>
        </w:rPr>
        <w:t>К</w:t>
      </w:r>
      <w:r w:rsidRPr="00700B63">
        <w:rPr>
          <w:lang w:val="ru-RU"/>
        </w:rPr>
        <w:t>)</w:t>
      </w:r>
    </w:p>
    <w:p w14:paraId="1D46CEA4" w14:textId="77777777" w:rsidR="00FA7DD8" w:rsidRPr="00FA7DD8" w:rsidRDefault="00FA7DD8" w:rsidP="00FA7DD8">
      <w:pPr>
        <w:rPr>
          <w:lang w:val="ru-RU"/>
        </w:rPr>
      </w:pPr>
    </w:p>
    <w:p w14:paraId="1793FD13" w14:textId="77777777" w:rsidR="00FA7DD8" w:rsidRDefault="00FA7DD8" w:rsidP="00FA7DD8">
      <w:pPr>
        <w:pStyle w:val="1Einrckung"/>
        <w:ind w:left="0"/>
        <w:rPr>
          <w:lang w:val="ru-RU"/>
        </w:rPr>
      </w:pPr>
    </w:p>
    <w:p w14:paraId="33657063" w14:textId="77777777" w:rsidR="00FA7DD8" w:rsidRDefault="00FA7DD8" w:rsidP="00FA7DD8">
      <w:pPr>
        <w:pStyle w:val="1Einrckung"/>
        <w:ind w:left="0"/>
        <w:rPr>
          <w:lang w:val="ru-RU"/>
        </w:rPr>
      </w:pPr>
    </w:p>
    <w:p w14:paraId="2923A717" w14:textId="2C114EAA" w:rsidR="00FA7DD8" w:rsidRDefault="00FA7DD8" w:rsidP="00FA7DD8">
      <w:pPr>
        <w:pStyle w:val="4"/>
        <w:rPr>
          <w:lang w:val="ru-RU"/>
        </w:rPr>
      </w:pPr>
      <w:proofErr w:type="gramStart"/>
      <w:r>
        <w:rPr>
          <w:lang w:val="ru-RU"/>
        </w:rPr>
        <w:t>Интерфейс  обслуживающего</w:t>
      </w:r>
      <w:proofErr w:type="gramEnd"/>
      <w:r>
        <w:rPr>
          <w:lang w:val="ru-RU"/>
        </w:rPr>
        <w:t xml:space="preserve"> работника</w:t>
      </w:r>
    </w:p>
    <w:p w14:paraId="549CD8D3" w14:textId="23D0F365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ИП-ОР-001</w:t>
      </w:r>
    </w:p>
    <w:p w14:paraId="20370613" w14:textId="77777777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 xml:space="preserve">: </w:t>
      </w:r>
      <w:r>
        <w:rPr>
          <w:lang w:val="ru-RU"/>
        </w:rPr>
        <w:t>Интерфейс администратора</w:t>
      </w:r>
    </w:p>
    <w:p w14:paraId="79F0BE32" w14:textId="14CA8B23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 xml:space="preserve">: </w:t>
      </w:r>
      <w:r>
        <w:rPr>
          <w:lang w:val="ru-RU"/>
        </w:rPr>
        <w:t xml:space="preserve">Система должна предоставлять удобный интерфейс обслуживающего работника и обеспечивать </w:t>
      </w:r>
      <w:proofErr w:type="gramStart"/>
      <w:r>
        <w:rPr>
          <w:lang w:val="ru-RU"/>
        </w:rPr>
        <w:t>функции</w:t>
      </w:r>
      <w:proofErr w:type="gramEnd"/>
      <w:r>
        <w:rPr>
          <w:lang w:val="ru-RU"/>
        </w:rPr>
        <w:t xml:space="preserve"> изложенные в функциональных требованиях роли обслуживающего работника</w:t>
      </w:r>
    </w:p>
    <w:p w14:paraId="23BD8651" w14:textId="77777777" w:rsidR="00FA7DD8" w:rsidRPr="00700B63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1</w:t>
      </w:r>
    </w:p>
    <w:p w14:paraId="38D69889" w14:textId="77777777" w:rsidR="00FA7DD8" w:rsidRDefault="00FA7DD8" w:rsidP="00FA7DD8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lastRenderedPageBreak/>
        <w:t>Риск</w:t>
      </w:r>
      <w:r>
        <w:rPr>
          <w:lang w:val="ru-RU"/>
        </w:rPr>
        <w:t>: Критический (</w:t>
      </w:r>
      <w:r w:rsidRPr="00A06F39">
        <w:rPr>
          <w:b/>
          <w:bCs/>
          <w:lang w:val="ru-RU"/>
        </w:rPr>
        <w:t>К</w:t>
      </w:r>
      <w:r w:rsidRPr="00700B63">
        <w:rPr>
          <w:lang w:val="ru-RU"/>
        </w:rPr>
        <w:t>)</w:t>
      </w:r>
    </w:p>
    <w:p w14:paraId="21D100EF" w14:textId="77777777" w:rsidR="00FA7DD8" w:rsidRPr="00FA7DD8" w:rsidRDefault="00FA7DD8" w:rsidP="00FA7DD8">
      <w:pPr>
        <w:pStyle w:val="1Einrckung"/>
        <w:ind w:left="0"/>
        <w:rPr>
          <w:lang w:val="ru-RU"/>
        </w:rPr>
      </w:pPr>
    </w:p>
    <w:p w14:paraId="03AA671C" w14:textId="58D900FD" w:rsidR="00B01682" w:rsidRDefault="00B01682" w:rsidP="00B01682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r>
        <w:rPr>
          <w:lang w:val="ru-RU"/>
        </w:rPr>
        <w:t>Требования лицензирования</w:t>
      </w:r>
      <w:bookmarkEnd w:id="31"/>
    </w:p>
    <w:p w14:paraId="3B4261BB" w14:textId="77777777" w:rsidR="00830844" w:rsidRDefault="00830844" w:rsidP="00830844">
      <w:pPr>
        <w:pStyle w:val="1Einrckung"/>
        <w:ind w:left="0"/>
        <w:rPr>
          <w:lang w:val="ru-RU"/>
        </w:rPr>
      </w:pPr>
    </w:p>
    <w:p w14:paraId="7CAC247D" w14:textId="77777777" w:rsidR="00E45D71" w:rsidRPr="003968C2" w:rsidRDefault="00E45D71" w:rsidP="00E45D71">
      <w:pPr>
        <w:pStyle w:val="1Einrckung"/>
        <w:ind w:left="0"/>
        <w:rPr>
          <w:lang w:val="ru-RU"/>
        </w:rPr>
      </w:pPr>
      <w:r w:rsidRPr="003968C2">
        <w:rPr>
          <w:lang w:val="ru-RU"/>
        </w:rPr>
        <w:t>Система должна соответствовать следующим требованиям в области лицензирования:</w:t>
      </w:r>
    </w:p>
    <w:p w14:paraId="7300BC47" w14:textId="77777777" w:rsidR="00E45D71" w:rsidRPr="003968C2" w:rsidRDefault="00E45D71" w:rsidP="00E45D71">
      <w:pPr>
        <w:pStyle w:val="1Einrckung"/>
        <w:rPr>
          <w:lang w:val="ru-RU"/>
        </w:rPr>
      </w:pPr>
    </w:p>
    <w:p w14:paraId="7E43ED25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-001</w:t>
      </w:r>
    </w:p>
    <w:p w14:paraId="0EEDA04D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Соблюдение законодательства и лицензионных соглашений</w:t>
      </w:r>
    </w:p>
    <w:p w14:paraId="4D2B6730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 xml:space="preserve">: Система должна строго соответствовать применимым законам и лицензионным соглашениям, регулирующим лицензирование программного обеспечения. </w:t>
      </w:r>
    </w:p>
    <w:p w14:paraId="152285A4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1</w:t>
      </w:r>
    </w:p>
    <w:p w14:paraId="686D98F3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Критический (</w:t>
      </w:r>
      <w:r w:rsidRPr="00A06F39">
        <w:rPr>
          <w:b/>
          <w:bCs/>
          <w:lang w:val="ru-RU"/>
        </w:rPr>
        <w:t>К</w:t>
      </w:r>
      <w:r w:rsidRPr="009728CE">
        <w:rPr>
          <w:lang w:val="ru-RU"/>
        </w:rPr>
        <w:t>)</w:t>
      </w:r>
    </w:p>
    <w:p w14:paraId="4F91A135" w14:textId="77777777" w:rsidR="00E45D71" w:rsidRPr="009728CE" w:rsidRDefault="00E45D71" w:rsidP="00E45D71">
      <w:pPr>
        <w:pStyle w:val="1Einrckung"/>
        <w:ind w:left="0"/>
        <w:rPr>
          <w:lang w:val="ru-RU"/>
        </w:rPr>
      </w:pPr>
    </w:p>
    <w:p w14:paraId="20E23C8E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-002</w:t>
      </w:r>
    </w:p>
    <w:p w14:paraId="2239E64F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Правила использования и условия лицензирования</w:t>
      </w:r>
    </w:p>
    <w:p w14:paraId="22452C8F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>: Пользователям системы должны предоставляться четкие правила использования, ограничения и условия лицензирования. Это включает в себя информацию о том, какие действия допустимы, а какие запрещены в рамках лицензии.</w:t>
      </w:r>
    </w:p>
    <w:p w14:paraId="52CB24D8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2</w:t>
      </w:r>
    </w:p>
    <w:p w14:paraId="56514377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Средний (</w:t>
      </w:r>
      <w:r w:rsidRPr="00A06F39">
        <w:rPr>
          <w:b/>
          <w:bCs/>
          <w:lang w:val="ru-RU"/>
        </w:rPr>
        <w:t>С</w:t>
      </w:r>
      <w:r w:rsidRPr="009728CE">
        <w:rPr>
          <w:lang w:val="ru-RU"/>
        </w:rPr>
        <w:t>)</w:t>
      </w:r>
    </w:p>
    <w:p w14:paraId="069613A3" w14:textId="77777777" w:rsidR="00E45D71" w:rsidRPr="00E45D71" w:rsidRDefault="00E45D71" w:rsidP="00E45D71">
      <w:pPr>
        <w:pStyle w:val="1Einrckung"/>
        <w:ind w:left="0"/>
        <w:rPr>
          <w:b/>
          <w:lang w:val="ru-RU"/>
        </w:rPr>
      </w:pPr>
    </w:p>
    <w:p w14:paraId="467BFACE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-003</w:t>
      </w:r>
    </w:p>
    <w:p w14:paraId="1D517938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Механизмы проверки и управления лицензиями</w:t>
      </w:r>
    </w:p>
    <w:p w14:paraId="59A41EA7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>: Система должна обеспечивать механизмы проверки и управления лицензиями, включая аутентификацию пользователей, выдачу, восстановление и отзыв лицензий, а также мониторинг и учет использования лицензий.</w:t>
      </w:r>
    </w:p>
    <w:p w14:paraId="0838C72F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1</w:t>
      </w:r>
    </w:p>
    <w:p w14:paraId="053E19BD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Высокий (</w:t>
      </w:r>
      <w:r w:rsidRPr="00A06F39">
        <w:rPr>
          <w:b/>
          <w:bCs/>
          <w:lang w:val="ru-RU"/>
        </w:rPr>
        <w:t>В</w:t>
      </w:r>
      <w:r w:rsidRPr="009728CE">
        <w:rPr>
          <w:lang w:val="ru-RU"/>
        </w:rPr>
        <w:t>)</w:t>
      </w:r>
    </w:p>
    <w:p w14:paraId="3A6E1BF6" w14:textId="77777777" w:rsidR="00E45D71" w:rsidRPr="009728CE" w:rsidRDefault="00E45D71" w:rsidP="00E45D71">
      <w:pPr>
        <w:pStyle w:val="1Einrckung"/>
        <w:ind w:left="0"/>
        <w:rPr>
          <w:lang w:val="ru-RU"/>
        </w:rPr>
      </w:pPr>
    </w:p>
    <w:p w14:paraId="2D337DF7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-004</w:t>
      </w:r>
    </w:p>
    <w:p w14:paraId="2B743F27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Защита данных при работе с лицензиями</w:t>
      </w:r>
    </w:p>
    <w:p w14:paraId="25A78D84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 xml:space="preserve">: Должны соблюдаться требования конфиденциальности и защиты </w:t>
      </w:r>
      <w:r>
        <w:rPr>
          <w:lang w:val="ru-RU"/>
        </w:rPr>
        <w:t>данных при работе с лицензиями.</w:t>
      </w:r>
    </w:p>
    <w:p w14:paraId="27ECCC55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2</w:t>
      </w:r>
    </w:p>
    <w:p w14:paraId="4267A861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Средний (</w:t>
      </w:r>
      <w:r w:rsidRPr="00A06F39">
        <w:rPr>
          <w:b/>
          <w:bCs/>
          <w:lang w:val="ru-RU"/>
        </w:rPr>
        <w:t>С</w:t>
      </w:r>
      <w:r w:rsidRPr="009728CE">
        <w:rPr>
          <w:lang w:val="ru-RU"/>
        </w:rPr>
        <w:t>)</w:t>
      </w:r>
    </w:p>
    <w:p w14:paraId="1DB3605D" w14:textId="77777777" w:rsidR="00E45D71" w:rsidRPr="009728CE" w:rsidRDefault="00E45D71" w:rsidP="00E45D71">
      <w:pPr>
        <w:pStyle w:val="1Einrckung"/>
        <w:ind w:left="0"/>
        <w:rPr>
          <w:lang w:val="ru-RU"/>
        </w:rPr>
      </w:pPr>
    </w:p>
    <w:p w14:paraId="0584A26F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-005</w:t>
      </w:r>
    </w:p>
    <w:p w14:paraId="4C583D36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Мониторинг использования лицензий и отчетность</w:t>
      </w:r>
    </w:p>
    <w:p w14:paraId="703125FE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>: Система должна обеспечивать мониторинг использования лицензий и предоставлять соответствующую отчетность, включая информацию о количестве активных лицензий, об их использовании и статусе.</w:t>
      </w:r>
    </w:p>
    <w:p w14:paraId="288B7843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3</w:t>
      </w:r>
    </w:p>
    <w:p w14:paraId="099166E7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Низкий (</w:t>
      </w:r>
      <w:r w:rsidRPr="00A06F39">
        <w:rPr>
          <w:b/>
          <w:bCs/>
          <w:lang w:val="ru-RU"/>
        </w:rPr>
        <w:t>Н</w:t>
      </w:r>
      <w:r w:rsidRPr="009728CE">
        <w:rPr>
          <w:lang w:val="ru-RU"/>
        </w:rPr>
        <w:t>)</w:t>
      </w:r>
    </w:p>
    <w:p w14:paraId="2A25671D" w14:textId="77777777" w:rsidR="00E45D71" w:rsidRDefault="00E45D71" w:rsidP="00E45D71">
      <w:pPr>
        <w:pStyle w:val="1Einrckung"/>
        <w:ind w:left="0"/>
        <w:rPr>
          <w:lang w:val="ru-RU"/>
        </w:rPr>
      </w:pPr>
    </w:p>
    <w:p w14:paraId="77F18A0A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-006</w:t>
      </w:r>
    </w:p>
    <w:p w14:paraId="08499EEB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Уведомление о изменениях в лицензионных условиях</w:t>
      </w:r>
    </w:p>
    <w:p w14:paraId="0B624576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>
        <w:rPr>
          <w:lang w:val="ru-RU"/>
        </w:rPr>
        <w:t xml:space="preserve">: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r w:rsidRPr="009728CE">
        <w:rPr>
          <w:lang w:val="ru-RU"/>
        </w:rPr>
        <w:t>случае изменения лиц</w:t>
      </w:r>
      <w:r>
        <w:rPr>
          <w:lang w:val="ru-RU"/>
        </w:rPr>
        <w:t>ензионных условий, пользователи</w:t>
      </w:r>
      <w:r w:rsidRPr="009728CE">
        <w:rPr>
          <w:lang w:val="ru-RU"/>
        </w:rPr>
        <w:t xml:space="preserve"> должны быть уведомлены, и им должны быть предоставлены инструкции по принятию изменений.</w:t>
      </w:r>
    </w:p>
    <w:p w14:paraId="540F7A29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2</w:t>
      </w:r>
    </w:p>
    <w:p w14:paraId="70CE5CDF" w14:textId="77777777"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Средний (</w:t>
      </w:r>
      <w:r w:rsidRPr="00A06F39">
        <w:rPr>
          <w:b/>
          <w:bCs/>
          <w:lang w:val="ru-RU"/>
        </w:rPr>
        <w:t>С</w:t>
      </w:r>
      <w:r w:rsidRPr="009728CE">
        <w:rPr>
          <w:lang w:val="ru-RU"/>
        </w:rPr>
        <w:t>)</w:t>
      </w:r>
    </w:p>
    <w:p w14:paraId="37CDB905" w14:textId="77777777" w:rsidR="00830844" w:rsidRDefault="00830844" w:rsidP="00830844">
      <w:pPr>
        <w:pStyle w:val="1Einrckung"/>
        <w:rPr>
          <w:lang w:val="ru-RU"/>
        </w:rPr>
      </w:pPr>
    </w:p>
    <w:p w14:paraId="6A3FBEC5" w14:textId="77777777" w:rsidR="00830844" w:rsidRPr="00830844" w:rsidRDefault="00830844" w:rsidP="00830844">
      <w:pPr>
        <w:pStyle w:val="1Einrckung"/>
        <w:rPr>
          <w:lang w:val="ru-RU"/>
        </w:rPr>
      </w:pPr>
    </w:p>
    <w:p w14:paraId="2A86701F" w14:textId="77777777" w:rsidR="00B01682" w:rsidRDefault="00B01682" w:rsidP="00B01682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2" w:name="_Toc148618911"/>
      <w:r>
        <w:rPr>
          <w:lang w:val="ru-RU"/>
        </w:rPr>
        <w:lastRenderedPageBreak/>
        <w:t>Применимые стандарты</w:t>
      </w:r>
      <w:bookmarkEnd w:id="32"/>
    </w:p>
    <w:p w14:paraId="028825F7" w14:textId="77777777" w:rsidR="00E45D71" w:rsidRDefault="00E45D71" w:rsidP="00E45D71">
      <w:pPr>
        <w:pStyle w:val="1Einrckung"/>
        <w:rPr>
          <w:lang w:val="ru-RU"/>
        </w:rPr>
      </w:pPr>
    </w:p>
    <w:p w14:paraId="3C2519E5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122B2B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122B2B">
        <w:rPr>
          <w:lang w:val="ru-RU"/>
        </w:rPr>
        <w:t xml:space="preserve">: </w:t>
      </w:r>
      <w:r>
        <w:rPr>
          <w:lang w:val="ru-RU"/>
        </w:rPr>
        <w:t>С</w:t>
      </w:r>
      <w:r w:rsidRPr="00122B2B">
        <w:rPr>
          <w:lang w:val="ru-RU"/>
        </w:rPr>
        <w:t>-001</w:t>
      </w:r>
    </w:p>
    <w:p w14:paraId="765F43A0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122B2B">
        <w:rPr>
          <w:lang w:val="ru-RU"/>
        </w:rPr>
        <w:t>: Соответствие стандартам безопасности</w:t>
      </w:r>
    </w:p>
    <w:p w14:paraId="3FB25560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122B2B">
        <w:rPr>
          <w:lang w:val="ru-RU"/>
        </w:rPr>
        <w:t>: Система должна строго соответствовать установленным стандартам безопасности. Это включает в себя соблюдение стандартов, связанных с защитой данных, аутентификацией пользователей, управлением доступом и другими аспектами безопасности.</w:t>
      </w:r>
    </w:p>
    <w:p w14:paraId="37820E48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122B2B">
        <w:rPr>
          <w:lang w:val="ru-RU"/>
        </w:rPr>
        <w:t>: 1</w:t>
      </w:r>
    </w:p>
    <w:p w14:paraId="136AA1CC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122B2B">
        <w:rPr>
          <w:lang w:val="ru-RU"/>
        </w:rPr>
        <w:t>: Критический (</w:t>
      </w:r>
      <w:r w:rsidRPr="00A06F39">
        <w:rPr>
          <w:b/>
          <w:bCs/>
          <w:lang w:val="ru-RU"/>
        </w:rPr>
        <w:t>К</w:t>
      </w:r>
      <w:r w:rsidRPr="00122B2B">
        <w:rPr>
          <w:lang w:val="ru-RU"/>
        </w:rPr>
        <w:t>)</w:t>
      </w:r>
    </w:p>
    <w:p w14:paraId="7CCDC714" w14:textId="77777777" w:rsidR="00E45D71" w:rsidRPr="00122B2B" w:rsidRDefault="00E45D71" w:rsidP="00E45D71">
      <w:pPr>
        <w:pStyle w:val="1Einrckung"/>
        <w:ind w:left="0"/>
        <w:rPr>
          <w:lang w:val="ru-RU"/>
        </w:rPr>
      </w:pPr>
    </w:p>
    <w:p w14:paraId="7D5B3E67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122B2B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122B2B">
        <w:rPr>
          <w:lang w:val="ru-RU"/>
        </w:rPr>
        <w:t xml:space="preserve">: </w:t>
      </w:r>
      <w:r>
        <w:rPr>
          <w:lang w:val="ru-RU"/>
        </w:rPr>
        <w:t>С</w:t>
      </w:r>
      <w:r w:rsidRPr="00122B2B">
        <w:rPr>
          <w:lang w:val="ru-RU"/>
        </w:rPr>
        <w:t>-002</w:t>
      </w:r>
    </w:p>
    <w:p w14:paraId="3075E43D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122B2B">
        <w:rPr>
          <w:lang w:val="ru-RU"/>
        </w:rPr>
        <w:t>: Соответствие стандартам производительности</w:t>
      </w:r>
    </w:p>
    <w:p w14:paraId="35C1C483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122B2B">
        <w:rPr>
          <w:lang w:val="ru-RU"/>
        </w:rPr>
        <w:t>: Система должна соответствовать установленным стандартам производительности. Это включает в себя требования к быстродействию системы и минимизации задержек при выполнении задач.</w:t>
      </w:r>
    </w:p>
    <w:p w14:paraId="659CB2F3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122B2B">
        <w:rPr>
          <w:lang w:val="ru-RU"/>
        </w:rPr>
        <w:t>: 2</w:t>
      </w:r>
    </w:p>
    <w:p w14:paraId="4789FA8E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122B2B">
        <w:rPr>
          <w:lang w:val="ru-RU"/>
        </w:rPr>
        <w:t>: Высокий (</w:t>
      </w:r>
      <w:r w:rsidRPr="00A06F39">
        <w:rPr>
          <w:b/>
          <w:bCs/>
          <w:lang w:val="ru-RU"/>
        </w:rPr>
        <w:t>В</w:t>
      </w:r>
      <w:r w:rsidRPr="00122B2B">
        <w:rPr>
          <w:lang w:val="ru-RU"/>
        </w:rPr>
        <w:t>)</w:t>
      </w:r>
    </w:p>
    <w:p w14:paraId="135DF11B" w14:textId="77777777" w:rsidR="00E45D71" w:rsidRPr="00122B2B" w:rsidRDefault="00E45D71" w:rsidP="00E45D71">
      <w:pPr>
        <w:pStyle w:val="1Einrckung"/>
        <w:ind w:left="0"/>
        <w:rPr>
          <w:lang w:val="ru-RU"/>
        </w:rPr>
      </w:pPr>
    </w:p>
    <w:p w14:paraId="15F75248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122B2B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122B2B">
        <w:rPr>
          <w:lang w:val="ru-RU"/>
        </w:rPr>
        <w:t xml:space="preserve">: </w:t>
      </w:r>
      <w:r>
        <w:rPr>
          <w:lang w:val="ru-RU"/>
        </w:rPr>
        <w:t>С</w:t>
      </w:r>
      <w:r w:rsidRPr="00122B2B">
        <w:rPr>
          <w:lang w:val="ru-RU"/>
        </w:rPr>
        <w:t>-003</w:t>
      </w:r>
    </w:p>
    <w:p w14:paraId="4C1C53D8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122B2B">
        <w:rPr>
          <w:lang w:val="ru-RU"/>
        </w:rPr>
        <w:t>: Соответствие стандартам интерфейсов</w:t>
      </w:r>
    </w:p>
    <w:p w14:paraId="75C96E71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122B2B">
        <w:rPr>
          <w:lang w:val="ru-RU"/>
        </w:rPr>
        <w:t>: Система должна соответствовать установленным стандартам интерфейсов для обеспечения совместимости и интеграции с другими системами. Это включает в себя стандарты обмена данными, протоколы и форматы данных.</w:t>
      </w:r>
    </w:p>
    <w:p w14:paraId="4B9ED13F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122B2B">
        <w:rPr>
          <w:lang w:val="ru-RU"/>
        </w:rPr>
        <w:t>: 2</w:t>
      </w:r>
    </w:p>
    <w:p w14:paraId="26CE42D1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122B2B">
        <w:rPr>
          <w:lang w:val="ru-RU"/>
        </w:rPr>
        <w:t>: Средний (</w:t>
      </w:r>
      <w:r w:rsidRPr="00A06F39">
        <w:rPr>
          <w:b/>
          <w:bCs/>
          <w:lang w:val="ru-RU"/>
        </w:rPr>
        <w:t>С</w:t>
      </w:r>
      <w:r w:rsidRPr="00122B2B">
        <w:rPr>
          <w:lang w:val="ru-RU"/>
        </w:rPr>
        <w:t>)</w:t>
      </w:r>
    </w:p>
    <w:p w14:paraId="51E6191A" w14:textId="77777777" w:rsidR="00E45D71" w:rsidRPr="00122B2B" w:rsidRDefault="00E45D71" w:rsidP="00E45D71">
      <w:pPr>
        <w:pStyle w:val="1Einrckung"/>
        <w:ind w:left="0"/>
        <w:rPr>
          <w:lang w:val="ru-RU"/>
        </w:rPr>
      </w:pPr>
    </w:p>
    <w:p w14:paraId="035DD7BC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122B2B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122B2B">
        <w:rPr>
          <w:lang w:val="ru-RU"/>
        </w:rPr>
        <w:t xml:space="preserve">: </w:t>
      </w:r>
      <w:r>
        <w:rPr>
          <w:lang w:val="ru-RU"/>
        </w:rPr>
        <w:t>С-004</w:t>
      </w:r>
    </w:p>
    <w:p w14:paraId="422A003E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122B2B">
        <w:rPr>
          <w:lang w:val="ru-RU"/>
        </w:rPr>
        <w:t>: Соответствие стандартам кодирования и документации</w:t>
      </w:r>
    </w:p>
    <w:p w14:paraId="60582629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122B2B">
        <w:rPr>
          <w:lang w:val="ru-RU"/>
        </w:rPr>
        <w:t>: Разработка и документирование системы должны соответствовать установленным стандартам кодирования и документации. Это включает в себя читаемость и обслуживаемость кода, а также структурирование и документирование кода и процессов.</w:t>
      </w:r>
    </w:p>
    <w:p w14:paraId="30BCD25B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122B2B">
        <w:rPr>
          <w:lang w:val="ru-RU"/>
        </w:rPr>
        <w:t>: 1</w:t>
      </w:r>
    </w:p>
    <w:p w14:paraId="56DEB045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122B2B">
        <w:rPr>
          <w:lang w:val="ru-RU"/>
        </w:rPr>
        <w:t>: Средний (</w:t>
      </w:r>
      <w:r w:rsidRPr="00A06F39">
        <w:rPr>
          <w:b/>
          <w:bCs/>
          <w:lang w:val="ru-RU"/>
        </w:rPr>
        <w:t>С</w:t>
      </w:r>
      <w:r w:rsidRPr="00122B2B">
        <w:rPr>
          <w:lang w:val="ru-RU"/>
        </w:rPr>
        <w:t>)</w:t>
      </w:r>
    </w:p>
    <w:p w14:paraId="381D1E49" w14:textId="77777777" w:rsidR="00E45D71" w:rsidRPr="00122B2B" w:rsidRDefault="00E45D71" w:rsidP="00E45D71">
      <w:pPr>
        <w:pStyle w:val="1Einrckung"/>
        <w:ind w:left="0"/>
        <w:rPr>
          <w:lang w:val="ru-RU"/>
        </w:rPr>
      </w:pPr>
    </w:p>
    <w:p w14:paraId="501F9A7B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122B2B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122B2B">
        <w:rPr>
          <w:lang w:val="ru-RU"/>
        </w:rPr>
        <w:t xml:space="preserve">: </w:t>
      </w:r>
      <w:r>
        <w:rPr>
          <w:lang w:val="ru-RU"/>
        </w:rPr>
        <w:t>С-005</w:t>
      </w:r>
    </w:p>
    <w:p w14:paraId="677630DB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122B2B">
        <w:rPr>
          <w:lang w:val="ru-RU"/>
        </w:rPr>
        <w:t>: Соответствие стандартам тестирования</w:t>
      </w:r>
    </w:p>
    <w:p w14:paraId="3C3D2909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122B2B">
        <w:rPr>
          <w:lang w:val="ru-RU"/>
        </w:rPr>
        <w:t>: Тестирование системы должно проводиться в соответствии с установленными стандартами тестирования. Это включает в себя требования к надежности и качеству тестирования, а также методологии и инструменты тестирования.</w:t>
      </w:r>
    </w:p>
    <w:p w14:paraId="115C1231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122B2B">
        <w:rPr>
          <w:lang w:val="ru-RU"/>
        </w:rPr>
        <w:t>: 2</w:t>
      </w:r>
    </w:p>
    <w:p w14:paraId="1432A610" w14:textId="77777777"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122B2B">
        <w:rPr>
          <w:lang w:val="ru-RU"/>
        </w:rPr>
        <w:t>: Средний (</w:t>
      </w:r>
      <w:r w:rsidRPr="00A06F39">
        <w:rPr>
          <w:b/>
          <w:bCs/>
          <w:lang w:val="ru-RU"/>
        </w:rPr>
        <w:t>С</w:t>
      </w:r>
      <w:r w:rsidRPr="00122B2B">
        <w:rPr>
          <w:lang w:val="ru-RU"/>
        </w:rPr>
        <w:t>)</w:t>
      </w:r>
    </w:p>
    <w:p w14:paraId="7619797E" w14:textId="77777777" w:rsidR="00E45D71" w:rsidRPr="00E45D71" w:rsidRDefault="00E45D71" w:rsidP="00E45D71">
      <w:pPr>
        <w:pStyle w:val="1Einrckung"/>
        <w:rPr>
          <w:lang w:val="ru-RU"/>
        </w:rPr>
      </w:pPr>
    </w:p>
    <w:p w14:paraId="4A56D421" w14:textId="77777777" w:rsidR="00B01682" w:rsidRDefault="00B01682" w:rsidP="00B01682">
      <w:pPr>
        <w:pStyle w:val="1Einrckung"/>
        <w:rPr>
          <w:lang w:val="ru-RU"/>
        </w:rPr>
      </w:pPr>
    </w:p>
    <w:p w14:paraId="0014CB7C" w14:textId="77777777" w:rsidR="00B01682" w:rsidRDefault="00B01682" w:rsidP="00B01682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r>
        <w:rPr>
          <w:lang w:val="ru-RU"/>
        </w:rPr>
        <w:t>Дополнительные комментарии</w:t>
      </w:r>
    </w:p>
    <w:p w14:paraId="38CF1130" w14:textId="77777777" w:rsidR="00F93A23" w:rsidRPr="00F93A23" w:rsidRDefault="00F93A23" w:rsidP="00625979">
      <w:pPr>
        <w:pStyle w:val="1Einrckung"/>
        <w:ind w:left="1211"/>
        <w:rPr>
          <w:u w:val="single"/>
          <w:lang w:val="ru-RU"/>
        </w:rPr>
      </w:pPr>
    </w:p>
    <w:sectPr w:rsidR="00F93A23" w:rsidRPr="00F93A23" w:rsidSect="00C8732B">
      <w:headerReference w:type="default" r:id="rId8"/>
      <w:headerReference w:type="first" r:id="rId9"/>
      <w:footerReference w:type="first" r:id="rId10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DE703" w14:textId="77777777" w:rsidR="00F90A1A" w:rsidRDefault="00F90A1A">
      <w:r>
        <w:separator/>
      </w:r>
    </w:p>
  </w:endnote>
  <w:endnote w:type="continuationSeparator" w:id="0">
    <w:p w14:paraId="3AAB16BF" w14:textId="77777777" w:rsidR="00F90A1A" w:rsidRDefault="00F90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95735" w14:textId="1515C28A" w:rsidR="00AC0038" w:rsidRDefault="00AC0038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0A75B30" wp14:editId="7E9E2C48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10795" t="10160" r="10795" b="8890"/>
              <wp:wrapNone/>
              <wp:docPr id="139550621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C734DA9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" o:allowincell="f" strokeweight=".25pt"/>
          </w:pict>
        </mc:Fallback>
      </mc:AlternateContent>
    </w:r>
    <w:r>
      <w:tab/>
    </w:r>
  </w:p>
  <w:p w14:paraId="75835D79" w14:textId="77777777" w:rsidR="00AC0038" w:rsidRDefault="00AC003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6AF20" w14:textId="77777777" w:rsidR="00F90A1A" w:rsidRDefault="00F90A1A">
      <w:r>
        <w:separator/>
      </w:r>
    </w:p>
  </w:footnote>
  <w:footnote w:type="continuationSeparator" w:id="0">
    <w:p w14:paraId="53132D84" w14:textId="77777777" w:rsidR="00F90A1A" w:rsidRDefault="00F90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2C7D2" w14:textId="5E71C0AD" w:rsidR="00AC0038" w:rsidRDefault="00AC0038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  <w:lang w:val="ru-RU"/>
      </w:rPr>
      <w:t>Страница</w:t>
    </w:r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440E5F">
      <w:rPr>
        <w:noProof/>
      </w:rPr>
      <w:t>14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AC0038" w14:paraId="03C727AF" w14:textId="77777777">
      <w:trPr>
        <w:trHeight w:hRule="exact" w:val="2000"/>
        <w:jc w:val="center"/>
      </w:trPr>
      <w:tc>
        <w:tcPr>
          <w:tcW w:w="2870" w:type="dxa"/>
        </w:tcPr>
        <w:p w14:paraId="7A5403D9" w14:textId="77777777" w:rsidR="00AC0038" w:rsidRDefault="00AC0038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1403D2A0" wp14:editId="71B3FABF">
                <wp:extent cx="1085131" cy="1085131"/>
                <wp:effectExtent l="19050" t="0" r="719" b="0"/>
                <wp:docPr id="1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248230" w14:textId="77777777" w:rsidR="00AC0038" w:rsidRDefault="00AC0038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07A323B6" w14:textId="77777777" w:rsidR="00AC0038" w:rsidRPr="00842301" w:rsidRDefault="00AC0038">
          <w:pPr>
            <w:jc w:val="center"/>
            <w:rPr>
              <w:i/>
              <w:noProof/>
              <w:lang w:val="en-GB"/>
            </w:rPr>
          </w:pPr>
        </w:p>
        <w:p w14:paraId="189DC068" w14:textId="77777777" w:rsidR="00AC0038" w:rsidRPr="00842301" w:rsidRDefault="00AC0038">
          <w:pPr>
            <w:jc w:val="center"/>
            <w:rPr>
              <w:noProof/>
              <w:lang w:val="en-GB"/>
            </w:rPr>
          </w:pPr>
        </w:p>
        <w:p w14:paraId="76EB0D9A" w14:textId="77777777" w:rsidR="00AC0038" w:rsidRPr="007365A0" w:rsidRDefault="00AC0038" w:rsidP="003C2555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Pr="00A62982">
            <w:rPr>
              <w:b/>
              <w:noProof/>
              <w:lang w:val="ru-RU"/>
            </w:rPr>
            <w:t xml:space="preserve"> </w:t>
          </w:r>
          <w:r>
            <w:rPr>
              <w:b/>
              <w:noProof/>
              <w:lang w:val="ru-RU"/>
            </w:rPr>
            <w:t xml:space="preserve">Проекта </w:t>
          </w:r>
          <w:r w:rsidRPr="007365A0">
            <w:rPr>
              <w:b/>
              <w:noProof/>
              <w:highlight w:val="yellow"/>
              <w:lang w:val="en-US"/>
            </w:rPr>
            <w:t>XXX</w:t>
          </w:r>
        </w:p>
      </w:tc>
      <w:tc>
        <w:tcPr>
          <w:tcW w:w="2639" w:type="dxa"/>
        </w:tcPr>
        <w:p w14:paraId="3275B326" w14:textId="77777777" w:rsidR="00AC0038" w:rsidRPr="007365A0" w:rsidRDefault="00AC0038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caps/>
              <w:noProof/>
              <w:lang w:val="ru-RU"/>
            </w:rPr>
            <w:tab/>
          </w:r>
          <w:r w:rsidRPr="007365A0">
            <w:rPr>
              <w:caps/>
              <w:noProof/>
              <w:highlight w:val="yellow"/>
              <w:lang w:val="en-US"/>
            </w:rPr>
            <w:t>teamx</w:t>
          </w:r>
        </w:p>
        <w:p w14:paraId="6866895A" w14:textId="77777777" w:rsidR="00AC0038" w:rsidRPr="003C2555" w:rsidRDefault="00AC0038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>
            <w:rPr>
              <w:noProof/>
              <w:highlight w:val="yellow"/>
              <w:lang w:val="en-US"/>
            </w:rPr>
            <w:t>TEAMX</w:t>
          </w:r>
          <w:r w:rsidRPr="007365A0">
            <w:rPr>
              <w:noProof/>
              <w:highlight w:val="yellow"/>
              <w:lang w:val="ru-RU"/>
            </w:rPr>
            <w:t>-</w:t>
          </w:r>
          <w:r w:rsidRPr="007365A0">
            <w:rPr>
              <w:noProof/>
              <w:highlight w:val="yellow"/>
              <w:lang w:val="en-US"/>
            </w:rPr>
            <w:t>vxx</w:t>
          </w:r>
        </w:p>
        <w:p w14:paraId="40B025A6" w14:textId="11A46D5D" w:rsidR="00AC0038" w:rsidRPr="003C2555" w:rsidRDefault="00AC0038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Pr="007365A0">
            <w:rPr>
              <w:noProof/>
              <w:highlight w:val="yellow"/>
            </w:rPr>
            <w:fldChar w:fldCharType="begin"/>
          </w:r>
          <w:r w:rsidRPr="007365A0">
            <w:rPr>
              <w:noProof/>
              <w:highlight w:val="yellow"/>
            </w:rPr>
            <w:instrText xml:space="preserve"> SAVEDATE \@ "yyyy-MM-dd" \* MERGEFORMAT </w:instrText>
          </w:r>
          <w:r w:rsidRPr="007365A0">
            <w:rPr>
              <w:noProof/>
              <w:highlight w:val="yellow"/>
            </w:rPr>
            <w:fldChar w:fldCharType="separate"/>
          </w:r>
          <w:r w:rsidR="00440E5F">
            <w:rPr>
              <w:noProof/>
              <w:highlight w:val="yellow"/>
            </w:rPr>
            <w:t>2023-11-16</w:t>
          </w:r>
          <w:r w:rsidRPr="007365A0">
            <w:rPr>
              <w:noProof/>
              <w:highlight w:val="yellow"/>
            </w:rPr>
            <w:fldChar w:fldCharType="end"/>
          </w:r>
          <w:r w:rsidRPr="007365A0">
            <w:rPr>
              <w:noProof/>
              <w:highlight w:val="yellow"/>
            </w:rPr>
            <w:t>xx28</w:t>
          </w:r>
        </w:p>
        <w:p w14:paraId="40A136FC" w14:textId="77777777" w:rsidR="00AC0038" w:rsidRDefault="00AC0038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>
            <w:rPr>
              <w:noProof/>
              <w:sz w:val="18"/>
            </w:rPr>
            <w:t>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 w:rsidRPr="007365A0">
            <w:rPr>
              <w:noProof/>
              <w:highlight w:val="yellow"/>
            </w:rPr>
            <w:t>x</w:t>
          </w:r>
        </w:p>
      </w:tc>
    </w:tr>
  </w:tbl>
  <w:p w14:paraId="0A4A18A7" w14:textId="77777777" w:rsidR="00AC0038" w:rsidRDefault="00AC003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8998F088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b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2B12E0"/>
    <w:multiLevelType w:val="hybridMultilevel"/>
    <w:tmpl w:val="1DE675B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9E2C39"/>
    <w:multiLevelType w:val="hybridMultilevel"/>
    <w:tmpl w:val="36CEE6C6"/>
    <w:lvl w:ilvl="0" w:tplc="AD148852">
      <w:start w:val="1"/>
      <w:numFmt w:val="decimal"/>
      <w:lvlText w:val="%1)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3" w15:restartNumberingAfterBreak="0">
    <w:nsid w:val="0C512895"/>
    <w:multiLevelType w:val="hybridMultilevel"/>
    <w:tmpl w:val="8698117C"/>
    <w:lvl w:ilvl="0" w:tplc="EB6A09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700DC"/>
    <w:multiLevelType w:val="multilevel"/>
    <w:tmpl w:val="570E05C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6" w15:restartNumberingAfterBreak="0">
    <w:nsid w:val="145E1FF8"/>
    <w:multiLevelType w:val="hybridMultilevel"/>
    <w:tmpl w:val="646CF65C"/>
    <w:lvl w:ilvl="0" w:tplc="EBE8D9E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1B53764D"/>
    <w:multiLevelType w:val="hybridMultilevel"/>
    <w:tmpl w:val="31DC37DC"/>
    <w:lvl w:ilvl="0" w:tplc="2E1C2FF4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38F5382"/>
    <w:multiLevelType w:val="hybridMultilevel"/>
    <w:tmpl w:val="13F05B16"/>
    <w:lvl w:ilvl="0" w:tplc="E49A9150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2FBD289D"/>
    <w:multiLevelType w:val="hybridMultilevel"/>
    <w:tmpl w:val="89225D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533FF"/>
    <w:multiLevelType w:val="hybridMultilevel"/>
    <w:tmpl w:val="9058F1B6"/>
    <w:lvl w:ilvl="0" w:tplc="7A28B31A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1" w15:restartNumberingAfterBreak="0">
    <w:nsid w:val="32AB088D"/>
    <w:multiLevelType w:val="hybridMultilevel"/>
    <w:tmpl w:val="D6C872A6"/>
    <w:lvl w:ilvl="0" w:tplc="C8282E4E">
      <w:start w:val="2022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36882D57"/>
    <w:multiLevelType w:val="hybridMultilevel"/>
    <w:tmpl w:val="AFF8632C"/>
    <w:lvl w:ilvl="0" w:tplc="23FE17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61212"/>
    <w:multiLevelType w:val="hybridMultilevel"/>
    <w:tmpl w:val="F1062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8A86D66"/>
    <w:multiLevelType w:val="hybridMultilevel"/>
    <w:tmpl w:val="8DF6AD52"/>
    <w:lvl w:ilvl="0" w:tplc="8228C798">
      <w:start w:val="1"/>
      <w:numFmt w:val="decimal"/>
      <w:lvlText w:val="%1)"/>
      <w:lvlJc w:val="left"/>
      <w:pPr>
        <w:ind w:left="735" w:hanging="37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74117"/>
    <w:multiLevelType w:val="hybridMultilevel"/>
    <w:tmpl w:val="E654B8A2"/>
    <w:lvl w:ilvl="0" w:tplc="FCD66B6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31835C6"/>
    <w:multiLevelType w:val="multilevel"/>
    <w:tmpl w:val="3B94F72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968" w:hanging="2160"/>
      </w:pPr>
      <w:rPr>
        <w:rFonts w:hint="default"/>
      </w:rPr>
    </w:lvl>
  </w:abstractNum>
  <w:abstractNum w:abstractNumId="23" w15:restartNumberingAfterBreak="0">
    <w:nsid w:val="74095EDC"/>
    <w:multiLevelType w:val="hybridMultilevel"/>
    <w:tmpl w:val="5ACCC956"/>
    <w:lvl w:ilvl="0" w:tplc="A8EC15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6951197"/>
    <w:multiLevelType w:val="hybridMultilevel"/>
    <w:tmpl w:val="864A6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21"/>
  </w:num>
  <w:num w:numId="4">
    <w:abstractNumId w:val="16"/>
  </w:num>
  <w:num w:numId="5">
    <w:abstractNumId w:val="14"/>
  </w:num>
  <w:num w:numId="6">
    <w:abstractNumId w:val="17"/>
  </w:num>
  <w:num w:numId="7">
    <w:abstractNumId w:val="13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11"/>
  </w:num>
  <w:num w:numId="13">
    <w:abstractNumId w:val="15"/>
  </w:num>
  <w:num w:numId="14">
    <w:abstractNumId w:val="10"/>
  </w:num>
  <w:num w:numId="15">
    <w:abstractNumId w:val="12"/>
  </w:num>
  <w:num w:numId="16">
    <w:abstractNumId w:val="1"/>
  </w:num>
  <w:num w:numId="17">
    <w:abstractNumId w:val="23"/>
  </w:num>
  <w:num w:numId="18">
    <w:abstractNumId w:val="24"/>
  </w:num>
  <w:num w:numId="19">
    <w:abstractNumId w:val="2"/>
  </w:num>
  <w:num w:numId="20">
    <w:abstractNumId w:val="3"/>
  </w:num>
  <w:num w:numId="21">
    <w:abstractNumId w:val="9"/>
  </w:num>
  <w:num w:numId="22">
    <w:abstractNumId w:val="6"/>
  </w:num>
  <w:num w:numId="23">
    <w:abstractNumId w:val="7"/>
  </w:num>
  <w:num w:numId="24">
    <w:abstractNumId w:val="22"/>
  </w:num>
  <w:num w:numId="25">
    <w:abstractNumId w:val="20"/>
  </w:num>
  <w:num w:numId="26">
    <w:abstractNumId w:val="19"/>
  </w:num>
  <w:num w:numId="27">
    <w:abstractNumId w:val="5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EA"/>
    <w:rsid w:val="00001D7B"/>
    <w:rsid w:val="00002CAE"/>
    <w:rsid w:val="00005308"/>
    <w:rsid w:val="000169EF"/>
    <w:rsid w:val="0002233A"/>
    <w:rsid w:val="00024503"/>
    <w:rsid w:val="000261B4"/>
    <w:rsid w:val="00032D24"/>
    <w:rsid w:val="000376B4"/>
    <w:rsid w:val="000401D5"/>
    <w:rsid w:val="00045F3D"/>
    <w:rsid w:val="00065D49"/>
    <w:rsid w:val="00067F09"/>
    <w:rsid w:val="00076FFA"/>
    <w:rsid w:val="000901D3"/>
    <w:rsid w:val="00097E51"/>
    <w:rsid w:val="000A299B"/>
    <w:rsid w:val="000B27DF"/>
    <w:rsid w:val="000C49AF"/>
    <w:rsid w:val="000D1A97"/>
    <w:rsid w:val="000D1C08"/>
    <w:rsid w:val="000D201B"/>
    <w:rsid w:val="000E3D4D"/>
    <w:rsid w:val="000F0E95"/>
    <w:rsid w:val="000F0F55"/>
    <w:rsid w:val="000F25A2"/>
    <w:rsid w:val="00103CCE"/>
    <w:rsid w:val="00103E22"/>
    <w:rsid w:val="0011310A"/>
    <w:rsid w:val="001343C1"/>
    <w:rsid w:val="001375D2"/>
    <w:rsid w:val="001379A3"/>
    <w:rsid w:val="00150058"/>
    <w:rsid w:val="00157B34"/>
    <w:rsid w:val="0016049A"/>
    <w:rsid w:val="0016726E"/>
    <w:rsid w:val="00167F44"/>
    <w:rsid w:val="0017101E"/>
    <w:rsid w:val="0017419E"/>
    <w:rsid w:val="00182459"/>
    <w:rsid w:val="00192770"/>
    <w:rsid w:val="00197EB3"/>
    <w:rsid w:val="001A27E6"/>
    <w:rsid w:val="001B013F"/>
    <w:rsid w:val="001B2C49"/>
    <w:rsid w:val="001B489C"/>
    <w:rsid w:val="001C1B9A"/>
    <w:rsid w:val="001C7218"/>
    <w:rsid w:val="001D5445"/>
    <w:rsid w:val="001E004A"/>
    <w:rsid w:val="001E188C"/>
    <w:rsid w:val="001E563C"/>
    <w:rsid w:val="001E5DDD"/>
    <w:rsid w:val="001E5EA3"/>
    <w:rsid w:val="001F2DDB"/>
    <w:rsid w:val="001F5F70"/>
    <w:rsid w:val="001F623E"/>
    <w:rsid w:val="00201008"/>
    <w:rsid w:val="00202E81"/>
    <w:rsid w:val="00205804"/>
    <w:rsid w:val="00206C47"/>
    <w:rsid w:val="0021158A"/>
    <w:rsid w:val="00216830"/>
    <w:rsid w:val="00216A79"/>
    <w:rsid w:val="00221BA7"/>
    <w:rsid w:val="00225CA8"/>
    <w:rsid w:val="00227A56"/>
    <w:rsid w:val="00230576"/>
    <w:rsid w:val="002330C2"/>
    <w:rsid w:val="0024104B"/>
    <w:rsid w:val="002602D9"/>
    <w:rsid w:val="0027161A"/>
    <w:rsid w:val="00272002"/>
    <w:rsid w:val="00282302"/>
    <w:rsid w:val="00282EEB"/>
    <w:rsid w:val="00283E68"/>
    <w:rsid w:val="00295ACE"/>
    <w:rsid w:val="002A0F0C"/>
    <w:rsid w:val="002A3348"/>
    <w:rsid w:val="002A6DB7"/>
    <w:rsid w:val="002B563C"/>
    <w:rsid w:val="002C2C18"/>
    <w:rsid w:val="002D7F95"/>
    <w:rsid w:val="002F2394"/>
    <w:rsid w:val="002F7CB6"/>
    <w:rsid w:val="00302CDB"/>
    <w:rsid w:val="00314A83"/>
    <w:rsid w:val="00316A8B"/>
    <w:rsid w:val="00322870"/>
    <w:rsid w:val="0032426F"/>
    <w:rsid w:val="00327DC7"/>
    <w:rsid w:val="00331650"/>
    <w:rsid w:val="00331815"/>
    <w:rsid w:val="0033201F"/>
    <w:rsid w:val="00334D26"/>
    <w:rsid w:val="00350F91"/>
    <w:rsid w:val="00354B0E"/>
    <w:rsid w:val="00365C23"/>
    <w:rsid w:val="00393DB2"/>
    <w:rsid w:val="003A543F"/>
    <w:rsid w:val="003B63D2"/>
    <w:rsid w:val="003C2555"/>
    <w:rsid w:val="003D0961"/>
    <w:rsid w:val="003D5E2C"/>
    <w:rsid w:val="003E1C66"/>
    <w:rsid w:val="003F2DCC"/>
    <w:rsid w:val="00402AD6"/>
    <w:rsid w:val="00420B99"/>
    <w:rsid w:val="00421E2A"/>
    <w:rsid w:val="00421EB8"/>
    <w:rsid w:val="00422BC0"/>
    <w:rsid w:val="004328E3"/>
    <w:rsid w:val="00434681"/>
    <w:rsid w:val="00440E5F"/>
    <w:rsid w:val="00443F94"/>
    <w:rsid w:val="00452153"/>
    <w:rsid w:val="00461519"/>
    <w:rsid w:val="00461BF9"/>
    <w:rsid w:val="00472358"/>
    <w:rsid w:val="004866DF"/>
    <w:rsid w:val="004A45C0"/>
    <w:rsid w:val="004B2CB6"/>
    <w:rsid w:val="004B3D78"/>
    <w:rsid w:val="004B64E5"/>
    <w:rsid w:val="004C49FA"/>
    <w:rsid w:val="004D54DC"/>
    <w:rsid w:val="004E4BD6"/>
    <w:rsid w:val="004E648C"/>
    <w:rsid w:val="00501360"/>
    <w:rsid w:val="00506427"/>
    <w:rsid w:val="00527E37"/>
    <w:rsid w:val="0054194C"/>
    <w:rsid w:val="005754A9"/>
    <w:rsid w:val="00575E07"/>
    <w:rsid w:val="00580183"/>
    <w:rsid w:val="0058035A"/>
    <w:rsid w:val="00581DA2"/>
    <w:rsid w:val="0058265C"/>
    <w:rsid w:val="005909BB"/>
    <w:rsid w:val="00596218"/>
    <w:rsid w:val="005B09DE"/>
    <w:rsid w:val="005B1AD0"/>
    <w:rsid w:val="005B4545"/>
    <w:rsid w:val="005B6CDF"/>
    <w:rsid w:val="005C5E2C"/>
    <w:rsid w:val="005C7581"/>
    <w:rsid w:val="005D0692"/>
    <w:rsid w:val="005D2D93"/>
    <w:rsid w:val="005D5E98"/>
    <w:rsid w:val="005D5FBD"/>
    <w:rsid w:val="005E28D5"/>
    <w:rsid w:val="005E3571"/>
    <w:rsid w:val="005F329F"/>
    <w:rsid w:val="00600AA5"/>
    <w:rsid w:val="00606C8B"/>
    <w:rsid w:val="0062004C"/>
    <w:rsid w:val="00625979"/>
    <w:rsid w:val="00625B69"/>
    <w:rsid w:val="006268FA"/>
    <w:rsid w:val="00632C8A"/>
    <w:rsid w:val="00643AF8"/>
    <w:rsid w:val="00655F76"/>
    <w:rsid w:val="006563CD"/>
    <w:rsid w:val="00663731"/>
    <w:rsid w:val="00681F59"/>
    <w:rsid w:val="00686224"/>
    <w:rsid w:val="006A583A"/>
    <w:rsid w:val="006B0423"/>
    <w:rsid w:val="006C666F"/>
    <w:rsid w:val="006C79F9"/>
    <w:rsid w:val="006E58B1"/>
    <w:rsid w:val="007079B0"/>
    <w:rsid w:val="0071098D"/>
    <w:rsid w:val="00711003"/>
    <w:rsid w:val="00730AEA"/>
    <w:rsid w:val="0073312E"/>
    <w:rsid w:val="007365A0"/>
    <w:rsid w:val="007435A6"/>
    <w:rsid w:val="00777EED"/>
    <w:rsid w:val="00781765"/>
    <w:rsid w:val="007818BA"/>
    <w:rsid w:val="007823B5"/>
    <w:rsid w:val="0079014C"/>
    <w:rsid w:val="0079263F"/>
    <w:rsid w:val="00795149"/>
    <w:rsid w:val="007B19DA"/>
    <w:rsid w:val="007C179B"/>
    <w:rsid w:val="007C224D"/>
    <w:rsid w:val="007C31DB"/>
    <w:rsid w:val="007D30C5"/>
    <w:rsid w:val="007F62B4"/>
    <w:rsid w:val="007F75BB"/>
    <w:rsid w:val="00800793"/>
    <w:rsid w:val="008038E4"/>
    <w:rsid w:val="00815614"/>
    <w:rsid w:val="0082774C"/>
    <w:rsid w:val="00830844"/>
    <w:rsid w:val="008352EF"/>
    <w:rsid w:val="00835A01"/>
    <w:rsid w:val="00837F81"/>
    <w:rsid w:val="00842301"/>
    <w:rsid w:val="008554D8"/>
    <w:rsid w:val="008600BD"/>
    <w:rsid w:val="00862E5A"/>
    <w:rsid w:val="00873773"/>
    <w:rsid w:val="008808C9"/>
    <w:rsid w:val="008824EC"/>
    <w:rsid w:val="00893221"/>
    <w:rsid w:val="008A2651"/>
    <w:rsid w:val="008A41F8"/>
    <w:rsid w:val="008B0635"/>
    <w:rsid w:val="008B1278"/>
    <w:rsid w:val="008C0969"/>
    <w:rsid w:val="008C10FD"/>
    <w:rsid w:val="008D1A93"/>
    <w:rsid w:val="008D2117"/>
    <w:rsid w:val="008D6321"/>
    <w:rsid w:val="008D7103"/>
    <w:rsid w:val="008E55F3"/>
    <w:rsid w:val="008F0AE0"/>
    <w:rsid w:val="008F4C58"/>
    <w:rsid w:val="00904ADD"/>
    <w:rsid w:val="009142BF"/>
    <w:rsid w:val="00921E44"/>
    <w:rsid w:val="00927149"/>
    <w:rsid w:val="009309C3"/>
    <w:rsid w:val="00933074"/>
    <w:rsid w:val="0094603D"/>
    <w:rsid w:val="00954870"/>
    <w:rsid w:val="00982973"/>
    <w:rsid w:val="00983856"/>
    <w:rsid w:val="0098554B"/>
    <w:rsid w:val="00990589"/>
    <w:rsid w:val="009A6AF7"/>
    <w:rsid w:val="009A7C77"/>
    <w:rsid w:val="009B10FA"/>
    <w:rsid w:val="009B2675"/>
    <w:rsid w:val="009C740E"/>
    <w:rsid w:val="009F39D6"/>
    <w:rsid w:val="009F444E"/>
    <w:rsid w:val="009F6CD7"/>
    <w:rsid w:val="00A015DE"/>
    <w:rsid w:val="00A06F39"/>
    <w:rsid w:val="00A11060"/>
    <w:rsid w:val="00A14DE5"/>
    <w:rsid w:val="00A24DF8"/>
    <w:rsid w:val="00A33748"/>
    <w:rsid w:val="00A37966"/>
    <w:rsid w:val="00A37B6E"/>
    <w:rsid w:val="00A437E8"/>
    <w:rsid w:val="00A43ADF"/>
    <w:rsid w:val="00A62982"/>
    <w:rsid w:val="00A62FA2"/>
    <w:rsid w:val="00A74F24"/>
    <w:rsid w:val="00A846B0"/>
    <w:rsid w:val="00A96169"/>
    <w:rsid w:val="00A964B3"/>
    <w:rsid w:val="00AB054D"/>
    <w:rsid w:val="00AB2B39"/>
    <w:rsid w:val="00AC0038"/>
    <w:rsid w:val="00AC76E8"/>
    <w:rsid w:val="00AD097C"/>
    <w:rsid w:val="00AD0C9D"/>
    <w:rsid w:val="00AD5E39"/>
    <w:rsid w:val="00AF022F"/>
    <w:rsid w:val="00B01682"/>
    <w:rsid w:val="00B12BE0"/>
    <w:rsid w:val="00B22E70"/>
    <w:rsid w:val="00B267F6"/>
    <w:rsid w:val="00B2782B"/>
    <w:rsid w:val="00B364FB"/>
    <w:rsid w:val="00B43FBE"/>
    <w:rsid w:val="00B45E89"/>
    <w:rsid w:val="00B5317A"/>
    <w:rsid w:val="00B61AF9"/>
    <w:rsid w:val="00B66B38"/>
    <w:rsid w:val="00B72F95"/>
    <w:rsid w:val="00B7318A"/>
    <w:rsid w:val="00B83CA5"/>
    <w:rsid w:val="00B97C17"/>
    <w:rsid w:val="00B97F8F"/>
    <w:rsid w:val="00BA5DE1"/>
    <w:rsid w:val="00BA7394"/>
    <w:rsid w:val="00BC2021"/>
    <w:rsid w:val="00BC6C19"/>
    <w:rsid w:val="00BC7CB9"/>
    <w:rsid w:val="00BD7776"/>
    <w:rsid w:val="00BF4D12"/>
    <w:rsid w:val="00C1604A"/>
    <w:rsid w:val="00C1776F"/>
    <w:rsid w:val="00C23016"/>
    <w:rsid w:val="00C41854"/>
    <w:rsid w:val="00C4261F"/>
    <w:rsid w:val="00C521B0"/>
    <w:rsid w:val="00C53BE9"/>
    <w:rsid w:val="00C56BDA"/>
    <w:rsid w:val="00C72E7A"/>
    <w:rsid w:val="00C76A85"/>
    <w:rsid w:val="00C80D37"/>
    <w:rsid w:val="00C84CC7"/>
    <w:rsid w:val="00C8732B"/>
    <w:rsid w:val="00C87903"/>
    <w:rsid w:val="00C9143E"/>
    <w:rsid w:val="00C926AE"/>
    <w:rsid w:val="00C9688B"/>
    <w:rsid w:val="00CA5584"/>
    <w:rsid w:val="00CA72BC"/>
    <w:rsid w:val="00CB45E1"/>
    <w:rsid w:val="00CD18B4"/>
    <w:rsid w:val="00CD1E4B"/>
    <w:rsid w:val="00CD3B8F"/>
    <w:rsid w:val="00CE0398"/>
    <w:rsid w:val="00CE3048"/>
    <w:rsid w:val="00CF12B4"/>
    <w:rsid w:val="00CF19AE"/>
    <w:rsid w:val="00CF6143"/>
    <w:rsid w:val="00D07C26"/>
    <w:rsid w:val="00D20931"/>
    <w:rsid w:val="00D224BE"/>
    <w:rsid w:val="00D51564"/>
    <w:rsid w:val="00D673DD"/>
    <w:rsid w:val="00D71CC3"/>
    <w:rsid w:val="00D71DB1"/>
    <w:rsid w:val="00D71F8B"/>
    <w:rsid w:val="00D72ED3"/>
    <w:rsid w:val="00D916B7"/>
    <w:rsid w:val="00D9349E"/>
    <w:rsid w:val="00DC144F"/>
    <w:rsid w:val="00DE17D4"/>
    <w:rsid w:val="00DF529E"/>
    <w:rsid w:val="00E13890"/>
    <w:rsid w:val="00E13A7C"/>
    <w:rsid w:val="00E269AD"/>
    <w:rsid w:val="00E45D71"/>
    <w:rsid w:val="00E47813"/>
    <w:rsid w:val="00E50959"/>
    <w:rsid w:val="00E57BC0"/>
    <w:rsid w:val="00E616D5"/>
    <w:rsid w:val="00E71BE8"/>
    <w:rsid w:val="00E72ABE"/>
    <w:rsid w:val="00E72BB0"/>
    <w:rsid w:val="00E72BB8"/>
    <w:rsid w:val="00E73872"/>
    <w:rsid w:val="00E822DE"/>
    <w:rsid w:val="00E85176"/>
    <w:rsid w:val="00E87166"/>
    <w:rsid w:val="00E92CD5"/>
    <w:rsid w:val="00E97674"/>
    <w:rsid w:val="00EB5E36"/>
    <w:rsid w:val="00ED3E05"/>
    <w:rsid w:val="00ED55E3"/>
    <w:rsid w:val="00EF5040"/>
    <w:rsid w:val="00EF6881"/>
    <w:rsid w:val="00F14309"/>
    <w:rsid w:val="00F16741"/>
    <w:rsid w:val="00F23EF6"/>
    <w:rsid w:val="00F27079"/>
    <w:rsid w:val="00F27D37"/>
    <w:rsid w:val="00F31E6D"/>
    <w:rsid w:val="00F34E91"/>
    <w:rsid w:val="00F4298C"/>
    <w:rsid w:val="00F42BBF"/>
    <w:rsid w:val="00F51294"/>
    <w:rsid w:val="00F51881"/>
    <w:rsid w:val="00F53782"/>
    <w:rsid w:val="00F572F9"/>
    <w:rsid w:val="00F60032"/>
    <w:rsid w:val="00F65912"/>
    <w:rsid w:val="00F663EA"/>
    <w:rsid w:val="00F7135D"/>
    <w:rsid w:val="00F83A4B"/>
    <w:rsid w:val="00F90A1A"/>
    <w:rsid w:val="00F93A23"/>
    <w:rsid w:val="00F94BDF"/>
    <w:rsid w:val="00FA7DD8"/>
    <w:rsid w:val="00FB42E8"/>
    <w:rsid w:val="00FB49B5"/>
    <w:rsid w:val="00FD1EBD"/>
    <w:rsid w:val="00FD63CB"/>
    <w:rsid w:val="00FE226B"/>
    <w:rsid w:val="00FE5D73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83BEED"/>
  <w15:docId w15:val="{E209C18E-BD63-45BC-89E1-29AFFE02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32B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rsid w:val="00C8732B"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b">
    <w:name w:val="Balloon Text"/>
    <w:basedOn w:val="a"/>
    <w:link w:val="ac"/>
    <w:rsid w:val="00A6298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62982"/>
    <w:rPr>
      <w:rFonts w:ascii="Tahoma" w:hAnsi="Tahoma" w:cs="Tahoma"/>
      <w:sz w:val="16"/>
      <w:szCs w:val="16"/>
      <w:lang w:val="de-DE" w:eastAsia="de-CH"/>
    </w:rPr>
  </w:style>
  <w:style w:type="table" w:styleId="ad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D224BE"/>
    <w:pPr>
      <w:ind w:left="851"/>
      <w:contextualSpacing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E6AD1-6A58-4122-B08B-656EB80B2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</Template>
  <TotalTime>216</TotalTime>
  <Pages>20</Pages>
  <Words>5160</Words>
  <Characters>29413</Characters>
  <Application>Microsoft Office Word</Application>
  <DocSecurity>0</DocSecurity>
  <Lines>245</Lines>
  <Paragraphs>69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34504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Oxotnic-onlin@mail.ru</cp:lastModifiedBy>
  <cp:revision>21</cp:revision>
  <cp:lastPrinted>1900-12-31T20:00:00Z</cp:lastPrinted>
  <dcterms:created xsi:type="dcterms:W3CDTF">2023-11-16T08:35:00Z</dcterms:created>
  <dcterms:modified xsi:type="dcterms:W3CDTF">2023-11-16T17:13:00Z</dcterms:modified>
</cp:coreProperties>
</file>