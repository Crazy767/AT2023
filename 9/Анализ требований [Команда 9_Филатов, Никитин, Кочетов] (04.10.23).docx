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B3AF2" w14:textId="77777777" w:rsidR="007823B5" w:rsidRPr="00BF088F"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Start w:id="4" w:name="_GoBack"/>
      <w:bookmarkEnd w:id="0"/>
      <w:bookmarkEnd w:id="1"/>
      <w:bookmarkEnd w:id="2"/>
      <w:bookmarkEnd w:id="3"/>
      <w:bookmarkEnd w:id="4"/>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lastRenderedPageBreak/>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5" w:name="_Toc115853719"/>
      <w:r w:rsidR="003C2555">
        <w:rPr>
          <w:lang w:val="ru-RU"/>
        </w:rPr>
        <w:lastRenderedPageBreak/>
        <w:t>История изменений</w:t>
      </w:r>
      <w:bookmarkEnd w:id="5"/>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6" w:name="Ver_00"/>
            <w:bookmarkEnd w:id="6"/>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D3DF3A5" w:rsidR="007823B5" w:rsidRPr="00A35DDE" w:rsidRDefault="003C2555" w:rsidP="007823B5">
            <w:pPr>
              <w:pStyle w:val="table"/>
              <w:jc w:val="center"/>
              <w:rPr>
                <w:lang w:val="ru-RU"/>
              </w:rPr>
            </w:pPr>
            <w:r>
              <w:rPr>
                <w:lang w:val="ru-RU"/>
              </w:rPr>
              <w:t>20</w:t>
            </w:r>
            <w:r w:rsidR="00D916B7">
              <w:t>2</w:t>
            </w:r>
            <w:r w:rsidR="00A35DDE">
              <w:rPr>
                <w:lang w:val="ru-RU"/>
              </w:rPr>
              <w:t>3</w:t>
            </w:r>
            <w:r>
              <w:rPr>
                <w:lang w:val="ru-RU"/>
              </w:rPr>
              <w:t>-</w:t>
            </w:r>
            <w:r w:rsidR="00A35DDE">
              <w:rPr>
                <w:lang w:val="ru-RU"/>
              </w:rPr>
              <w:t>10</w:t>
            </w:r>
            <w:r>
              <w:rPr>
                <w:lang w:val="ru-RU"/>
              </w:rPr>
              <w:t>-</w:t>
            </w:r>
            <w:r w:rsidR="00A35DDE">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0782773F" w:rsidR="007823B5" w:rsidRPr="00D9349E" w:rsidRDefault="00A35DDE" w:rsidP="007823B5">
            <w:pPr>
              <w:pStyle w:val="Tabletext"/>
              <w:jc w:val="center"/>
              <w:rPr>
                <w:lang w:val="ru-RU"/>
              </w:rPr>
            </w:pPr>
            <w:r>
              <w:rPr>
                <w:lang w:val="ru-RU"/>
              </w:rPr>
              <w:t>Филатов Максим, Никитин Кирилл, Кочетов Николай</w:t>
            </w:r>
          </w:p>
        </w:tc>
      </w:tr>
      <w:tr w:rsidR="007823B5" w:rsidRPr="00D71CC3" w14:paraId="3E326AB4" w14:textId="77777777">
        <w:tc>
          <w:tcPr>
            <w:tcW w:w="1701" w:type="dxa"/>
          </w:tcPr>
          <w:p w14:paraId="77F16B1F" w14:textId="058E71F8" w:rsidR="007823B5" w:rsidRPr="00B66B38" w:rsidRDefault="007823B5" w:rsidP="007823B5">
            <w:pPr>
              <w:pStyle w:val="table"/>
              <w:jc w:val="center"/>
              <w:rPr>
                <w:lang w:val="ru-RU"/>
              </w:rPr>
            </w:pPr>
          </w:p>
        </w:tc>
        <w:tc>
          <w:tcPr>
            <w:tcW w:w="1701" w:type="dxa"/>
          </w:tcPr>
          <w:p w14:paraId="03A78F2F" w14:textId="43328E6B" w:rsidR="007823B5" w:rsidRPr="00A35DDE" w:rsidRDefault="007823B5" w:rsidP="007823B5">
            <w:pPr>
              <w:pStyle w:val="table"/>
              <w:jc w:val="center"/>
              <w:rPr>
                <w:lang w:val="ru-RU"/>
              </w:rPr>
            </w:pPr>
          </w:p>
        </w:tc>
        <w:tc>
          <w:tcPr>
            <w:tcW w:w="3402" w:type="dxa"/>
          </w:tcPr>
          <w:p w14:paraId="4E2CA88F" w14:textId="472A7761" w:rsidR="007823B5" w:rsidRPr="00B66B38" w:rsidRDefault="007823B5" w:rsidP="00AB2B39">
            <w:pPr>
              <w:pStyle w:val="table"/>
              <w:rPr>
                <w:lang w:val="ru-RU"/>
              </w:rPr>
            </w:pPr>
          </w:p>
        </w:tc>
        <w:tc>
          <w:tcPr>
            <w:tcW w:w="2694" w:type="dxa"/>
          </w:tcPr>
          <w:p w14:paraId="224B4F6A" w14:textId="413FC9B8" w:rsidR="007823B5" w:rsidRPr="00B66B38" w:rsidRDefault="007823B5" w:rsidP="00AB2B39">
            <w:pPr>
              <w:pStyle w:val="table"/>
              <w:jc w:val="center"/>
              <w:rPr>
                <w:lang w:val="ru-RU"/>
              </w:rPr>
            </w:pPr>
          </w:p>
        </w:tc>
      </w:tr>
      <w:tr w:rsidR="007823B5" w:rsidRPr="00D71CC3" w14:paraId="3A8C4934" w14:textId="77777777">
        <w:tc>
          <w:tcPr>
            <w:tcW w:w="1701" w:type="dxa"/>
          </w:tcPr>
          <w:p w14:paraId="2F344306" w14:textId="296A5E13" w:rsidR="007823B5" w:rsidRPr="00A35DDE" w:rsidRDefault="007823B5" w:rsidP="007823B5">
            <w:pPr>
              <w:pStyle w:val="table"/>
              <w:jc w:val="center"/>
              <w:rPr>
                <w:lang w:val="ru-RU"/>
              </w:rPr>
            </w:pPr>
          </w:p>
        </w:tc>
        <w:tc>
          <w:tcPr>
            <w:tcW w:w="1701" w:type="dxa"/>
          </w:tcPr>
          <w:p w14:paraId="02FC0989" w14:textId="1D7194E9" w:rsidR="007823B5" w:rsidRPr="00A35DDE"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A35DDE" w:rsidRDefault="004B2CB6" w:rsidP="007823B5">
            <w:pPr>
              <w:pStyle w:val="table"/>
              <w:jc w:val="center"/>
              <w:rPr>
                <w:lang w:val="ru-RU"/>
              </w:rPr>
            </w:pPr>
          </w:p>
        </w:tc>
        <w:tc>
          <w:tcPr>
            <w:tcW w:w="1701" w:type="dxa"/>
          </w:tcPr>
          <w:p w14:paraId="4FFD419C" w14:textId="4F1078AC" w:rsidR="004B2CB6" w:rsidRPr="00A35DDE"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A35DDE" w:rsidRDefault="0016049A" w:rsidP="007823B5">
            <w:pPr>
              <w:pStyle w:val="table"/>
              <w:jc w:val="center"/>
              <w:rPr>
                <w:lang w:val="ru-RU"/>
              </w:rPr>
            </w:pPr>
          </w:p>
        </w:tc>
        <w:tc>
          <w:tcPr>
            <w:tcW w:w="1701" w:type="dxa"/>
          </w:tcPr>
          <w:p w14:paraId="31586D12" w14:textId="0A228584" w:rsidR="0016049A" w:rsidRPr="00A35DDE"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7" w:name="_Toc115853720"/>
      <w:r w:rsidR="005B09DE">
        <w:rPr>
          <w:lang w:val="ru-RU"/>
        </w:rPr>
        <w:lastRenderedPageBreak/>
        <w:t>Введение</w:t>
      </w:r>
      <w:bookmarkEnd w:id="7"/>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33445FC7" w:rsidR="007823B5" w:rsidRDefault="005B09DE" w:rsidP="007823B5">
      <w:pPr>
        <w:pStyle w:val="2"/>
        <w:keepNext/>
        <w:tabs>
          <w:tab w:val="num" w:pos="709"/>
        </w:tabs>
        <w:spacing w:before="360"/>
        <w:ind w:left="709" w:hanging="709"/>
        <w:rPr>
          <w:lang w:val="ru-RU"/>
        </w:rPr>
      </w:pPr>
      <w:bookmarkStart w:id="8" w:name="_Toc115853721"/>
      <w:r>
        <w:rPr>
          <w:lang w:val="ru-RU"/>
        </w:rPr>
        <w:t>Цели</w:t>
      </w:r>
      <w:bookmarkEnd w:id="8"/>
    </w:p>
    <w:p w14:paraId="6CEE8EEC" w14:textId="6769F75F" w:rsidR="004806B8" w:rsidRDefault="001D7F4E" w:rsidP="00BF088F">
      <w:pPr>
        <w:pStyle w:val="1Einrckung"/>
        <w:rPr>
          <w:lang w:val="ru-RU"/>
        </w:rPr>
      </w:pPr>
      <w:r w:rsidRPr="001D7F4E">
        <w:rPr>
          <w:lang w:val="ru-RU"/>
        </w:rPr>
        <w:t>Целью данной системы является проверка студентов в онлайн универе посредством оценки работ по практике одних студентов другими</w:t>
      </w:r>
      <w:r w:rsidR="005326FB">
        <w:rPr>
          <w:lang w:val="ru-RU"/>
        </w:rPr>
        <w:t xml:space="preserve"> и </w:t>
      </w:r>
      <w:r w:rsidR="005326FB" w:rsidRPr="004806B8">
        <w:rPr>
          <w:lang w:val="ru-RU"/>
        </w:rPr>
        <w:t>в определении функциональных требований и характеристик системы онлайн-обучения, а также определении ожидаемого поведения системы и ограничений, которым она должна соответствовать</w:t>
      </w:r>
      <w:r w:rsidR="005326FB">
        <w:rPr>
          <w:lang w:val="ru-RU"/>
        </w:rPr>
        <w:t>.</w:t>
      </w:r>
    </w:p>
    <w:p w14:paraId="611B2564" w14:textId="56BE3CB1" w:rsidR="00BF088F" w:rsidRPr="00BF088F" w:rsidRDefault="004806B8" w:rsidP="00BF088F">
      <w:pPr>
        <w:pStyle w:val="1Einrckung"/>
        <w:rPr>
          <w:lang w:val="ru-RU"/>
        </w:rPr>
      </w:pPr>
      <w:r>
        <w:rPr>
          <w:lang w:val="ru-RU"/>
        </w:rPr>
        <w:br/>
        <w:t>Также д</w:t>
      </w:r>
      <w:r w:rsidRPr="004806B8">
        <w:rPr>
          <w:lang w:val="ru-RU"/>
        </w:rPr>
        <w:t>анный документ предназначен для команды разработчиков, тестировщиков, менеджеров проекта, стейкхолдеров и других участников, связанных с планированием, разработкой, тестированием и внедрением системы онлайн-обучения.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DFE58DC" w:rsidR="007823B5" w:rsidRDefault="005B09DE" w:rsidP="007823B5">
      <w:pPr>
        <w:pStyle w:val="2"/>
        <w:keepNext/>
        <w:tabs>
          <w:tab w:val="num" w:pos="709"/>
        </w:tabs>
        <w:spacing w:before="360"/>
        <w:ind w:left="709" w:hanging="709"/>
        <w:rPr>
          <w:lang w:val="ru-RU"/>
        </w:rPr>
      </w:pPr>
      <w:bookmarkStart w:id="9" w:name="_Toc115853722"/>
      <w:r>
        <w:rPr>
          <w:lang w:val="ru-RU"/>
        </w:rPr>
        <w:t>Границы применения</w:t>
      </w:r>
      <w:bookmarkEnd w:id="9"/>
    </w:p>
    <w:p w14:paraId="64FB4124" w14:textId="137DF0B0" w:rsidR="009100F2" w:rsidRPr="00421B84" w:rsidRDefault="004806B8" w:rsidP="009100F2">
      <w:pPr>
        <w:pStyle w:val="1Einrckung"/>
        <w:numPr>
          <w:ilvl w:val="0"/>
          <w:numId w:val="12"/>
        </w:numPr>
        <w:rPr>
          <w:lang w:val="ru-RU"/>
        </w:rPr>
      </w:pPr>
      <w:r>
        <w:rPr>
          <w:lang w:val="ru-RU"/>
        </w:rPr>
        <w:t xml:space="preserve">Изделие </w:t>
      </w:r>
      <w:r w:rsidR="009100F2" w:rsidRPr="009100F2">
        <w:rPr>
          <w:lang w:val="ru-RU"/>
        </w:rPr>
        <w:t xml:space="preserve">программного обеспечения, которое будет произведено: </w:t>
      </w:r>
      <w:r w:rsidR="00421B84">
        <w:rPr>
          <w:lang w:val="en-US"/>
        </w:rPr>
        <w:t>c</w:t>
      </w:r>
      <w:r w:rsidR="009100F2" w:rsidRPr="00421B84">
        <w:rPr>
          <w:lang w:val="ru-RU"/>
        </w:rPr>
        <w:t>истема онлайн-обучения</w:t>
      </w:r>
      <w:r w:rsidR="001F4BDE">
        <w:rPr>
          <w:lang w:val="ru-RU"/>
        </w:rPr>
        <w:t>, которая</w:t>
      </w:r>
      <w:r w:rsidR="009100F2" w:rsidRPr="00421B84">
        <w:rPr>
          <w:lang w:val="ru-RU"/>
        </w:rPr>
        <w:t xml:space="preserve"> будет называться "</w:t>
      </w:r>
      <w:proofErr w:type="spellStart"/>
      <w:r w:rsidR="009100F2" w:rsidRPr="00421B84">
        <w:rPr>
          <w:lang w:val="ru-RU"/>
        </w:rPr>
        <w:t>EduPlatform</w:t>
      </w:r>
      <w:proofErr w:type="spellEnd"/>
      <w:r w:rsidR="009100F2" w:rsidRPr="00421B84">
        <w:rPr>
          <w:lang w:val="ru-RU"/>
        </w:rPr>
        <w:t>".</w:t>
      </w:r>
    </w:p>
    <w:p w14:paraId="15FEEA3B" w14:textId="77777777" w:rsidR="009100F2" w:rsidRPr="009100F2" w:rsidRDefault="009100F2" w:rsidP="009100F2">
      <w:pPr>
        <w:pStyle w:val="1Einrckung"/>
        <w:rPr>
          <w:lang w:val="ru-RU"/>
        </w:rPr>
      </w:pPr>
    </w:p>
    <w:p w14:paraId="3529B881" w14:textId="0FD6FE57" w:rsidR="009100F2" w:rsidRPr="009100F2" w:rsidRDefault="009100F2" w:rsidP="00421B84">
      <w:pPr>
        <w:pStyle w:val="1Einrckung"/>
        <w:numPr>
          <w:ilvl w:val="0"/>
          <w:numId w:val="12"/>
        </w:numPr>
        <w:rPr>
          <w:lang w:val="ru-RU"/>
        </w:rPr>
      </w:pPr>
      <w:r w:rsidRPr="009100F2">
        <w:rPr>
          <w:lang w:val="ru-RU"/>
        </w:rPr>
        <w:t xml:space="preserve">Изделие программного обеспечения будет предоставлять возможность студентам и преподавателям обмениваться ресурсами для обучения и оценивать работы в рамках курсов. </w:t>
      </w:r>
      <w:r w:rsidR="00421B84">
        <w:rPr>
          <w:lang w:val="ru-RU"/>
        </w:rPr>
        <w:br/>
      </w:r>
      <w:r w:rsidRPr="009100F2">
        <w:rPr>
          <w:lang w:val="ru-RU"/>
        </w:rPr>
        <w:t xml:space="preserve">Система позволит загружать работы студентов, автоматически выбирать рецензентов для их оценки, рассчитывать итоговые оценки и передавать результаты студентам и преподавателям. </w:t>
      </w:r>
      <w:r w:rsidR="00421B84">
        <w:rPr>
          <w:lang w:val="ru-RU"/>
        </w:rPr>
        <w:br/>
      </w:r>
      <w:r w:rsidRPr="009100F2">
        <w:rPr>
          <w:lang w:val="ru-RU"/>
        </w:rPr>
        <w:t xml:space="preserve">Если оценки сильно различаются, система перенаправит работу на проверку преподавателем. </w:t>
      </w:r>
      <w:r w:rsidR="00421B84">
        <w:rPr>
          <w:lang w:val="ru-RU"/>
        </w:rPr>
        <w:br/>
      </w:r>
      <w:r w:rsidRPr="009100F2">
        <w:rPr>
          <w:lang w:val="ru-RU"/>
        </w:rPr>
        <w:t>Система не будет предоставлять автоматическую оценку работ студентов без участия других студентов или преподавателей.</w:t>
      </w:r>
    </w:p>
    <w:p w14:paraId="1C97F5EC" w14:textId="77777777" w:rsidR="009100F2" w:rsidRPr="009100F2" w:rsidRDefault="009100F2" w:rsidP="009100F2">
      <w:pPr>
        <w:pStyle w:val="1Einrckung"/>
        <w:rPr>
          <w:lang w:val="ru-RU"/>
        </w:rPr>
      </w:pPr>
    </w:p>
    <w:p w14:paraId="0CD40CB2" w14:textId="5282077D" w:rsidR="009100F2" w:rsidRPr="00421B84" w:rsidRDefault="001F4BDE" w:rsidP="009100F2">
      <w:pPr>
        <w:pStyle w:val="1Einrckung"/>
        <w:numPr>
          <w:ilvl w:val="0"/>
          <w:numId w:val="12"/>
        </w:numPr>
        <w:rPr>
          <w:lang w:val="ru-RU"/>
        </w:rPr>
      </w:pPr>
      <w:r>
        <w:rPr>
          <w:lang w:val="ru-RU"/>
        </w:rPr>
        <w:t>П</w:t>
      </w:r>
      <w:r w:rsidR="009100F2" w:rsidRPr="009100F2">
        <w:rPr>
          <w:lang w:val="ru-RU"/>
        </w:rPr>
        <w:t xml:space="preserve">рименения определяемого программного обеспечения, включая важные преимущества, объекты и цели: </w:t>
      </w:r>
      <w:r w:rsidR="00421B84">
        <w:rPr>
          <w:lang w:val="ru-RU"/>
        </w:rPr>
        <w:br/>
      </w:r>
      <w:r w:rsidR="009100F2" w:rsidRPr="00421B84">
        <w:rPr>
          <w:lang w:val="ru-RU"/>
        </w:rPr>
        <w:t>Система "EduPlatform" будет использоваться в качестве платформы для организации и осуществления процесса обучения, взаимодействия студентов и преподавателей, а также контроля успеваемости студентов. Преимуществами для студентов является доступность и гибкость онлайн-обучения, а для преподавателей – упрощение процесса проверки работ и обратной связи со студентами.</w:t>
      </w:r>
    </w:p>
    <w:p w14:paraId="3DF7CFB2" w14:textId="77777777" w:rsidR="009100F2" w:rsidRPr="009100F2" w:rsidRDefault="009100F2" w:rsidP="009100F2">
      <w:pPr>
        <w:pStyle w:val="1Einrckung"/>
        <w:rPr>
          <w:lang w:val="ru-RU"/>
        </w:rPr>
      </w:pPr>
    </w:p>
    <w:p w14:paraId="21A3F78B" w14:textId="777B4415" w:rsidR="009100F2" w:rsidRPr="009100F2" w:rsidRDefault="009100F2" w:rsidP="009E420A">
      <w:pPr>
        <w:pStyle w:val="1Einrckung"/>
        <w:numPr>
          <w:ilvl w:val="0"/>
          <w:numId w:val="12"/>
        </w:numPr>
        <w:rPr>
          <w:lang w:val="ru-RU"/>
        </w:rPr>
      </w:pPr>
      <w:r w:rsidRPr="009100F2">
        <w:rPr>
          <w:lang w:val="ru-RU"/>
        </w:rPr>
        <w:t>Данный документ соответствует предыдущим утверждениям и высокоуровневым</w:t>
      </w:r>
      <w:r w:rsidR="009E420A" w:rsidRPr="009E420A">
        <w:rPr>
          <w:lang w:val="ru-RU"/>
        </w:rPr>
        <w:t xml:space="preserve"> </w:t>
      </w:r>
      <w:r w:rsidRPr="009100F2">
        <w:rPr>
          <w:lang w:val="ru-RU"/>
        </w:rPr>
        <w:t>спецификациям требований, определенным для системы онлайн-обучения "EduPlatform".</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15853723"/>
      <w:r>
        <w:rPr>
          <w:lang w:val="ru-RU"/>
        </w:rPr>
        <w:t>Термины, аббревиатуры, сокращения</w:t>
      </w:r>
      <w:bookmarkEnd w:id="10"/>
    </w:p>
    <w:tbl>
      <w:tblPr>
        <w:tblStyle w:val="ad"/>
        <w:tblW w:w="0" w:type="auto"/>
        <w:tblInd w:w="851" w:type="dxa"/>
        <w:tblLook w:val="04A0" w:firstRow="1" w:lastRow="0" w:firstColumn="1" w:lastColumn="0" w:noHBand="0" w:noVBand="1"/>
      </w:tblPr>
      <w:tblGrid>
        <w:gridCol w:w="1817"/>
        <w:gridCol w:w="7583"/>
      </w:tblGrid>
      <w:tr w:rsidR="00A62FA2" w:rsidRPr="00A62FA2" w14:paraId="0FF8222E" w14:textId="77777777" w:rsidTr="00A62FA2">
        <w:tc>
          <w:tcPr>
            <w:tcW w:w="1791" w:type="dxa"/>
          </w:tcPr>
          <w:p w14:paraId="19457BAB" w14:textId="33C4156B" w:rsidR="00A62FA2" w:rsidRPr="0046427B" w:rsidRDefault="0046427B" w:rsidP="0046427B">
            <w:pPr>
              <w:pStyle w:val="1Einrckung"/>
              <w:ind w:left="0"/>
              <w:rPr>
                <w:bCs/>
                <w:lang w:val="ru-RU"/>
              </w:rPr>
            </w:pPr>
            <w:r w:rsidRPr="0046427B">
              <w:rPr>
                <w:bCs/>
                <w:lang w:val="ru-RU"/>
              </w:rPr>
              <w:t>Система онлайн-обучения</w:t>
            </w:r>
          </w:p>
        </w:tc>
        <w:tc>
          <w:tcPr>
            <w:tcW w:w="7609" w:type="dxa"/>
          </w:tcPr>
          <w:p w14:paraId="19A5FD6E" w14:textId="65973CAD" w:rsidR="00A62FA2" w:rsidRPr="0046427B" w:rsidRDefault="0046427B" w:rsidP="00A62FA2">
            <w:pPr>
              <w:pStyle w:val="1Einrckung"/>
              <w:ind w:left="0"/>
              <w:rPr>
                <w:bCs/>
                <w:lang w:val="ru-RU"/>
              </w:rPr>
            </w:pPr>
            <w:r>
              <w:rPr>
                <w:bCs/>
                <w:lang w:val="ru-RU"/>
              </w:rPr>
              <w:t>П</w:t>
            </w:r>
            <w:r w:rsidRPr="0046427B">
              <w:rPr>
                <w:bCs/>
                <w:lang w:val="ru-RU"/>
              </w:rPr>
              <w:t>рограммное обеспечение, предоставляющее платформу для обучения, взаимодействия и оценки работ студентов и преподавателей в рамках курсов.</w:t>
            </w:r>
          </w:p>
        </w:tc>
      </w:tr>
      <w:tr w:rsidR="00A62FA2" w14:paraId="0A2DF027" w14:textId="77777777" w:rsidTr="00A62FA2">
        <w:tc>
          <w:tcPr>
            <w:tcW w:w="1791" w:type="dxa"/>
          </w:tcPr>
          <w:p w14:paraId="3D44018C" w14:textId="0F6BFCEA" w:rsidR="00A62FA2" w:rsidRPr="0046427B" w:rsidRDefault="0046427B" w:rsidP="0046427B">
            <w:pPr>
              <w:pStyle w:val="1Einrckung"/>
              <w:ind w:left="0"/>
            </w:pPr>
            <w:r w:rsidRPr="0046427B">
              <w:t>Студент</w:t>
            </w:r>
          </w:p>
        </w:tc>
        <w:tc>
          <w:tcPr>
            <w:tcW w:w="7609" w:type="dxa"/>
          </w:tcPr>
          <w:p w14:paraId="74FC3298" w14:textId="4540846A" w:rsidR="00A62FA2" w:rsidRDefault="006B585C" w:rsidP="00B63815">
            <w:pPr>
              <w:pStyle w:val="1Einrckung"/>
              <w:ind w:left="0"/>
              <w:rPr>
                <w:lang w:val="ru-RU"/>
              </w:rPr>
            </w:pPr>
            <w:r>
              <w:rPr>
                <w:lang w:val="ru-RU"/>
              </w:rPr>
              <w:t>П</w:t>
            </w:r>
            <w:r w:rsidRPr="006B585C">
              <w:rPr>
                <w:lang w:val="ru-RU"/>
              </w:rPr>
              <w:t>ользователь системы, зарегистрированный на курсе с целью изучения и выполнения заданий.</w:t>
            </w:r>
          </w:p>
        </w:tc>
      </w:tr>
      <w:tr w:rsidR="00354B0E" w14:paraId="1E2ED30C" w14:textId="77777777" w:rsidTr="00A62FA2">
        <w:tc>
          <w:tcPr>
            <w:tcW w:w="1791" w:type="dxa"/>
          </w:tcPr>
          <w:p w14:paraId="1F62B042" w14:textId="07CDD12E" w:rsidR="00354B0E" w:rsidRDefault="0046427B" w:rsidP="0046427B">
            <w:pPr>
              <w:pStyle w:val="1Einrckung"/>
              <w:ind w:left="0"/>
              <w:jc w:val="center"/>
              <w:rPr>
                <w:lang w:val="ru-RU"/>
              </w:rPr>
            </w:pPr>
            <w:r w:rsidRPr="0046427B">
              <w:rPr>
                <w:lang w:val="ru-RU"/>
              </w:rPr>
              <w:t>Преподаватель</w:t>
            </w:r>
          </w:p>
        </w:tc>
        <w:tc>
          <w:tcPr>
            <w:tcW w:w="7609" w:type="dxa"/>
          </w:tcPr>
          <w:p w14:paraId="28108E46" w14:textId="72E4AFEA" w:rsidR="00354B0E" w:rsidRDefault="006B585C" w:rsidP="0046427B">
            <w:pPr>
              <w:pStyle w:val="1Einrckung"/>
              <w:ind w:left="0"/>
              <w:rPr>
                <w:lang w:val="ru-RU"/>
              </w:rPr>
            </w:pPr>
            <w:r>
              <w:rPr>
                <w:lang w:val="ru-RU"/>
              </w:rPr>
              <w:t>П</w:t>
            </w:r>
            <w:r w:rsidRPr="006B585C">
              <w:rPr>
                <w:lang w:val="ru-RU"/>
              </w:rPr>
              <w:t>ользователь системы, отвечающий за создание и управление курсами, заданиями и оценкой работ студентов.</w:t>
            </w:r>
          </w:p>
        </w:tc>
      </w:tr>
      <w:tr w:rsidR="00A62FA2" w14:paraId="5FFF1EFA" w14:textId="77777777" w:rsidTr="00A62FA2">
        <w:tc>
          <w:tcPr>
            <w:tcW w:w="1791" w:type="dxa"/>
          </w:tcPr>
          <w:p w14:paraId="05632F02" w14:textId="5C0AB718" w:rsidR="00A62FA2" w:rsidRDefault="0046427B" w:rsidP="0046427B">
            <w:pPr>
              <w:pStyle w:val="1Einrckung"/>
              <w:ind w:left="0"/>
              <w:rPr>
                <w:lang w:val="ru-RU"/>
              </w:rPr>
            </w:pPr>
            <w:r w:rsidRPr="0046427B">
              <w:rPr>
                <w:lang w:val="ru-RU"/>
              </w:rPr>
              <w:t>Курс</w:t>
            </w:r>
          </w:p>
        </w:tc>
        <w:tc>
          <w:tcPr>
            <w:tcW w:w="7609" w:type="dxa"/>
          </w:tcPr>
          <w:p w14:paraId="490F0351" w14:textId="2224287F" w:rsidR="00A62FA2" w:rsidRDefault="006B585C" w:rsidP="0046427B">
            <w:pPr>
              <w:pStyle w:val="1Einrckung"/>
              <w:ind w:left="0"/>
              <w:rPr>
                <w:lang w:val="ru-RU"/>
              </w:rPr>
            </w:pPr>
            <w:r>
              <w:rPr>
                <w:lang w:val="ru-RU"/>
              </w:rPr>
              <w:t>Н</w:t>
            </w:r>
            <w:r w:rsidRPr="006B585C">
              <w:rPr>
                <w:lang w:val="ru-RU"/>
              </w:rPr>
              <w:t>абор тем и образовательных материалов, предназначенных для обучения студентов в рамках системы.</w:t>
            </w:r>
          </w:p>
        </w:tc>
      </w:tr>
      <w:tr w:rsidR="00F42BBF" w14:paraId="39AA8DED" w14:textId="77777777" w:rsidTr="00A62FA2">
        <w:tc>
          <w:tcPr>
            <w:tcW w:w="1791" w:type="dxa"/>
          </w:tcPr>
          <w:p w14:paraId="595453E1" w14:textId="58ED7C61" w:rsidR="00F42BBF" w:rsidRDefault="006B585C" w:rsidP="006B585C">
            <w:pPr>
              <w:pStyle w:val="1Einrckung"/>
              <w:ind w:left="0"/>
              <w:rPr>
                <w:lang w:val="ru-RU"/>
              </w:rPr>
            </w:pPr>
            <w:r w:rsidRPr="006B585C">
              <w:rPr>
                <w:lang w:val="ru-RU"/>
              </w:rPr>
              <w:t>Рецензент</w:t>
            </w:r>
          </w:p>
        </w:tc>
        <w:tc>
          <w:tcPr>
            <w:tcW w:w="7609" w:type="dxa"/>
          </w:tcPr>
          <w:p w14:paraId="1322D0A2" w14:textId="4C318CF6" w:rsidR="00F42BBF" w:rsidRDefault="006B585C" w:rsidP="0046427B">
            <w:pPr>
              <w:pStyle w:val="1Einrckung"/>
              <w:ind w:left="0"/>
              <w:rPr>
                <w:lang w:val="ru-RU"/>
              </w:rPr>
            </w:pPr>
            <w:r>
              <w:rPr>
                <w:lang w:val="ru-RU"/>
              </w:rPr>
              <w:t>С</w:t>
            </w:r>
            <w:r w:rsidRPr="006B585C">
              <w:rPr>
                <w:lang w:val="ru-RU"/>
              </w:rPr>
              <w:t>тудент, выбранный системой для оценки работы другого студента.</w:t>
            </w:r>
          </w:p>
        </w:tc>
      </w:tr>
      <w:tr w:rsidR="00A62FA2" w14:paraId="441E98F9" w14:textId="77777777" w:rsidTr="00A62FA2">
        <w:tc>
          <w:tcPr>
            <w:tcW w:w="1791" w:type="dxa"/>
          </w:tcPr>
          <w:p w14:paraId="5F1383FA" w14:textId="45BBD899" w:rsidR="00A62FA2" w:rsidRDefault="006B585C" w:rsidP="006B585C">
            <w:pPr>
              <w:pStyle w:val="1Einrckung"/>
              <w:ind w:left="0"/>
              <w:rPr>
                <w:lang w:val="ru-RU"/>
              </w:rPr>
            </w:pPr>
            <w:r w:rsidRPr="006B585C">
              <w:rPr>
                <w:lang w:val="ru-RU"/>
              </w:rPr>
              <w:t>EduPlatform</w:t>
            </w:r>
          </w:p>
        </w:tc>
        <w:tc>
          <w:tcPr>
            <w:tcW w:w="7609" w:type="dxa"/>
          </w:tcPr>
          <w:p w14:paraId="0ABB0795" w14:textId="1E46EED5" w:rsidR="00A62FA2" w:rsidRDefault="006B585C" w:rsidP="0046427B">
            <w:pPr>
              <w:pStyle w:val="1Einrckung"/>
              <w:ind w:left="0"/>
              <w:rPr>
                <w:lang w:val="ru-RU"/>
              </w:rPr>
            </w:pPr>
            <w:r>
              <w:rPr>
                <w:lang w:val="ru-RU"/>
              </w:rPr>
              <w:t>Н</w:t>
            </w:r>
            <w:r w:rsidRPr="006B585C">
              <w:rPr>
                <w:lang w:val="ru-RU"/>
              </w:rPr>
              <w:t>азвание системы онлайн-обучения</w:t>
            </w:r>
          </w:p>
        </w:tc>
      </w:tr>
      <w:tr w:rsidR="007D30C5" w14:paraId="3F66D1DD" w14:textId="77777777" w:rsidTr="00A62FA2">
        <w:tc>
          <w:tcPr>
            <w:tcW w:w="1791" w:type="dxa"/>
          </w:tcPr>
          <w:p w14:paraId="64DF6AFC" w14:textId="389396E1" w:rsidR="007D30C5" w:rsidRDefault="00DB33CA" w:rsidP="006B585C">
            <w:pPr>
              <w:pStyle w:val="1Einrckung"/>
              <w:ind w:left="0"/>
              <w:jc w:val="both"/>
              <w:rPr>
                <w:lang w:val="ru-RU"/>
              </w:rPr>
            </w:pPr>
            <w:r w:rsidRPr="00DB33CA">
              <w:rPr>
                <w:lang w:val="ru-RU"/>
              </w:rPr>
              <w:lastRenderedPageBreak/>
              <w:t>СТПО</w:t>
            </w:r>
          </w:p>
        </w:tc>
        <w:tc>
          <w:tcPr>
            <w:tcW w:w="7609" w:type="dxa"/>
          </w:tcPr>
          <w:p w14:paraId="6A184047" w14:textId="4FA8EB83" w:rsidR="007D30C5" w:rsidRDefault="00DB33CA" w:rsidP="00A62FA2">
            <w:pPr>
              <w:pStyle w:val="1Einrckung"/>
              <w:ind w:left="0"/>
              <w:rPr>
                <w:lang w:val="ru-RU"/>
              </w:rPr>
            </w:pPr>
            <w:r w:rsidRPr="00DB33CA">
              <w:rPr>
                <w:lang w:val="ru-RU"/>
              </w:rPr>
              <w:t>Спецификация требований программного обеспечения</w:t>
            </w:r>
          </w:p>
        </w:tc>
      </w:tr>
      <w:tr w:rsidR="00354B0E" w14:paraId="36581683" w14:textId="77777777" w:rsidTr="00A62FA2">
        <w:tc>
          <w:tcPr>
            <w:tcW w:w="1791" w:type="dxa"/>
          </w:tcPr>
          <w:p w14:paraId="668DDE9A" w14:textId="3E37128F" w:rsidR="00354B0E" w:rsidRDefault="00354B0E" w:rsidP="006B585C">
            <w:pPr>
              <w:pStyle w:val="1Einrckung"/>
              <w:ind w:left="0"/>
              <w:jc w:val="both"/>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6B585C">
            <w:pPr>
              <w:pStyle w:val="1Einrckung"/>
              <w:ind w:left="0"/>
              <w:jc w:val="both"/>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15853724"/>
      <w:r>
        <w:rPr>
          <w:lang w:val="ru-RU"/>
        </w:rPr>
        <w:t>Ссылки</w:t>
      </w:r>
      <w:bookmarkEnd w:id="11"/>
    </w:p>
    <w:tbl>
      <w:tblPr>
        <w:tblStyle w:val="ad"/>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15853725"/>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1F1ABFC9" w14:textId="387F9AD7" w:rsidR="007E3C46" w:rsidRPr="007E3C46" w:rsidRDefault="00B83CA5" w:rsidP="007E3C46">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sidR="001D7F4E">
        <w:rPr>
          <w:lang w:val="ru-RU"/>
        </w:rPr>
        <w:br/>
      </w:r>
      <w:r w:rsidR="001D7F4E">
        <w:rPr>
          <w:lang w:val="ru-RU"/>
        </w:rPr>
        <w:br/>
        <w:t>П</w:t>
      </w:r>
      <w:r w:rsidR="001D7F4E" w:rsidRPr="001D7F4E">
        <w:rPr>
          <w:lang w:val="ru-RU"/>
        </w:rPr>
        <w:t>ерспектива продукта заключается в том, чтобы сделать онлайн-обучение более качественным, гибким, доступным и персонализированным для студентов и преподавателей, интегрировать новые технологии и решения, постоянно развивать и совершенствовать функциональность и возможности системы в соответствии с изменяющимися потребностями пользователя и трендами образовательного процесса.</w:t>
      </w:r>
      <w:r w:rsidR="007E3C46">
        <w:rPr>
          <w:lang w:val="ru-RU"/>
        </w:rPr>
        <w:br/>
      </w:r>
      <w:r w:rsidR="007E3C46">
        <w:rPr>
          <w:lang w:val="ru-RU"/>
        </w:rPr>
        <w:br/>
      </w:r>
      <w:r w:rsidR="007E3C46" w:rsidRPr="007E3C46">
        <w:rPr>
          <w:b/>
          <w:bCs/>
          <w:lang w:val="ru-RU"/>
        </w:rPr>
        <w:t>Перспектив</w:t>
      </w:r>
      <w:r w:rsidR="007E3C46">
        <w:rPr>
          <w:b/>
          <w:bCs/>
          <w:lang w:val="ru-RU"/>
        </w:rPr>
        <w:t>ы системы</w:t>
      </w:r>
      <w:r w:rsidR="007E3C46" w:rsidRPr="007E3C46">
        <w:rPr>
          <w:b/>
          <w:bCs/>
          <w:lang w:val="ru-RU"/>
        </w:rPr>
        <w:t>:</w:t>
      </w:r>
      <w:r w:rsidR="007E3C46">
        <w:rPr>
          <w:lang w:val="ru-RU"/>
        </w:rPr>
        <w:br/>
      </w:r>
      <w:r w:rsidR="007E3C46" w:rsidRPr="007E3C46">
        <w:rPr>
          <w:lang w:val="ru-RU"/>
        </w:rPr>
        <w:t>1) Расширение функциональности платформы для поддержки различных типов контента, включая мультимедийные форматы, виртуальную реальность и дополненную реальность, чтобы обеспечить более интерактивные и гибкие образовательные возможности для студентов и преподавателей.</w:t>
      </w:r>
    </w:p>
    <w:p w14:paraId="603C4022" w14:textId="77777777" w:rsidR="007E3C46" w:rsidRPr="007E3C46" w:rsidRDefault="007E3C46" w:rsidP="007E3C46">
      <w:pPr>
        <w:rPr>
          <w:lang w:val="ru-RU"/>
        </w:rPr>
      </w:pPr>
      <w:r w:rsidRPr="007E3C46">
        <w:rPr>
          <w:lang w:val="ru-RU"/>
        </w:rPr>
        <w:t>2) Использование методов искусственного интеллекта и машинного обучения для автоматического анализа и оценки выполненных работ, а также для обнаружения плагиата и фильтрации некачественных материалов.</w:t>
      </w:r>
    </w:p>
    <w:p w14:paraId="02754873" w14:textId="77777777" w:rsidR="007E3C46" w:rsidRPr="007E3C46" w:rsidRDefault="007E3C46" w:rsidP="007E3C46">
      <w:pPr>
        <w:rPr>
          <w:lang w:val="ru-RU"/>
        </w:rPr>
      </w:pPr>
      <w:r w:rsidRPr="007E3C46">
        <w:rPr>
          <w:lang w:val="ru-RU"/>
        </w:rPr>
        <w:t>3) Разработка мобильных приложений для платформы, доступных на разных операционных системах (</w:t>
      </w:r>
      <w:proofErr w:type="spellStart"/>
      <w:r w:rsidRPr="007E3C46">
        <w:rPr>
          <w:lang w:val="ru-RU"/>
        </w:rPr>
        <w:t>iOS</w:t>
      </w:r>
      <w:proofErr w:type="spellEnd"/>
      <w:r w:rsidRPr="007E3C46">
        <w:rPr>
          <w:lang w:val="ru-RU"/>
        </w:rPr>
        <w:t xml:space="preserve">, </w:t>
      </w:r>
      <w:proofErr w:type="spellStart"/>
      <w:r w:rsidRPr="007E3C46">
        <w:rPr>
          <w:lang w:val="ru-RU"/>
        </w:rPr>
        <w:t>Android</w:t>
      </w:r>
      <w:proofErr w:type="spellEnd"/>
      <w:r w:rsidRPr="007E3C46">
        <w:rPr>
          <w:lang w:val="ru-RU"/>
        </w:rPr>
        <w:t>), что позволит пользователям удобно и на ходу воспользоваться всеми возможностями системы.</w:t>
      </w:r>
    </w:p>
    <w:p w14:paraId="68690D10" w14:textId="77777777" w:rsidR="007E3C46" w:rsidRPr="007E3C46" w:rsidRDefault="007E3C46" w:rsidP="007E3C46">
      <w:pPr>
        <w:rPr>
          <w:lang w:val="ru-RU"/>
        </w:rPr>
      </w:pPr>
      <w:r w:rsidRPr="007E3C46">
        <w:rPr>
          <w:lang w:val="ru-RU"/>
        </w:rPr>
        <w:t>4) Разработка и внедрение системы персонализированных рекомендаций для студентов, основанных на их предыдущих интересах, успехах и предпочтениях.</w:t>
      </w:r>
    </w:p>
    <w:p w14:paraId="2126FBE1" w14:textId="77777777" w:rsidR="007E3C46" w:rsidRPr="007E3C46" w:rsidRDefault="007E3C46" w:rsidP="007E3C46">
      <w:pPr>
        <w:rPr>
          <w:lang w:val="ru-RU"/>
        </w:rPr>
      </w:pPr>
      <w:r w:rsidRPr="007E3C46">
        <w:rPr>
          <w:lang w:val="ru-RU"/>
        </w:rPr>
        <w:t>5) Улучшение системы оценки производительности преподавателей и качества обучения на основе рекомендаций и обратной связи от студентов.</w:t>
      </w:r>
    </w:p>
    <w:p w14:paraId="170DCBBC" w14:textId="77777777" w:rsidR="00ED3C92" w:rsidRPr="00ED3C92" w:rsidRDefault="007E3C46" w:rsidP="007E3C46">
      <w:pPr>
        <w:rPr>
          <w:b/>
          <w:bCs/>
          <w:lang w:val="ru-RU"/>
        </w:rPr>
      </w:pPr>
      <w:r w:rsidRPr="007E3C46">
        <w:rPr>
          <w:lang w:val="ru-RU"/>
        </w:rPr>
        <w:t>6) Расширение взаимодействия с другими образовательными платформами и институтами для создания партнерских программ и обмена опытом.</w:t>
      </w:r>
      <w:r w:rsidR="00C51025">
        <w:rPr>
          <w:lang w:val="ru-RU"/>
        </w:rPr>
        <w:br/>
      </w:r>
      <w:r w:rsidR="00C51025">
        <w:rPr>
          <w:lang w:val="ru-RU"/>
        </w:rPr>
        <w:br/>
      </w:r>
      <w:r w:rsidR="00C51025" w:rsidRPr="00C51025">
        <w:rPr>
          <w:b/>
          <w:bCs/>
          <w:lang w:val="ru-RU"/>
        </w:rPr>
        <w:t>Функции продукта</w:t>
      </w:r>
      <w:r w:rsidR="00C51025" w:rsidRPr="00ED3C92">
        <w:rPr>
          <w:b/>
          <w:bCs/>
          <w:lang w:val="ru-RU"/>
        </w:rPr>
        <w:t>:</w:t>
      </w:r>
    </w:p>
    <w:p w14:paraId="7387560B" w14:textId="77777777" w:rsidR="00ED3C92" w:rsidRPr="00ED3C92" w:rsidRDefault="00ED3C92" w:rsidP="00ED3C92">
      <w:pPr>
        <w:rPr>
          <w:lang w:val="ru-RU"/>
        </w:rPr>
      </w:pPr>
      <w:r w:rsidRPr="00ED3C92">
        <w:rPr>
          <w:lang w:val="ru-RU"/>
        </w:rPr>
        <w:t>1) Регистрация и авторизация пользователей (студентов и преподавателей) на платформе</w:t>
      </w:r>
    </w:p>
    <w:p w14:paraId="29FCC807" w14:textId="15F6D1FA" w:rsidR="00ED3C92" w:rsidRPr="00ED3C92" w:rsidRDefault="00ED3C92" w:rsidP="00ED3C92">
      <w:pPr>
        <w:rPr>
          <w:lang w:val="ru-RU"/>
        </w:rPr>
      </w:pPr>
      <w:r w:rsidRPr="00ED3C92">
        <w:rPr>
          <w:lang w:val="ru-RU"/>
        </w:rPr>
        <w:t>2) Создание и управление курсами, темами и заданиями преподавателями.</w:t>
      </w:r>
    </w:p>
    <w:p w14:paraId="61927AE6" w14:textId="01F45894" w:rsidR="00ED3C92" w:rsidRPr="00ED3C92" w:rsidRDefault="00ED3C92" w:rsidP="00ED3C92">
      <w:pPr>
        <w:rPr>
          <w:lang w:val="ru-RU"/>
        </w:rPr>
      </w:pPr>
      <w:r w:rsidRPr="00ED3C92">
        <w:rPr>
          <w:lang w:val="ru-RU"/>
        </w:rPr>
        <w:t>3) Выбор и просмотр курсов и тем студентами.</w:t>
      </w:r>
    </w:p>
    <w:p w14:paraId="4B81B8E6" w14:textId="5127E120" w:rsidR="00ED3C92" w:rsidRPr="001B017D" w:rsidRDefault="00ED3C92" w:rsidP="00ED3C92">
      <w:pPr>
        <w:rPr>
          <w:lang w:val="ru-RU"/>
        </w:rPr>
      </w:pPr>
      <w:r w:rsidRPr="00ED3C92">
        <w:rPr>
          <w:lang w:val="ru-RU"/>
        </w:rPr>
        <w:t>4) Загрузка выполненных работ студентами</w:t>
      </w:r>
      <w:r w:rsidRPr="001B017D">
        <w:rPr>
          <w:lang w:val="ru-RU"/>
        </w:rPr>
        <w:t>.</w:t>
      </w:r>
    </w:p>
    <w:p w14:paraId="4A9F263F" w14:textId="068C5865" w:rsidR="00ED3C92" w:rsidRPr="00ED3C92" w:rsidRDefault="00ED3C92" w:rsidP="00ED3C92">
      <w:pPr>
        <w:rPr>
          <w:lang w:val="ru-RU"/>
        </w:rPr>
      </w:pPr>
      <w:r w:rsidRPr="00ED3C92">
        <w:rPr>
          <w:lang w:val="ru-RU"/>
        </w:rPr>
        <w:t>5) Автоматический выбор рецензентов для оценки работ.</w:t>
      </w:r>
    </w:p>
    <w:p w14:paraId="568B1ECB" w14:textId="1C8E55D5" w:rsidR="00ED3C92" w:rsidRPr="00ED3C92" w:rsidRDefault="00ED3C92" w:rsidP="00ED3C92">
      <w:pPr>
        <w:rPr>
          <w:lang w:val="ru-RU"/>
        </w:rPr>
      </w:pPr>
      <w:r w:rsidRPr="00ED3C92">
        <w:rPr>
          <w:lang w:val="ru-RU"/>
        </w:rPr>
        <w:t>6) Оценивание работ студентами (рецензентами) по заданной шкале (например, пятибалльной).</w:t>
      </w:r>
    </w:p>
    <w:p w14:paraId="32293EC5" w14:textId="0C948F8D" w:rsidR="00ED3C92" w:rsidRPr="00ED3C92" w:rsidRDefault="00ED3C92" w:rsidP="00ED3C92">
      <w:pPr>
        <w:rPr>
          <w:lang w:val="ru-RU"/>
        </w:rPr>
      </w:pPr>
      <w:r w:rsidRPr="00ED3C92">
        <w:rPr>
          <w:lang w:val="ru-RU"/>
        </w:rPr>
        <w:t>7) Расчёт итоговой оценки системой с учетом оценок рецензентов.</w:t>
      </w:r>
    </w:p>
    <w:p w14:paraId="7359CA0E" w14:textId="3DBBB256" w:rsidR="00ED3C92" w:rsidRPr="00ED3C92" w:rsidRDefault="00ED3C92" w:rsidP="00ED3C92">
      <w:pPr>
        <w:rPr>
          <w:lang w:val="ru-RU"/>
        </w:rPr>
      </w:pPr>
      <w:r w:rsidRPr="00ED3C92">
        <w:rPr>
          <w:lang w:val="ru-RU"/>
        </w:rPr>
        <w:t>8) Передача работы преподавателю для оценивания в случае неоднозначных оценок.</w:t>
      </w:r>
    </w:p>
    <w:p w14:paraId="56A967A8" w14:textId="51F84D56" w:rsidR="00ED3C92" w:rsidRPr="00ED3C92" w:rsidRDefault="00ED3C92" w:rsidP="00ED3C92">
      <w:pPr>
        <w:rPr>
          <w:lang w:val="ru-RU"/>
        </w:rPr>
      </w:pPr>
      <w:r w:rsidRPr="00ED3C92">
        <w:rPr>
          <w:lang w:val="ru-RU"/>
        </w:rPr>
        <w:t>9) Отображение результатов оценок студентам и преподавателям.</w:t>
      </w:r>
    </w:p>
    <w:p w14:paraId="1D5E3BDC" w14:textId="4CAAE11A" w:rsidR="00ED3C92" w:rsidRDefault="00ED3C92" w:rsidP="00ED3C92">
      <w:pPr>
        <w:rPr>
          <w:lang w:val="ru-RU"/>
        </w:rPr>
      </w:pPr>
      <w:r w:rsidRPr="00ED3C92">
        <w:rPr>
          <w:lang w:val="ru-RU"/>
        </w:rPr>
        <w:t>10) Формирование статистики и аналитики по курсам, студентам и преподавателям.</w:t>
      </w:r>
    </w:p>
    <w:p w14:paraId="528A7192" w14:textId="77777777" w:rsidR="008157D2" w:rsidRPr="00ED3C92" w:rsidRDefault="008157D2" w:rsidP="00ED3C92">
      <w:pPr>
        <w:rPr>
          <w:lang w:val="ru-RU"/>
        </w:rPr>
      </w:pPr>
    </w:p>
    <w:p w14:paraId="0E2D79E3" w14:textId="7F94A147" w:rsidR="00ED3C92" w:rsidRPr="00ED3C92" w:rsidRDefault="00ED3C92" w:rsidP="00ED3C92">
      <w:pPr>
        <w:rPr>
          <w:b/>
          <w:bCs/>
          <w:lang w:val="ru-RU"/>
        </w:rPr>
      </w:pPr>
      <w:r w:rsidRPr="00ED3C92">
        <w:rPr>
          <w:b/>
          <w:bCs/>
          <w:lang w:val="ru-RU"/>
        </w:rPr>
        <w:t>Пользовательские характеристики:</w:t>
      </w:r>
    </w:p>
    <w:p w14:paraId="01A9C2C0" w14:textId="77777777" w:rsidR="00ED3C92" w:rsidRPr="00ED3C92" w:rsidRDefault="00ED3C92" w:rsidP="00ED3C92">
      <w:pPr>
        <w:rPr>
          <w:lang w:val="ru-RU"/>
        </w:rPr>
      </w:pPr>
      <w:r w:rsidRPr="00ED3C92">
        <w:rPr>
          <w:lang w:val="ru-RU"/>
        </w:rPr>
        <w:t>1) Студенты - основные пользователи системы, их функции включают выбор курсов, выполнение заданий и оценку работ других студентов.</w:t>
      </w:r>
    </w:p>
    <w:p w14:paraId="39B4D8F6" w14:textId="6DA4B08B" w:rsidR="00ED3C92" w:rsidRPr="00ED3C92" w:rsidRDefault="00ED3C92" w:rsidP="00ED3C92">
      <w:pPr>
        <w:rPr>
          <w:lang w:val="ru-RU"/>
        </w:rPr>
      </w:pPr>
      <w:r w:rsidRPr="00ED3C92">
        <w:rPr>
          <w:lang w:val="ru-RU"/>
        </w:rPr>
        <w:lastRenderedPageBreak/>
        <w:t>2) Преподаватели - управляют курсами, темами и заданиями, проверяют работы в случаях неоднозначных оценок, просматривают статистику и аналитику по своим курсам и студентам.</w:t>
      </w:r>
      <w:r>
        <w:rPr>
          <w:lang w:val="ru-RU"/>
        </w:rPr>
        <w:br/>
      </w:r>
      <w:r>
        <w:rPr>
          <w:lang w:val="ru-RU"/>
        </w:rPr>
        <w:br/>
      </w:r>
      <w:r w:rsidRPr="00ED3C92">
        <w:rPr>
          <w:b/>
          <w:bCs/>
          <w:lang w:val="ru-RU"/>
        </w:rPr>
        <w:t>Ограничения целостности:</w:t>
      </w:r>
    </w:p>
    <w:p w14:paraId="69F42850" w14:textId="77777777" w:rsidR="00ED3C92" w:rsidRPr="00ED3C92" w:rsidRDefault="00ED3C92" w:rsidP="00ED3C92">
      <w:pPr>
        <w:rPr>
          <w:lang w:val="ru-RU"/>
        </w:rPr>
      </w:pPr>
      <w:r w:rsidRPr="00ED3C92">
        <w:rPr>
          <w:lang w:val="ru-RU"/>
        </w:rPr>
        <w:t>1) Механизмы проверки на плагиат должны быть встроены в систему для повышения качества предоставляемых работ.</w:t>
      </w:r>
    </w:p>
    <w:p w14:paraId="54F2320A" w14:textId="4E222E72" w:rsidR="00ED3C92" w:rsidRPr="00ED3C92" w:rsidRDefault="00ED3C92" w:rsidP="00ED3C92">
      <w:pPr>
        <w:rPr>
          <w:b/>
          <w:bCs/>
          <w:lang w:val="ru-RU"/>
        </w:rPr>
      </w:pPr>
      <w:r w:rsidRPr="00ED3C92">
        <w:rPr>
          <w:lang w:val="ru-RU"/>
        </w:rPr>
        <w:t>2) Учетная запись преподавателя должна быть связана с одним или несколькими курсами, а учетная запись студента должна быть связана с выбранными студентом курсами.</w:t>
      </w:r>
      <w:r>
        <w:rPr>
          <w:lang w:val="ru-RU"/>
        </w:rPr>
        <w:br/>
      </w:r>
      <w:r>
        <w:rPr>
          <w:lang w:val="ru-RU"/>
        </w:rPr>
        <w:br/>
      </w:r>
      <w:r w:rsidRPr="00ED3C92">
        <w:rPr>
          <w:b/>
          <w:bCs/>
          <w:lang w:val="ru-RU"/>
        </w:rPr>
        <w:t>Допущения и зависимости:</w:t>
      </w:r>
    </w:p>
    <w:p w14:paraId="6A769228" w14:textId="77777777" w:rsidR="00ED3C92" w:rsidRPr="00ED3C92" w:rsidRDefault="00ED3C92" w:rsidP="00ED3C92">
      <w:pPr>
        <w:rPr>
          <w:lang w:val="ru-RU"/>
        </w:rPr>
      </w:pPr>
      <w:r w:rsidRPr="00ED3C92">
        <w:rPr>
          <w:lang w:val="ru-RU"/>
        </w:rPr>
        <w:t>1) Студенты и преподаватели имеют стабильный интернет-доступ для использования системы.</w:t>
      </w:r>
    </w:p>
    <w:p w14:paraId="3A51F903" w14:textId="77777777" w:rsidR="00ED3C92" w:rsidRDefault="00ED3C92" w:rsidP="00ED3C92">
      <w:pPr>
        <w:rPr>
          <w:lang w:val="ru-RU"/>
        </w:rPr>
      </w:pPr>
      <w:r w:rsidRPr="00ED3C92">
        <w:rPr>
          <w:lang w:val="ru-RU"/>
        </w:rPr>
        <w:t>2) Все пользователи считаться компетентными в работе с компьютером и интернет-технологиями, имеющими достаточное знание темы для выполнения или оценки заданий.</w:t>
      </w:r>
    </w:p>
    <w:p w14:paraId="7CE66B7E" w14:textId="77777777" w:rsidR="00ED3C92" w:rsidRDefault="00ED3C92" w:rsidP="00ED3C92">
      <w:pPr>
        <w:rPr>
          <w:lang w:val="ru-RU"/>
        </w:rPr>
      </w:pPr>
    </w:p>
    <w:p w14:paraId="2700EF7F" w14:textId="50843BCB" w:rsidR="00ED3C92" w:rsidRPr="00ED3C92" w:rsidRDefault="00ED3C92" w:rsidP="00ED3C92">
      <w:pPr>
        <w:rPr>
          <w:b/>
          <w:bCs/>
          <w:lang w:val="ru-RU"/>
        </w:rPr>
      </w:pPr>
      <w:r w:rsidRPr="00ED3C92">
        <w:rPr>
          <w:b/>
          <w:bCs/>
          <w:lang w:val="ru-RU"/>
        </w:rPr>
        <w:t>Подмножества требований:</w:t>
      </w:r>
    </w:p>
    <w:p w14:paraId="69F0A8AF" w14:textId="77777777" w:rsidR="00ED3C92" w:rsidRPr="00ED3C92" w:rsidRDefault="00ED3C92" w:rsidP="00ED3C92">
      <w:pPr>
        <w:rPr>
          <w:lang w:val="ru-RU"/>
        </w:rPr>
      </w:pPr>
      <w:r w:rsidRPr="00ED3C92">
        <w:rPr>
          <w:lang w:val="ru-RU"/>
        </w:rPr>
        <w:t>1) Возможность импорта и экспорта данных по курсам, студентам и оценкам</w:t>
      </w:r>
    </w:p>
    <w:p w14:paraId="508441B3" w14:textId="77777777" w:rsidR="00ED3C92" w:rsidRPr="00ED3C92" w:rsidRDefault="00ED3C92" w:rsidP="00ED3C92">
      <w:pPr>
        <w:rPr>
          <w:lang w:val="ru-RU"/>
        </w:rPr>
      </w:pPr>
      <w:r w:rsidRPr="00ED3C92">
        <w:rPr>
          <w:lang w:val="ru-RU"/>
        </w:rPr>
        <w:t>2) Интеграция с ресурсами образовательных материалов, видео и текстовых форматов.</w:t>
      </w:r>
    </w:p>
    <w:p w14:paraId="7CD96117" w14:textId="77777777" w:rsidR="00ED3C92" w:rsidRPr="00ED3C92" w:rsidRDefault="00ED3C92" w:rsidP="00ED3C92">
      <w:pPr>
        <w:rPr>
          <w:lang w:val="ru-RU"/>
        </w:rPr>
      </w:pPr>
      <w:r w:rsidRPr="00ED3C92">
        <w:rPr>
          <w:lang w:val="ru-RU"/>
        </w:rPr>
        <w:t>3) Возможность коммуникации между студентами и преподавателями в рамках системы через личные сообщения или обсуждение тем на форуме.</w:t>
      </w:r>
    </w:p>
    <w:p w14:paraId="3A6EB33B" w14:textId="77777777" w:rsidR="00ED3C92" w:rsidRPr="00ED3C92" w:rsidRDefault="00ED3C92" w:rsidP="00ED3C92">
      <w:pPr>
        <w:rPr>
          <w:lang w:val="ru-RU"/>
        </w:rPr>
      </w:pPr>
      <w:r w:rsidRPr="00ED3C92">
        <w:rPr>
          <w:lang w:val="ru-RU"/>
        </w:rPr>
        <w:t>4) Поддержка на платформе системы обратной связи для решения возникающих вопросов и конфликтных ситуаций.</w:t>
      </w:r>
    </w:p>
    <w:p w14:paraId="6199B06A" w14:textId="5C3A8FEE" w:rsidR="00B83CA5" w:rsidRDefault="00ED3C92" w:rsidP="00ED3C92">
      <w:pPr>
        <w:rPr>
          <w:lang w:val="ru-RU"/>
        </w:rPr>
      </w:pPr>
      <w:r w:rsidRPr="00ED3C92">
        <w:rPr>
          <w:lang w:val="ru-RU"/>
        </w:rPr>
        <w:t xml:space="preserve">5) Возможность интеграции со сторонними сервисами для авторизации (например, </w:t>
      </w:r>
      <w:proofErr w:type="spellStart"/>
      <w:r w:rsidRPr="00ED3C92">
        <w:rPr>
          <w:lang w:val="ru-RU"/>
        </w:rPr>
        <w:t>Google</w:t>
      </w:r>
      <w:proofErr w:type="spellEnd"/>
      <w:r w:rsidRPr="00ED3C92">
        <w:rPr>
          <w:lang w:val="ru-RU"/>
        </w:rPr>
        <w:t xml:space="preserve">, </w:t>
      </w:r>
      <w:r w:rsidR="00145A36">
        <w:rPr>
          <w:lang w:val="en-US"/>
        </w:rPr>
        <w:t>UNN</w:t>
      </w:r>
      <w:r w:rsidR="00145A36" w:rsidRPr="00145A36">
        <w:rPr>
          <w:lang w:val="ru-RU"/>
        </w:rPr>
        <w:t xml:space="preserve"> </w:t>
      </w:r>
      <w:r w:rsidRPr="00ED3C92">
        <w:rPr>
          <w:lang w:val="ru-RU"/>
        </w:rPr>
        <w:t xml:space="preserve">или </w:t>
      </w:r>
      <w:r w:rsidR="00145A36">
        <w:rPr>
          <w:lang w:val="en-US"/>
        </w:rPr>
        <w:t>VK</w:t>
      </w:r>
      <w:r w:rsidR="00145A36" w:rsidRPr="00145A36">
        <w:rPr>
          <w:lang w:val="ru-RU"/>
        </w:rPr>
        <w:t xml:space="preserve"> </w:t>
      </w:r>
      <w:r w:rsidR="00145A36">
        <w:rPr>
          <w:lang w:val="en-US"/>
        </w:rPr>
        <w:t>Group</w:t>
      </w:r>
      <w:r w:rsidRPr="00ED3C92">
        <w:rPr>
          <w:lang w:val="ru-RU"/>
        </w:rPr>
        <w:t>).</w:t>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r w:rsidR="009E420A">
        <w:rPr>
          <w:lang w:val="ru-RU"/>
        </w:rPr>
        <w:br/>
      </w:r>
    </w:p>
    <w:p w14:paraId="4DB08D54" w14:textId="092AB0A0" w:rsidR="00145A36" w:rsidRDefault="00145A36" w:rsidP="00ED3C92">
      <w:pPr>
        <w:rPr>
          <w:lang w:val="ru-RU"/>
        </w:rPr>
      </w:pPr>
    </w:p>
    <w:p w14:paraId="45C6AD30" w14:textId="71EED3B7" w:rsidR="00145A36" w:rsidRDefault="00145A36" w:rsidP="00ED3C92">
      <w:pPr>
        <w:rPr>
          <w:lang w:val="ru-RU"/>
        </w:rPr>
      </w:pPr>
    </w:p>
    <w:p w14:paraId="723D060B" w14:textId="2A1DC9DC" w:rsidR="00145A36" w:rsidRDefault="00145A36" w:rsidP="00ED3C92">
      <w:pPr>
        <w:rPr>
          <w:lang w:val="ru-RU"/>
        </w:rPr>
      </w:pPr>
    </w:p>
    <w:p w14:paraId="53D5CC1F" w14:textId="4C049AE0" w:rsidR="00145A36" w:rsidRDefault="00145A36" w:rsidP="00ED3C92">
      <w:pPr>
        <w:rPr>
          <w:lang w:val="ru-RU"/>
        </w:rPr>
      </w:pPr>
    </w:p>
    <w:p w14:paraId="67B66681" w14:textId="5B87489D" w:rsidR="00145A36" w:rsidRDefault="00145A36" w:rsidP="00ED3C92">
      <w:pPr>
        <w:rPr>
          <w:lang w:val="ru-RU"/>
        </w:rPr>
      </w:pPr>
    </w:p>
    <w:p w14:paraId="6FF9A27F" w14:textId="56DBDED1" w:rsidR="00145A36" w:rsidRDefault="00145A36" w:rsidP="00ED3C92">
      <w:pPr>
        <w:rPr>
          <w:lang w:val="ru-RU"/>
        </w:rPr>
      </w:pPr>
    </w:p>
    <w:p w14:paraId="4BFFDB5B" w14:textId="318F0D53" w:rsidR="00145A36" w:rsidRDefault="00145A36" w:rsidP="00ED3C92">
      <w:pPr>
        <w:rPr>
          <w:lang w:val="ru-RU"/>
        </w:rPr>
      </w:pPr>
    </w:p>
    <w:p w14:paraId="57FEE5C5" w14:textId="68C18E61" w:rsidR="00145A36" w:rsidRDefault="00145A36" w:rsidP="00ED3C92">
      <w:pPr>
        <w:rPr>
          <w:lang w:val="ru-RU"/>
        </w:rPr>
      </w:pPr>
    </w:p>
    <w:p w14:paraId="64801AF1" w14:textId="21968B7C" w:rsidR="00145A36" w:rsidRDefault="00145A36" w:rsidP="00ED3C92">
      <w:pPr>
        <w:rPr>
          <w:lang w:val="ru-RU"/>
        </w:rPr>
      </w:pPr>
    </w:p>
    <w:p w14:paraId="2771D829" w14:textId="557E54A4" w:rsidR="00145A36" w:rsidRDefault="00145A36" w:rsidP="00ED3C92">
      <w:pPr>
        <w:rPr>
          <w:lang w:val="ru-RU"/>
        </w:rPr>
      </w:pPr>
    </w:p>
    <w:p w14:paraId="6A81F6CF" w14:textId="16E65E3C" w:rsidR="00145A36" w:rsidRDefault="00145A36" w:rsidP="00ED3C92">
      <w:pPr>
        <w:rPr>
          <w:lang w:val="ru-RU"/>
        </w:rPr>
      </w:pPr>
    </w:p>
    <w:p w14:paraId="1EB9E104" w14:textId="5BFA194A" w:rsidR="00145A36" w:rsidRDefault="00145A36" w:rsidP="00ED3C92">
      <w:pPr>
        <w:rPr>
          <w:lang w:val="ru-RU"/>
        </w:rPr>
      </w:pPr>
    </w:p>
    <w:p w14:paraId="24A9069F" w14:textId="036FDA55" w:rsidR="00145A36" w:rsidRDefault="00145A36" w:rsidP="00ED3C92">
      <w:pPr>
        <w:rPr>
          <w:lang w:val="ru-RU"/>
        </w:rPr>
      </w:pPr>
    </w:p>
    <w:p w14:paraId="751796D0" w14:textId="2433C0B0" w:rsidR="00145A36" w:rsidRDefault="00145A36" w:rsidP="00ED3C92">
      <w:pPr>
        <w:rPr>
          <w:lang w:val="ru-RU"/>
        </w:rPr>
      </w:pPr>
    </w:p>
    <w:p w14:paraId="7073E0D3" w14:textId="2884E408" w:rsidR="008157D2" w:rsidRDefault="008157D2" w:rsidP="00ED3C92">
      <w:pPr>
        <w:rPr>
          <w:lang w:val="ru-RU"/>
        </w:rPr>
      </w:pPr>
    </w:p>
    <w:p w14:paraId="0D2CD79C" w14:textId="0C5820D7" w:rsidR="008157D2" w:rsidRDefault="008157D2" w:rsidP="00ED3C92">
      <w:pPr>
        <w:rPr>
          <w:lang w:val="ru-RU"/>
        </w:rPr>
      </w:pPr>
    </w:p>
    <w:p w14:paraId="2BF08F2E" w14:textId="77777777" w:rsidR="008157D2" w:rsidRPr="008B0790" w:rsidRDefault="008157D2" w:rsidP="00ED3C92">
      <w:pPr>
        <w:rPr>
          <w:lang w:val="en-US"/>
        </w:rPr>
      </w:pPr>
    </w:p>
    <w:p w14:paraId="4AC98229" w14:textId="77777777" w:rsidR="00145A36" w:rsidRPr="00B83CA5" w:rsidRDefault="00145A36" w:rsidP="00ED3C92">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08E0FA3E" w14:textId="3702EA96" w:rsidR="00282EEB" w:rsidRDefault="005B09DE" w:rsidP="00282EEB">
      <w:pPr>
        <w:pStyle w:val="1"/>
        <w:keepNext/>
        <w:tabs>
          <w:tab w:val="num" w:pos="709"/>
        </w:tabs>
        <w:ind w:left="709" w:hanging="709"/>
      </w:pPr>
      <w:bookmarkStart w:id="13" w:name="_Toc115853726"/>
      <w:r w:rsidRPr="00661759">
        <w:rPr>
          <w:lang w:val="ru-RU"/>
        </w:rPr>
        <w:t>Общее</w:t>
      </w:r>
      <w:r w:rsidRPr="00661759">
        <w:rPr>
          <w:lang w:val="en-US"/>
        </w:rPr>
        <w:t xml:space="preserve"> </w:t>
      </w:r>
      <w:r w:rsidRPr="00661759">
        <w:rPr>
          <w:lang w:val="ru-RU"/>
        </w:rPr>
        <w:t>описание</w:t>
      </w:r>
      <w:bookmarkEnd w:id="13"/>
    </w:p>
    <w:p w14:paraId="0F3C1AC9" w14:textId="15D17D24" w:rsidR="00D71301" w:rsidRPr="00D71301" w:rsidRDefault="00D71301" w:rsidP="00D71301">
      <w:pPr>
        <w:pStyle w:val="1Einrckung"/>
        <w:rPr>
          <w:b/>
          <w:bCs/>
        </w:rPr>
      </w:pPr>
      <w:proofErr w:type="spellStart"/>
      <w:r w:rsidRPr="00D71301">
        <w:rPr>
          <w:b/>
          <w:bCs/>
        </w:rPr>
        <w:t>Описание</w:t>
      </w:r>
      <w:proofErr w:type="spellEnd"/>
      <w:r w:rsidRPr="00D71301">
        <w:rPr>
          <w:b/>
          <w:bCs/>
        </w:rPr>
        <w:t xml:space="preserve"> </w:t>
      </w:r>
      <w:proofErr w:type="spellStart"/>
      <w:r w:rsidRPr="00D71301">
        <w:rPr>
          <w:b/>
          <w:bCs/>
        </w:rPr>
        <w:t>изделия</w:t>
      </w:r>
      <w:proofErr w:type="spellEnd"/>
      <w:r w:rsidRPr="00D71301">
        <w:rPr>
          <w:b/>
          <w:bCs/>
        </w:rPr>
        <w:t>:</w:t>
      </w:r>
    </w:p>
    <w:p w14:paraId="0FDC4F83" w14:textId="77777777" w:rsidR="00D71301" w:rsidRDefault="00D71301" w:rsidP="00D71301">
      <w:pPr>
        <w:pStyle w:val="1Einrckung"/>
      </w:pPr>
      <w:proofErr w:type="spellStart"/>
      <w:r>
        <w:t>Система</w:t>
      </w:r>
      <w:proofErr w:type="spellEnd"/>
      <w:r>
        <w:t xml:space="preserve"> </w:t>
      </w:r>
      <w:proofErr w:type="spellStart"/>
      <w:r>
        <w:t>онлайн-обучения</w:t>
      </w:r>
      <w:proofErr w:type="spellEnd"/>
      <w:r>
        <w:t xml:space="preserve"> "</w:t>
      </w:r>
      <w:proofErr w:type="spellStart"/>
      <w:r>
        <w:t>EduPlatform</w:t>
      </w:r>
      <w:proofErr w:type="spellEnd"/>
      <w:r>
        <w:t xml:space="preserve">" </w:t>
      </w:r>
      <w:proofErr w:type="spellStart"/>
      <w:r>
        <w:t>является</w:t>
      </w:r>
      <w:proofErr w:type="spellEnd"/>
      <w:r>
        <w:t xml:space="preserve"> </w:t>
      </w:r>
      <w:proofErr w:type="spellStart"/>
      <w:r>
        <w:t>веб-приложением</w:t>
      </w:r>
      <w:proofErr w:type="spellEnd"/>
      <w:r>
        <w:t xml:space="preserve">, </w:t>
      </w:r>
      <w:proofErr w:type="spellStart"/>
      <w:r>
        <w:t>предназначенным</w:t>
      </w:r>
      <w:proofErr w:type="spellEnd"/>
      <w:r>
        <w:t xml:space="preserve"> </w:t>
      </w:r>
      <w:proofErr w:type="spellStart"/>
      <w:r>
        <w:t>для</w:t>
      </w:r>
      <w:proofErr w:type="spellEnd"/>
      <w:r>
        <w:t xml:space="preserve"> </w:t>
      </w:r>
      <w:proofErr w:type="spellStart"/>
      <w:r>
        <w:t>организации</w:t>
      </w:r>
      <w:proofErr w:type="spellEnd"/>
      <w:r>
        <w:t xml:space="preserve">, </w:t>
      </w:r>
      <w:proofErr w:type="spellStart"/>
      <w:r>
        <w:t>проведения</w:t>
      </w:r>
      <w:proofErr w:type="spellEnd"/>
      <w:r>
        <w:t xml:space="preserve"> и </w:t>
      </w:r>
      <w:proofErr w:type="spellStart"/>
      <w:r>
        <w:t>управления</w:t>
      </w:r>
      <w:proofErr w:type="spellEnd"/>
      <w:r>
        <w:t xml:space="preserve"> </w:t>
      </w:r>
      <w:proofErr w:type="spellStart"/>
      <w:r>
        <w:t>курсами</w:t>
      </w:r>
      <w:proofErr w:type="spellEnd"/>
      <w:r>
        <w:t xml:space="preserve">, </w:t>
      </w:r>
      <w:proofErr w:type="spellStart"/>
      <w:r>
        <w:t>позволяет</w:t>
      </w:r>
      <w:proofErr w:type="spellEnd"/>
      <w:r>
        <w:t xml:space="preserve"> </w:t>
      </w:r>
      <w:proofErr w:type="spellStart"/>
      <w:r>
        <w:t>студентам</w:t>
      </w:r>
      <w:proofErr w:type="spellEnd"/>
      <w:r>
        <w:t xml:space="preserve"> и </w:t>
      </w:r>
      <w:proofErr w:type="spellStart"/>
      <w:r>
        <w:t>преподавателям</w:t>
      </w:r>
      <w:proofErr w:type="spellEnd"/>
      <w:r>
        <w:t xml:space="preserve"> </w:t>
      </w:r>
      <w:proofErr w:type="spellStart"/>
      <w:r>
        <w:t>взаимодействовать</w:t>
      </w:r>
      <w:proofErr w:type="spellEnd"/>
      <w:r>
        <w:t xml:space="preserve">, </w:t>
      </w:r>
      <w:proofErr w:type="spellStart"/>
      <w:r>
        <w:t>обмениваться</w:t>
      </w:r>
      <w:proofErr w:type="spellEnd"/>
      <w:r>
        <w:t xml:space="preserve"> </w:t>
      </w:r>
      <w:proofErr w:type="spellStart"/>
      <w:r>
        <w:t>знаниями</w:t>
      </w:r>
      <w:proofErr w:type="spellEnd"/>
      <w:r>
        <w:t xml:space="preserve"> и </w:t>
      </w:r>
      <w:proofErr w:type="spellStart"/>
      <w:r>
        <w:t>оценивать</w:t>
      </w:r>
      <w:proofErr w:type="spellEnd"/>
      <w:r>
        <w:t xml:space="preserve"> </w:t>
      </w:r>
      <w:proofErr w:type="spellStart"/>
      <w:r>
        <w:t>выполненные</w:t>
      </w:r>
      <w:proofErr w:type="spellEnd"/>
      <w:r>
        <w:t xml:space="preserve"> </w:t>
      </w:r>
      <w:proofErr w:type="spellStart"/>
      <w:r>
        <w:t>работы</w:t>
      </w:r>
      <w:proofErr w:type="spellEnd"/>
      <w:r>
        <w:t>.</w:t>
      </w:r>
    </w:p>
    <w:p w14:paraId="11E31ACD" w14:textId="77777777" w:rsidR="00D71301" w:rsidRDefault="00D71301" w:rsidP="00D71301">
      <w:pPr>
        <w:pStyle w:val="1Einrckung"/>
      </w:pPr>
    </w:p>
    <w:p w14:paraId="5087E584" w14:textId="20BA9603" w:rsidR="00D71301" w:rsidRDefault="00D71301" w:rsidP="00D71301">
      <w:pPr>
        <w:pStyle w:val="1Einrckung"/>
      </w:pPr>
      <w:proofErr w:type="spellStart"/>
      <w:r w:rsidRPr="00D71301">
        <w:rPr>
          <w:b/>
          <w:bCs/>
        </w:rPr>
        <w:t>Функции</w:t>
      </w:r>
      <w:proofErr w:type="spellEnd"/>
      <w:r w:rsidRPr="00D71301">
        <w:rPr>
          <w:b/>
          <w:bCs/>
        </w:rPr>
        <w:t xml:space="preserve"> </w:t>
      </w:r>
      <w:proofErr w:type="spellStart"/>
      <w:r w:rsidRPr="00D71301">
        <w:rPr>
          <w:b/>
          <w:bCs/>
        </w:rPr>
        <w:t>изделия</w:t>
      </w:r>
      <w:proofErr w:type="spellEnd"/>
      <w:r>
        <w:t>:</w:t>
      </w:r>
    </w:p>
    <w:p w14:paraId="087CD7E4" w14:textId="247AD3A8" w:rsidR="00D71301" w:rsidRDefault="00D71301" w:rsidP="00D71301">
      <w:pPr>
        <w:pStyle w:val="1Einrckung"/>
      </w:pPr>
      <w:r>
        <w:t xml:space="preserve">1. </w:t>
      </w:r>
      <w:proofErr w:type="spellStart"/>
      <w:r>
        <w:t>Регистрация</w:t>
      </w:r>
      <w:proofErr w:type="spellEnd"/>
      <w:r>
        <w:t xml:space="preserve"> и </w:t>
      </w:r>
      <w:proofErr w:type="spellStart"/>
      <w:r>
        <w:t>авторизация</w:t>
      </w:r>
      <w:proofErr w:type="spellEnd"/>
      <w:r>
        <w:t xml:space="preserve"> </w:t>
      </w:r>
      <w:proofErr w:type="spellStart"/>
      <w:r>
        <w:t>пользователей</w:t>
      </w:r>
      <w:proofErr w:type="spellEnd"/>
      <w:r w:rsidR="004163DA">
        <w:t>.</w:t>
      </w:r>
    </w:p>
    <w:p w14:paraId="3872FEA0" w14:textId="40A8BD81" w:rsidR="00D71301" w:rsidRDefault="00D71301" w:rsidP="00D71301">
      <w:pPr>
        <w:pStyle w:val="1Einrckung"/>
      </w:pPr>
      <w:r>
        <w:t xml:space="preserve">2. </w:t>
      </w:r>
      <w:proofErr w:type="spellStart"/>
      <w:r>
        <w:t>Создание</w:t>
      </w:r>
      <w:proofErr w:type="spellEnd"/>
      <w:r>
        <w:t xml:space="preserve">, </w:t>
      </w:r>
      <w:proofErr w:type="spellStart"/>
      <w:r>
        <w:t>редактирование</w:t>
      </w:r>
      <w:proofErr w:type="spellEnd"/>
      <w:r>
        <w:t xml:space="preserve"> и </w:t>
      </w:r>
      <w:proofErr w:type="spellStart"/>
      <w:r>
        <w:t>управление</w:t>
      </w:r>
      <w:proofErr w:type="spellEnd"/>
      <w:r>
        <w:t xml:space="preserve"> </w:t>
      </w:r>
      <w:proofErr w:type="spellStart"/>
      <w:r>
        <w:t>курсами</w:t>
      </w:r>
      <w:proofErr w:type="spellEnd"/>
      <w:r>
        <w:t xml:space="preserve">, </w:t>
      </w:r>
      <w:proofErr w:type="spellStart"/>
      <w:r>
        <w:t>темами</w:t>
      </w:r>
      <w:proofErr w:type="spellEnd"/>
      <w:r>
        <w:t xml:space="preserve"> и </w:t>
      </w:r>
      <w:proofErr w:type="spellStart"/>
      <w:r>
        <w:t>заданиями</w:t>
      </w:r>
      <w:proofErr w:type="spellEnd"/>
      <w:r>
        <w:t xml:space="preserve"> </w:t>
      </w:r>
      <w:proofErr w:type="spellStart"/>
      <w:r>
        <w:t>преподавателями</w:t>
      </w:r>
      <w:proofErr w:type="spellEnd"/>
      <w:r w:rsidR="004163DA">
        <w:t>.</w:t>
      </w:r>
    </w:p>
    <w:p w14:paraId="2E9F0DD4" w14:textId="5627670A" w:rsidR="00D71301" w:rsidRDefault="00D71301" w:rsidP="00D71301">
      <w:pPr>
        <w:pStyle w:val="1Einrckung"/>
      </w:pPr>
      <w:r>
        <w:t xml:space="preserve">3. </w:t>
      </w:r>
      <w:proofErr w:type="spellStart"/>
      <w:r>
        <w:t>Выбор</w:t>
      </w:r>
      <w:proofErr w:type="spellEnd"/>
      <w:r>
        <w:t xml:space="preserve">, </w:t>
      </w:r>
      <w:proofErr w:type="spellStart"/>
      <w:r>
        <w:t>поиск</w:t>
      </w:r>
      <w:proofErr w:type="spellEnd"/>
      <w:r>
        <w:t xml:space="preserve"> и </w:t>
      </w:r>
      <w:proofErr w:type="spellStart"/>
      <w:r>
        <w:t>просмотр</w:t>
      </w:r>
      <w:proofErr w:type="spellEnd"/>
      <w:r>
        <w:t xml:space="preserve"> </w:t>
      </w:r>
      <w:proofErr w:type="spellStart"/>
      <w:r>
        <w:t>курсов</w:t>
      </w:r>
      <w:proofErr w:type="spellEnd"/>
      <w:r>
        <w:t xml:space="preserve"> и </w:t>
      </w:r>
      <w:proofErr w:type="spellStart"/>
      <w:r>
        <w:t>тем</w:t>
      </w:r>
      <w:proofErr w:type="spellEnd"/>
      <w:r>
        <w:t xml:space="preserve"> </w:t>
      </w:r>
      <w:proofErr w:type="spellStart"/>
      <w:r>
        <w:t>студентами</w:t>
      </w:r>
      <w:proofErr w:type="spellEnd"/>
      <w:r w:rsidR="004163DA">
        <w:t>.</w:t>
      </w:r>
    </w:p>
    <w:p w14:paraId="26E23F5B" w14:textId="51C037BE" w:rsidR="00D71301" w:rsidRDefault="00D71301" w:rsidP="00D71301">
      <w:pPr>
        <w:pStyle w:val="1Einrckung"/>
      </w:pPr>
      <w:r>
        <w:t xml:space="preserve">4. </w:t>
      </w:r>
      <w:proofErr w:type="spellStart"/>
      <w:r>
        <w:t>Загрузка</w:t>
      </w:r>
      <w:proofErr w:type="spellEnd"/>
      <w:r>
        <w:t xml:space="preserve"> </w:t>
      </w:r>
      <w:proofErr w:type="spellStart"/>
      <w:r>
        <w:t>выполненных</w:t>
      </w:r>
      <w:proofErr w:type="spellEnd"/>
      <w:r>
        <w:t xml:space="preserve"> </w:t>
      </w:r>
      <w:proofErr w:type="spellStart"/>
      <w:r>
        <w:t>работ</w:t>
      </w:r>
      <w:proofErr w:type="spellEnd"/>
      <w:r>
        <w:t xml:space="preserve"> </w:t>
      </w:r>
      <w:proofErr w:type="spellStart"/>
      <w:r>
        <w:t>студентами</w:t>
      </w:r>
      <w:proofErr w:type="spellEnd"/>
      <w:r w:rsidR="004163DA">
        <w:t>.</w:t>
      </w:r>
    </w:p>
    <w:p w14:paraId="50A54885" w14:textId="3EA8187D" w:rsidR="00D71301" w:rsidRDefault="00D71301" w:rsidP="00D71301">
      <w:pPr>
        <w:pStyle w:val="1Einrckung"/>
      </w:pPr>
      <w:r>
        <w:t xml:space="preserve">5. </w:t>
      </w:r>
      <w:proofErr w:type="spellStart"/>
      <w:r>
        <w:t>Автоматический</w:t>
      </w:r>
      <w:proofErr w:type="spellEnd"/>
      <w:r>
        <w:t xml:space="preserve"> </w:t>
      </w:r>
      <w:proofErr w:type="spellStart"/>
      <w:r>
        <w:t>выбор</w:t>
      </w:r>
      <w:proofErr w:type="spellEnd"/>
      <w:r>
        <w:t xml:space="preserve"> </w:t>
      </w:r>
      <w:proofErr w:type="spellStart"/>
      <w:r>
        <w:t>рецензентов</w:t>
      </w:r>
      <w:proofErr w:type="spellEnd"/>
      <w:r>
        <w:t xml:space="preserve"> </w:t>
      </w:r>
      <w:proofErr w:type="spellStart"/>
      <w:r>
        <w:t>для</w:t>
      </w:r>
      <w:proofErr w:type="spellEnd"/>
      <w:r>
        <w:t xml:space="preserve"> </w:t>
      </w:r>
      <w:proofErr w:type="spellStart"/>
      <w:r>
        <w:t>оценки</w:t>
      </w:r>
      <w:proofErr w:type="spellEnd"/>
      <w:r>
        <w:t xml:space="preserve"> </w:t>
      </w:r>
      <w:proofErr w:type="spellStart"/>
      <w:r>
        <w:t>работ</w:t>
      </w:r>
      <w:proofErr w:type="spellEnd"/>
      <w:r w:rsidR="004163DA">
        <w:t>.</w:t>
      </w:r>
    </w:p>
    <w:p w14:paraId="6FDBF493" w14:textId="0764BCB5" w:rsidR="00D71301" w:rsidRDefault="00D71301" w:rsidP="00D71301">
      <w:pPr>
        <w:pStyle w:val="1Einrckung"/>
      </w:pPr>
      <w:r>
        <w:t xml:space="preserve">6. </w:t>
      </w:r>
      <w:proofErr w:type="spellStart"/>
      <w:r>
        <w:t>Оценивание</w:t>
      </w:r>
      <w:proofErr w:type="spellEnd"/>
      <w:r>
        <w:t xml:space="preserve"> </w:t>
      </w:r>
      <w:proofErr w:type="spellStart"/>
      <w:r>
        <w:t>работ</w:t>
      </w:r>
      <w:proofErr w:type="spellEnd"/>
      <w:r>
        <w:t xml:space="preserve"> </w:t>
      </w:r>
      <w:proofErr w:type="spellStart"/>
      <w:r>
        <w:t>студентами</w:t>
      </w:r>
      <w:proofErr w:type="spellEnd"/>
      <w:r>
        <w:t xml:space="preserve"> (</w:t>
      </w:r>
      <w:proofErr w:type="spellStart"/>
      <w:r>
        <w:t>рецензентами</w:t>
      </w:r>
      <w:proofErr w:type="spellEnd"/>
      <w:r>
        <w:t>)</w:t>
      </w:r>
      <w:r w:rsidR="004163DA">
        <w:t>.</w:t>
      </w:r>
    </w:p>
    <w:p w14:paraId="64429892" w14:textId="364EC83E" w:rsidR="00D71301" w:rsidRDefault="00D71301" w:rsidP="00D71301">
      <w:pPr>
        <w:pStyle w:val="1Einrckung"/>
      </w:pPr>
      <w:r>
        <w:t xml:space="preserve">7. </w:t>
      </w:r>
      <w:proofErr w:type="spellStart"/>
      <w:r>
        <w:t>Рассчет</w:t>
      </w:r>
      <w:proofErr w:type="spellEnd"/>
      <w:r>
        <w:t xml:space="preserve"> </w:t>
      </w:r>
      <w:proofErr w:type="spellStart"/>
      <w:r>
        <w:t>итоговых</w:t>
      </w:r>
      <w:proofErr w:type="spellEnd"/>
      <w:r>
        <w:t xml:space="preserve"> </w:t>
      </w:r>
      <w:proofErr w:type="spellStart"/>
      <w:r>
        <w:t>оценок</w:t>
      </w:r>
      <w:proofErr w:type="spellEnd"/>
      <w:r>
        <w:t xml:space="preserve"> </w:t>
      </w:r>
      <w:proofErr w:type="spellStart"/>
      <w:r>
        <w:t>системой</w:t>
      </w:r>
      <w:proofErr w:type="spellEnd"/>
      <w:r w:rsidR="004163DA">
        <w:t>.</w:t>
      </w:r>
    </w:p>
    <w:p w14:paraId="69E40BE7" w14:textId="320CF639" w:rsidR="00D71301" w:rsidRDefault="00D71301" w:rsidP="00D71301">
      <w:pPr>
        <w:pStyle w:val="1Einrckung"/>
      </w:pPr>
      <w:r>
        <w:t xml:space="preserve">8. </w:t>
      </w:r>
      <w:proofErr w:type="spellStart"/>
      <w:r>
        <w:t>Передача</w:t>
      </w:r>
      <w:proofErr w:type="spellEnd"/>
      <w:r>
        <w:t xml:space="preserve"> </w:t>
      </w:r>
      <w:proofErr w:type="spellStart"/>
      <w:r>
        <w:t>работы</w:t>
      </w:r>
      <w:proofErr w:type="spellEnd"/>
      <w:r>
        <w:t xml:space="preserve"> </w:t>
      </w:r>
      <w:proofErr w:type="spellStart"/>
      <w:r>
        <w:t>преподавателю</w:t>
      </w:r>
      <w:proofErr w:type="spellEnd"/>
      <w:r>
        <w:t xml:space="preserve"> </w:t>
      </w:r>
      <w:proofErr w:type="spellStart"/>
      <w:r>
        <w:t>для</w:t>
      </w:r>
      <w:proofErr w:type="spellEnd"/>
      <w:r>
        <w:t xml:space="preserve"> </w:t>
      </w:r>
      <w:proofErr w:type="spellStart"/>
      <w:r>
        <w:t>оценивания</w:t>
      </w:r>
      <w:proofErr w:type="spellEnd"/>
      <w:r>
        <w:t xml:space="preserve"> в </w:t>
      </w:r>
      <w:proofErr w:type="spellStart"/>
      <w:r>
        <w:t>случае</w:t>
      </w:r>
      <w:proofErr w:type="spellEnd"/>
      <w:r>
        <w:t xml:space="preserve"> </w:t>
      </w:r>
      <w:proofErr w:type="spellStart"/>
      <w:r>
        <w:t>расхождения</w:t>
      </w:r>
      <w:proofErr w:type="spellEnd"/>
      <w:r>
        <w:t xml:space="preserve"> </w:t>
      </w:r>
      <w:proofErr w:type="spellStart"/>
      <w:r>
        <w:t>между</w:t>
      </w:r>
      <w:proofErr w:type="spellEnd"/>
      <w:r>
        <w:t xml:space="preserve"> </w:t>
      </w:r>
      <w:proofErr w:type="spellStart"/>
      <w:r>
        <w:t>оценками</w:t>
      </w:r>
      <w:proofErr w:type="spellEnd"/>
      <w:r w:rsidR="004163DA">
        <w:t>.</w:t>
      </w:r>
    </w:p>
    <w:p w14:paraId="6CA98836" w14:textId="5BF9771B" w:rsidR="00D71301" w:rsidRDefault="00D71301" w:rsidP="00D71301">
      <w:pPr>
        <w:pStyle w:val="1Einrckung"/>
      </w:pPr>
      <w:r>
        <w:t xml:space="preserve">9. </w:t>
      </w:r>
      <w:proofErr w:type="spellStart"/>
      <w:r>
        <w:t>Отображение</w:t>
      </w:r>
      <w:proofErr w:type="spellEnd"/>
      <w:r>
        <w:t xml:space="preserve"> </w:t>
      </w:r>
      <w:proofErr w:type="spellStart"/>
      <w:r>
        <w:t>результатов</w:t>
      </w:r>
      <w:proofErr w:type="spellEnd"/>
      <w:r>
        <w:t xml:space="preserve"> </w:t>
      </w:r>
      <w:proofErr w:type="spellStart"/>
      <w:r>
        <w:t>оценок</w:t>
      </w:r>
      <w:proofErr w:type="spellEnd"/>
      <w:r>
        <w:t xml:space="preserve"> </w:t>
      </w:r>
      <w:proofErr w:type="spellStart"/>
      <w:r>
        <w:t>студентам</w:t>
      </w:r>
      <w:proofErr w:type="spellEnd"/>
      <w:r>
        <w:t xml:space="preserve"> и </w:t>
      </w:r>
      <w:proofErr w:type="spellStart"/>
      <w:r>
        <w:t>преподавателям</w:t>
      </w:r>
      <w:proofErr w:type="spellEnd"/>
      <w:r w:rsidR="004163DA">
        <w:t>.</w:t>
      </w:r>
    </w:p>
    <w:p w14:paraId="3EDB8404" w14:textId="1716AD0D" w:rsidR="00D71301" w:rsidRDefault="00D71301" w:rsidP="00D71301">
      <w:pPr>
        <w:pStyle w:val="1Einrckung"/>
      </w:pPr>
      <w:r>
        <w:t xml:space="preserve">10. </w:t>
      </w:r>
      <w:proofErr w:type="spellStart"/>
      <w:r>
        <w:t>Формирование</w:t>
      </w:r>
      <w:proofErr w:type="spellEnd"/>
      <w:r>
        <w:t xml:space="preserve"> </w:t>
      </w:r>
      <w:proofErr w:type="spellStart"/>
      <w:r>
        <w:t>статистики</w:t>
      </w:r>
      <w:proofErr w:type="spellEnd"/>
      <w:r>
        <w:t xml:space="preserve"> и </w:t>
      </w:r>
      <w:proofErr w:type="spellStart"/>
      <w:r>
        <w:t>аналитики</w:t>
      </w:r>
      <w:proofErr w:type="spellEnd"/>
      <w:r>
        <w:t xml:space="preserve"> </w:t>
      </w:r>
      <w:proofErr w:type="spellStart"/>
      <w:r>
        <w:t>по</w:t>
      </w:r>
      <w:proofErr w:type="spellEnd"/>
      <w:r>
        <w:t xml:space="preserve"> </w:t>
      </w:r>
      <w:proofErr w:type="spellStart"/>
      <w:r>
        <w:t>курсам</w:t>
      </w:r>
      <w:proofErr w:type="spellEnd"/>
      <w:r>
        <w:t xml:space="preserve">, </w:t>
      </w:r>
      <w:proofErr w:type="spellStart"/>
      <w:r>
        <w:t>студентам</w:t>
      </w:r>
      <w:proofErr w:type="spellEnd"/>
      <w:r>
        <w:t xml:space="preserve"> и </w:t>
      </w:r>
      <w:proofErr w:type="spellStart"/>
      <w:r>
        <w:t>преподавателям</w:t>
      </w:r>
      <w:proofErr w:type="spellEnd"/>
      <w:r w:rsidR="004163DA">
        <w:t>.</w:t>
      </w:r>
    </w:p>
    <w:p w14:paraId="066465CC" w14:textId="77777777" w:rsidR="00D71301" w:rsidRDefault="00D71301" w:rsidP="00D71301">
      <w:pPr>
        <w:pStyle w:val="1Einrckung"/>
      </w:pPr>
    </w:p>
    <w:p w14:paraId="54A1FC81" w14:textId="35BC9F1F" w:rsidR="00D71301" w:rsidRPr="00D71301" w:rsidRDefault="00D71301" w:rsidP="00D71301">
      <w:pPr>
        <w:pStyle w:val="1Einrckung"/>
        <w:rPr>
          <w:b/>
          <w:bCs/>
        </w:rPr>
      </w:pPr>
      <w:proofErr w:type="spellStart"/>
      <w:r w:rsidRPr="00D71301">
        <w:rPr>
          <w:b/>
          <w:bCs/>
        </w:rPr>
        <w:t>Характеристики</w:t>
      </w:r>
      <w:proofErr w:type="spellEnd"/>
      <w:r w:rsidRPr="00D71301">
        <w:rPr>
          <w:b/>
          <w:bCs/>
        </w:rPr>
        <w:t xml:space="preserve"> </w:t>
      </w:r>
      <w:proofErr w:type="spellStart"/>
      <w:r w:rsidRPr="00D71301">
        <w:rPr>
          <w:b/>
          <w:bCs/>
        </w:rPr>
        <w:t>пользователей</w:t>
      </w:r>
      <w:proofErr w:type="spellEnd"/>
      <w:r w:rsidRPr="00D71301">
        <w:rPr>
          <w:b/>
          <w:bCs/>
        </w:rPr>
        <w:t>:</w:t>
      </w:r>
    </w:p>
    <w:p w14:paraId="6560BFF2" w14:textId="0C5B272B" w:rsidR="00D71301" w:rsidRDefault="00D71301" w:rsidP="00D71301">
      <w:pPr>
        <w:pStyle w:val="1Einrckung"/>
      </w:pPr>
      <w:r>
        <w:t xml:space="preserve">1. </w:t>
      </w:r>
      <w:proofErr w:type="spellStart"/>
      <w:r>
        <w:t>Студенты</w:t>
      </w:r>
      <w:proofErr w:type="spellEnd"/>
      <w:r>
        <w:t xml:space="preserve"> - </w:t>
      </w:r>
      <w:proofErr w:type="spellStart"/>
      <w:r>
        <w:t>основные</w:t>
      </w:r>
      <w:proofErr w:type="spellEnd"/>
      <w:r>
        <w:t xml:space="preserve"> </w:t>
      </w:r>
      <w:proofErr w:type="spellStart"/>
      <w:r>
        <w:t>пользователи</w:t>
      </w:r>
      <w:proofErr w:type="spellEnd"/>
      <w:r>
        <w:t xml:space="preserve"> </w:t>
      </w:r>
      <w:proofErr w:type="spellStart"/>
      <w:r>
        <w:t>платформы</w:t>
      </w:r>
      <w:proofErr w:type="spellEnd"/>
      <w:r>
        <w:t xml:space="preserve">, </w:t>
      </w:r>
      <w:proofErr w:type="spellStart"/>
      <w:r>
        <w:t>взаимодействуют</w:t>
      </w:r>
      <w:proofErr w:type="spellEnd"/>
      <w:r>
        <w:t xml:space="preserve"> с </w:t>
      </w:r>
      <w:proofErr w:type="spellStart"/>
      <w:r>
        <w:t>курсами</w:t>
      </w:r>
      <w:proofErr w:type="spellEnd"/>
      <w:r>
        <w:t xml:space="preserve">, </w:t>
      </w:r>
      <w:proofErr w:type="spellStart"/>
      <w:r>
        <w:t>темами</w:t>
      </w:r>
      <w:proofErr w:type="spellEnd"/>
      <w:r>
        <w:t xml:space="preserve">, </w:t>
      </w:r>
      <w:proofErr w:type="spellStart"/>
      <w:r>
        <w:t>выполняют</w:t>
      </w:r>
      <w:proofErr w:type="spellEnd"/>
      <w:r>
        <w:t xml:space="preserve"> и </w:t>
      </w:r>
      <w:proofErr w:type="spellStart"/>
      <w:r>
        <w:t>оценивают</w:t>
      </w:r>
      <w:proofErr w:type="spellEnd"/>
      <w:r>
        <w:t xml:space="preserve"> </w:t>
      </w:r>
      <w:proofErr w:type="spellStart"/>
      <w:r>
        <w:t>работы</w:t>
      </w:r>
      <w:proofErr w:type="spellEnd"/>
      <w:r w:rsidR="004163DA">
        <w:t>.</w:t>
      </w:r>
    </w:p>
    <w:p w14:paraId="4BB09402" w14:textId="1FFA66BA" w:rsidR="00D71301" w:rsidRDefault="00D71301" w:rsidP="00D71301">
      <w:pPr>
        <w:pStyle w:val="1Einrckung"/>
      </w:pPr>
      <w:r>
        <w:t xml:space="preserve">2. </w:t>
      </w:r>
      <w:proofErr w:type="spellStart"/>
      <w:r>
        <w:t>Преподаватели</w:t>
      </w:r>
      <w:proofErr w:type="spellEnd"/>
      <w:r>
        <w:t xml:space="preserve"> - </w:t>
      </w:r>
      <w:proofErr w:type="spellStart"/>
      <w:r>
        <w:t>создают</w:t>
      </w:r>
      <w:proofErr w:type="spellEnd"/>
      <w:r>
        <w:t xml:space="preserve"> и </w:t>
      </w:r>
      <w:proofErr w:type="spellStart"/>
      <w:r>
        <w:t>управляют</w:t>
      </w:r>
      <w:proofErr w:type="spellEnd"/>
      <w:r>
        <w:t xml:space="preserve"> </w:t>
      </w:r>
      <w:proofErr w:type="spellStart"/>
      <w:r>
        <w:t>курсами</w:t>
      </w:r>
      <w:proofErr w:type="spellEnd"/>
      <w:r>
        <w:t xml:space="preserve">, </w:t>
      </w:r>
      <w:proofErr w:type="spellStart"/>
      <w:r>
        <w:t>темами</w:t>
      </w:r>
      <w:proofErr w:type="spellEnd"/>
      <w:r>
        <w:t xml:space="preserve">, </w:t>
      </w:r>
      <w:proofErr w:type="spellStart"/>
      <w:r>
        <w:t>заданиями</w:t>
      </w:r>
      <w:proofErr w:type="spellEnd"/>
      <w:r>
        <w:t xml:space="preserve">, </w:t>
      </w:r>
      <w:proofErr w:type="spellStart"/>
      <w:r>
        <w:t>оценивают</w:t>
      </w:r>
      <w:proofErr w:type="spellEnd"/>
      <w:r>
        <w:t xml:space="preserve"> </w:t>
      </w:r>
      <w:proofErr w:type="spellStart"/>
      <w:r>
        <w:t>работы</w:t>
      </w:r>
      <w:proofErr w:type="spellEnd"/>
      <w:r>
        <w:t xml:space="preserve"> и </w:t>
      </w:r>
      <w:proofErr w:type="spellStart"/>
      <w:r>
        <w:t>контролируют</w:t>
      </w:r>
      <w:proofErr w:type="spellEnd"/>
      <w:r>
        <w:t xml:space="preserve"> </w:t>
      </w:r>
      <w:proofErr w:type="spellStart"/>
      <w:r>
        <w:t>образовательный</w:t>
      </w:r>
      <w:proofErr w:type="spellEnd"/>
      <w:r>
        <w:t xml:space="preserve"> </w:t>
      </w:r>
      <w:proofErr w:type="spellStart"/>
      <w:r>
        <w:t>процесс</w:t>
      </w:r>
      <w:proofErr w:type="spellEnd"/>
      <w:r w:rsidR="004163DA">
        <w:t>.</w:t>
      </w:r>
    </w:p>
    <w:p w14:paraId="502AFC8C" w14:textId="77777777" w:rsidR="00D71301" w:rsidRDefault="00D71301" w:rsidP="00D71301">
      <w:pPr>
        <w:pStyle w:val="1Einrckung"/>
      </w:pPr>
    </w:p>
    <w:p w14:paraId="1C276F50" w14:textId="20314001" w:rsidR="00D71301" w:rsidRPr="00D71301" w:rsidRDefault="00D71301" w:rsidP="00D71301">
      <w:pPr>
        <w:pStyle w:val="1Einrckung"/>
        <w:rPr>
          <w:b/>
          <w:bCs/>
        </w:rPr>
      </w:pPr>
      <w:proofErr w:type="spellStart"/>
      <w:r w:rsidRPr="00D71301">
        <w:rPr>
          <w:b/>
          <w:bCs/>
        </w:rPr>
        <w:t>Ограничения</w:t>
      </w:r>
      <w:proofErr w:type="spellEnd"/>
      <w:r w:rsidRPr="00D71301">
        <w:rPr>
          <w:b/>
          <w:bCs/>
        </w:rPr>
        <w:t>:</w:t>
      </w:r>
    </w:p>
    <w:p w14:paraId="2FE60B7B" w14:textId="6443B9B2" w:rsidR="00D71301" w:rsidRDefault="00D71301" w:rsidP="00D71301">
      <w:pPr>
        <w:pStyle w:val="1Einrckung"/>
      </w:pPr>
      <w:r>
        <w:t xml:space="preserve">1. </w:t>
      </w:r>
      <w:proofErr w:type="spellStart"/>
      <w:r>
        <w:t>Система</w:t>
      </w:r>
      <w:proofErr w:type="spellEnd"/>
      <w:r>
        <w:t xml:space="preserve"> </w:t>
      </w:r>
      <w:proofErr w:type="spellStart"/>
      <w:r>
        <w:t>должна</w:t>
      </w:r>
      <w:proofErr w:type="spellEnd"/>
      <w:r>
        <w:t xml:space="preserve"> </w:t>
      </w:r>
      <w:proofErr w:type="spellStart"/>
      <w:r>
        <w:t>быть</w:t>
      </w:r>
      <w:proofErr w:type="spellEnd"/>
      <w:r>
        <w:t xml:space="preserve"> </w:t>
      </w:r>
      <w:proofErr w:type="spellStart"/>
      <w:r>
        <w:t>совместима</w:t>
      </w:r>
      <w:proofErr w:type="spellEnd"/>
      <w:r>
        <w:t xml:space="preserve"> с </w:t>
      </w:r>
      <w:proofErr w:type="spellStart"/>
      <w:r>
        <w:t>различными</w:t>
      </w:r>
      <w:proofErr w:type="spellEnd"/>
      <w:r>
        <w:t xml:space="preserve"> </w:t>
      </w:r>
      <w:proofErr w:type="spellStart"/>
      <w:r>
        <w:t>браузерами</w:t>
      </w:r>
      <w:proofErr w:type="spellEnd"/>
      <w:r>
        <w:t xml:space="preserve"> и </w:t>
      </w:r>
      <w:proofErr w:type="spellStart"/>
      <w:r>
        <w:t>операционными</w:t>
      </w:r>
      <w:proofErr w:type="spellEnd"/>
      <w:r>
        <w:t xml:space="preserve"> </w:t>
      </w:r>
      <w:proofErr w:type="spellStart"/>
      <w:r>
        <w:t>системами</w:t>
      </w:r>
      <w:proofErr w:type="spellEnd"/>
      <w:r w:rsidR="004163DA">
        <w:t>.</w:t>
      </w:r>
    </w:p>
    <w:p w14:paraId="27534919" w14:textId="1537D07C" w:rsidR="00D71301" w:rsidRDefault="00D71301" w:rsidP="00D71301">
      <w:pPr>
        <w:pStyle w:val="1Einrckung"/>
      </w:pPr>
      <w:r>
        <w:t xml:space="preserve">2. </w:t>
      </w:r>
      <w:proofErr w:type="spellStart"/>
      <w:r>
        <w:t>Система</w:t>
      </w:r>
      <w:proofErr w:type="spellEnd"/>
      <w:r>
        <w:t xml:space="preserve"> </w:t>
      </w:r>
      <w:proofErr w:type="spellStart"/>
      <w:r>
        <w:t>должна</w:t>
      </w:r>
      <w:proofErr w:type="spellEnd"/>
      <w:r>
        <w:t xml:space="preserve"> </w:t>
      </w:r>
      <w:proofErr w:type="spellStart"/>
      <w:r>
        <w:t>поддерживать</w:t>
      </w:r>
      <w:proofErr w:type="spellEnd"/>
      <w:r>
        <w:t xml:space="preserve"> </w:t>
      </w:r>
      <w:proofErr w:type="spellStart"/>
      <w:r>
        <w:t>аутентификацию</w:t>
      </w:r>
      <w:proofErr w:type="spellEnd"/>
      <w:r>
        <w:t xml:space="preserve"> и </w:t>
      </w:r>
      <w:proofErr w:type="spellStart"/>
      <w:r>
        <w:t>авторизацию</w:t>
      </w:r>
      <w:proofErr w:type="spellEnd"/>
      <w:r>
        <w:t xml:space="preserve"> </w:t>
      </w:r>
      <w:proofErr w:type="spellStart"/>
      <w:r>
        <w:t>пользователей</w:t>
      </w:r>
      <w:proofErr w:type="spellEnd"/>
      <w:r>
        <w:t xml:space="preserve"> </w:t>
      </w:r>
      <w:proofErr w:type="spellStart"/>
      <w:r>
        <w:t>безопасным</w:t>
      </w:r>
      <w:proofErr w:type="spellEnd"/>
      <w:r>
        <w:t xml:space="preserve"> </w:t>
      </w:r>
      <w:proofErr w:type="spellStart"/>
      <w:r>
        <w:t>способом</w:t>
      </w:r>
      <w:proofErr w:type="spellEnd"/>
      <w:r w:rsidR="004163DA">
        <w:t>.</w:t>
      </w:r>
    </w:p>
    <w:p w14:paraId="41280EA3" w14:textId="1945F154" w:rsidR="00D71301" w:rsidRDefault="00D71301" w:rsidP="00D71301">
      <w:pPr>
        <w:pStyle w:val="1Einrckung"/>
      </w:pPr>
      <w:r>
        <w:t xml:space="preserve">3. </w:t>
      </w:r>
      <w:proofErr w:type="spellStart"/>
      <w:r>
        <w:t>Система</w:t>
      </w:r>
      <w:proofErr w:type="spellEnd"/>
      <w:r>
        <w:t xml:space="preserve"> </w:t>
      </w:r>
      <w:proofErr w:type="spellStart"/>
      <w:r>
        <w:t>должна</w:t>
      </w:r>
      <w:proofErr w:type="spellEnd"/>
      <w:r>
        <w:t xml:space="preserve"> </w:t>
      </w:r>
      <w:proofErr w:type="spellStart"/>
      <w:r>
        <w:t>иметь</w:t>
      </w:r>
      <w:proofErr w:type="spellEnd"/>
      <w:r>
        <w:t xml:space="preserve"> </w:t>
      </w:r>
      <w:proofErr w:type="spellStart"/>
      <w:r>
        <w:t>защиту</w:t>
      </w:r>
      <w:proofErr w:type="spellEnd"/>
      <w:r>
        <w:t xml:space="preserve"> </w:t>
      </w:r>
      <w:proofErr w:type="spellStart"/>
      <w:r>
        <w:t>от</w:t>
      </w:r>
      <w:proofErr w:type="spellEnd"/>
      <w:r>
        <w:t xml:space="preserve"> </w:t>
      </w:r>
      <w:proofErr w:type="spellStart"/>
      <w:r>
        <w:t>несанкционированного</w:t>
      </w:r>
      <w:proofErr w:type="spellEnd"/>
      <w:r>
        <w:t xml:space="preserve"> </w:t>
      </w:r>
      <w:proofErr w:type="spellStart"/>
      <w:r>
        <w:t>доступа</w:t>
      </w:r>
      <w:proofErr w:type="spellEnd"/>
      <w:r>
        <w:t xml:space="preserve"> и </w:t>
      </w:r>
      <w:proofErr w:type="spellStart"/>
      <w:r>
        <w:t>атак</w:t>
      </w:r>
      <w:proofErr w:type="spellEnd"/>
      <w:r w:rsidR="004163DA">
        <w:t>.</w:t>
      </w:r>
    </w:p>
    <w:p w14:paraId="38C652CA" w14:textId="77777777" w:rsidR="00D71301" w:rsidRDefault="00D71301" w:rsidP="00D71301">
      <w:pPr>
        <w:pStyle w:val="1Einrckung"/>
      </w:pPr>
    </w:p>
    <w:p w14:paraId="2B62E57A" w14:textId="1C7134BE" w:rsidR="00D71301" w:rsidRPr="00D71301" w:rsidRDefault="00D71301" w:rsidP="00D71301">
      <w:pPr>
        <w:pStyle w:val="1Einrckung"/>
        <w:rPr>
          <w:b/>
          <w:bCs/>
        </w:rPr>
      </w:pPr>
      <w:proofErr w:type="spellStart"/>
      <w:r w:rsidRPr="00D71301">
        <w:rPr>
          <w:b/>
          <w:bCs/>
        </w:rPr>
        <w:t>Предположения</w:t>
      </w:r>
      <w:proofErr w:type="spellEnd"/>
      <w:r w:rsidRPr="00D71301">
        <w:rPr>
          <w:b/>
          <w:bCs/>
        </w:rPr>
        <w:t xml:space="preserve"> и </w:t>
      </w:r>
      <w:proofErr w:type="spellStart"/>
      <w:r w:rsidRPr="00D71301">
        <w:rPr>
          <w:b/>
          <w:bCs/>
        </w:rPr>
        <w:t>зависимости</w:t>
      </w:r>
      <w:proofErr w:type="spellEnd"/>
      <w:r w:rsidRPr="00D71301">
        <w:rPr>
          <w:b/>
          <w:bCs/>
        </w:rPr>
        <w:t>:</w:t>
      </w:r>
    </w:p>
    <w:p w14:paraId="0C0A47D9" w14:textId="2B47D38C" w:rsidR="00D71301" w:rsidRDefault="00D71301" w:rsidP="00D71301">
      <w:pPr>
        <w:pStyle w:val="1Einrckung"/>
      </w:pPr>
      <w:r>
        <w:t xml:space="preserve">1. </w:t>
      </w:r>
      <w:proofErr w:type="spellStart"/>
      <w:r>
        <w:t>Все</w:t>
      </w:r>
      <w:proofErr w:type="spellEnd"/>
      <w:r>
        <w:t xml:space="preserve"> </w:t>
      </w:r>
      <w:proofErr w:type="spellStart"/>
      <w:r>
        <w:t>пользователи</w:t>
      </w:r>
      <w:proofErr w:type="spellEnd"/>
      <w:r>
        <w:t xml:space="preserve"> </w:t>
      </w:r>
      <w:proofErr w:type="spellStart"/>
      <w:r>
        <w:t>имеют</w:t>
      </w:r>
      <w:proofErr w:type="spellEnd"/>
      <w:r>
        <w:t xml:space="preserve"> </w:t>
      </w:r>
      <w:proofErr w:type="spellStart"/>
      <w:r>
        <w:t>стабильный</w:t>
      </w:r>
      <w:proofErr w:type="spellEnd"/>
      <w:r>
        <w:t xml:space="preserve"> </w:t>
      </w:r>
      <w:proofErr w:type="spellStart"/>
      <w:r>
        <w:t>доступ</w:t>
      </w:r>
      <w:proofErr w:type="spellEnd"/>
      <w:r>
        <w:t xml:space="preserve"> в </w:t>
      </w:r>
      <w:proofErr w:type="spellStart"/>
      <w:r>
        <w:t>интернет</w:t>
      </w:r>
      <w:proofErr w:type="spellEnd"/>
      <w:r w:rsidR="004163DA">
        <w:t>.</w:t>
      </w:r>
    </w:p>
    <w:p w14:paraId="01731119" w14:textId="7D8B65E4" w:rsidR="00D71301" w:rsidRDefault="00D71301" w:rsidP="00D71301">
      <w:pPr>
        <w:pStyle w:val="1Einrckung"/>
      </w:pPr>
      <w:r>
        <w:t xml:space="preserve">2. </w:t>
      </w:r>
      <w:proofErr w:type="spellStart"/>
      <w:r>
        <w:t>Все</w:t>
      </w:r>
      <w:proofErr w:type="spellEnd"/>
      <w:r>
        <w:t xml:space="preserve"> </w:t>
      </w:r>
      <w:proofErr w:type="spellStart"/>
      <w:r>
        <w:t>пользователи</w:t>
      </w:r>
      <w:proofErr w:type="spellEnd"/>
      <w:r>
        <w:t xml:space="preserve"> </w:t>
      </w:r>
      <w:proofErr w:type="spellStart"/>
      <w:r>
        <w:t>имеют</w:t>
      </w:r>
      <w:proofErr w:type="spellEnd"/>
      <w:r>
        <w:t xml:space="preserve"> </w:t>
      </w:r>
      <w:proofErr w:type="spellStart"/>
      <w:r>
        <w:t>достаточные</w:t>
      </w:r>
      <w:proofErr w:type="spellEnd"/>
      <w:r>
        <w:t xml:space="preserve"> </w:t>
      </w:r>
      <w:proofErr w:type="spellStart"/>
      <w:r>
        <w:t>знания</w:t>
      </w:r>
      <w:proofErr w:type="spellEnd"/>
      <w:r>
        <w:t xml:space="preserve"> и </w:t>
      </w:r>
      <w:proofErr w:type="spellStart"/>
      <w:r>
        <w:t>опыт</w:t>
      </w:r>
      <w:proofErr w:type="spellEnd"/>
      <w:r>
        <w:t xml:space="preserve"> </w:t>
      </w:r>
      <w:proofErr w:type="spellStart"/>
      <w:r>
        <w:t>для</w:t>
      </w:r>
      <w:proofErr w:type="spellEnd"/>
      <w:r>
        <w:t xml:space="preserve"> </w:t>
      </w:r>
      <w:proofErr w:type="spellStart"/>
      <w:r>
        <w:t>пользования</w:t>
      </w:r>
      <w:proofErr w:type="spellEnd"/>
      <w:r>
        <w:t xml:space="preserve"> </w:t>
      </w:r>
      <w:proofErr w:type="spellStart"/>
      <w:r>
        <w:t>системой</w:t>
      </w:r>
      <w:proofErr w:type="spellEnd"/>
      <w:r w:rsidR="004163DA">
        <w:t>.</w:t>
      </w:r>
    </w:p>
    <w:p w14:paraId="3663A793" w14:textId="67D0D955" w:rsidR="00D71301" w:rsidRDefault="00D71301" w:rsidP="00D71301">
      <w:pPr>
        <w:pStyle w:val="1Einrckung"/>
      </w:pPr>
      <w:r>
        <w:t xml:space="preserve">3. </w:t>
      </w:r>
      <w:proofErr w:type="spellStart"/>
      <w:r>
        <w:t>Возможное</w:t>
      </w:r>
      <w:proofErr w:type="spellEnd"/>
      <w:r>
        <w:t xml:space="preserve"> </w:t>
      </w:r>
      <w:proofErr w:type="spellStart"/>
      <w:r>
        <w:t>изменение</w:t>
      </w:r>
      <w:proofErr w:type="spellEnd"/>
      <w:r>
        <w:t xml:space="preserve"> </w:t>
      </w:r>
      <w:proofErr w:type="spellStart"/>
      <w:r>
        <w:t>законодательных</w:t>
      </w:r>
      <w:proofErr w:type="spellEnd"/>
      <w:r>
        <w:t xml:space="preserve"> </w:t>
      </w:r>
      <w:proofErr w:type="spellStart"/>
      <w:r>
        <w:t>актов</w:t>
      </w:r>
      <w:proofErr w:type="spellEnd"/>
      <w:r>
        <w:t xml:space="preserve"> </w:t>
      </w:r>
      <w:proofErr w:type="spellStart"/>
      <w:r>
        <w:t>или</w:t>
      </w:r>
      <w:proofErr w:type="spellEnd"/>
      <w:r>
        <w:t xml:space="preserve"> </w:t>
      </w:r>
      <w:proofErr w:type="spellStart"/>
      <w:r>
        <w:t>технологических</w:t>
      </w:r>
      <w:proofErr w:type="spellEnd"/>
      <w:r>
        <w:t xml:space="preserve"> </w:t>
      </w:r>
      <w:proofErr w:type="spellStart"/>
      <w:r>
        <w:t>требований</w:t>
      </w:r>
      <w:proofErr w:type="spellEnd"/>
      <w:r>
        <w:t xml:space="preserve">, </w:t>
      </w:r>
      <w:proofErr w:type="spellStart"/>
      <w:r>
        <w:t>влияющих</w:t>
      </w:r>
      <w:proofErr w:type="spellEnd"/>
      <w:r>
        <w:t xml:space="preserve"> </w:t>
      </w:r>
      <w:proofErr w:type="spellStart"/>
      <w:r>
        <w:t>на</w:t>
      </w:r>
      <w:proofErr w:type="spellEnd"/>
      <w:r>
        <w:t xml:space="preserve"> </w:t>
      </w:r>
      <w:proofErr w:type="spellStart"/>
      <w:r>
        <w:t>систему</w:t>
      </w:r>
      <w:proofErr w:type="spellEnd"/>
      <w:r w:rsidR="004163DA">
        <w:t>.</w:t>
      </w:r>
    </w:p>
    <w:p w14:paraId="282094C9" w14:textId="77777777" w:rsidR="00D71301" w:rsidRDefault="00D71301" w:rsidP="00D71301">
      <w:pPr>
        <w:pStyle w:val="1Einrckung"/>
      </w:pPr>
    </w:p>
    <w:p w14:paraId="04F8B4EC" w14:textId="3E01105A" w:rsidR="00D71301" w:rsidRPr="00D71301" w:rsidRDefault="00D71301" w:rsidP="00D71301">
      <w:pPr>
        <w:pStyle w:val="1Einrckung"/>
        <w:rPr>
          <w:b/>
          <w:bCs/>
        </w:rPr>
      </w:pPr>
      <w:proofErr w:type="spellStart"/>
      <w:r w:rsidRPr="00D71301">
        <w:rPr>
          <w:b/>
          <w:bCs/>
        </w:rPr>
        <w:t>Поднаборы</w:t>
      </w:r>
      <w:proofErr w:type="spellEnd"/>
      <w:r w:rsidRPr="00D71301">
        <w:rPr>
          <w:b/>
          <w:bCs/>
        </w:rPr>
        <w:t xml:space="preserve"> </w:t>
      </w:r>
      <w:proofErr w:type="spellStart"/>
      <w:r w:rsidRPr="00D71301">
        <w:rPr>
          <w:b/>
          <w:bCs/>
        </w:rPr>
        <w:t>требований</w:t>
      </w:r>
      <w:proofErr w:type="spellEnd"/>
      <w:r w:rsidRPr="00D71301">
        <w:rPr>
          <w:b/>
          <w:bCs/>
        </w:rPr>
        <w:t>:</w:t>
      </w:r>
    </w:p>
    <w:p w14:paraId="5441634D" w14:textId="522E754F" w:rsidR="00D71301" w:rsidRDefault="00D71301" w:rsidP="00D71301">
      <w:pPr>
        <w:pStyle w:val="1Einrckung"/>
      </w:pPr>
      <w:r>
        <w:t xml:space="preserve">1. </w:t>
      </w:r>
      <w:proofErr w:type="spellStart"/>
      <w:r>
        <w:t>Возможность</w:t>
      </w:r>
      <w:proofErr w:type="spellEnd"/>
      <w:r>
        <w:t xml:space="preserve"> </w:t>
      </w:r>
      <w:proofErr w:type="spellStart"/>
      <w:r>
        <w:t>работы</w:t>
      </w:r>
      <w:proofErr w:type="spellEnd"/>
      <w:r>
        <w:t xml:space="preserve"> с </w:t>
      </w:r>
      <w:proofErr w:type="spellStart"/>
      <w:r>
        <w:t>различными</w:t>
      </w:r>
      <w:proofErr w:type="spellEnd"/>
      <w:r>
        <w:t xml:space="preserve"> </w:t>
      </w:r>
      <w:proofErr w:type="spellStart"/>
      <w:r>
        <w:t>типами</w:t>
      </w:r>
      <w:proofErr w:type="spellEnd"/>
      <w:r>
        <w:t xml:space="preserve"> </w:t>
      </w:r>
      <w:proofErr w:type="spellStart"/>
      <w:r>
        <w:t>контента</w:t>
      </w:r>
      <w:proofErr w:type="spellEnd"/>
      <w:r>
        <w:t xml:space="preserve"> (</w:t>
      </w:r>
      <w:proofErr w:type="spellStart"/>
      <w:r>
        <w:t>текст</w:t>
      </w:r>
      <w:proofErr w:type="spellEnd"/>
      <w:r>
        <w:t xml:space="preserve">, </w:t>
      </w:r>
      <w:proofErr w:type="spellStart"/>
      <w:r>
        <w:t>изображения</w:t>
      </w:r>
      <w:proofErr w:type="spellEnd"/>
      <w:r>
        <w:t xml:space="preserve">, </w:t>
      </w:r>
      <w:proofErr w:type="spellStart"/>
      <w:r>
        <w:t>видео</w:t>
      </w:r>
      <w:proofErr w:type="spellEnd"/>
      <w:r>
        <w:t xml:space="preserve">, </w:t>
      </w:r>
      <w:proofErr w:type="spellStart"/>
      <w:r>
        <w:t>презентации</w:t>
      </w:r>
      <w:proofErr w:type="spellEnd"/>
      <w:r>
        <w:t>)</w:t>
      </w:r>
      <w:r w:rsidR="004163DA">
        <w:t>.</w:t>
      </w:r>
    </w:p>
    <w:p w14:paraId="6B8B6932" w14:textId="5B5732F6" w:rsidR="00D71301" w:rsidRDefault="00D71301" w:rsidP="00D71301">
      <w:pPr>
        <w:pStyle w:val="1Einrckung"/>
      </w:pPr>
      <w:r>
        <w:t xml:space="preserve">2. </w:t>
      </w:r>
      <w:proofErr w:type="spellStart"/>
      <w:r>
        <w:t>Механизмы</w:t>
      </w:r>
      <w:proofErr w:type="spellEnd"/>
      <w:r>
        <w:t xml:space="preserve"> </w:t>
      </w:r>
      <w:proofErr w:type="spellStart"/>
      <w:r>
        <w:t>для</w:t>
      </w:r>
      <w:proofErr w:type="spellEnd"/>
      <w:r>
        <w:t xml:space="preserve"> </w:t>
      </w:r>
      <w:proofErr w:type="spellStart"/>
      <w:r>
        <w:t>обнаружения</w:t>
      </w:r>
      <w:proofErr w:type="spellEnd"/>
      <w:r>
        <w:t xml:space="preserve"> </w:t>
      </w:r>
      <w:proofErr w:type="spellStart"/>
      <w:r>
        <w:t>плагиата</w:t>
      </w:r>
      <w:proofErr w:type="spellEnd"/>
      <w:r>
        <w:t xml:space="preserve"> и </w:t>
      </w:r>
      <w:proofErr w:type="spellStart"/>
      <w:r>
        <w:t>проверки</w:t>
      </w:r>
      <w:proofErr w:type="spellEnd"/>
      <w:r>
        <w:t xml:space="preserve"> </w:t>
      </w:r>
      <w:proofErr w:type="spellStart"/>
      <w:r>
        <w:t>качества</w:t>
      </w:r>
      <w:proofErr w:type="spellEnd"/>
      <w:r>
        <w:t xml:space="preserve"> </w:t>
      </w:r>
      <w:proofErr w:type="spellStart"/>
      <w:r>
        <w:t>предоставленных</w:t>
      </w:r>
      <w:proofErr w:type="spellEnd"/>
      <w:r>
        <w:t xml:space="preserve"> </w:t>
      </w:r>
      <w:proofErr w:type="spellStart"/>
      <w:r>
        <w:t>работ</w:t>
      </w:r>
      <w:proofErr w:type="spellEnd"/>
      <w:r w:rsidR="004163DA">
        <w:t>.</w:t>
      </w:r>
    </w:p>
    <w:p w14:paraId="5E4F9667" w14:textId="3B4AEA59" w:rsidR="00D71301" w:rsidRDefault="00D71301" w:rsidP="00D71301">
      <w:pPr>
        <w:pStyle w:val="1Einrckung"/>
      </w:pPr>
      <w:r>
        <w:t xml:space="preserve">3. </w:t>
      </w:r>
      <w:proofErr w:type="spellStart"/>
      <w:r>
        <w:t>Возможность</w:t>
      </w:r>
      <w:proofErr w:type="spellEnd"/>
      <w:r>
        <w:t xml:space="preserve"> </w:t>
      </w:r>
      <w:proofErr w:type="spellStart"/>
      <w:r>
        <w:t>масштабирования</w:t>
      </w:r>
      <w:proofErr w:type="spellEnd"/>
      <w:r>
        <w:t xml:space="preserve"> </w:t>
      </w:r>
      <w:proofErr w:type="spellStart"/>
      <w:r>
        <w:t>системы</w:t>
      </w:r>
      <w:proofErr w:type="spellEnd"/>
      <w:r>
        <w:t xml:space="preserve"> </w:t>
      </w:r>
      <w:proofErr w:type="spellStart"/>
      <w:r>
        <w:t>для</w:t>
      </w:r>
      <w:proofErr w:type="spellEnd"/>
      <w:r>
        <w:t xml:space="preserve"> </w:t>
      </w:r>
      <w:proofErr w:type="spellStart"/>
      <w:r>
        <w:t>удовлетворения</w:t>
      </w:r>
      <w:proofErr w:type="spellEnd"/>
      <w:r>
        <w:t xml:space="preserve"> </w:t>
      </w:r>
      <w:proofErr w:type="spellStart"/>
      <w:r>
        <w:t>возрастающих</w:t>
      </w:r>
      <w:proofErr w:type="spellEnd"/>
      <w:r>
        <w:t xml:space="preserve"> </w:t>
      </w:r>
      <w:proofErr w:type="spellStart"/>
      <w:r>
        <w:t>потребностей</w:t>
      </w:r>
      <w:proofErr w:type="spellEnd"/>
      <w:r>
        <w:t xml:space="preserve"> </w:t>
      </w:r>
      <w:proofErr w:type="spellStart"/>
      <w:r>
        <w:t>пользователей</w:t>
      </w:r>
      <w:proofErr w:type="spellEnd"/>
      <w:r w:rsidR="004163DA">
        <w:t>.</w:t>
      </w:r>
    </w:p>
    <w:p w14:paraId="2E49D558" w14:textId="77777777" w:rsidR="00D71301" w:rsidRDefault="00D71301" w:rsidP="00D71301">
      <w:pPr>
        <w:pStyle w:val="1Einrckung"/>
      </w:pPr>
      <w:r>
        <w:t xml:space="preserve">4. </w:t>
      </w:r>
      <w:proofErr w:type="spellStart"/>
      <w:r>
        <w:t>Интеграция</w:t>
      </w:r>
      <w:proofErr w:type="spellEnd"/>
      <w:r>
        <w:t xml:space="preserve"> с </w:t>
      </w:r>
      <w:proofErr w:type="spellStart"/>
      <w:r>
        <w:t>сервисами</w:t>
      </w:r>
      <w:proofErr w:type="spellEnd"/>
      <w:r>
        <w:t xml:space="preserve"> и </w:t>
      </w:r>
      <w:proofErr w:type="spellStart"/>
      <w:r>
        <w:t>системами</w:t>
      </w:r>
      <w:proofErr w:type="spellEnd"/>
      <w:r>
        <w:t xml:space="preserve"> </w:t>
      </w:r>
      <w:proofErr w:type="spellStart"/>
      <w:r>
        <w:t>сторонних</w:t>
      </w:r>
      <w:proofErr w:type="spellEnd"/>
      <w:r>
        <w:t xml:space="preserve"> </w:t>
      </w:r>
      <w:proofErr w:type="spellStart"/>
      <w:r>
        <w:t>разработчиков</w:t>
      </w:r>
      <w:proofErr w:type="spellEnd"/>
      <w:r>
        <w:t xml:space="preserve"> API </w:t>
      </w:r>
      <w:proofErr w:type="spellStart"/>
      <w:r>
        <w:t>или</w:t>
      </w:r>
      <w:proofErr w:type="spellEnd"/>
      <w:r>
        <w:t xml:space="preserve"> </w:t>
      </w:r>
      <w:proofErr w:type="spellStart"/>
      <w:r>
        <w:t>авторизации</w:t>
      </w:r>
      <w:proofErr w:type="spellEnd"/>
    </w:p>
    <w:p w14:paraId="05EE567C" w14:textId="48FCF726" w:rsidR="00D71301" w:rsidRDefault="00D71301" w:rsidP="00D71301">
      <w:pPr>
        <w:pStyle w:val="1Einrckung"/>
      </w:pPr>
      <w:r>
        <w:t xml:space="preserve">5. </w:t>
      </w:r>
      <w:proofErr w:type="spellStart"/>
      <w:r>
        <w:t>Поддержка</w:t>
      </w:r>
      <w:proofErr w:type="spellEnd"/>
      <w:r>
        <w:t xml:space="preserve"> </w:t>
      </w:r>
      <w:proofErr w:type="spellStart"/>
      <w:r>
        <w:t>мобильных</w:t>
      </w:r>
      <w:proofErr w:type="spellEnd"/>
      <w:r>
        <w:t xml:space="preserve"> </w:t>
      </w:r>
      <w:proofErr w:type="spellStart"/>
      <w:r>
        <w:t>устройств</w:t>
      </w:r>
      <w:proofErr w:type="spellEnd"/>
      <w:r>
        <w:t xml:space="preserve">, </w:t>
      </w:r>
      <w:proofErr w:type="spellStart"/>
      <w:r>
        <w:t>включая</w:t>
      </w:r>
      <w:proofErr w:type="spellEnd"/>
      <w:r>
        <w:t xml:space="preserve"> </w:t>
      </w:r>
      <w:proofErr w:type="spellStart"/>
      <w:r>
        <w:t>создание</w:t>
      </w:r>
      <w:proofErr w:type="spellEnd"/>
      <w:r>
        <w:t xml:space="preserve"> </w:t>
      </w:r>
      <w:proofErr w:type="spellStart"/>
      <w:r>
        <w:t>соответствующих</w:t>
      </w:r>
      <w:proofErr w:type="spellEnd"/>
      <w:r>
        <w:t xml:space="preserve"> </w:t>
      </w:r>
      <w:proofErr w:type="spellStart"/>
      <w:r>
        <w:t>мобильных</w:t>
      </w:r>
      <w:proofErr w:type="spellEnd"/>
      <w:r>
        <w:t xml:space="preserve"> </w:t>
      </w:r>
      <w:proofErr w:type="spellStart"/>
      <w:r>
        <w:t>приложений</w:t>
      </w:r>
      <w:proofErr w:type="spellEnd"/>
      <w:r w:rsidR="004163DA">
        <w:t>.</w:t>
      </w:r>
    </w:p>
    <w:p w14:paraId="2BA24260" w14:textId="0AD920FD" w:rsidR="004163DA" w:rsidRDefault="004163DA" w:rsidP="00D71301">
      <w:pPr>
        <w:pStyle w:val="1Einrckung"/>
      </w:pPr>
    </w:p>
    <w:p w14:paraId="46D341A8" w14:textId="318AA944" w:rsidR="004163DA" w:rsidRDefault="004163DA" w:rsidP="00D71301">
      <w:pPr>
        <w:pStyle w:val="1Einrckung"/>
      </w:pPr>
    </w:p>
    <w:p w14:paraId="2F8C6A60" w14:textId="38D9A218" w:rsidR="004163DA" w:rsidRDefault="004163DA" w:rsidP="00D71301">
      <w:pPr>
        <w:pStyle w:val="1Einrckung"/>
      </w:pPr>
    </w:p>
    <w:p w14:paraId="102C358F" w14:textId="77777777" w:rsidR="004163DA" w:rsidRPr="00D71301" w:rsidRDefault="004163DA" w:rsidP="00D71301">
      <w:pPr>
        <w:pStyle w:val="1Einrckung"/>
      </w:pPr>
    </w:p>
    <w:p w14:paraId="39ECCEBA" w14:textId="77777777" w:rsidR="00282EEB" w:rsidRPr="00661759" w:rsidRDefault="00282EEB" w:rsidP="00282EEB">
      <w:pPr>
        <w:pStyle w:val="InfoBlue"/>
        <w:rPr>
          <w:lang w:val="ru-RU"/>
        </w:rPr>
      </w:pPr>
      <w:r w:rsidRPr="00661759">
        <w:rPr>
          <w:lang w:val="ru-RU"/>
        </w:rPr>
        <w:t>•</w:t>
      </w:r>
      <w:r w:rsidRPr="00661759">
        <w:rPr>
          <w:lang w:val="ru-RU"/>
        </w:rPr>
        <w:tab/>
      </w:r>
      <w:r w:rsidRPr="00D71CC3">
        <w:t>product</w:t>
      </w:r>
      <w:r w:rsidRPr="00661759">
        <w:rPr>
          <w:lang w:val="ru-RU"/>
        </w:rPr>
        <w:t xml:space="preserve"> </w:t>
      </w:r>
      <w:r w:rsidRPr="00D71CC3">
        <w:t>functions</w:t>
      </w:r>
    </w:p>
    <w:p w14:paraId="4CC383DF" w14:textId="77777777" w:rsidR="00282EEB" w:rsidRPr="00661759" w:rsidRDefault="00282EEB" w:rsidP="00282EEB">
      <w:pPr>
        <w:pStyle w:val="InfoBlue"/>
        <w:rPr>
          <w:lang w:val="ru-RU"/>
        </w:rPr>
      </w:pPr>
      <w:r w:rsidRPr="00661759">
        <w:rPr>
          <w:lang w:val="ru-RU"/>
        </w:rPr>
        <w:t>•</w:t>
      </w:r>
      <w:r w:rsidRPr="00661759">
        <w:rPr>
          <w:lang w:val="ru-RU"/>
        </w:rPr>
        <w:tab/>
        <w:t xml:space="preserve"> </w:t>
      </w:r>
      <w:r w:rsidRPr="00D71CC3">
        <w:t>user</w:t>
      </w:r>
      <w:r w:rsidRPr="00661759">
        <w:rPr>
          <w:lang w:val="ru-RU"/>
        </w:rPr>
        <w:t xml:space="preserve"> </w:t>
      </w:r>
      <w:r w:rsidRPr="00D71CC3">
        <w:t>characteristics</w:t>
      </w:r>
    </w:p>
    <w:p w14:paraId="03A6D4BD" w14:textId="77777777" w:rsidR="00282EEB" w:rsidRPr="00661759" w:rsidRDefault="00282EEB" w:rsidP="00282EEB">
      <w:pPr>
        <w:pStyle w:val="InfoBlue"/>
        <w:rPr>
          <w:lang w:val="ru-RU"/>
        </w:rPr>
      </w:pPr>
      <w:r w:rsidRPr="00661759">
        <w:rPr>
          <w:lang w:val="ru-RU"/>
        </w:rPr>
        <w:t>•</w:t>
      </w:r>
      <w:r w:rsidRPr="00661759">
        <w:rPr>
          <w:lang w:val="ru-RU"/>
        </w:rPr>
        <w:tab/>
      </w:r>
      <w:r w:rsidRPr="00D71CC3">
        <w:t>constraints</w:t>
      </w:r>
    </w:p>
    <w:p w14:paraId="323BF827" w14:textId="77777777" w:rsidR="00282EEB" w:rsidRPr="00661759" w:rsidRDefault="00282EEB" w:rsidP="00282EEB">
      <w:pPr>
        <w:pStyle w:val="InfoBlue"/>
        <w:rPr>
          <w:lang w:val="ru-RU"/>
        </w:rPr>
      </w:pPr>
      <w:r w:rsidRPr="00661759">
        <w:rPr>
          <w:lang w:val="ru-RU"/>
        </w:rPr>
        <w:t>•</w:t>
      </w:r>
      <w:r w:rsidRPr="00661759">
        <w:rPr>
          <w:lang w:val="ru-RU"/>
        </w:rPr>
        <w:tab/>
      </w:r>
      <w:r w:rsidRPr="00D71CC3">
        <w:t>assumptions</w:t>
      </w:r>
      <w:r w:rsidRPr="00661759">
        <w:rPr>
          <w:lang w:val="ru-RU"/>
        </w:rPr>
        <w:t xml:space="preserve"> </w:t>
      </w:r>
      <w:r w:rsidRPr="00D71CC3">
        <w:t>and</w:t>
      </w:r>
      <w:r w:rsidRPr="00661759">
        <w:rPr>
          <w:lang w:val="ru-RU"/>
        </w:rPr>
        <w:t xml:space="preserve"> </w:t>
      </w:r>
      <w:r w:rsidRPr="00D71CC3">
        <w:t>dependencies</w:t>
      </w:r>
    </w:p>
    <w:p w14:paraId="41ABD16D" w14:textId="77777777" w:rsidR="00282EEB" w:rsidRPr="00661759" w:rsidRDefault="00282EEB" w:rsidP="00282EEB">
      <w:pPr>
        <w:pStyle w:val="InfoBlue"/>
        <w:rPr>
          <w:lang w:val="ru-RU"/>
        </w:rPr>
      </w:pPr>
      <w:r w:rsidRPr="00661759">
        <w:rPr>
          <w:lang w:val="ru-RU"/>
        </w:rPr>
        <w:t>•</w:t>
      </w:r>
      <w:r w:rsidRPr="00661759">
        <w:rPr>
          <w:lang w:val="ru-RU"/>
        </w:rPr>
        <w:tab/>
      </w:r>
      <w:r w:rsidRPr="00D71CC3">
        <w:t>requirements</w:t>
      </w:r>
      <w:r w:rsidRPr="00661759">
        <w:rPr>
          <w:lang w:val="ru-RU"/>
        </w:rPr>
        <w:t xml:space="preserve"> </w:t>
      </w:r>
      <w:r w:rsidRPr="00D71CC3">
        <w:t>subsets</w:t>
      </w:r>
      <w:r w:rsidRPr="00661759">
        <w:rPr>
          <w:lang w:val="ru-RU"/>
        </w:rPr>
        <w:t>]</w:t>
      </w:r>
    </w:p>
    <w:p w14:paraId="21CDAEB2" w14:textId="77777777" w:rsidR="00282EEB" w:rsidRPr="00661759" w:rsidRDefault="00282EEB" w:rsidP="00282EEB">
      <w:pPr>
        <w:pStyle w:val="1Einrckung"/>
        <w:rPr>
          <w:lang w:val="ru-RU"/>
        </w:rPr>
      </w:pPr>
    </w:p>
    <w:p w14:paraId="32719728" w14:textId="5591D706" w:rsidR="00E269AD" w:rsidRDefault="00E269AD" w:rsidP="00E269AD">
      <w:pPr>
        <w:pStyle w:val="2"/>
        <w:rPr>
          <w:lang w:val="ru-RU"/>
        </w:rPr>
      </w:pPr>
      <w:bookmarkStart w:id="14" w:name="_Toc115853727"/>
      <w:r>
        <w:rPr>
          <w:lang w:val="ru-RU"/>
        </w:rPr>
        <w:lastRenderedPageBreak/>
        <w:t>Описание изделия</w:t>
      </w:r>
      <w:bookmarkEnd w:id="14"/>
    </w:p>
    <w:p w14:paraId="79BABE63" w14:textId="77777777" w:rsidR="00A41640" w:rsidRPr="00A41640" w:rsidRDefault="00A41640" w:rsidP="00A41640">
      <w:pPr>
        <w:pStyle w:val="1Einrckung"/>
        <w:rPr>
          <w:lang w:val="ru-RU"/>
        </w:rPr>
      </w:pPr>
      <w:r w:rsidRPr="00A41640">
        <w:rPr>
          <w:lang w:val="ru-RU"/>
        </w:rPr>
        <w:t>Система "EduPlatform" является независимым и полностью автономным продуктом, предназначенным для онлайн-обучения студентов и взаимодействия студентов с преподавателями. Однако, данная система может быть впоследствии расширена и интегрирована с другими продуктами, связанными с онлайн-обучением и образовательными платформами.</w:t>
      </w:r>
    </w:p>
    <w:p w14:paraId="0C26C252" w14:textId="77777777" w:rsidR="00A41640" w:rsidRPr="00A41640" w:rsidRDefault="00A41640" w:rsidP="00A41640">
      <w:pPr>
        <w:pStyle w:val="1Einrckung"/>
        <w:rPr>
          <w:lang w:val="ru-RU"/>
        </w:rPr>
      </w:pPr>
    </w:p>
    <w:p w14:paraId="45F97C0F" w14:textId="775F3253" w:rsidR="00A41640" w:rsidRPr="00574AE5" w:rsidRDefault="00A41640" w:rsidP="00A41640">
      <w:pPr>
        <w:pStyle w:val="1Einrckung"/>
        <w:rPr>
          <w:b/>
          <w:bCs/>
          <w:lang w:val="ru-RU"/>
        </w:rPr>
      </w:pPr>
      <w:r w:rsidRPr="00574AE5">
        <w:rPr>
          <w:b/>
          <w:bCs/>
          <w:lang w:val="ru-RU"/>
        </w:rPr>
        <w:t>Интерфейсы системы:</w:t>
      </w:r>
    </w:p>
    <w:p w14:paraId="0F19351A" w14:textId="77777777" w:rsidR="00A41640" w:rsidRPr="00A41640" w:rsidRDefault="00A41640" w:rsidP="00A41640">
      <w:pPr>
        <w:pStyle w:val="1Einrckung"/>
        <w:rPr>
          <w:lang w:val="ru-RU"/>
        </w:rPr>
      </w:pPr>
      <w:r w:rsidRPr="00A41640">
        <w:rPr>
          <w:lang w:val="ru-RU"/>
        </w:rPr>
        <w:t>Система будет взаимодействовать с веб-сервером и базой данных для хранения информации о студентах, преподавателях, курсах и работах студентов.</w:t>
      </w:r>
    </w:p>
    <w:p w14:paraId="5516DE44" w14:textId="77777777" w:rsidR="00A41640" w:rsidRPr="00A41640" w:rsidRDefault="00A41640" w:rsidP="00A41640">
      <w:pPr>
        <w:pStyle w:val="1Einrckung"/>
        <w:rPr>
          <w:lang w:val="ru-RU"/>
        </w:rPr>
      </w:pPr>
    </w:p>
    <w:p w14:paraId="6959BCE7" w14:textId="48A136B4" w:rsidR="00A41640" w:rsidRPr="00A41640" w:rsidRDefault="00A41640" w:rsidP="00A41640">
      <w:pPr>
        <w:pStyle w:val="1Einrckung"/>
        <w:rPr>
          <w:lang w:val="ru-RU"/>
        </w:rPr>
      </w:pPr>
      <w:r w:rsidRPr="00574AE5">
        <w:rPr>
          <w:b/>
          <w:bCs/>
          <w:lang w:val="ru-RU"/>
        </w:rPr>
        <w:t>Интерфейсы пользователя:</w:t>
      </w:r>
    </w:p>
    <w:p w14:paraId="32B0E0D5" w14:textId="77777777" w:rsidR="00A41640" w:rsidRPr="00A41640" w:rsidRDefault="00A41640" w:rsidP="00A41640">
      <w:pPr>
        <w:pStyle w:val="1Einrckung"/>
        <w:rPr>
          <w:lang w:val="ru-RU"/>
        </w:rPr>
      </w:pPr>
      <w:r w:rsidRPr="00A41640">
        <w:rPr>
          <w:lang w:val="ru-RU"/>
        </w:rPr>
        <w:t>Пользовательский интерфейс будет представлен в виде веб-приложения, доступного через браузер и адаптированного для различных устройств (компьютеры, планшеты, смартфоны).</w:t>
      </w:r>
    </w:p>
    <w:p w14:paraId="46AE08F8" w14:textId="77777777" w:rsidR="00A41640" w:rsidRPr="00A41640" w:rsidRDefault="00A41640" w:rsidP="00A41640">
      <w:pPr>
        <w:pStyle w:val="1Einrckung"/>
        <w:rPr>
          <w:lang w:val="ru-RU"/>
        </w:rPr>
      </w:pPr>
    </w:p>
    <w:p w14:paraId="1D9AF7C6" w14:textId="6BBC6D2E" w:rsidR="00A41640" w:rsidRPr="00574AE5" w:rsidRDefault="00A41640" w:rsidP="00A41640">
      <w:pPr>
        <w:pStyle w:val="1Einrckung"/>
        <w:rPr>
          <w:b/>
          <w:bCs/>
          <w:lang w:val="ru-RU"/>
        </w:rPr>
      </w:pPr>
      <w:r w:rsidRPr="00574AE5">
        <w:rPr>
          <w:b/>
          <w:bCs/>
          <w:lang w:val="ru-RU"/>
        </w:rPr>
        <w:t>Интерфейсы аппаратных средств ЭВМ:</w:t>
      </w:r>
    </w:p>
    <w:p w14:paraId="5D202D10" w14:textId="77777777" w:rsidR="00A41640" w:rsidRPr="00A41640" w:rsidRDefault="00A41640" w:rsidP="00A41640">
      <w:pPr>
        <w:pStyle w:val="1Einrckung"/>
        <w:rPr>
          <w:lang w:val="ru-RU"/>
        </w:rPr>
      </w:pPr>
      <w:r w:rsidRPr="00A41640">
        <w:rPr>
          <w:lang w:val="ru-RU"/>
        </w:rPr>
        <w:t>Система будет работать на любых устройствах, поддерживающих современные веб-браузеры и имеющих доступ в Интернет.</w:t>
      </w:r>
    </w:p>
    <w:p w14:paraId="366D9940" w14:textId="77777777" w:rsidR="00A41640" w:rsidRPr="00A41640" w:rsidRDefault="00A41640" w:rsidP="00A41640">
      <w:pPr>
        <w:pStyle w:val="1Einrckung"/>
        <w:rPr>
          <w:lang w:val="ru-RU"/>
        </w:rPr>
      </w:pPr>
    </w:p>
    <w:p w14:paraId="259D0F4F" w14:textId="0ED99ECE" w:rsidR="00A41640" w:rsidRPr="00574AE5" w:rsidRDefault="00A41640" w:rsidP="00A41640">
      <w:pPr>
        <w:pStyle w:val="1Einrckung"/>
        <w:rPr>
          <w:b/>
          <w:bCs/>
          <w:lang w:val="ru-RU"/>
        </w:rPr>
      </w:pPr>
      <w:r w:rsidRPr="00574AE5">
        <w:rPr>
          <w:b/>
          <w:bCs/>
          <w:lang w:val="ru-RU"/>
        </w:rPr>
        <w:t>Интерфейсы программного обеспечения:</w:t>
      </w:r>
    </w:p>
    <w:p w14:paraId="15610220" w14:textId="27F9373E" w:rsidR="00A41640" w:rsidRPr="00E8653F" w:rsidRDefault="00A41640" w:rsidP="00A41640">
      <w:pPr>
        <w:pStyle w:val="1Einrckung"/>
        <w:rPr>
          <w:lang w:val="ru-RU"/>
        </w:rPr>
      </w:pPr>
      <w:r w:rsidRPr="00A41640">
        <w:rPr>
          <w:lang w:val="ru-RU"/>
        </w:rPr>
        <w:t>Система "EduPlatform" будет взаимодействовать с серверной частью, реализованной на основе веб-сервера и базы данных. Для разработки клиентской части могут быть использованы современные фреймворки и библиотеки</w:t>
      </w:r>
      <w:r w:rsidR="00E8653F" w:rsidRPr="00E8653F">
        <w:rPr>
          <w:lang w:val="ru-RU"/>
        </w:rPr>
        <w:t>.</w:t>
      </w:r>
    </w:p>
    <w:p w14:paraId="459B307C" w14:textId="77777777" w:rsidR="00A41640" w:rsidRPr="00A41640" w:rsidRDefault="00A41640" w:rsidP="00A41640">
      <w:pPr>
        <w:pStyle w:val="1Einrckung"/>
        <w:rPr>
          <w:lang w:val="ru-RU"/>
        </w:rPr>
      </w:pPr>
    </w:p>
    <w:p w14:paraId="6D9FDAFD" w14:textId="0B0D5274" w:rsidR="00A41640" w:rsidRPr="00574AE5" w:rsidRDefault="00A41640" w:rsidP="00A41640">
      <w:pPr>
        <w:pStyle w:val="1Einrckung"/>
        <w:rPr>
          <w:b/>
          <w:bCs/>
          <w:lang w:val="ru-RU"/>
        </w:rPr>
      </w:pPr>
      <w:r w:rsidRPr="00574AE5">
        <w:rPr>
          <w:b/>
          <w:bCs/>
          <w:lang w:val="ru-RU"/>
        </w:rPr>
        <w:t>Интерфейсы коммуникаций:</w:t>
      </w:r>
    </w:p>
    <w:p w14:paraId="28A102DD" w14:textId="77777777" w:rsidR="00A41640" w:rsidRPr="00A41640" w:rsidRDefault="00A41640" w:rsidP="00A41640">
      <w:pPr>
        <w:pStyle w:val="1Einrckung"/>
        <w:rPr>
          <w:lang w:val="ru-RU"/>
        </w:rPr>
      </w:pPr>
      <w:r w:rsidRPr="00A41640">
        <w:rPr>
          <w:lang w:val="ru-RU"/>
        </w:rPr>
        <w:t>Система будет использовать протоколы HTTP/HTTPS для передачи данных между клиентом и сервером.</w:t>
      </w:r>
    </w:p>
    <w:p w14:paraId="43F7A1F1" w14:textId="77777777" w:rsidR="00A41640" w:rsidRPr="00A41640" w:rsidRDefault="00A41640" w:rsidP="00A41640">
      <w:pPr>
        <w:pStyle w:val="1Einrckung"/>
        <w:rPr>
          <w:lang w:val="ru-RU"/>
        </w:rPr>
      </w:pPr>
    </w:p>
    <w:p w14:paraId="0E0C633C" w14:textId="19950AA1" w:rsidR="00A41640" w:rsidRPr="00A41640" w:rsidRDefault="00A41640" w:rsidP="00A41640">
      <w:pPr>
        <w:pStyle w:val="1Einrckung"/>
        <w:rPr>
          <w:lang w:val="ru-RU"/>
        </w:rPr>
      </w:pPr>
      <w:r w:rsidRPr="00574AE5">
        <w:rPr>
          <w:b/>
          <w:bCs/>
          <w:lang w:val="ru-RU"/>
        </w:rPr>
        <w:t>Ограничения памяти:</w:t>
      </w:r>
    </w:p>
    <w:p w14:paraId="0C47AF9E" w14:textId="77777777" w:rsidR="00A41640" w:rsidRPr="00A41640" w:rsidRDefault="00A41640" w:rsidP="00A41640">
      <w:pPr>
        <w:pStyle w:val="1Einrckung"/>
        <w:rPr>
          <w:lang w:val="ru-RU"/>
        </w:rPr>
      </w:pPr>
      <w:r w:rsidRPr="00A41640">
        <w:rPr>
          <w:lang w:val="ru-RU"/>
        </w:rPr>
        <w:t>Требования к памяти зависят от количества пользователей, курсов и работ, которое система должна обрабатывать и хранить. Однако, современные технологии облачных хранилищ и оптимизации баз данных помогут снизить нагрузку на память.</w:t>
      </w:r>
    </w:p>
    <w:p w14:paraId="35290A6E" w14:textId="77777777" w:rsidR="00A41640" w:rsidRPr="00A41640" w:rsidRDefault="00A41640" w:rsidP="00A41640">
      <w:pPr>
        <w:pStyle w:val="1Einrckung"/>
        <w:rPr>
          <w:lang w:val="ru-RU"/>
        </w:rPr>
      </w:pPr>
    </w:p>
    <w:p w14:paraId="0281E320" w14:textId="04185148" w:rsidR="00A41640" w:rsidRPr="00574AE5" w:rsidRDefault="00A41640" w:rsidP="00A41640">
      <w:pPr>
        <w:pStyle w:val="1Einrckung"/>
        <w:rPr>
          <w:b/>
          <w:bCs/>
          <w:lang w:val="ru-RU"/>
        </w:rPr>
      </w:pPr>
      <w:r w:rsidRPr="00574AE5">
        <w:rPr>
          <w:b/>
          <w:bCs/>
          <w:lang w:val="ru-RU"/>
        </w:rPr>
        <w:t>Функционирование (</w:t>
      </w:r>
      <w:proofErr w:type="spellStart"/>
      <w:r w:rsidRPr="00574AE5">
        <w:rPr>
          <w:b/>
          <w:bCs/>
          <w:lang w:val="ru-RU"/>
        </w:rPr>
        <w:t>Operations</w:t>
      </w:r>
      <w:proofErr w:type="spellEnd"/>
      <w:r w:rsidRPr="00574AE5">
        <w:rPr>
          <w:b/>
          <w:bCs/>
          <w:lang w:val="ru-RU"/>
        </w:rPr>
        <w:t>):</w:t>
      </w:r>
    </w:p>
    <w:p w14:paraId="4BF2E8D7" w14:textId="77777777" w:rsidR="00A41640" w:rsidRPr="00A41640" w:rsidRDefault="00A41640" w:rsidP="00A41640">
      <w:pPr>
        <w:pStyle w:val="1Einrckung"/>
        <w:rPr>
          <w:lang w:val="ru-RU"/>
        </w:rPr>
      </w:pPr>
      <w:r w:rsidRPr="00A41640">
        <w:rPr>
          <w:lang w:val="ru-RU"/>
        </w:rPr>
        <w:t>Система должна обеспечивать непрерывное и стабильное функционирование для всех пользователей. Возможны периодические технические работы для обновления и обслуживания системы.</w:t>
      </w:r>
    </w:p>
    <w:p w14:paraId="40DB4C03" w14:textId="77777777" w:rsidR="00A41640" w:rsidRPr="00A41640" w:rsidRDefault="00A41640" w:rsidP="00A41640">
      <w:pPr>
        <w:pStyle w:val="1Einrckung"/>
        <w:rPr>
          <w:lang w:val="ru-RU"/>
        </w:rPr>
      </w:pPr>
    </w:p>
    <w:p w14:paraId="37FFD9A5" w14:textId="1245375E" w:rsidR="00A41640" w:rsidRPr="00574AE5" w:rsidRDefault="00A41640" w:rsidP="00A41640">
      <w:pPr>
        <w:pStyle w:val="1Einrckung"/>
        <w:rPr>
          <w:b/>
          <w:bCs/>
          <w:lang w:val="ru-RU"/>
        </w:rPr>
      </w:pPr>
      <w:r w:rsidRPr="00574AE5">
        <w:rPr>
          <w:b/>
          <w:bCs/>
          <w:lang w:val="ru-RU"/>
        </w:rPr>
        <w:t>Требования настройки рабочих мест:</w:t>
      </w:r>
    </w:p>
    <w:p w14:paraId="6DE31B34" w14:textId="6D4D5E83" w:rsidR="00A41640" w:rsidRPr="00A41640" w:rsidRDefault="00A41640" w:rsidP="00A41640">
      <w:pPr>
        <w:pStyle w:val="1Einrckung"/>
        <w:rPr>
          <w:lang w:val="ru-RU"/>
        </w:rPr>
      </w:pPr>
      <w:r w:rsidRPr="00A41640">
        <w:rPr>
          <w:lang w:val="ru-RU"/>
        </w:rPr>
        <w:t>Система будет работать на любых устройствах с поддержкой современных веб-браузеров и доступом в Интернет, без дополнительных требований к установке специального программного обеспечения.</w:t>
      </w:r>
    </w:p>
    <w:p w14:paraId="4AC0B8EA" w14:textId="77777777" w:rsidR="00E269AD" w:rsidRDefault="00E269AD" w:rsidP="00E269AD">
      <w:pPr>
        <w:pStyle w:val="3"/>
        <w:rPr>
          <w:lang w:val="ru-RU"/>
        </w:rPr>
      </w:pPr>
      <w:bookmarkStart w:id="15" w:name="_Toc115853728"/>
      <w:r>
        <w:rPr>
          <w:lang w:val="ru-RU"/>
        </w:rPr>
        <w:t>Интерфейсы системы</w:t>
      </w:r>
      <w:bookmarkEnd w:id="15"/>
    </w:p>
    <w:p w14:paraId="2B6720DB" w14:textId="77777777" w:rsidR="000335B5" w:rsidRPr="000335B5" w:rsidRDefault="000335B5" w:rsidP="000335B5">
      <w:pPr>
        <w:rPr>
          <w:lang w:val="ru-RU"/>
        </w:rPr>
      </w:pPr>
    </w:p>
    <w:p w14:paraId="2E644D7F" w14:textId="6F3411E3" w:rsidR="000335B5" w:rsidRPr="000335B5" w:rsidRDefault="000335B5" w:rsidP="000335B5">
      <w:pPr>
        <w:rPr>
          <w:lang w:val="ru-RU"/>
        </w:rPr>
      </w:pPr>
      <w:r w:rsidRPr="000335B5">
        <w:rPr>
          <w:b/>
          <w:bCs/>
          <w:lang w:val="ru-RU"/>
        </w:rPr>
        <w:t>1. Веб-сервер:</w:t>
      </w:r>
      <w:r w:rsidRPr="000335B5">
        <w:rPr>
          <w:lang w:val="ru-RU"/>
        </w:rPr>
        <w:t xml:space="preserve"> </w:t>
      </w:r>
      <w:r>
        <w:rPr>
          <w:lang w:val="ru-RU"/>
        </w:rPr>
        <w:t>о</w:t>
      </w:r>
      <w:r w:rsidRPr="000335B5">
        <w:rPr>
          <w:lang w:val="ru-RU"/>
        </w:rPr>
        <w:t xml:space="preserve">тветственный за обработку запросов от клиентов и обеспечение взаимодействия с базой данных. Веб-сервер будет реализован на основе современных технологий, таких как </w:t>
      </w:r>
      <w:r w:rsidRPr="000335B5">
        <w:rPr>
          <w:lang w:val="en-US"/>
        </w:rPr>
        <w:t>Node</w:t>
      </w:r>
      <w:r w:rsidRPr="000335B5">
        <w:rPr>
          <w:lang w:val="ru-RU"/>
        </w:rPr>
        <w:t>.</w:t>
      </w:r>
      <w:proofErr w:type="spellStart"/>
      <w:r w:rsidRPr="000335B5">
        <w:rPr>
          <w:lang w:val="en-US"/>
        </w:rPr>
        <w:t>js</w:t>
      </w:r>
      <w:proofErr w:type="spellEnd"/>
      <w:r w:rsidRPr="000335B5">
        <w:rPr>
          <w:lang w:val="ru-RU"/>
        </w:rPr>
        <w:t xml:space="preserve">, </w:t>
      </w:r>
      <w:r w:rsidRPr="000335B5">
        <w:rPr>
          <w:lang w:val="en-US"/>
        </w:rPr>
        <w:t>Ruby</w:t>
      </w:r>
      <w:r w:rsidRPr="000335B5">
        <w:rPr>
          <w:lang w:val="ru-RU"/>
        </w:rPr>
        <w:t xml:space="preserve"> </w:t>
      </w:r>
      <w:r w:rsidRPr="000335B5">
        <w:rPr>
          <w:lang w:val="en-US"/>
        </w:rPr>
        <w:t>on</w:t>
      </w:r>
      <w:r w:rsidRPr="000335B5">
        <w:rPr>
          <w:lang w:val="ru-RU"/>
        </w:rPr>
        <w:t xml:space="preserve"> </w:t>
      </w:r>
      <w:r w:rsidRPr="000335B5">
        <w:rPr>
          <w:lang w:val="en-US"/>
        </w:rPr>
        <w:t>Rails</w:t>
      </w:r>
      <w:r w:rsidRPr="000335B5">
        <w:rPr>
          <w:lang w:val="ru-RU"/>
        </w:rPr>
        <w:t xml:space="preserve">, </w:t>
      </w:r>
      <w:r w:rsidRPr="000335B5">
        <w:rPr>
          <w:lang w:val="en-US"/>
        </w:rPr>
        <w:t>Django</w:t>
      </w:r>
      <w:r w:rsidRPr="000335B5">
        <w:rPr>
          <w:lang w:val="ru-RU"/>
        </w:rPr>
        <w:t xml:space="preserve"> или </w:t>
      </w:r>
      <w:r w:rsidRPr="000335B5">
        <w:rPr>
          <w:lang w:val="en-US"/>
        </w:rPr>
        <w:t>PHP</w:t>
      </w:r>
      <w:r w:rsidRPr="000335B5">
        <w:rPr>
          <w:lang w:val="ru-RU"/>
        </w:rPr>
        <w:t>.</w:t>
      </w:r>
    </w:p>
    <w:p w14:paraId="58FDD61B" w14:textId="77777777" w:rsidR="000335B5" w:rsidRPr="000335B5" w:rsidRDefault="000335B5" w:rsidP="000335B5">
      <w:pPr>
        <w:rPr>
          <w:lang w:val="ru-RU"/>
        </w:rPr>
      </w:pPr>
    </w:p>
    <w:p w14:paraId="1D0BA2E7" w14:textId="77777777" w:rsidR="000335B5" w:rsidRPr="000335B5" w:rsidRDefault="000335B5" w:rsidP="000335B5">
      <w:pPr>
        <w:rPr>
          <w:lang w:val="ru-RU"/>
        </w:rPr>
      </w:pPr>
      <w:r w:rsidRPr="000335B5">
        <w:rPr>
          <w:b/>
          <w:bCs/>
          <w:lang w:val="ru-RU"/>
        </w:rPr>
        <w:t>2. База данных:</w:t>
      </w:r>
      <w:r w:rsidRPr="000335B5">
        <w:rPr>
          <w:lang w:val="ru-RU"/>
        </w:rPr>
        <w:t xml:space="preserve"> Ответственная за хранение информации о студентах, преподавателях, курсах и работах студентов. Будет использоваться реляционная или нереляционная база данных в зависимости от предпочтений разработчиков и требований системы (например, </w:t>
      </w:r>
      <w:r w:rsidRPr="000335B5">
        <w:rPr>
          <w:lang w:val="en-US"/>
        </w:rPr>
        <w:t>MySQL</w:t>
      </w:r>
      <w:r w:rsidRPr="000335B5">
        <w:rPr>
          <w:lang w:val="ru-RU"/>
        </w:rPr>
        <w:t xml:space="preserve">, </w:t>
      </w:r>
      <w:r w:rsidRPr="000335B5">
        <w:rPr>
          <w:lang w:val="en-US"/>
        </w:rPr>
        <w:t>PostgreSQL</w:t>
      </w:r>
      <w:r w:rsidRPr="000335B5">
        <w:rPr>
          <w:lang w:val="ru-RU"/>
        </w:rPr>
        <w:t xml:space="preserve">, </w:t>
      </w:r>
      <w:r w:rsidRPr="000335B5">
        <w:rPr>
          <w:lang w:val="en-US"/>
        </w:rPr>
        <w:t>MongoDB</w:t>
      </w:r>
      <w:r w:rsidRPr="000335B5">
        <w:rPr>
          <w:lang w:val="ru-RU"/>
        </w:rPr>
        <w:t>).</w:t>
      </w:r>
    </w:p>
    <w:p w14:paraId="62752A45" w14:textId="77777777" w:rsidR="000335B5" w:rsidRPr="000335B5" w:rsidRDefault="000335B5" w:rsidP="000335B5">
      <w:pPr>
        <w:rPr>
          <w:lang w:val="ru-RU"/>
        </w:rPr>
      </w:pPr>
    </w:p>
    <w:p w14:paraId="43E3754E" w14:textId="268DE59C" w:rsidR="000335B5" w:rsidRPr="000335B5" w:rsidRDefault="000335B5" w:rsidP="000335B5">
      <w:pPr>
        <w:rPr>
          <w:lang w:val="ru-RU"/>
        </w:rPr>
      </w:pPr>
      <w:r w:rsidRPr="000335B5">
        <w:rPr>
          <w:b/>
          <w:bCs/>
          <w:lang w:val="ru-RU"/>
        </w:rPr>
        <w:lastRenderedPageBreak/>
        <w:t xml:space="preserve">3. </w:t>
      </w:r>
      <w:r w:rsidRPr="000335B5">
        <w:rPr>
          <w:b/>
          <w:bCs/>
          <w:lang w:val="en-US"/>
        </w:rPr>
        <w:t>API</w:t>
      </w:r>
      <w:r w:rsidRPr="000335B5">
        <w:rPr>
          <w:b/>
          <w:bCs/>
          <w:lang w:val="ru-RU"/>
        </w:rPr>
        <w:t xml:space="preserve"> (</w:t>
      </w:r>
      <w:r w:rsidRPr="000335B5">
        <w:rPr>
          <w:b/>
          <w:bCs/>
          <w:lang w:val="en-US"/>
        </w:rPr>
        <w:t>Application</w:t>
      </w:r>
      <w:r w:rsidRPr="000335B5">
        <w:rPr>
          <w:b/>
          <w:bCs/>
          <w:lang w:val="ru-RU"/>
        </w:rPr>
        <w:t xml:space="preserve"> </w:t>
      </w:r>
      <w:r w:rsidRPr="000335B5">
        <w:rPr>
          <w:b/>
          <w:bCs/>
          <w:lang w:val="en-US"/>
        </w:rPr>
        <w:t>Programming</w:t>
      </w:r>
      <w:r w:rsidRPr="000335B5">
        <w:rPr>
          <w:b/>
          <w:bCs/>
          <w:lang w:val="ru-RU"/>
        </w:rPr>
        <w:t xml:space="preserve"> </w:t>
      </w:r>
      <w:r w:rsidRPr="000335B5">
        <w:rPr>
          <w:b/>
          <w:bCs/>
          <w:lang w:val="en-US"/>
        </w:rPr>
        <w:t>Interface</w:t>
      </w:r>
      <w:r w:rsidRPr="000335B5">
        <w:rPr>
          <w:b/>
          <w:bCs/>
          <w:lang w:val="ru-RU"/>
        </w:rPr>
        <w:t>):</w:t>
      </w:r>
      <w:r w:rsidRPr="000335B5">
        <w:rPr>
          <w:lang w:val="ru-RU"/>
        </w:rPr>
        <w:t xml:space="preserve"> предоставляет стандартизованный набор методов для обращения клиентской части системы к серверной части. </w:t>
      </w:r>
      <w:r w:rsidRPr="000335B5">
        <w:rPr>
          <w:lang w:val="en-US"/>
        </w:rPr>
        <w:t>API</w:t>
      </w:r>
      <w:r w:rsidRPr="000335B5">
        <w:rPr>
          <w:lang w:val="ru-RU"/>
        </w:rPr>
        <w:t xml:space="preserve"> будет разработано с использованием </w:t>
      </w:r>
      <w:r w:rsidRPr="000335B5">
        <w:rPr>
          <w:lang w:val="en-US"/>
        </w:rPr>
        <w:t>RESTful</w:t>
      </w:r>
      <w:r w:rsidRPr="000335B5">
        <w:rPr>
          <w:lang w:val="ru-RU"/>
        </w:rPr>
        <w:t xml:space="preserve"> принципов и обеспечит интеграцию между клиентом и сервером через </w:t>
      </w:r>
      <w:r w:rsidRPr="000335B5">
        <w:rPr>
          <w:lang w:val="en-US"/>
        </w:rPr>
        <w:t>JSON</w:t>
      </w:r>
      <w:r w:rsidRPr="000335B5">
        <w:rPr>
          <w:lang w:val="ru-RU"/>
        </w:rPr>
        <w:t xml:space="preserve"> формат.</w:t>
      </w:r>
    </w:p>
    <w:p w14:paraId="0817FBD2" w14:textId="77777777" w:rsidR="000335B5" w:rsidRPr="000335B5" w:rsidRDefault="000335B5" w:rsidP="000335B5">
      <w:pPr>
        <w:rPr>
          <w:lang w:val="ru-RU"/>
        </w:rPr>
      </w:pPr>
    </w:p>
    <w:p w14:paraId="1B244989" w14:textId="61646B5B" w:rsidR="000335B5" w:rsidRPr="000335B5" w:rsidRDefault="000335B5" w:rsidP="000335B5">
      <w:pPr>
        <w:rPr>
          <w:lang w:val="ru-RU"/>
        </w:rPr>
      </w:pPr>
      <w:r w:rsidRPr="000335B5">
        <w:rPr>
          <w:b/>
          <w:bCs/>
          <w:lang w:val="ru-RU"/>
        </w:rPr>
        <w:t>4. Клиентская часть системы:</w:t>
      </w:r>
      <w:r w:rsidRPr="000335B5">
        <w:rPr>
          <w:lang w:val="ru-RU"/>
        </w:rPr>
        <w:t xml:space="preserve"> </w:t>
      </w:r>
      <w:r>
        <w:rPr>
          <w:lang w:val="ru-RU"/>
        </w:rPr>
        <w:t>в</w:t>
      </w:r>
      <w:r w:rsidRPr="000335B5">
        <w:rPr>
          <w:lang w:val="ru-RU"/>
        </w:rPr>
        <w:t>еб-приложение, доступное через браузер и отвечающее за взаимодействие студентов и преподавателей с системой. Клиентская часть будет разработана с использованием современных технологий (</w:t>
      </w:r>
      <w:r w:rsidRPr="000335B5">
        <w:rPr>
          <w:lang w:val="en-US"/>
        </w:rPr>
        <w:t>React</w:t>
      </w:r>
      <w:r w:rsidRPr="000335B5">
        <w:rPr>
          <w:lang w:val="ru-RU"/>
        </w:rPr>
        <w:t xml:space="preserve">, </w:t>
      </w:r>
      <w:r w:rsidRPr="000335B5">
        <w:rPr>
          <w:lang w:val="en-US"/>
        </w:rPr>
        <w:t>Angular</w:t>
      </w:r>
      <w:r w:rsidRPr="000335B5">
        <w:rPr>
          <w:lang w:val="ru-RU"/>
        </w:rPr>
        <w:t xml:space="preserve">, </w:t>
      </w:r>
      <w:r w:rsidRPr="000335B5">
        <w:rPr>
          <w:lang w:val="en-US"/>
        </w:rPr>
        <w:t>Vue</w:t>
      </w:r>
      <w:r w:rsidRPr="000335B5">
        <w:rPr>
          <w:lang w:val="ru-RU"/>
        </w:rPr>
        <w:t>.</w:t>
      </w:r>
      <w:proofErr w:type="spellStart"/>
      <w:r w:rsidRPr="000335B5">
        <w:rPr>
          <w:lang w:val="en-US"/>
        </w:rPr>
        <w:t>js</w:t>
      </w:r>
      <w:proofErr w:type="spellEnd"/>
      <w:r w:rsidRPr="000335B5">
        <w:rPr>
          <w:lang w:val="ru-RU"/>
        </w:rPr>
        <w:t>) и будет адаптирована для различных устройств (компьютеры, планшеты, смартфоны).</w:t>
      </w:r>
    </w:p>
    <w:p w14:paraId="5A25C09E" w14:textId="77777777" w:rsidR="000335B5" w:rsidRPr="000335B5" w:rsidRDefault="000335B5" w:rsidP="000335B5">
      <w:pPr>
        <w:rPr>
          <w:lang w:val="ru-RU"/>
        </w:rPr>
      </w:pPr>
    </w:p>
    <w:p w14:paraId="755B61E9" w14:textId="6CAEE312" w:rsidR="000335B5" w:rsidRPr="000335B5" w:rsidRDefault="000335B5" w:rsidP="000335B5">
      <w:pPr>
        <w:rPr>
          <w:lang w:val="ru-RU"/>
        </w:rPr>
      </w:pPr>
      <w:r w:rsidRPr="000335B5">
        <w:rPr>
          <w:b/>
          <w:bCs/>
          <w:lang w:val="ru-RU"/>
        </w:rPr>
        <w:t xml:space="preserve">5. Сервис аутентификации: </w:t>
      </w:r>
      <w:r w:rsidRPr="000335B5">
        <w:rPr>
          <w:lang w:val="ru-RU"/>
        </w:rPr>
        <w:t xml:space="preserve">отвечает за проверку идентификационных данных пользователей и обеспечивает безопасность системы. Сервис аутентификации может использовать стандартные протоколы, такие как </w:t>
      </w:r>
      <w:r w:rsidRPr="000335B5">
        <w:rPr>
          <w:lang w:val="en-US"/>
        </w:rPr>
        <w:t>OAuth</w:t>
      </w:r>
      <w:r w:rsidRPr="000335B5">
        <w:rPr>
          <w:lang w:val="ru-RU"/>
        </w:rPr>
        <w:t xml:space="preserve"> 2.0, для интеграции с внешними сервисами (например, </w:t>
      </w:r>
      <w:r w:rsidRPr="000335B5">
        <w:rPr>
          <w:lang w:val="en-US"/>
        </w:rPr>
        <w:t>Google</w:t>
      </w:r>
      <w:r w:rsidRPr="000335B5">
        <w:rPr>
          <w:lang w:val="ru-RU"/>
        </w:rPr>
        <w:t xml:space="preserve">, </w:t>
      </w:r>
      <w:r>
        <w:rPr>
          <w:lang w:val="en-US"/>
        </w:rPr>
        <w:t>UNN</w:t>
      </w:r>
      <w:r w:rsidRPr="000335B5">
        <w:rPr>
          <w:lang w:val="ru-RU"/>
        </w:rPr>
        <w:t xml:space="preserve">, </w:t>
      </w:r>
      <w:r>
        <w:rPr>
          <w:lang w:val="en-US"/>
        </w:rPr>
        <w:t>VK</w:t>
      </w:r>
      <w:r w:rsidRPr="000335B5">
        <w:rPr>
          <w:lang w:val="ru-RU"/>
        </w:rPr>
        <w:t xml:space="preserve"> </w:t>
      </w:r>
      <w:r>
        <w:rPr>
          <w:lang w:val="en-US"/>
        </w:rPr>
        <w:t>Group</w:t>
      </w:r>
      <w:r w:rsidRPr="000335B5">
        <w:rPr>
          <w:lang w:val="ru-RU"/>
        </w:rPr>
        <w:t>).</w:t>
      </w:r>
    </w:p>
    <w:p w14:paraId="4DC812CB" w14:textId="77777777" w:rsidR="000335B5" w:rsidRPr="000335B5" w:rsidRDefault="000335B5" w:rsidP="000335B5">
      <w:pPr>
        <w:rPr>
          <w:lang w:val="ru-RU"/>
        </w:rPr>
      </w:pPr>
    </w:p>
    <w:p w14:paraId="0F85C5FF" w14:textId="7B81D6D8" w:rsidR="000335B5" w:rsidRPr="000335B5" w:rsidRDefault="000335B5" w:rsidP="000335B5">
      <w:pPr>
        <w:rPr>
          <w:lang w:val="ru-RU"/>
        </w:rPr>
      </w:pPr>
      <w:r w:rsidRPr="000335B5">
        <w:rPr>
          <w:b/>
          <w:bCs/>
          <w:lang w:val="ru-RU"/>
        </w:rPr>
        <w:t>6. Сервис уведомлений:</w:t>
      </w:r>
      <w:r w:rsidRPr="000335B5">
        <w:rPr>
          <w:lang w:val="ru-RU"/>
        </w:rPr>
        <w:t xml:space="preserve"> отвечает за информирование студентов и преподавателей о новых событиях, связанных с курсами, работами и оценками. Уведомления могут быть отправлены по электронной почте, внутри системы или через мобильное приложение.</w:t>
      </w:r>
    </w:p>
    <w:p w14:paraId="1A098FB8" w14:textId="77777777" w:rsidR="000335B5" w:rsidRPr="000335B5" w:rsidRDefault="000335B5" w:rsidP="000335B5">
      <w:pPr>
        <w:rPr>
          <w:lang w:val="ru-RU"/>
        </w:rPr>
      </w:pPr>
    </w:p>
    <w:p w14:paraId="5E82CB9D" w14:textId="7BDB55A4" w:rsidR="00E13A7C" w:rsidRPr="000335B5" w:rsidRDefault="000335B5" w:rsidP="000335B5">
      <w:pPr>
        <w:rPr>
          <w:lang w:val="ru-RU"/>
        </w:rPr>
      </w:pPr>
      <w:r w:rsidRPr="000335B5">
        <w:rPr>
          <w:lang w:val="ru-RU"/>
        </w:rPr>
        <w:t>Каждый из упомянутых интерфейсов должен быть проектирован и реализован с применением лучших практик разработки программного обеспечения и учитывая требования системы, пользователей и бизнес-логики. Взаимодействие между интерфейсами должно быть оптимизировано для обеспечения высокой производительности, масштабируемости и стабильности системы.</w:t>
      </w:r>
    </w:p>
    <w:p w14:paraId="0A8DA7F7" w14:textId="046F745A" w:rsidR="004B1C78" w:rsidRPr="0027010F" w:rsidRDefault="00E269AD" w:rsidP="004B1C78">
      <w:pPr>
        <w:pStyle w:val="3"/>
        <w:rPr>
          <w:lang w:val="ru-RU"/>
        </w:rPr>
      </w:pPr>
      <w:bookmarkStart w:id="16" w:name="_Toc115853729"/>
      <w:r>
        <w:rPr>
          <w:lang w:val="ru-RU"/>
        </w:rPr>
        <w:t>Интерфейсы пользователя</w:t>
      </w:r>
      <w:bookmarkEnd w:id="16"/>
      <w:r w:rsidR="004B1C78" w:rsidRPr="005A39BD">
        <w:rPr>
          <w:lang w:val="ru-RU"/>
        </w:rPr>
        <w:br/>
      </w:r>
      <w:r w:rsidR="000335B5" w:rsidRPr="005A39BD">
        <w:rPr>
          <w:lang w:val="ru-RU"/>
        </w:rPr>
        <w:br/>
      </w:r>
      <w:r w:rsidR="0027010F" w:rsidRPr="0027010F">
        <w:rPr>
          <w:b w:val="0"/>
          <w:bCs/>
          <w:sz w:val="22"/>
          <w:szCs w:val="22"/>
          <w:lang w:val="ru-RU"/>
        </w:rPr>
        <w:t>Здесь</w:t>
      </w:r>
      <w:r w:rsidR="004B1C78" w:rsidRPr="0027010F">
        <w:rPr>
          <w:b w:val="0"/>
          <w:bCs/>
          <w:sz w:val="22"/>
          <w:szCs w:val="22"/>
          <w:lang w:val="ru-RU"/>
        </w:rPr>
        <w:t xml:space="preserve"> необходимо определить следующие характеристики пользовательских интерфейсов:</w:t>
      </w:r>
    </w:p>
    <w:p w14:paraId="7771602E" w14:textId="77777777" w:rsidR="004B1C78" w:rsidRPr="00E13EB3" w:rsidRDefault="004B1C78" w:rsidP="004B1C78">
      <w:pPr>
        <w:rPr>
          <w:b/>
          <w:bCs/>
          <w:lang w:val="ru-RU"/>
        </w:rPr>
      </w:pPr>
      <w:r w:rsidRPr="00E13EB3">
        <w:rPr>
          <w:b/>
          <w:bCs/>
          <w:lang w:val="ru-RU"/>
        </w:rPr>
        <w:t>a) Логические характеристики каждого интерфейса:</w:t>
      </w:r>
    </w:p>
    <w:p w14:paraId="5383C06B" w14:textId="77777777" w:rsidR="004B1C78" w:rsidRPr="004B1C78" w:rsidRDefault="004B1C78" w:rsidP="004B1C78">
      <w:pPr>
        <w:rPr>
          <w:lang w:val="ru-RU"/>
        </w:rPr>
      </w:pPr>
      <w:r w:rsidRPr="004B1C78">
        <w:rPr>
          <w:lang w:val="ru-RU"/>
        </w:rPr>
        <w:t>- Адаптивный дизайн: интерфейс должен корректно отображаться на различных устройствах (компьютеры, планшеты, смартфоны) и разрешениях экрана.</w:t>
      </w:r>
    </w:p>
    <w:p w14:paraId="00799E85" w14:textId="77777777" w:rsidR="004B1C78" w:rsidRPr="004B1C78" w:rsidRDefault="004B1C78" w:rsidP="004B1C78">
      <w:pPr>
        <w:rPr>
          <w:lang w:val="ru-RU"/>
        </w:rPr>
      </w:pPr>
      <w:r w:rsidRPr="004B1C78">
        <w:rPr>
          <w:lang w:val="ru-RU"/>
        </w:rPr>
        <w:t>- Интуитивная навигация: меню, кнопки, и ссылки должны быть легко доступными и понятными для пользователей без дополнительных объяснений (например, использование иконок с подписями).</w:t>
      </w:r>
    </w:p>
    <w:p w14:paraId="54C2F908" w14:textId="77777777" w:rsidR="004B1C78" w:rsidRPr="004B1C78" w:rsidRDefault="004B1C78" w:rsidP="004B1C78">
      <w:pPr>
        <w:rPr>
          <w:lang w:val="ru-RU"/>
        </w:rPr>
      </w:pPr>
      <w:r w:rsidRPr="004B1C78">
        <w:rPr>
          <w:lang w:val="ru-RU"/>
        </w:rPr>
        <w:t>- Вывод информации: система должна предоставлять информацию о курсах, работах студентов и оценках в удобном и структурированном виде (например, таблицы, списки, графики).</w:t>
      </w:r>
    </w:p>
    <w:p w14:paraId="56D881E5" w14:textId="77777777" w:rsidR="004B1C78" w:rsidRPr="004B1C78" w:rsidRDefault="004B1C78" w:rsidP="004B1C78">
      <w:pPr>
        <w:rPr>
          <w:lang w:val="ru-RU"/>
        </w:rPr>
      </w:pPr>
      <w:r w:rsidRPr="004B1C78">
        <w:rPr>
          <w:lang w:val="ru-RU"/>
        </w:rPr>
        <w:t>- Сообщения об ошибках и прогрессе: система должна информировать пользователей о возможных ошибках (например, неправильно заполненные поля или сбои) и о статусе обработки запросов (например, индикация загрузки).</w:t>
      </w:r>
    </w:p>
    <w:p w14:paraId="4AFC1943" w14:textId="77777777" w:rsidR="004B1C78" w:rsidRPr="004B1C78" w:rsidRDefault="004B1C78" w:rsidP="004B1C78">
      <w:pPr>
        <w:rPr>
          <w:lang w:val="ru-RU"/>
        </w:rPr>
      </w:pPr>
    </w:p>
    <w:p w14:paraId="44620ED5" w14:textId="77777777" w:rsidR="004B1C78" w:rsidRPr="00E13EB3" w:rsidRDefault="004B1C78" w:rsidP="004B1C78">
      <w:pPr>
        <w:rPr>
          <w:b/>
          <w:bCs/>
          <w:lang w:val="ru-RU"/>
        </w:rPr>
      </w:pPr>
      <w:r w:rsidRPr="00E13EB3">
        <w:rPr>
          <w:b/>
          <w:bCs/>
          <w:lang w:val="ru-RU"/>
        </w:rPr>
        <w:t>b) Аспекты оптимизации интерфейса:</w:t>
      </w:r>
    </w:p>
    <w:p w14:paraId="00DFE603" w14:textId="3594B929" w:rsidR="004B1C78" w:rsidRPr="004B1C78" w:rsidRDefault="004B1C78" w:rsidP="004B1C78">
      <w:pPr>
        <w:rPr>
          <w:lang w:val="ru-RU"/>
        </w:rPr>
      </w:pPr>
      <w:r w:rsidRPr="004B1C78">
        <w:rPr>
          <w:lang w:val="ru-RU"/>
        </w:rPr>
        <w:t>- Минимизация количества шагов для выполнения задач: интерфейс должен быть разработан таким образом, чтобы пользователи могли выполнять свои задачи за минимальное количество шагов и времени.</w:t>
      </w:r>
    </w:p>
    <w:p w14:paraId="2887B265" w14:textId="77777777" w:rsidR="004B1C78" w:rsidRPr="004B1C78" w:rsidRDefault="004B1C78" w:rsidP="004B1C78">
      <w:pPr>
        <w:rPr>
          <w:lang w:val="ru-RU"/>
        </w:rPr>
      </w:pPr>
      <w:r w:rsidRPr="004B1C78">
        <w:rPr>
          <w:lang w:val="ru-RU"/>
        </w:rPr>
        <w:t>- Дружественность к пользователю: интерфейс должен быть привлекательным, удобным, и разработанным с учетом особенностей целевой аудитории (например, возраст, опыт использования подобных систем).</w:t>
      </w:r>
    </w:p>
    <w:p w14:paraId="78D39419" w14:textId="77777777" w:rsidR="004B1C78" w:rsidRPr="004B1C78" w:rsidRDefault="004B1C78" w:rsidP="004B1C78">
      <w:pPr>
        <w:rPr>
          <w:lang w:val="ru-RU"/>
        </w:rPr>
      </w:pPr>
      <w:r w:rsidRPr="004B1C78">
        <w:rPr>
          <w:lang w:val="ru-RU"/>
        </w:rPr>
        <w:t>- Доступность функций: необходимые функции должны быть легко доступными и понятными для пользователей. При возникновении ошибок система должна предоставлять краткие и полные объяснения об ошибках, чтобы помочь пользователям устранить проблему без затруднений.</w:t>
      </w:r>
    </w:p>
    <w:p w14:paraId="67E56C64" w14:textId="77777777" w:rsidR="004B1C78" w:rsidRPr="004B1C78" w:rsidRDefault="004B1C78" w:rsidP="004B1C78">
      <w:pPr>
        <w:rPr>
          <w:lang w:val="ru-RU"/>
        </w:rPr>
      </w:pPr>
      <w:r w:rsidRPr="004B1C78">
        <w:rPr>
          <w:lang w:val="ru-RU"/>
        </w:rPr>
        <w:t>- Обучаемость: пользователи должны быстро осваивать систему. Например, студент должен способен загрузить и отредактировать свою работу за 10 минут после 30 минут обучения.</w:t>
      </w:r>
    </w:p>
    <w:p w14:paraId="677C30BC" w14:textId="77777777" w:rsidR="004B1C78" w:rsidRPr="004B1C78" w:rsidRDefault="004B1C78" w:rsidP="004B1C78">
      <w:pPr>
        <w:rPr>
          <w:lang w:val="ru-RU"/>
        </w:rPr>
      </w:pPr>
    </w:p>
    <w:p w14:paraId="4F7E1471" w14:textId="22669888" w:rsidR="00D916B7" w:rsidRPr="00F60032" w:rsidRDefault="004B1C78" w:rsidP="004B1C78">
      <w:pPr>
        <w:rPr>
          <w:lang w:val="ru-RU"/>
        </w:rPr>
      </w:pPr>
      <w:r w:rsidRPr="004B1C78">
        <w:rPr>
          <w:lang w:val="ru-RU"/>
        </w:rPr>
        <w:t>Таким образом, интерфейсы пользователя системы "EduPlatform" должны быть разработаны с учетом требований и ожиданий пользователей, а также с последующей проверкой и анализом пользовательского опыта для оптимизации взаимодействия с системой.</w:t>
      </w:r>
    </w:p>
    <w:p w14:paraId="1DB03991" w14:textId="77777777" w:rsidR="00E269AD" w:rsidRDefault="00E269AD" w:rsidP="00E269AD">
      <w:pPr>
        <w:pStyle w:val="3"/>
        <w:rPr>
          <w:lang w:val="ru-RU"/>
        </w:rPr>
      </w:pPr>
      <w:bookmarkStart w:id="17" w:name="_Toc115853730"/>
      <w:r>
        <w:rPr>
          <w:lang w:val="ru-RU"/>
        </w:rPr>
        <w:lastRenderedPageBreak/>
        <w:t>Интерфейсы аппаратных средств ЭВМ</w:t>
      </w:r>
      <w:bookmarkEnd w:id="17"/>
    </w:p>
    <w:p w14:paraId="6A69CA2F" w14:textId="147DFF4D" w:rsidR="00B63815" w:rsidRPr="00B63815" w:rsidRDefault="00B63815" w:rsidP="00B63815">
      <w:pPr>
        <w:rPr>
          <w:lang w:val="ru-RU"/>
        </w:rPr>
      </w:pPr>
      <w:r w:rsidRPr="00B63815">
        <w:rPr>
          <w:lang w:val="ru-RU"/>
        </w:rPr>
        <w:br/>
        <w:t>Для корректной работы системы "</w:t>
      </w:r>
      <w:r w:rsidRPr="00B63815">
        <w:rPr>
          <w:lang w:val="en-US"/>
        </w:rPr>
        <w:t>EduPlatform</w:t>
      </w:r>
      <w:r w:rsidRPr="00B63815">
        <w:rPr>
          <w:lang w:val="ru-RU"/>
        </w:rPr>
        <w:t>" необходимо определить логические характеристики каждого взаимодействия между программным обеспечением и аппаратными компонентами системы. В данном случае, поскольку система представляет собой веб-приложение, основные требования к аппаратным интерфейсам направлены на поддержку работы веб-браузеров и подключение к Интернету.</w:t>
      </w:r>
    </w:p>
    <w:p w14:paraId="777E5526" w14:textId="77777777" w:rsidR="00B63815" w:rsidRPr="00B63815" w:rsidRDefault="00B63815" w:rsidP="00B63815">
      <w:pPr>
        <w:rPr>
          <w:lang w:val="ru-RU"/>
        </w:rPr>
      </w:pPr>
    </w:p>
    <w:p w14:paraId="4495781C" w14:textId="1408EDBA" w:rsidR="00B63815" w:rsidRPr="00B63815" w:rsidRDefault="00B63815" w:rsidP="00B63815">
      <w:pPr>
        <w:rPr>
          <w:lang w:val="ru-RU"/>
        </w:rPr>
      </w:pPr>
      <w:r w:rsidRPr="0027010F">
        <w:rPr>
          <w:b/>
          <w:bCs/>
          <w:lang w:val="ru-RU"/>
        </w:rPr>
        <w:t>1. Поддержка веб-браузеров:</w:t>
      </w:r>
      <w:r w:rsidRPr="00B63815">
        <w:rPr>
          <w:lang w:val="ru-RU"/>
        </w:rPr>
        <w:t xml:space="preserve"> </w:t>
      </w:r>
      <w:r>
        <w:rPr>
          <w:lang w:val="ru-RU"/>
        </w:rPr>
        <w:t>с</w:t>
      </w:r>
      <w:r w:rsidRPr="00B63815">
        <w:rPr>
          <w:lang w:val="ru-RU"/>
        </w:rPr>
        <w:t xml:space="preserve">истема должна корректно работать в современных веб-браузерах, таких как </w:t>
      </w:r>
      <w:r w:rsidRPr="00B63815">
        <w:rPr>
          <w:lang w:val="en-US"/>
        </w:rPr>
        <w:t>Google</w:t>
      </w:r>
      <w:r w:rsidRPr="00B63815">
        <w:rPr>
          <w:lang w:val="ru-RU"/>
        </w:rPr>
        <w:t xml:space="preserve"> </w:t>
      </w:r>
      <w:r w:rsidRPr="00B63815">
        <w:rPr>
          <w:lang w:val="en-US"/>
        </w:rPr>
        <w:t>Chrome</w:t>
      </w:r>
      <w:r w:rsidRPr="00B63815">
        <w:rPr>
          <w:lang w:val="ru-RU"/>
        </w:rPr>
        <w:t xml:space="preserve">, </w:t>
      </w:r>
      <w:r w:rsidRPr="00B63815">
        <w:rPr>
          <w:lang w:val="en-US"/>
        </w:rPr>
        <w:t>Mozilla</w:t>
      </w:r>
      <w:r w:rsidRPr="00B63815">
        <w:rPr>
          <w:lang w:val="ru-RU"/>
        </w:rPr>
        <w:t xml:space="preserve"> </w:t>
      </w:r>
      <w:r w:rsidRPr="00B63815">
        <w:rPr>
          <w:lang w:val="en-US"/>
        </w:rPr>
        <w:t>Firefox</w:t>
      </w:r>
      <w:r w:rsidRPr="00B63815">
        <w:rPr>
          <w:lang w:val="ru-RU"/>
        </w:rPr>
        <w:t xml:space="preserve">, </w:t>
      </w:r>
      <w:r w:rsidRPr="00B63815">
        <w:rPr>
          <w:lang w:val="en-US"/>
        </w:rPr>
        <w:t>Safari</w:t>
      </w:r>
      <w:r w:rsidRPr="00B63815">
        <w:rPr>
          <w:lang w:val="ru-RU"/>
        </w:rPr>
        <w:t xml:space="preserve">, и </w:t>
      </w:r>
      <w:r w:rsidRPr="00B63815">
        <w:rPr>
          <w:lang w:val="en-US"/>
        </w:rPr>
        <w:t>Microsoft</w:t>
      </w:r>
      <w:r w:rsidRPr="00B63815">
        <w:rPr>
          <w:lang w:val="ru-RU"/>
        </w:rPr>
        <w:t xml:space="preserve"> </w:t>
      </w:r>
      <w:r w:rsidRPr="00B63815">
        <w:rPr>
          <w:lang w:val="en-US"/>
        </w:rPr>
        <w:t>Edge</w:t>
      </w:r>
      <w:r w:rsidRPr="00B63815">
        <w:rPr>
          <w:lang w:val="ru-RU"/>
        </w:rPr>
        <w:t xml:space="preserve">. Браузеры должны поддерживать последние стандарты и технологии веб-разработки, такие как </w:t>
      </w:r>
      <w:r w:rsidRPr="00B63815">
        <w:rPr>
          <w:lang w:val="en-US"/>
        </w:rPr>
        <w:t>HTML</w:t>
      </w:r>
      <w:r w:rsidRPr="00B63815">
        <w:rPr>
          <w:lang w:val="ru-RU"/>
        </w:rPr>
        <w:t xml:space="preserve">, </w:t>
      </w:r>
      <w:r w:rsidRPr="00B63815">
        <w:rPr>
          <w:lang w:val="en-US"/>
        </w:rPr>
        <w:t>CSS</w:t>
      </w:r>
      <w:r w:rsidRPr="00B63815">
        <w:rPr>
          <w:lang w:val="ru-RU"/>
        </w:rPr>
        <w:t xml:space="preserve">, и </w:t>
      </w:r>
      <w:r w:rsidRPr="00B63815">
        <w:rPr>
          <w:lang w:val="en-US"/>
        </w:rPr>
        <w:t>JavaScript</w:t>
      </w:r>
      <w:r w:rsidRPr="00B63815">
        <w:rPr>
          <w:lang w:val="ru-RU"/>
        </w:rPr>
        <w:t>.</w:t>
      </w:r>
    </w:p>
    <w:p w14:paraId="352D93D4" w14:textId="77777777" w:rsidR="00B63815" w:rsidRPr="00B63815" w:rsidRDefault="00B63815" w:rsidP="00B63815">
      <w:pPr>
        <w:rPr>
          <w:lang w:val="ru-RU"/>
        </w:rPr>
      </w:pPr>
    </w:p>
    <w:p w14:paraId="308CF4B3" w14:textId="704D8FA0" w:rsidR="00B63815" w:rsidRPr="00B63815" w:rsidRDefault="00B63815" w:rsidP="00B63815">
      <w:pPr>
        <w:rPr>
          <w:lang w:val="ru-RU"/>
        </w:rPr>
      </w:pPr>
      <w:r w:rsidRPr="0027010F">
        <w:rPr>
          <w:b/>
          <w:bCs/>
          <w:lang w:val="ru-RU"/>
        </w:rPr>
        <w:t>2. Интернет-соединение:</w:t>
      </w:r>
      <w:r w:rsidRPr="00B63815">
        <w:rPr>
          <w:lang w:val="ru-RU"/>
        </w:rPr>
        <w:t xml:space="preserve"> для доступа к системе необходимо наличие стабильного интернет-соединения со скоростью, достаточной для загрузки веб-страниц, обработки запросов, и передачи файлов.</w:t>
      </w:r>
    </w:p>
    <w:p w14:paraId="2A9431D9" w14:textId="77777777" w:rsidR="00B63815" w:rsidRPr="00B63815" w:rsidRDefault="00B63815" w:rsidP="00B63815">
      <w:pPr>
        <w:rPr>
          <w:lang w:val="ru-RU"/>
        </w:rPr>
      </w:pPr>
    </w:p>
    <w:p w14:paraId="12491BDD" w14:textId="25682CFB" w:rsidR="00B63815" w:rsidRPr="00B63815" w:rsidRDefault="00B63815" w:rsidP="00B63815">
      <w:pPr>
        <w:rPr>
          <w:lang w:val="ru-RU"/>
        </w:rPr>
      </w:pPr>
      <w:r w:rsidRPr="0027010F">
        <w:rPr>
          <w:b/>
          <w:bCs/>
          <w:lang w:val="ru-RU"/>
        </w:rPr>
        <w:t>3. Распределение нагрузки и оптимизация производительности:</w:t>
      </w:r>
      <w:r w:rsidRPr="00B63815">
        <w:rPr>
          <w:lang w:val="ru-RU"/>
        </w:rPr>
        <w:t xml:space="preserve"> </w:t>
      </w:r>
      <w:r>
        <w:rPr>
          <w:lang w:val="ru-RU"/>
        </w:rPr>
        <w:t>с</w:t>
      </w:r>
      <w:r w:rsidRPr="00B63815">
        <w:rPr>
          <w:lang w:val="ru-RU"/>
        </w:rPr>
        <w:t>ерверная часть системы должна быть оптимизирована для работы с различными аппаратными решениями, включая облачные сервера и по возможности адаптироваться к изменяемой нагрузке со стороны пользователей.</w:t>
      </w:r>
    </w:p>
    <w:p w14:paraId="19BEB272" w14:textId="77777777" w:rsidR="00B63815" w:rsidRPr="00B63815" w:rsidRDefault="00B63815" w:rsidP="00B63815">
      <w:pPr>
        <w:rPr>
          <w:lang w:val="ru-RU"/>
        </w:rPr>
      </w:pPr>
    </w:p>
    <w:p w14:paraId="43D08BFE" w14:textId="43ABAB3C" w:rsidR="00B63815" w:rsidRPr="00B63815" w:rsidRDefault="00B63815" w:rsidP="00B63815">
      <w:pPr>
        <w:rPr>
          <w:lang w:val="ru-RU"/>
        </w:rPr>
      </w:pPr>
      <w:r w:rsidRPr="0027010F">
        <w:rPr>
          <w:b/>
          <w:bCs/>
          <w:lang w:val="ru-RU"/>
        </w:rPr>
        <w:t>4. Интеграция с аппаратными компонентами:</w:t>
      </w:r>
      <w:r w:rsidRPr="00B63815">
        <w:rPr>
          <w:lang w:val="ru-RU"/>
        </w:rPr>
        <w:t xml:space="preserve"> </w:t>
      </w:r>
      <w:r>
        <w:rPr>
          <w:lang w:val="ru-RU"/>
        </w:rPr>
        <w:t>в</w:t>
      </w:r>
      <w:r w:rsidRPr="00B63815">
        <w:rPr>
          <w:lang w:val="ru-RU"/>
        </w:rPr>
        <w:t>еб-приложение должно корректно работать с различными устройствами ввода (клавиатура, мышь, сенсорный экран) и воспроизведения мультимедиа (аудио и видео).</w:t>
      </w:r>
    </w:p>
    <w:p w14:paraId="32975B2D" w14:textId="77777777" w:rsidR="00B63815" w:rsidRPr="00B63815" w:rsidRDefault="00B63815" w:rsidP="00B63815">
      <w:pPr>
        <w:rPr>
          <w:lang w:val="ru-RU"/>
        </w:rPr>
      </w:pPr>
    </w:p>
    <w:p w14:paraId="7391A742" w14:textId="501DC7E1" w:rsidR="00B63815" w:rsidRPr="00B63815" w:rsidRDefault="00B63815" w:rsidP="00B63815">
      <w:pPr>
        <w:rPr>
          <w:lang w:val="ru-RU"/>
        </w:rPr>
      </w:pPr>
      <w:r w:rsidRPr="0027010F">
        <w:rPr>
          <w:b/>
          <w:bCs/>
          <w:lang w:val="ru-RU"/>
        </w:rPr>
        <w:t>5. Поддержка мобильных устройств:</w:t>
      </w:r>
      <w:r w:rsidRPr="00B63815">
        <w:rPr>
          <w:lang w:val="ru-RU"/>
        </w:rPr>
        <w:t xml:space="preserve"> </w:t>
      </w:r>
      <w:r>
        <w:rPr>
          <w:lang w:val="ru-RU"/>
        </w:rPr>
        <w:t>с</w:t>
      </w:r>
      <w:r w:rsidRPr="00B63815">
        <w:rPr>
          <w:lang w:val="ru-RU"/>
        </w:rPr>
        <w:t>истема должна быть адаптирована для работы на мобильных устройствах, таких как смартфоны и планшеты, с различными разрешениями экрана и операционными системами (</w:t>
      </w:r>
      <w:r w:rsidRPr="00B63815">
        <w:rPr>
          <w:lang w:val="en-US"/>
        </w:rPr>
        <w:t>iOS</w:t>
      </w:r>
      <w:r w:rsidRPr="00B63815">
        <w:rPr>
          <w:lang w:val="ru-RU"/>
        </w:rPr>
        <w:t xml:space="preserve">, </w:t>
      </w:r>
      <w:r w:rsidRPr="00B63815">
        <w:rPr>
          <w:lang w:val="en-US"/>
        </w:rPr>
        <w:t>Android</w:t>
      </w:r>
      <w:r w:rsidRPr="00B63815">
        <w:rPr>
          <w:lang w:val="ru-RU"/>
        </w:rPr>
        <w:t>).</w:t>
      </w:r>
    </w:p>
    <w:p w14:paraId="35CA8DFB" w14:textId="77777777" w:rsidR="00B63815" w:rsidRPr="00B63815" w:rsidRDefault="00B63815" w:rsidP="00B63815">
      <w:pPr>
        <w:rPr>
          <w:lang w:val="ru-RU"/>
        </w:rPr>
      </w:pPr>
    </w:p>
    <w:p w14:paraId="0C9D1F09" w14:textId="36B5AB87" w:rsidR="00F60032" w:rsidRPr="00B63815" w:rsidRDefault="00B63815" w:rsidP="00B63815">
      <w:pPr>
        <w:rPr>
          <w:lang w:val="ru-RU"/>
        </w:rPr>
      </w:pPr>
      <w:r w:rsidRPr="00B63815">
        <w:rPr>
          <w:lang w:val="ru-RU"/>
        </w:rPr>
        <w:t>В целом, интерфейсы аппаратных средств ЭВМ для системы "</w:t>
      </w:r>
      <w:r w:rsidRPr="00B63815">
        <w:rPr>
          <w:lang w:val="en-US"/>
        </w:rPr>
        <w:t>EduPlatform</w:t>
      </w:r>
      <w:r w:rsidRPr="00B63815">
        <w:rPr>
          <w:lang w:val="ru-RU"/>
        </w:rPr>
        <w:t>" должны быть максимально адаптированы к современным технологиям и устройствам пользователей для обеспечения качественного функционирования системы и удобства ее использования.</w:t>
      </w:r>
    </w:p>
    <w:p w14:paraId="02BC47F5" w14:textId="77777777" w:rsidR="00E269AD" w:rsidRDefault="00E269AD" w:rsidP="00E269AD">
      <w:pPr>
        <w:pStyle w:val="3"/>
        <w:rPr>
          <w:lang w:val="ru-RU"/>
        </w:rPr>
      </w:pPr>
      <w:bookmarkStart w:id="18" w:name="_Toc115853731"/>
      <w:r>
        <w:rPr>
          <w:lang w:val="ru-RU"/>
        </w:rPr>
        <w:t>Интерфейсы программного обеспечения</w:t>
      </w:r>
      <w:bookmarkEnd w:id="18"/>
    </w:p>
    <w:p w14:paraId="322D014D" w14:textId="57DEAC1F" w:rsidR="008C5F60" w:rsidRPr="008C5F60" w:rsidRDefault="008C5F60" w:rsidP="008C5F60">
      <w:pPr>
        <w:rPr>
          <w:lang w:val="ru-RU"/>
        </w:rPr>
      </w:pPr>
      <w:r>
        <w:rPr>
          <w:lang w:val="ru-RU"/>
        </w:rPr>
        <w:br/>
      </w:r>
      <w:r w:rsidRPr="008C5F60">
        <w:rPr>
          <w:lang w:val="ru-RU"/>
        </w:rPr>
        <w:t>Для корректной работы и взаимодействия системы "EduPlatform" с другими программными компонентами, необходимо определить следующие интерфейсы программного обеспечения:</w:t>
      </w:r>
    </w:p>
    <w:p w14:paraId="0397ACA9" w14:textId="77777777" w:rsidR="008C5F60" w:rsidRPr="008C5F60" w:rsidRDefault="008C5F60" w:rsidP="008C5F60">
      <w:pPr>
        <w:rPr>
          <w:lang w:val="ru-RU"/>
        </w:rPr>
      </w:pPr>
    </w:p>
    <w:p w14:paraId="6CC78005" w14:textId="77777777" w:rsidR="008C5F60" w:rsidRPr="008C5F60" w:rsidRDefault="008C5F60" w:rsidP="008C5F60">
      <w:pPr>
        <w:rPr>
          <w:lang w:val="ru-RU"/>
        </w:rPr>
      </w:pPr>
      <w:r w:rsidRPr="00B93199">
        <w:rPr>
          <w:b/>
          <w:bCs/>
          <w:lang w:val="ru-RU"/>
        </w:rPr>
        <w:t>1. Система управления базами данных</w:t>
      </w:r>
      <w:r w:rsidRPr="008C5F60">
        <w:rPr>
          <w:lang w:val="ru-RU"/>
        </w:rPr>
        <w:t xml:space="preserve"> (</w:t>
      </w:r>
      <w:proofErr w:type="spellStart"/>
      <w:r w:rsidRPr="008C5F60">
        <w:rPr>
          <w:lang w:val="ru-RU"/>
        </w:rPr>
        <w:t>Database</w:t>
      </w:r>
      <w:proofErr w:type="spellEnd"/>
      <w:r w:rsidRPr="008C5F60">
        <w:rPr>
          <w:lang w:val="ru-RU"/>
        </w:rPr>
        <w:t xml:space="preserve"> </w:t>
      </w:r>
      <w:proofErr w:type="spellStart"/>
      <w:r w:rsidRPr="008C5F60">
        <w:rPr>
          <w:lang w:val="ru-RU"/>
        </w:rPr>
        <w:t>Management</w:t>
      </w:r>
      <w:proofErr w:type="spellEnd"/>
      <w:r w:rsidRPr="008C5F60">
        <w:rPr>
          <w:lang w:val="ru-RU"/>
        </w:rPr>
        <w:t xml:space="preserve"> </w:t>
      </w:r>
      <w:proofErr w:type="spellStart"/>
      <w:r w:rsidRPr="008C5F60">
        <w:rPr>
          <w:lang w:val="ru-RU"/>
        </w:rPr>
        <w:t>System</w:t>
      </w:r>
      <w:proofErr w:type="spellEnd"/>
      <w:r w:rsidRPr="008C5F60">
        <w:rPr>
          <w:lang w:val="ru-RU"/>
        </w:rPr>
        <w:t>, DBMS):</w:t>
      </w:r>
    </w:p>
    <w:p w14:paraId="3C873B99" w14:textId="77777777" w:rsidR="008C5F60" w:rsidRPr="008C5F60" w:rsidRDefault="008C5F60" w:rsidP="008C5F60">
      <w:pPr>
        <w:rPr>
          <w:lang w:val="ru-RU"/>
        </w:rPr>
      </w:pPr>
      <w:r w:rsidRPr="008C5F60">
        <w:rPr>
          <w:lang w:val="ru-RU"/>
        </w:rPr>
        <w:t xml:space="preserve">a) Наименование: </w:t>
      </w:r>
      <w:proofErr w:type="spellStart"/>
      <w:r w:rsidRPr="008C5F60">
        <w:rPr>
          <w:lang w:val="ru-RU"/>
        </w:rPr>
        <w:t>MySQL</w:t>
      </w:r>
      <w:proofErr w:type="spellEnd"/>
      <w:r w:rsidRPr="008C5F60">
        <w:rPr>
          <w:lang w:val="ru-RU"/>
        </w:rPr>
        <w:t xml:space="preserve"> / </w:t>
      </w:r>
      <w:proofErr w:type="spellStart"/>
      <w:r w:rsidRPr="008C5F60">
        <w:rPr>
          <w:lang w:val="ru-RU"/>
        </w:rPr>
        <w:t>PostgreSQL</w:t>
      </w:r>
      <w:proofErr w:type="spellEnd"/>
      <w:r w:rsidRPr="008C5F60">
        <w:rPr>
          <w:lang w:val="ru-RU"/>
        </w:rPr>
        <w:t xml:space="preserve"> / </w:t>
      </w:r>
      <w:proofErr w:type="spellStart"/>
      <w:r w:rsidRPr="008C5F60">
        <w:rPr>
          <w:lang w:val="ru-RU"/>
        </w:rPr>
        <w:t>MongoDB</w:t>
      </w:r>
      <w:proofErr w:type="spellEnd"/>
      <w:r w:rsidRPr="008C5F60">
        <w:rPr>
          <w:lang w:val="ru-RU"/>
        </w:rPr>
        <w:t xml:space="preserve"> (в зависимости от выбранной базы данных)</w:t>
      </w:r>
    </w:p>
    <w:p w14:paraId="2B06391F" w14:textId="77777777" w:rsidR="008C5F60" w:rsidRPr="008C5F60" w:rsidRDefault="008C5F60" w:rsidP="008C5F60">
      <w:pPr>
        <w:rPr>
          <w:lang w:val="ru-RU"/>
        </w:rPr>
      </w:pPr>
      <w:r w:rsidRPr="008C5F60">
        <w:rPr>
          <w:lang w:val="ru-RU"/>
        </w:rPr>
        <w:t>b) Мнемоническое наименование: DB</w:t>
      </w:r>
    </w:p>
    <w:p w14:paraId="28CA1A41" w14:textId="77777777" w:rsidR="008C5F60" w:rsidRPr="008C5F60" w:rsidRDefault="008C5F60" w:rsidP="008C5F60">
      <w:pPr>
        <w:rPr>
          <w:lang w:val="ru-RU"/>
        </w:rPr>
      </w:pPr>
      <w:r w:rsidRPr="008C5F60">
        <w:rPr>
          <w:lang w:val="ru-RU"/>
        </w:rPr>
        <w:t>c) Номер спецификации: зависит от версии и документации выбранной DBMS</w:t>
      </w:r>
    </w:p>
    <w:p w14:paraId="6C5DE7BB" w14:textId="77777777" w:rsidR="008C5F60" w:rsidRPr="008C5F60" w:rsidRDefault="008C5F60" w:rsidP="008C5F60">
      <w:pPr>
        <w:rPr>
          <w:lang w:val="ru-RU"/>
        </w:rPr>
      </w:pPr>
      <w:r w:rsidRPr="008C5F60">
        <w:rPr>
          <w:lang w:val="ru-RU"/>
        </w:rPr>
        <w:t>d) Номер версии: ссылаться на последнюю стабильную версию выбранной DBMS</w:t>
      </w:r>
    </w:p>
    <w:p w14:paraId="698FF302" w14:textId="092AEF74" w:rsidR="008C5F60" w:rsidRPr="008C5F60" w:rsidRDefault="008C5F60" w:rsidP="008C5F60">
      <w:pPr>
        <w:rPr>
          <w:lang w:val="ru-RU"/>
        </w:rPr>
      </w:pPr>
      <w:r w:rsidRPr="008C5F60">
        <w:rPr>
          <w:lang w:val="ru-RU"/>
        </w:rPr>
        <w:t xml:space="preserve">e) Источник: </w:t>
      </w:r>
      <w:r>
        <w:rPr>
          <w:lang w:val="ru-RU"/>
        </w:rPr>
        <w:t>о</w:t>
      </w:r>
      <w:r w:rsidRPr="008C5F60">
        <w:rPr>
          <w:lang w:val="ru-RU"/>
        </w:rPr>
        <w:t>фициальный сайт выбранной DBMS (например, mysql.com, postgresql.org, mongodb.com)</w:t>
      </w:r>
    </w:p>
    <w:p w14:paraId="526A7A27" w14:textId="77777777" w:rsidR="008C5F60" w:rsidRPr="008C5F60" w:rsidRDefault="008C5F60" w:rsidP="008C5F60">
      <w:pPr>
        <w:rPr>
          <w:lang w:val="ru-RU"/>
        </w:rPr>
      </w:pPr>
    </w:p>
    <w:p w14:paraId="59DD0F9F" w14:textId="77777777" w:rsidR="008C5F60" w:rsidRPr="00B93199" w:rsidRDefault="008C5F60" w:rsidP="008C5F60">
      <w:pPr>
        <w:rPr>
          <w:b/>
          <w:bCs/>
          <w:lang w:val="ru-RU"/>
        </w:rPr>
      </w:pPr>
      <w:r w:rsidRPr="00B93199">
        <w:rPr>
          <w:b/>
          <w:bCs/>
          <w:lang w:val="ru-RU"/>
        </w:rPr>
        <w:t>2. Веб-сервер:</w:t>
      </w:r>
    </w:p>
    <w:p w14:paraId="10AD1E5B" w14:textId="77777777" w:rsidR="008C5F60" w:rsidRPr="008C5F60" w:rsidRDefault="008C5F60" w:rsidP="008C5F60">
      <w:pPr>
        <w:rPr>
          <w:lang w:val="ru-RU"/>
        </w:rPr>
      </w:pPr>
      <w:r w:rsidRPr="008C5F60">
        <w:rPr>
          <w:lang w:val="ru-RU"/>
        </w:rPr>
        <w:t xml:space="preserve">a) Наименование: Node.js / </w:t>
      </w:r>
      <w:proofErr w:type="spellStart"/>
      <w:r w:rsidRPr="008C5F60">
        <w:rPr>
          <w:lang w:val="ru-RU"/>
        </w:rPr>
        <w:t>Ruby</w:t>
      </w:r>
      <w:proofErr w:type="spellEnd"/>
      <w:r w:rsidRPr="008C5F60">
        <w:rPr>
          <w:lang w:val="ru-RU"/>
        </w:rPr>
        <w:t xml:space="preserve"> </w:t>
      </w:r>
      <w:proofErr w:type="spellStart"/>
      <w:r w:rsidRPr="008C5F60">
        <w:rPr>
          <w:lang w:val="ru-RU"/>
        </w:rPr>
        <w:t>on</w:t>
      </w:r>
      <w:proofErr w:type="spellEnd"/>
      <w:r w:rsidRPr="008C5F60">
        <w:rPr>
          <w:lang w:val="ru-RU"/>
        </w:rPr>
        <w:t xml:space="preserve"> </w:t>
      </w:r>
      <w:proofErr w:type="spellStart"/>
      <w:r w:rsidRPr="008C5F60">
        <w:rPr>
          <w:lang w:val="ru-RU"/>
        </w:rPr>
        <w:t>Rails</w:t>
      </w:r>
      <w:proofErr w:type="spellEnd"/>
      <w:r w:rsidRPr="008C5F60">
        <w:rPr>
          <w:lang w:val="ru-RU"/>
        </w:rPr>
        <w:t xml:space="preserve"> / </w:t>
      </w:r>
      <w:proofErr w:type="spellStart"/>
      <w:r w:rsidRPr="008C5F60">
        <w:rPr>
          <w:lang w:val="ru-RU"/>
        </w:rPr>
        <w:t>Django</w:t>
      </w:r>
      <w:proofErr w:type="spellEnd"/>
      <w:r w:rsidRPr="008C5F60">
        <w:rPr>
          <w:lang w:val="ru-RU"/>
        </w:rPr>
        <w:t xml:space="preserve"> / PHP (в зависимости от выбранной технологии серверной части)</w:t>
      </w:r>
    </w:p>
    <w:p w14:paraId="5C72497F" w14:textId="77777777" w:rsidR="008C5F60" w:rsidRPr="008C5F60" w:rsidRDefault="008C5F60" w:rsidP="008C5F60">
      <w:pPr>
        <w:rPr>
          <w:lang w:val="ru-RU"/>
        </w:rPr>
      </w:pPr>
      <w:r w:rsidRPr="008C5F60">
        <w:rPr>
          <w:lang w:val="ru-RU"/>
        </w:rPr>
        <w:t xml:space="preserve">b) Мнемоническое наименование: </w:t>
      </w:r>
      <w:proofErr w:type="spellStart"/>
      <w:r w:rsidRPr="008C5F60">
        <w:rPr>
          <w:lang w:val="ru-RU"/>
        </w:rPr>
        <w:t>WebServer</w:t>
      </w:r>
      <w:proofErr w:type="spellEnd"/>
    </w:p>
    <w:p w14:paraId="277A6F12" w14:textId="77777777" w:rsidR="008C5F60" w:rsidRPr="008C5F60" w:rsidRDefault="008C5F60" w:rsidP="008C5F60">
      <w:pPr>
        <w:rPr>
          <w:lang w:val="ru-RU"/>
        </w:rPr>
      </w:pPr>
      <w:r w:rsidRPr="008C5F60">
        <w:rPr>
          <w:lang w:val="ru-RU"/>
        </w:rPr>
        <w:t>c) Номер спецификации: зависит от версии и документации выбранного веб-сервера</w:t>
      </w:r>
    </w:p>
    <w:p w14:paraId="1F03C887" w14:textId="77777777" w:rsidR="008C5F60" w:rsidRPr="008C5F60" w:rsidRDefault="008C5F60" w:rsidP="008C5F60">
      <w:pPr>
        <w:rPr>
          <w:lang w:val="ru-RU"/>
        </w:rPr>
      </w:pPr>
      <w:r w:rsidRPr="008C5F60">
        <w:rPr>
          <w:lang w:val="ru-RU"/>
        </w:rPr>
        <w:t>d) Номер версии: ссылаться на последнюю стабильную версию выбранного веб-сервера</w:t>
      </w:r>
    </w:p>
    <w:p w14:paraId="6F30A55A" w14:textId="77777777" w:rsidR="008C5F60" w:rsidRPr="008C5F60" w:rsidRDefault="008C5F60" w:rsidP="008C5F60">
      <w:pPr>
        <w:rPr>
          <w:lang w:val="ru-RU"/>
        </w:rPr>
      </w:pPr>
      <w:r w:rsidRPr="008C5F60">
        <w:rPr>
          <w:lang w:val="ru-RU"/>
        </w:rPr>
        <w:t>e) Источник: Официальный сайт выбранного веб-сервера (например, nodejs.org, rubyonrails.org, djangoproject.com, php.net)</w:t>
      </w:r>
    </w:p>
    <w:p w14:paraId="38446462" w14:textId="77777777" w:rsidR="008C5F60" w:rsidRPr="008C5F60" w:rsidRDefault="008C5F60" w:rsidP="008C5F60">
      <w:pPr>
        <w:rPr>
          <w:lang w:val="ru-RU"/>
        </w:rPr>
      </w:pPr>
    </w:p>
    <w:p w14:paraId="32CBD2A7" w14:textId="77777777" w:rsidR="008C5F60" w:rsidRPr="00B93199" w:rsidRDefault="008C5F60" w:rsidP="008C5F60">
      <w:pPr>
        <w:rPr>
          <w:b/>
          <w:bCs/>
          <w:lang w:val="ru-RU"/>
        </w:rPr>
      </w:pPr>
      <w:r w:rsidRPr="00B93199">
        <w:rPr>
          <w:b/>
          <w:bCs/>
          <w:lang w:val="ru-RU"/>
        </w:rPr>
        <w:t>3. Фреймворк клиентской части:</w:t>
      </w:r>
    </w:p>
    <w:p w14:paraId="505D1C58" w14:textId="77777777" w:rsidR="008C5F60" w:rsidRPr="008C5F60" w:rsidRDefault="008C5F60" w:rsidP="008C5F60">
      <w:pPr>
        <w:rPr>
          <w:lang w:val="ru-RU"/>
        </w:rPr>
      </w:pPr>
      <w:r w:rsidRPr="008C5F60">
        <w:rPr>
          <w:lang w:val="ru-RU"/>
        </w:rPr>
        <w:t xml:space="preserve">a) Наименование: </w:t>
      </w:r>
      <w:proofErr w:type="spellStart"/>
      <w:r w:rsidRPr="008C5F60">
        <w:rPr>
          <w:lang w:val="ru-RU"/>
        </w:rPr>
        <w:t>React</w:t>
      </w:r>
      <w:proofErr w:type="spellEnd"/>
      <w:r w:rsidRPr="008C5F60">
        <w:rPr>
          <w:lang w:val="ru-RU"/>
        </w:rPr>
        <w:t xml:space="preserve"> / </w:t>
      </w:r>
      <w:proofErr w:type="spellStart"/>
      <w:r w:rsidRPr="008C5F60">
        <w:rPr>
          <w:lang w:val="ru-RU"/>
        </w:rPr>
        <w:t>Angular</w:t>
      </w:r>
      <w:proofErr w:type="spellEnd"/>
      <w:r w:rsidRPr="008C5F60">
        <w:rPr>
          <w:lang w:val="ru-RU"/>
        </w:rPr>
        <w:t xml:space="preserve"> / Vue.js (в зависимости от выбранной технологии клиентской части)</w:t>
      </w:r>
    </w:p>
    <w:p w14:paraId="1F154758" w14:textId="77777777" w:rsidR="008C5F60" w:rsidRPr="008C5F60" w:rsidRDefault="008C5F60" w:rsidP="008C5F60">
      <w:pPr>
        <w:rPr>
          <w:lang w:val="ru-RU"/>
        </w:rPr>
      </w:pPr>
      <w:r w:rsidRPr="008C5F60">
        <w:rPr>
          <w:lang w:val="ru-RU"/>
        </w:rPr>
        <w:t xml:space="preserve">b) Мнемоническое наименование: </w:t>
      </w:r>
      <w:proofErr w:type="spellStart"/>
      <w:r w:rsidRPr="008C5F60">
        <w:rPr>
          <w:lang w:val="ru-RU"/>
        </w:rPr>
        <w:t>FrontendFramework</w:t>
      </w:r>
      <w:proofErr w:type="spellEnd"/>
    </w:p>
    <w:p w14:paraId="0E5EB99D" w14:textId="77777777" w:rsidR="008C5F60" w:rsidRPr="008C5F60" w:rsidRDefault="008C5F60" w:rsidP="008C5F60">
      <w:pPr>
        <w:rPr>
          <w:lang w:val="ru-RU"/>
        </w:rPr>
      </w:pPr>
      <w:r w:rsidRPr="008C5F60">
        <w:rPr>
          <w:lang w:val="ru-RU"/>
        </w:rPr>
        <w:t>c) Номер спецификации: зависит от версии и документации выбранного фреймворка</w:t>
      </w:r>
    </w:p>
    <w:p w14:paraId="630369D1" w14:textId="77777777" w:rsidR="008C5F60" w:rsidRPr="008C5F60" w:rsidRDefault="008C5F60" w:rsidP="008C5F60">
      <w:pPr>
        <w:rPr>
          <w:lang w:val="ru-RU"/>
        </w:rPr>
      </w:pPr>
      <w:r w:rsidRPr="008C5F60">
        <w:rPr>
          <w:lang w:val="ru-RU"/>
        </w:rPr>
        <w:t>d) Номер версии: ссылаться на последнюю стабильную версию выбранного фреймворка</w:t>
      </w:r>
    </w:p>
    <w:p w14:paraId="14FF5018" w14:textId="77777777" w:rsidR="008C5F60" w:rsidRPr="008C5F60" w:rsidRDefault="008C5F60" w:rsidP="008C5F60">
      <w:pPr>
        <w:rPr>
          <w:lang w:val="ru-RU"/>
        </w:rPr>
      </w:pPr>
      <w:r w:rsidRPr="008C5F60">
        <w:rPr>
          <w:lang w:val="ru-RU"/>
        </w:rPr>
        <w:t>e) Источник: Официальный сайт выбранного фреймворка (например, reactjs.org, angular.io, vuejs.org)</w:t>
      </w:r>
    </w:p>
    <w:p w14:paraId="21B0620B" w14:textId="77777777" w:rsidR="008C5F60" w:rsidRPr="008C5F60" w:rsidRDefault="008C5F60" w:rsidP="008C5F60">
      <w:pPr>
        <w:rPr>
          <w:lang w:val="ru-RU"/>
        </w:rPr>
      </w:pPr>
    </w:p>
    <w:p w14:paraId="5A201D9A" w14:textId="7BCA79D1" w:rsidR="008C5F60" w:rsidRPr="008C5F60" w:rsidRDefault="008C5F60" w:rsidP="008C5F60">
      <w:pPr>
        <w:rPr>
          <w:lang w:val="ru-RU"/>
        </w:rPr>
      </w:pPr>
      <w:r w:rsidRPr="008C5F60">
        <w:rPr>
          <w:lang w:val="ru-RU"/>
        </w:rPr>
        <w:t>Для каждого интерфейса:</w:t>
      </w:r>
      <w:r w:rsidR="00B93199">
        <w:rPr>
          <w:lang w:val="ru-RU"/>
        </w:rPr>
        <w:br/>
      </w:r>
    </w:p>
    <w:p w14:paraId="1D1C8865" w14:textId="77777777" w:rsidR="008C5F60" w:rsidRPr="00B93199" w:rsidRDefault="008C5F60" w:rsidP="008C5F60">
      <w:pPr>
        <w:rPr>
          <w:b/>
          <w:bCs/>
          <w:lang w:val="ru-RU"/>
        </w:rPr>
      </w:pPr>
      <w:r w:rsidRPr="00B93199">
        <w:rPr>
          <w:b/>
          <w:bCs/>
          <w:lang w:val="ru-RU"/>
        </w:rPr>
        <w:t>a) Назначение взаимодействующих программ:</w:t>
      </w:r>
    </w:p>
    <w:p w14:paraId="6AA9504C" w14:textId="77777777" w:rsidR="008C5F60" w:rsidRPr="008C5F60" w:rsidRDefault="008C5F60" w:rsidP="008C5F60">
      <w:pPr>
        <w:rPr>
          <w:lang w:val="ru-RU"/>
        </w:rPr>
      </w:pPr>
      <w:r w:rsidRPr="008C5F60">
        <w:rPr>
          <w:lang w:val="ru-RU"/>
        </w:rPr>
        <w:t>- DBMS: Обеспечение хранения, обработки и доступа к данным системы.</w:t>
      </w:r>
    </w:p>
    <w:p w14:paraId="7C7A69FE" w14:textId="77777777" w:rsidR="008C5F60" w:rsidRPr="008C5F60" w:rsidRDefault="008C5F60" w:rsidP="008C5F60">
      <w:pPr>
        <w:rPr>
          <w:lang w:val="ru-RU"/>
        </w:rPr>
      </w:pPr>
      <w:r w:rsidRPr="008C5F60">
        <w:rPr>
          <w:lang w:val="ru-RU"/>
        </w:rPr>
        <w:t xml:space="preserve">- </w:t>
      </w:r>
      <w:proofErr w:type="spellStart"/>
      <w:r w:rsidRPr="008C5F60">
        <w:rPr>
          <w:lang w:val="ru-RU"/>
        </w:rPr>
        <w:t>WebServer</w:t>
      </w:r>
      <w:proofErr w:type="spellEnd"/>
      <w:r w:rsidRPr="008C5F60">
        <w:rPr>
          <w:lang w:val="ru-RU"/>
        </w:rPr>
        <w:t>: Обработка запросов клиентской части, обеспечение взаимодействия с базой данных и другими сервисами.</w:t>
      </w:r>
    </w:p>
    <w:p w14:paraId="7F41352C" w14:textId="77777777" w:rsidR="008C5F60" w:rsidRPr="008C5F60" w:rsidRDefault="008C5F60" w:rsidP="008C5F60">
      <w:pPr>
        <w:rPr>
          <w:lang w:val="ru-RU"/>
        </w:rPr>
      </w:pPr>
      <w:r w:rsidRPr="008C5F60">
        <w:rPr>
          <w:lang w:val="ru-RU"/>
        </w:rPr>
        <w:t xml:space="preserve">- </w:t>
      </w:r>
      <w:proofErr w:type="spellStart"/>
      <w:r w:rsidRPr="008C5F60">
        <w:rPr>
          <w:lang w:val="ru-RU"/>
        </w:rPr>
        <w:t>FrontendFramework</w:t>
      </w:r>
      <w:proofErr w:type="spellEnd"/>
      <w:r w:rsidRPr="008C5F60">
        <w:rPr>
          <w:lang w:val="ru-RU"/>
        </w:rPr>
        <w:t>: Реализация пользовательского интерфейса и взаимодействие с серверной частью через API.</w:t>
      </w:r>
    </w:p>
    <w:p w14:paraId="03A1DB97" w14:textId="77777777" w:rsidR="008C5F60" w:rsidRPr="008C5F60" w:rsidRDefault="008C5F60" w:rsidP="008C5F60">
      <w:pPr>
        <w:rPr>
          <w:lang w:val="ru-RU"/>
        </w:rPr>
      </w:pPr>
    </w:p>
    <w:p w14:paraId="7371D40B" w14:textId="77777777" w:rsidR="008C5F60" w:rsidRPr="00B93199" w:rsidRDefault="008C5F60" w:rsidP="008C5F60">
      <w:pPr>
        <w:rPr>
          <w:b/>
          <w:bCs/>
          <w:lang w:val="ru-RU"/>
        </w:rPr>
      </w:pPr>
      <w:r w:rsidRPr="00B93199">
        <w:rPr>
          <w:b/>
          <w:bCs/>
          <w:lang w:val="ru-RU"/>
        </w:rPr>
        <w:t>b) Определение интерфейса в терминах содержания и формата сообщений:</w:t>
      </w:r>
    </w:p>
    <w:p w14:paraId="70E09FEE" w14:textId="77777777" w:rsidR="008C5F60" w:rsidRPr="008C5F60" w:rsidRDefault="008C5F60" w:rsidP="008C5F60">
      <w:pPr>
        <w:rPr>
          <w:lang w:val="ru-RU"/>
        </w:rPr>
      </w:pPr>
      <w:r w:rsidRPr="008C5F60">
        <w:rPr>
          <w:lang w:val="ru-RU"/>
        </w:rPr>
        <w:t>- DBMS: SQL-запросы для реляционных баз данных (</w:t>
      </w:r>
      <w:proofErr w:type="spellStart"/>
      <w:r w:rsidRPr="008C5F60">
        <w:rPr>
          <w:lang w:val="ru-RU"/>
        </w:rPr>
        <w:t>MySQL</w:t>
      </w:r>
      <w:proofErr w:type="spellEnd"/>
      <w:r w:rsidRPr="008C5F60">
        <w:rPr>
          <w:lang w:val="ru-RU"/>
        </w:rPr>
        <w:t xml:space="preserve">, </w:t>
      </w:r>
      <w:proofErr w:type="spellStart"/>
      <w:r w:rsidRPr="008C5F60">
        <w:rPr>
          <w:lang w:val="ru-RU"/>
        </w:rPr>
        <w:t>PostgreSQL</w:t>
      </w:r>
      <w:proofErr w:type="spellEnd"/>
      <w:r w:rsidRPr="008C5F60">
        <w:rPr>
          <w:lang w:val="ru-RU"/>
        </w:rPr>
        <w:t xml:space="preserve">) или JSON-запросы для </w:t>
      </w:r>
      <w:proofErr w:type="spellStart"/>
      <w:r w:rsidRPr="008C5F60">
        <w:rPr>
          <w:lang w:val="ru-RU"/>
        </w:rPr>
        <w:t>нереляционных</w:t>
      </w:r>
      <w:proofErr w:type="spellEnd"/>
      <w:r w:rsidRPr="008C5F60">
        <w:rPr>
          <w:lang w:val="ru-RU"/>
        </w:rPr>
        <w:t xml:space="preserve"> баз данных (</w:t>
      </w:r>
      <w:proofErr w:type="spellStart"/>
      <w:r w:rsidRPr="008C5F60">
        <w:rPr>
          <w:lang w:val="ru-RU"/>
        </w:rPr>
        <w:t>MongoDB</w:t>
      </w:r>
      <w:proofErr w:type="spellEnd"/>
      <w:r w:rsidRPr="008C5F60">
        <w:rPr>
          <w:lang w:val="ru-RU"/>
        </w:rPr>
        <w:t>).</w:t>
      </w:r>
    </w:p>
    <w:p w14:paraId="74646A10" w14:textId="77777777" w:rsidR="008C5F60" w:rsidRPr="008C5F60" w:rsidRDefault="008C5F60" w:rsidP="008C5F60">
      <w:pPr>
        <w:rPr>
          <w:lang w:val="ru-RU"/>
        </w:rPr>
      </w:pPr>
      <w:r w:rsidRPr="008C5F60">
        <w:rPr>
          <w:lang w:val="ru-RU"/>
        </w:rPr>
        <w:t xml:space="preserve">- </w:t>
      </w:r>
      <w:proofErr w:type="spellStart"/>
      <w:r w:rsidRPr="008C5F60">
        <w:rPr>
          <w:lang w:val="ru-RU"/>
        </w:rPr>
        <w:t>WebServer</w:t>
      </w:r>
      <w:proofErr w:type="spellEnd"/>
      <w:r w:rsidRPr="008C5F60">
        <w:rPr>
          <w:lang w:val="ru-RU"/>
        </w:rPr>
        <w:t xml:space="preserve">: </w:t>
      </w:r>
      <w:proofErr w:type="spellStart"/>
      <w:r w:rsidRPr="008C5F60">
        <w:rPr>
          <w:lang w:val="ru-RU"/>
        </w:rPr>
        <w:t>RESTful</w:t>
      </w:r>
      <w:proofErr w:type="spellEnd"/>
      <w:r w:rsidRPr="008C5F60">
        <w:rPr>
          <w:lang w:val="ru-RU"/>
        </w:rPr>
        <w:t xml:space="preserve"> API с использованием JSON для обмена данными между клиентской и серверной частями.</w:t>
      </w:r>
    </w:p>
    <w:p w14:paraId="4B45EAB6" w14:textId="77777777" w:rsidR="008C5F60" w:rsidRPr="008C5F60" w:rsidRDefault="008C5F60" w:rsidP="008C5F60">
      <w:pPr>
        <w:rPr>
          <w:lang w:val="ru-RU"/>
        </w:rPr>
      </w:pPr>
      <w:r w:rsidRPr="008C5F60">
        <w:rPr>
          <w:lang w:val="ru-RU"/>
        </w:rPr>
        <w:t xml:space="preserve">- </w:t>
      </w:r>
      <w:proofErr w:type="spellStart"/>
      <w:r w:rsidRPr="008C5F60">
        <w:rPr>
          <w:lang w:val="ru-RU"/>
        </w:rPr>
        <w:t>FrontendFramework</w:t>
      </w:r>
      <w:proofErr w:type="spellEnd"/>
      <w:r w:rsidRPr="008C5F60">
        <w:rPr>
          <w:lang w:val="ru-RU"/>
        </w:rPr>
        <w:t>: HTTP/HTTPS запросы к API серверной части и обработка полученных данных для отображения пользователю.</w:t>
      </w:r>
    </w:p>
    <w:p w14:paraId="544A2E8B" w14:textId="77777777" w:rsidR="008C5F60" w:rsidRPr="008C5F60" w:rsidRDefault="008C5F60" w:rsidP="008C5F60">
      <w:pPr>
        <w:rPr>
          <w:lang w:val="ru-RU"/>
        </w:rPr>
      </w:pPr>
    </w:p>
    <w:p w14:paraId="0C213183" w14:textId="3CE86FF3" w:rsidR="00F60032" w:rsidRPr="00F60032" w:rsidRDefault="008C5F60" w:rsidP="008C5F60">
      <w:pPr>
        <w:rPr>
          <w:lang w:val="ru-RU"/>
        </w:rPr>
      </w:pPr>
      <w:r w:rsidRPr="008C5F60">
        <w:rPr>
          <w:lang w:val="ru-RU"/>
        </w:rPr>
        <w:t>Таким образом, система "EduPlatform" предполагает интеграцию и взаимодействие с рядом сторонних программных компонентов, обеспечивающих ее корректную работу и удобство использования.</w:t>
      </w:r>
    </w:p>
    <w:p w14:paraId="70752836" w14:textId="77777777" w:rsidR="00E269AD" w:rsidRDefault="00227A56" w:rsidP="00E269AD">
      <w:pPr>
        <w:pStyle w:val="3"/>
        <w:rPr>
          <w:lang w:val="ru-RU"/>
        </w:rPr>
      </w:pPr>
      <w:bookmarkStart w:id="19" w:name="_Toc115853732"/>
      <w:r>
        <w:rPr>
          <w:lang w:val="ru-RU"/>
        </w:rPr>
        <w:t>Интерфейсы коммуникаций</w:t>
      </w:r>
      <w:bookmarkEnd w:id="19"/>
    </w:p>
    <w:p w14:paraId="7DAA22C1" w14:textId="2EBCB4EE" w:rsidR="00B522CC" w:rsidRPr="00B522CC" w:rsidRDefault="00B370BE" w:rsidP="00B522CC">
      <w:pPr>
        <w:rPr>
          <w:lang w:val="ru-RU"/>
        </w:rPr>
      </w:pPr>
      <w:r>
        <w:rPr>
          <w:lang w:val="ru-RU"/>
        </w:rPr>
        <w:br/>
      </w:r>
      <w:r w:rsidR="00B522CC" w:rsidRPr="00B522CC">
        <w:rPr>
          <w:lang w:val="ru-RU"/>
        </w:rPr>
        <w:t>В системе "EduPlatform" используются следующие интерфейсы коммуникаций и протоколы для поддержания взаимодействия между компонентами системы и обеспечения ее корректной работы:</w:t>
      </w:r>
    </w:p>
    <w:p w14:paraId="030451EF" w14:textId="77777777" w:rsidR="00B522CC" w:rsidRPr="00B522CC" w:rsidRDefault="00B522CC" w:rsidP="00B522CC">
      <w:pPr>
        <w:rPr>
          <w:lang w:val="ru-RU"/>
        </w:rPr>
      </w:pPr>
    </w:p>
    <w:p w14:paraId="57C7EF33" w14:textId="68066AB8" w:rsidR="00B522CC" w:rsidRPr="00B522CC" w:rsidRDefault="00B522CC" w:rsidP="00B522CC">
      <w:pPr>
        <w:rPr>
          <w:lang w:val="ru-RU"/>
        </w:rPr>
      </w:pPr>
      <w:r w:rsidRPr="009B5214">
        <w:rPr>
          <w:b/>
          <w:bCs/>
          <w:lang w:val="ru-RU"/>
        </w:rPr>
        <w:t>1. Протокол HTTP/HTTPS:</w:t>
      </w:r>
      <w:r w:rsidRPr="00B522CC">
        <w:rPr>
          <w:lang w:val="ru-RU"/>
        </w:rPr>
        <w:t xml:space="preserve"> </w:t>
      </w:r>
      <w:r>
        <w:rPr>
          <w:lang w:val="ru-RU"/>
        </w:rPr>
        <w:t>и</w:t>
      </w:r>
      <w:r w:rsidRPr="00B522CC">
        <w:rPr>
          <w:lang w:val="ru-RU"/>
        </w:rPr>
        <w:t>спользуется для передачи данных между клиентской частью (веб-браузер пользователей) и серверной частью системы (веб-сервер, API). Протокол HTTPS обеспечивает шифрование данных и безопасность взаимодействия.</w:t>
      </w:r>
    </w:p>
    <w:p w14:paraId="2C306C45" w14:textId="77777777" w:rsidR="00B522CC" w:rsidRPr="00B522CC" w:rsidRDefault="00B522CC" w:rsidP="00B522CC">
      <w:pPr>
        <w:rPr>
          <w:lang w:val="ru-RU"/>
        </w:rPr>
      </w:pPr>
    </w:p>
    <w:p w14:paraId="58B65D65" w14:textId="7CE0CAED" w:rsidR="00B522CC" w:rsidRPr="00B522CC" w:rsidRDefault="00B522CC" w:rsidP="00B522CC">
      <w:pPr>
        <w:rPr>
          <w:lang w:val="ru-RU"/>
        </w:rPr>
      </w:pPr>
      <w:r w:rsidRPr="009B5214">
        <w:rPr>
          <w:b/>
          <w:bCs/>
          <w:lang w:val="ru-RU"/>
        </w:rPr>
        <w:t>2. WebSocket:</w:t>
      </w:r>
      <w:r w:rsidRPr="00B522CC">
        <w:rPr>
          <w:lang w:val="ru-RU"/>
        </w:rPr>
        <w:t xml:space="preserve"> </w:t>
      </w:r>
      <w:r>
        <w:rPr>
          <w:lang w:val="ru-RU"/>
        </w:rPr>
        <w:t>д</w:t>
      </w:r>
      <w:r w:rsidRPr="00B522CC">
        <w:rPr>
          <w:lang w:val="ru-RU"/>
        </w:rPr>
        <w:t>ополнительно может использоваться для обеспечения двунаправленного общения между клиентом и сервером в реальном времени, например, для функций чата или обновлений информации без необходимости перезагрузки страницы.</w:t>
      </w:r>
    </w:p>
    <w:p w14:paraId="6729CCB9" w14:textId="77777777" w:rsidR="00B522CC" w:rsidRPr="00B522CC" w:rsidRDefault="00B522CC" w:rsidP="00B522CC">
      <w:pPr>
        <w:rPr>
          <w:lang w:val="ru-RU"/>
        </w:rPr>
      </w:pPr>
    </w:p>
    <w:p w14:paraId="5994843C" w14:textId="2CCD98C7" w:rsidR="00F60032" w:rsidRDefault="00B522CC" w:rsidP="00B522CC">
      <w:pPr>
        <w:rPr>
          <w:lang w:val="ru-RU"/>
        </w:rPr>
      </w:pPr>
      <w:r w:rsidRPr="009B5214">
        <w:rPr>
          <w:b/>
          <w:bCs/>
          <w:lang w:val="ru-RU"/>
        </w:rPr>
        <w:t>3. Протоколы сетевого уровня (TCP/IP):</w:t>
      </w:r>
      <w:r w:rsidRPr="00B522CC">
        <w:rPr>
          <w:lang w:val="ru-RU"/>
        </w:rPr>
        <w:t xml:space="preserve"> </w:t>
      </w:r>
      <w:r>
        <w:rPr>
          <w:lang w:val="ru-RU"/>
        </w:rPr>
        <w:t>и</w:t>
      </w:r>
      <w:r w:rsidRPr="00B522CC">
        <w:rPr>
          <w:lang w:val="ru-RU"/>
        </w:rPr>
        <w:t>спользуются для обеспечения обмена данными между серверами, хостами и другими сетевыми устройствами, а также для поддержания стабильной работы системы.</w:t>
      </w:r>
    </w:p>
    <w:p w14:paraId="666AE09C" w14:textId="2D37A41A" w:rsidR="001B08C4" w:rsidRDefault="001B08C4" w:rsidP="00B522CC">
      <w:pPr>
        <w:rPr>
          <w:lang w:val="ru-RU"/>
        </w:rPr>
      </w:pPr>
    </w:p>
    <w:p w14:paraId="4A9F54B5" w14:textId="142FD7E2" w:rsidR="001B08C4" w:rsidRDefault="001B08C4" w:rsidP="00B522CC">
      <w:pPr>
        <w:rPr>
          <w:lang w:val="ru-RU"/>
        </w:rPr>
      </w:pPr>
    </w:p>
    <w:p w14:paraId="0A79A84F" w14:textId="0B5F5EF0" w:rsidR="001B08C4" w:rsidRDefault="001B08C4" w:rsidP="00B522CC">
      <w:pPr>
        <w:rPr>
          <w:lang w:val="ru-RU"/>
        </w:rPr>
      </w:pPr>
    </w:p>
    <w:p w14:paraId="64C9CB91" w14:textId="77777777" w:rsidR="001B08C4" w:rsidRPr="00F60032" w:rsidRDefault="001B08C4" w:rsidP="00B522CC">
      <w:pPr>
        <w:rPr>
          <w:lang w:val="ru-RU"/>
        </w:rPr>
      </w:pPr>
    </w:p>
    <w:p w14:paraId="31A1E09E" w14:textId="77777777" w:rsidR="00227A56" w:rsidRDefault="00227A56" w:rsidP="00227A56">
      <w:pPr>
        <w:pStyle w:val="3"/>
        <w:rPr>
          <w:lang w:val="ru-RU"/>
        </w:rPr>
      </w:pPr>
      <w:bookmarkStart w:id="20" w:name="_Toc115853733"/>
      <w:r>
        <w:rPr>
          <w:lang w:val="ru-RU"/>
        </w:rPr>
        <w:lastRenderedPageBreak/>
        <w:t>Ограничения памяти</w:t>
      </w:r>
      <w:bookmarkEnd w:id="20"/>
    </w:p>
    <w:p w14:paraId="48729A8E" w14:textId="07644592" w:rsidR="00B522CC" w:rsidRPr="00B522CC" w:rsidRDefault="00B522CC" w:rsidP="00B522CC">
      <w:pPr>
        <w:rPr>
          <w:lang w:val="ru-RU"/>
        </w:rPr>
      </w:pPr>
      <w:r>
        <w:rPr>
          <w:lang w:val="ru-RU"/>
        </w:rPr>
        <w:br/>
      </w:r>
      <w:r w:rsidRPr="00B522CC">
        <w:rPr>
          <w:lang w:val="ru-RU"/>
        </w:rPr>
        <w:t>Ограничения памяти для системы "EduPlatform" зависят от количества пользователей, курсов, работ и других данных, которые система должна обрабатывать и хранить. В качестве ориентиров для определения ограничений памяти, могут быть использованы следующие параметры:</w:t>
      </w:r>
    </w:p>
    <w:p w14:paraId="6FA00A5B" w14:textId="77777777" w:rsidR="00B522CC" w:rsidRPr="00B522CC" w:rsidRDefault="00B522CC" w:rsidP="00B522CC">
      <w:pPr>
        <w:rPr>
          <w:lang w:val="ru-RU"/>
        </w:rPr>
      </w:pPr>
    </w:p>
    <w:p w14:paraId="69BA3DEA" w14:textId="2DB4DA0F" w:rsidR="00B522CC" w:rsidRPr="00B522CC" w:rsidRDefault="00B522CC" w:rsidP="00B522CC">
      <w:pPr>
        <w:rPr>
          <w:lang w:val="ru-RU"/>
        </w:rPr>
      </w:pPr>
      <w:r w:rsidRPr="001B08C4">
        <w:rPr>
          <w:b/>
          <w:bCs/>
          <w:lang w:val="ru-RU"/>
        </w:rPr>
        <w:t>1. Оперативная память:</w:t>
      </w:r>
      <w:r w:rsidRPr="00B522CC">
        <w:rPr>
          <w:lang w:val="ru-RU"/>
        </w:rPr>
        <w:t xml:space="preserve"> </w:t>
      </w:r>
      <w:r>
        <w:rPr>
          <w:lang w:val="ru-RU"/>
        </w:rPr>
        <w:t>н</w:t>
      </w:r>
      <w:r w:rsidRPr="00B522CC">
        <w:rPr>
          <w:lang w:val="ru-RU"/>
        </w:rPr>
        <w:t>еобходимый объем оперативной памяти (RAM) для сервера зависит от нагрузки и масштабируемости системы. Рекомендуется мониторить использование памяти и при необходимости увеличивать ее объем для обеспечения стабильности работы системы.</w:t>
      </w:r>
    </w:p>
    <w:p w14:paraId="28E639C3" w14:textId="77777777" w:rsidR="00B522CC" w:rsidRPr="00B522CC" w:rsidRDefault="00B522CC" w:rsidP="00B522CC">
      <w:pPr>
        <w:rPr>
          <w:lang w:val="ru-RU"/>
        </w:rPr>
      </w:pPr>
    </w:p>
    <w:p w14:paraId="2342BC11" w14:textId="3AB12DC3" w:rsidR="00B522CC" w:rsidRPr="00B522CC" w:rsidRDefault="00B522CC" w:rsidP="00B522CC">
      <w:pPr>
        <w:rPr>
          <w:lang w:val="ru-RU"/>
        </w:rPr>
      </w:pPr>
      <w:r w:rsidRPr="001B08C4">
        <w:rPr>
          <w:b/>
          <w:bCs/>
          <w:lang w:val="ru-RU"/>
        </w:rPr>
        <w:t>2. Постоянная память:</w:t>
      </w:r>
      <w:r w:rsidRPr="00B522CC">
        <w:rPr>
          <w:lang w:val="ru-RU"/>
        </w:rPr>
        <w:t xml:space="preserve"> </w:t>
      </w:r>
      <w:r>
        <w:rPr>
          <w:lang w:val="ru-RU"/>
        </w:rPr>
        <w:t>р</w:t>
      </w:r>
      <w:r w:rsidRPr="00B522CC">
        <w:rPr>
          <w:lang w:val="ru-RU"/>
        </w:rPr>
        <w:t>азмер требуемого дискового пространства для базы данных и хранения пользовательских данных (файлы, изображения) зависит от количества зарегистрированных пользователей, созданных курсов, и загруженных работ. Рекомендуется использовать технологии сжатия данных, оптимизации баз данных и облачные хранилища для экономии пространства и обеспечения доступности данных.</w:t>
      </w:r>
    </w:p>
    <w:p w14:paraId="5235A3ED" w14:textId="77777777" w:rsidR="00B522CC" w:rsidRPr="00B522CC" w:rsidRDefault="00B522CC" w:rsidP="00B522CC">
      <w:pPr>
        <w:rPr>
          <w:lang w:val="ru-RU"/>
        </w:rPr>
      </w:pPr>
    </w:p>
    <w:p w14:paraId="6EDEAD70" w14:textId="2F457A50" w:rsidR="00B522CC" w:rsidRPr="00B522CC" w:rsidRDefault="00B522CC" w:rsidP="00B522CC">
      <w:pPr>
        <w:rPr>
          <w:lang w:val="ru-RU"/>
        </w:rPr>
      </w:pPr>
      <w:r w:rsidRPr="001B08C4">
        <w:rPr>
          <w:b/>
          <w:bCs/>
          <w:lang w:val="ru-RU"/>
        </w:rPr>
        <w:t>3. Память клиентского устройства:</w:t>
      </w:r>
      <w:r w:rsidRPr="00B522CC">
        <w:rPr>
          <w:lang w:val="ru-RU"/>
        </w:rPr>
        <w:t xml:space="preserve"> </w:t>
      </w:r>
      <w:r>
        <w:rPr>
          <w:lang w:val="ru-RU"/>
        </w:rPr>
        <w:t>с</w:t>
      </w:r>
      <w:r w:rsidRPr="00B522CC">
        <w:rPr>
          <w:lang w:val="ru-RU"/>
        </w:rPr>
        <w:t>истема должна быть оптимизирована для работы на устройствах с различным объемом оперативной памяти и дискового пространства. Клиентская часть системы должна корректно работать на устройствах с низким объемом памяти, минимизировать использование памяти и не создавать наращивания данных за счет кеширования или частичной загрузки информации при навигации.</w:t>
      </w:r>
    </w:p>
    <w:p w14:paraId="6FB08291" w14:textId="77777777" w:rsidR="00B522CC" w:rsidRPr="00B522CC" w:rsidRDefault="00B522CC" w:rsidP="00B522CC">
      <w:pPr>
        <w:rPr>
          <w:lang w:val="ru-RU"/>
        </w:rPr>
      </w:pPr>
    </w:p>
    <w:p w14:paraId="2A32D9AD" w14:textId="618DEFA2" w:rsidR="00F60032" w:rsidRPr="00F60032" w:rsidRDefault="00B522CC" w:rsidP="00B522CC">
      <w:pPr>
        <w:rPr>
          <w:lang w:val="ru-RU"/>
        </w:rPr>
      </w:pPr>
      <w:r w:rsidRPr="00B522CC">
        <w:rPr>
          <w:lang w:val="ru-RU"/>
        </w:rPr>
        <w:t>Таким образом, система "EduPlatform" должна быть разработана с учетом возможных ограничений памяти и адаптирована к различным условиям использования для обеспечения стабильности и производительности.</w:t>
      </w:r>
    </w:p>
    <w:p w14:paraId="7BD5983D" w14:textId="4A55C54E" w:rsidR="00227A56" w:rsidRDefault="00227A56" w:rsidP="00227A56">
      <w:pPr>
        <w:pStyle w:val="3"/>
        <w:rPr>
          <w:lang w:val="ru-RU"/>
        </w:rPr>
      </w:pPr>
      <w:bookmarkStart w:id="21" w:name="_Toc115853734"/>
      <w:r>
        <w:rPr>
          <w:lang w:val="ru-RU"/>
        </w:rPr>
        <w:t>Действия</w:t>
      </w:r>
      <w:bookmarkEnd w:id="21"/>
    </w:p>
    <w:p w14:paraId="2D8D1AEF" w14:textId="1F848262" w:rsidR="002900F7" w:rsidRPr="002900F7" w:rsidRDefault="002900F7" w:rsidP="002900F7">
      <w:pPr>
        <w:rPr>
          <w:lang w:val="ru-RU"/>
        </w:rPr>
      </w:pPr>
      <w:r>
        <w:rPr>
          <w:lang w:val="ru-RU"/>
        </w:rPr>
        <w:br/>
      </w:r>
      <w:r w:rsidRPr="002900F7">
        <w:rPr>
          <w:lang w:val="ru-RU"/>
        </w:rPr>
        <w:t>В "EduPlatform" предусмотрены следующие типы действий:</w:t>
      </w:r>
    </w:p>
    <w:p w14:paraId="194F1A6B" w14:textId="77777777" w:rsidR="002900F7" w:rsidRPr="002900F7" w:rsidRDefault="002900F7" w:rsidP="002900F7">
      <w:pPr>
        <w:rPr>
          <w:lang w:val="ru-RU"/>
        </w:rPr>
      </w:pPr>
    </w:p>
    <w:p w14:paraId="0AB53B50" w14:textId="77777777" w:rsidR="002900F7" w:rsidRPr="001B08C4" w:rsidRDefault="002900F7" w:rsidP="002900F7">
      <w:pPr>
        <w:rPr>
          <w:b/>
          <w:bCs/>
          <w:lang w:val="ru-RU"/>
        </w:rPr>
      </w:pPr>
      <w:r w:rsidRPr="001B08C4">
        <w:rPr>
          <w:b/>
          <w:bCs/>
          <w:lang w:val="ru-RU"/>
        </w:rPr>
        <w:t xml:space="preserve">a) Различные способы действий в организации пользователя: </w:t>
      </w:r>
    </w:p>
    <w:p w14:paraId="65B127A1" w14:textId="77777777" w:rsidR="002900F7" w:rsidRPr="002900F7" w:rsidRDefault="002900F7" w:rsidP="002900F7">
      <w:pPr>
        <w:rPr>
          <w:lang w:val="ru-RU"/>
        </w:rPr>
      </w:pPr>
      <w:r w:rsidRPr="002900F7">
        <w:rPr>
          <w:lang w:val="ru-RU"/>
        </w:rPr>
        <w:t xml:space="preserve">   - загрузка работ студентами</w:t>
      </w:r>
    </w:p>
    <w:p w14:paraId="584A34D6" w14:textId="77777777" w:rsidR="002900F7" w:rsidRPr="002900F7" w:rsidRDefault="002900F7" w:rsidP="002900F7">
      <w:pPr>
        <w:rPr>
          <w:lang w:val="ru-RU"/>
        </w:rPr>
      </w:pPr>
      <w:r w:rsidRPr="002900F7">
        <w:rPr>
          <w:lang w:val="ru-RU"/>
        </w:rPr>
        <w:t xml:space="preserve">   - выбор студентов-рецензентов системой</w:t>
      </w:r>
    </w:p>
    <w:p w14:paraId="31D9DE6B" w14:textId="77777777" w:rsidR="002900F7" w:rsidRPr="002900F7" w:rsidRDefault="002900F7" w:rsidP="002900F7">
      <w:pPr>
        <w:rPr>
          <w:lang w:val="ru-RU"/>
        </w:rPr>
      </w:pPr>
      <w:r w:rsidRPr="002900F7">
        <w:rPr>
          <w:lang w:val="ru-RU"/>
        </w:rPr>
        <w:t xml:space="preserve">   - оценка работ рецензентами</w:t>
      </w:r>
    </w:p>
    <w:p w14:paraId="0E367F33" w14:textId="77777777" w:rsidR="002900F7" w:rsidRPr="002900F7" w:rsidRDefault="002900F7" w:rsidP="002900F7">
      <w:pPr>
        <w:rPr>
          <w:lang w:val="ru-RU"/>
        </w:rPr>
      </w:pPr>
      <w:r w:rsidRPr="002900F7">
        <w:rPr>
          <w:lang w:val="ru-RU"/>
        </w:rPr>
        <w:t xml:space="preserve">   - расчет итоговой оценки системой</w:t>
      </w:r>
    </w:p>
    <w:p w14:paraId="5BBA7036" w14:textId="77777777" w:rsidR="002900F7" w:rsidRPr="002900F7" w:rsidRDefault="002900F7" w:rsidP="002900F7">
      <w:pPr>
        <w:rPr>
          <w:lang w:val="ru-RU"/>
        </w:rPr>
      </w:pPr>
      <w:r w:rsidRPr="002900F7">
        <w:rPr>
          <w:lang w:val="ru-RU"/>
        </w:rPr>
        <w:t xml:space="preserve">   - перенаправление работы для проверки преподавателю, если оценки сильно различаются</w:t>
      </w:r>
    </w:p>
    <w:p w14:paraId="1A6FB9A9" w14:textId="77777777" w:rsidR="002900F7" w:rsidRPr="002900F7" w:rsidRDefault="002900F7" w:rsidP="002900F7">
      <w:pPr>
        <w:rPr>
          <w:lang w:val="ru-RU"/>
        </w:rPr>
      </w:pPr>
      <w:r w:rsidRPr="002900F7">
        <w:rPr>
          <w:lang w:val="ru-RU"/>
        </w:rPr>
        <w:t xml:space="preserve">   - получение оценок и отзывов студентами</w:t>
      </w:r>
    </w:p>
    <w:p w14:paraId="4B324D67" w14:textId="77777777" w:rsidR="002900F7" w:rsidRPr="002900F7" w:rsidRDefault="002900F7" w:rsidP="002900F7">
      <w:pPr>
        <w:rPr>
          <w:lang w:val="ru-RU"/>
        </w:rPr>
      </w:pPr>
      <w:r w:rsidRPr="002900F7">
        <w:rPr>
          <w:lang w:val="ru-RU"/>
        </w:rPr>
        <w:t xml:space="preserve">   - мониторинг успеваемости и предоставление отчетов преподавателям</w:t>
      </w:r>
    </w:p>
    <w:p w14:paraId="63D04D6B" w14:textId="77777777" w:rsidR="002900F7" w:rsidRPr="002900F7" w:rsidRDefault="002900F7" w:rsidP="002900F7">
      <w:pPr>
        <w:rPr>
          <w:lang w:val="ru-RU"/>
        </w:rPr>
      </w:pPr>
    </w:p>
    <w:p w14:paraId="4936FC61" w14:textId="77777777" w:rsidR="002900F7" w:rsidRPr="001B08C4" w:rsidRDefault="002900F7" w:rsidP="002900F7">
      <w:pPr>
        <w:rPr>
          <w:b/>
          <w:bCs/>
          <w:lang w:val="ru-RU"/>
        </w:rPr>
      </w:pPr>
      <w:r w:rsidRPr="001B08C4">
        <w:rPr>
          <w:b/>
          <w:bCs/>
          <w:lang w:val="ru-RU"/>
        </w:rPr>
        <w:t>b) Периоды диалоговых действий и периоды оставленных без отклика действий:</w:t>
      </w:r>
    </w:p>
    <w:p w14:paraId="5D7CEE67" w14:textId="77777777" w:rsidR="002900F7" w:rsidRPr="002900F7" w:rsidRDefault="002900F7" w:rsidP="002900F7">
      <w:pPr>
        <w:rPr>
          <w:lang w:val="ru-RU"/>
        </w:rPr>
      </w:pPr>
      <w:r w:rsidRPr="002900F7">
        <w:rPr>
          <w:lang w:val="ru-RU"/>
        </w:rPr>
        <w:t xml:space="preserve">   - периоды активного взаимодействия пользователей с системой (при работе с оценками и отзывами)</w:t>
      </w:r>
    </w:p>
    <w:p w14:paraId="1CD2C51B" w14:textId="77777777" w:rsidR="002900F7" w:rsidRPr="002900F7" w:rsidRDefault="002900F7" w:rsidP="002900F7">
      <w:pPr>
        <w:rPr>
          <w:lang w:val="ru-RU"/>
        </w:rPr>
      </w:pPr>
      <w:r w:rsidRPr="002900F7">
        <w:rPr>
          <w:lang w:val="ru-RU"/>
        </w:rPr>
        <w:t xml:space="preserve">   - периоды ожидания обработки данных системой (при расчете итоговой оценки, подборе рецензентов и отправке работы на проверку преподавателю)</w:t>
      </w:r>
    </w:p>
    <w:p w14:paraId="5CE04E8F" w14:textId="77777777" w:rsidR="002900F7" w:rsidRPr="002900F7" w:rsidRDefault="002900F7" w:rsidP="002900F7">
      <w:pPr>
        <w:rPr>
          <w:lang w:val="ru-RU"/>
        </w:rPr>
      </w:pPr>
    </w:p>
    <w:p w14:paraId="2432B52B" w14:textId="77777777" w:rsidR="002900F7" w:rsidRPr="001B08C4" w:rsidRDefault="002900F7" w:rsidP="002900F7">
      <w:pPr>
        <w:rPr>
          <w:b/>
          <w:bCs/>
          <w:lang w:val="ru-RU"/>
        </w:rPr>
      </w:pPr>
      <w:r w:rsidRPr="001B08C4">
        <w:rPr>
          <w:b/>
          <w:bCs/>
          <w:lang w:val="ru-RU"/>
        </w:rPr>
        <w:t>c) Функции поддержки обработки данных:</w:t>
      </w:r>
    </w:p>
    <w:p w14:paraId="485CF7B4" w14:textId="77777777" w:rsidR="002900F7" w:rsidRPr="002900F7" w:rsidRDefault="002900F7" w:rsidP="002900F7">
      <w:pPr>
        <w:rPr>
          <w:lang w:val="ru-RU"/>
        </w:rPr>
      </w:pPr>
      <w:r w:rsidRPr="002900F7">
        <w:rPr>
          <w:lang w:val="ru-RU"/>
        </w:rPr>
        <w:t xml:space="preserve">   - хранение загруженных работ, оценок и отзывов</w:t>
      </w:r>
    </w:p>
    <w:p w14:paraId="3197A05D" w14:textId="77777777" w:rsidR="002900F7" w:rsidRPr="002900F7" w:rsidRDefault="002900F7" w:rsidP="002900F7">
      <w:pPr>
        <w:rPr>
          <w:lang w:val="ru-RU"/>
        </w:rPr>
      </w:pPr>
      <w:r w:rsidRPr="002900F7">
        <w:rPr>
          <w:lang w:val="ru-RU"/>
        </w:rPr>
        <w:t xml:space="preserve">   - статистический анализ данных для определения средних оценок, распределения оценок и выявления аномалий</w:t>
      </w:r>
    </w:p>
    <w:p w14:paraId="20EFDFD0" w14:textId="0A95670F" w:rsidR="002900F7" w:rsidRPr="002900F7" w:rsidRDefault="002900F7" w:rsidP="002900F7">
      <w:pPr>
        <w:rPr>
          <w:lang w:val="ru-RU"/>
        </w:rPr>
      </w:pPr>
      <w:r w:rsidRPr="002900F7">
        <w:rPr>
          <w:lang w:val="ru-RU"/>
        </w:rPr>
        <w:t xml:space="preserve">   - создание резюм</w:t>
      </w:r>
      <w:r w:rsidR="000B4111">
        <w:rPr>
          <w:lang w:val="ru-RU"/>
        </w:rPr>
        <w:t>е</w:t>
      </w:r>
      <w:r w:rsidRPr="002900F7">
        <w:rPr>
          <w:lang w:val="ru-RU"/>
        </w:rPr>
        <w:t xml:space="preserve"> результатов для студентов и преподавателей</w:t>
      </w:r>
    </w:p>
    <w:p w14:paraId="2D69E1BD" w14:textId="77777777" w:rsidR="002900F7" w:rsidRPr="002900F7" w:rsidRDefault="002900F7" w:rsidP="002900F7">
      <w:pPr>
        <w:rPr>
          <w:lang w:val="ru-RU"/>
        </w:rPr>
      </w:pPr>
    </w:p>
    <w:p w14:paraId="5205EBD2" w14:textId="77777777" w:rsidR="002900F7" w:rsidRPr="001B08C4" w:rsidRDefault="002900F7" w:rsidP="002900F7">
      <w:pPr>
        <w:rPr>
          <w:b/>
          <w:bCs/>
          <w:lang w:val="ru-RU"/>
        </w:rPr>
      </w:pPr>
      <w:r w:rsidRPr="001B08C4">
        <w:rPr>
          <w:b/>
          <w:bCs/>
          <w:lang w:val="ru-RU"/>
        </w:rPr>
        <w:t>d) Действия резервного копирования и восстановления:</w:t>
      </w:r>
    </w:p>
    <w:p w14:paraId="4834C12A" w14:textId="77777777" w:rsidR="002900F7" w:rsidRPr="002900F7" w:rsidRDefault="002900F7" w:rsidP="002900F7">
      <w:pPr>
        <w:rPr>
          <w:lang w:val="ru-RU"/>
        </w:rPr>
      </w:pPr>
      <w:r w:rsidRPr="002900F7">
        <w:rPr>
          <w:lang w:val="ru-RU"/>
        </w:rPr>
        <w:t xml:space="preserve">   - автоматическое резервное копирование данных о загруженных работах, оценках и отзывах</w:t>
      </w:r>
    </w:p>
    <w:p w14:paraId="2AE334FC" w14:textId="77777777" w:rsidR="002900F7" w:rsidRPr="002900F7" w:rsidRDefault="002900F7" w:rsidP="002900F7">
      <w:pPr>
        <w:rPr>
          <w:lang w:val="ru-RU"/>
        </w:rPr>
      </w:pPr>
      <w:r w:rsidRPr="002900F7">
        <w:rPr>
          <w:lang w:val="ru-RU"/>
        </w:rPr>
        <w:t xml:space="preserve">   - возможность восстановления данных в случае потери или повреждения</w:t>
      </w:r>
    </w:p>
    <w:p w14:paraId="69748162" w14:textId="77777777" w:rsidR="002900F7" w:rsidRPr="002900F7" w:rsidRDefault="002900F7" w:rsidP="002900F7">
      <w:pPr>
        <w:rPr>
          <w:lang w:val="ru-RU"/>
        </w:rPr>
      </w:pPr>
      <w:r w:rsidRPr="002900F7">
        <w:rPr>
          <w:lang w:val="ru-RU"/>
        </w:rPr>
        <w:lastRenderedPageBreak/>
        <w:t xml:space="preserve">   - создание архивных копий результатов текущего периода обучения для использования в будущем</w:t>
      </w:r>
    </w:p>
    <w:p w14:paraId="359484A3" w14:textId="77777777" w:rsidR="002900F7" w:rsidRPr="002900F7" w:rsidRDefault="002900F7" w:rsidP="002900F7">
      <w:pPr>
        <w:rPr>
          <w:lang w:val="ru-RU"/>
        </w:rPr>
      </w:pPr>
    </w:p>
    <w:p w14:paraId="401797FB" w14:textId="1DB13A9B" w:rsidR="00D916B7" w:rsidRPr="00BA7394" w:rsidRDefault="002900F7" w:rsidP="002900F7">
      <w:pPr>
        <w:rPr>
          <w:lang w:val="ru-RU"/>
        </w:rPr>
      </w:pPr>
      <w:r w:rsidRPr="002900F7">
        <w:rPr>
          <w:lang w:val="ru-RU"/>
        </w:rPr>
        <w:t>Таким образом, "EduPlatform" будет выполнены действия, связанные с процессами оценивания работ студентами, их анализом и предоставлением результатов обратной связи пользователям. Кроме того, система обеспечивает безопасность и сохранность данных, что является одной из важных функций для успешной работы образовательной платформы.</w:t>
      </w:r>
    </w:p>
    <w:p w14:paraId="577F0CB6" w14:textId="77777777" w:rsidR="00D916B7" w:rsidRPr="00D916B7" w:rsidRDefault="00D916B7" w:rsidP="00D916B7">
      <w:pPr>
        <w:rPr>
          <w:lang w:val="ru-RU"/>
        </w:rPr>
      </w:pPr>
    </w:p>
    <w:p w14:paraId="56E3B554" w14:textId="77777777" w:rsidR="00227A56" w:rsidRDefault="00227A56" w:rsidP="00227A56">
      <w:pPr>
        <w:pStyle w:val="3"/>
        <w:rPr>
          <w:lang w:val="ru-RU"/>
        </w:rPr>
      </w:pPr>
      <w:bookmarkStart w:id="22" w:name="_Toc115853735"/>
      <w:r>
        <w:rPr>
          <w:lang w:val="ru-RU"/>
        </w:rPr>
        <w:t>Требования настройки рабочих мест</w:t>
      </w:r>
      <w:bookmarkEnd w:id="22"/>
    </w:p>
    <w:p w14:paraId="2B53EDAF" w14:textId="161A958B" w:rsidR="000B4111" w:rsidRPr="000B4111" w:rsidRDefault="000B4111" w:rsidP="000B4111">
      <w:pPr>
        <w:rPr>
          <w:lang w:val="ru-RU"/>
        </w:rPr>
      </w:pPr>
      <w:r>
        <w:rPr>
          <w:lang w:val="ru-RU"/>
        </w:rPr>
        <w:br/>
      </w:r>
      <w:r w:rsidRPr="000B4111">
        <w:rPr>
          <w:lang w:val="ru-RU"/>
        </w:rPr>
        <w:t>a) Для корректной работы "EduPlatform" требуется определить следующие требования:</w:t>
      </w:r>
    </w:p>
    <w:p w14:paraId="4DD222F9" w14:textId="77777777" w:rsidR="000B4111" w:rsidRPr="000B4111" w:rsidRDefault="000B4111" w:rsidP="000B4111">
      <w:pPr>
        <w:rPr>
          <w:lang w:val="ru-RU"/>
        </w:rPr>
      </w:pPr>
      <w:r w:rsidRPr="000B4111">
        <w:rPr>
          <w:lang w:val="ru-RU"/>
        </w:rPr>
        <w:t xml:space="preserve">   - разрешение экрана: оптимальное разрешение экрана для комфортной работы с системой должно быть не менее 1280x720 пикселей (телефоны, планшеты, компьютеры, ноутбуки)</w:t>
      </w:r>
    </w:p>
    <w:p w14:paraId="1194807A" w14:textId="77777777" w:rsidR="000B4111" w:rsidRPr="000B4111" w:rsidRDefault="000B4111" w:rsidP="000B4111">
      <w:pPr>
        <w:rPr>
          <w:lang w:val="ru-RU"/>
        </w:rPr>
      </w:pPr>
      <w:r w:rsidRPr="000B4111">
        <w:rPr>
          <w:lang w:val="ru-RU"/>
        </w:rPr>
        <w:t xml:space="preserve">   - используемый браузер: обеспечить совместимость системы с наиболее распространенными браузерами (</w:t>
      </w:r>
      <w:proofErr w:type="spellStart"/>
      <w:r w:rsidRPr="000B4111">
        <w:rPr>
          <w:lang w:val="ru-RU"/>
        </w:rPr>
        <w:t>Google</w:t>
      </w:r>
      <w:proofErr w:type="spellEnd"/>
      <w:r w:rsidRPr="000B4111">
        <w:rPr>
          <w:lang w:val="ru-RU"/>
        </w:rPr>
        <w:t xml:space="preserve"> </w:t>
      </w:r>
      <w:proofErr w:type="spellStart"/>
      <w:r w:rsidRPr="000B4111">
        <w:rPr>
          <w:lang w:val="ru-RU"/>
        </w:rPr>
        <w:t>Chrome</w:t>
      </w:r>
      <w:proofErr w:type="spellEnd"/>
      <w:r w:rsidRPr="000B4111">
        <w:rPr>
          <w:lang w:val="ru-RU"/>
        </w:rPr>
        <w:t xml:space="preserve">, </w:t>
      </w:r>
      <w:proofErr w:type="spellStart"/>
      <w:r w:rsidRPr="000B4111">
        <w:rPr>
          <w:lang w:val="ru-RU"/>
        </w:rPr>
        <w:t>Mozilla</w:t>
      </w:r>
      <w:proofErr w:type="spellEnd"/>
      <w:r w:rsidRPr="000B4111">
        <w:rPr>
          <w:lang w:val="ru-RU"/>
        </w:rPr>
        <w:t xml:space="preserve"> </w:t>
      </w:r>
      <w:proofErr w:type="spellStart"/>
      <w:r w:rsidRPr="000B4111">
        <w:rPr>
          <w:lang w:val="ru-RU"/>
        </w:rPr>
        <w:t>Firefox</w:t>
      </w:r>
      <w:proofErr w:type="spellEnd"/>
      <w:r w:rsidRPr="000B4111">
        <w:rPr>
          <w:lang w:val="ru-RU"/>
        </w:rPr>
        <w:t xml:space="preserve">, </w:t>
      </w:r>
      <w:proofErr w:type="spellStart"/>
      <w:r w:rsidRPr="000B4111">
        <w:rPr>
          <w:lang w:val="ru-RU"/>
        </w:rPr>
        <w:t>Safari</w:t>
      </w:r>
      <w:proofErr w:type="spellEnd"/>
      <w:r w:rsidRPr="000B4111">
        <w:rPr>
          <w:lang w:val="ru-RU"/>
        </w:rPr>
        <w:t xml:space="preserve">, </w:t>
      </w:r>
      <w:proofErr w:type="spellStart"/>
      <w:r w:rsidRPr="000B4111">
        <w:rPr>
          <w:lang w:val="ru-RU"/>
        </w:rPr>
        <w:t>Microsoft</w:t>
      </w:r>
      <w:proofErr w:type="spellEnd"/>
      <w:r w:rsidRPr="000B4111">
        <w:rPr>
          <w:lang w:val="ru-RU"/>
        </w:rPr>
        <w:t xml:space="preserve"> </w:t>
      </w:r>
      <w:proofErr w:type="spellStart"/>
      <w:r w:rsidRPr="000B4111">
        <w:rPr>
          <w:lang w:val="ru-RU"/>
        </w:rPr>
        <w:t>Edge</w:t>
      </w:r>
      <w:proofErr w:type="spellEnd"/>
      <w:r w:rsidRPr="000B4111">
        <w:rPr>
          <w:lang w:val="ru-RU"/>
        </w:rPr>
        <w:t>)</w:t>
      </w:r>
    </w:p>
    <w:p w14:paraId="09118FE1" w14:textId="77777777" w:rsidR="000B4111" w:rsidRPr="000B4111" w:rsidRDefault="000B4111" w:rsidP="000B4111">
      <w:pPr>
        <w:rPr>
          <w:lang w:val="ru-RU"/>
        </w:rPr>
      </w:pPr>
      <w:r w:rsidRPr="000B4111">
        <w:rPr>
          <w:lang w:val="ru-RU"/>
        </w:rPr>
        <w:t xml:space="preserve">   - скорость интернет-соединения: минимальная рекомендуемая скорость интернет-соединения должна быть не менее 1 </w:t>
      </w:r>
      <w:proofErr w:type="spellStart"/>
      <w:r w:rsidRPr="000B4111">
        <w:rPr>
          <w:lang w:val="ru-RU"/>
        </w:rPr>
        <w:t>Mbps</w:t>
      </w:r>
      <w:proofErr w:type="spellEnd"/>
      <w:r w:rsidRPr="000B4111">
        <w:rPr>
          <w:lang w:val="ru-RU"/>
        </w:rPr>
        <w:t xml:space="preserve"> для стабильной работы системы</w:t>
      </w:r>
    </w:p>
    <w:p w14:paraId="01C97020" w14:textId="77777777" w:rsidR="000B4111" w:rsidRPr="000B4111" w:rsidRDefault="000B4111" w:rsidP="000B4111">
      <w:pPr>
        <w:rPr>
          <w:lang w:val="ru-RU"/>
        </w:rPr>
      </w:pPr>
    </w:p>
    <w:p w14:paraId="3943FCEE" w14:textId="7F48CBAF" w:rsidR="000B4111" w:rsidRPr="000B4111" w:rsidRDefault="000B4111" w:rsidP="000B4111">
      <w:pPr>
        <w:rPr>
          <w:lang w:val="ru-RU"/>
        </w:rPr>
      </w:pPr>
      <w:r w:rsidRPr="000B4111">
        <w:rPr>
          <w:lang w:val="ru-RU"/>
        </w:rPr>
        <w:t>b) Характеристики рабочего места или решаемых задач, которые должны быть изменены для настройки программного обеспечения на специальную конфигурацию:</w:t>
      </w:r>
    </w:p>
    <w:p w14:paraId="004B0225" w14:textId="77777777" w:rsidR="000B4111" w:rsidRPr="000B4111" w:rsidRDefault="000B4111" w:rsidP="000B4111">
      <w:pPr>
        <w:rPr>
          <w:lang w:val="ru-RU"/>
        </w:rPr>
      </w:pPr>
      <w:r w:rsidRPr="000B4111">
        <w:rPr>
          <w:lang w:val="ru-RU"/>
        </w:rPr>
        <w:t xml:space="preserve">   - операционная система: убедиться, что рабочие места пользователей оснащены поддерживаемыми операционными системами (</w:t>
      </w:r>
      <w:proofErr w:type="spellStart"/>
      <w:r w:rsidRPr="000B4111">
        <w:rPr>
          <w:lang w:val="ru-RU"/>
        </w:rPr>
        <w:t>Windows</w:t>
      </w:r>
      <w:proofErr w:type="spellEnd"/>
      <w:r w:rsidRPr="000B4111">
        <w:rPr>
          <w:lang w:val="ru-RU"/>
        </w:rPr>
        <w:t xml:space="preserve">, </w:t>
      </w:r>
      <w:proofErr w:type="spellStart"/>
      <w:r w:rsidRPr="000B4111">
        <w:rPr>
          <w:lang w:val="ru-RU"/>
        </w:rPr>
        <w:t>macOS</w:t>
      </w:r>
      <w:proofErr w:type="spellEnd"/>
      <w:r w:rsidRPr="000B4111">
        <w:rPr>
          <w:lang w:val="ru-RU"/>
        </w:rPr>
        <w:t xml:space="preserve">, </w:t>
      </w:r>
      <w:proofErr w:type="spellStart"/>
      <w:r w:rsidRPr="000B4111">
        <w:rPr>
          <w:lang w:val="ru-RU"/>
        </w:rPr>
        <w:t>Linux</w:t>
      </w:r>
      <w:proofErr w:type="spellEnd"/>
      <w:r w:rsidRPr="000B4111">
        <w:rPr>
          <w:lang w:val="ru-RU"/>
        </w:rPr>
        <w:t>)</w:t>
      </w:r>
    </w:p>
    <w:p w14:paraId="589DE416" w14:textId="77777777" w:rsidR="000B4111" w:rsidRPr="000B4111" w:rsidRDefault="000B4111" w:rsidP="000B4111">
      <w:pPr>
        <w:rPr>
          <w:lang w:val="ru-RU"/>
        </w:rPr>
      </w:pPr>
      <w:r w:rsidRPr="000B4111">
        <w:rPr>
          <w:lang w:val="ru-RU"/>
        </w:rPr>
        <w:t xml:space="preserve">   - антивирусное ПО и </w:t>
      </w:r>
      <w:proofErr w:type="spellStart"/>
      <w:r w:rsidRPr="000B4111">
        <w:rPr>
          <w:lang w:val="ru-RU"/>
        </w:rPr>
        <w:t>файервол</w:t>
      </w:r>
      <w:proofErr w:type="spellEnd"/>
      <w:r w:rsidRPr="000B4111">
        <w:rPr>
          <w:lang w:val="ru-RU"/>
        </w:rPr>
        <w:t>: настройка защитных систем таким образом, чтобы разрешить обмен данными между рабочими местами пользователей и системой "EduPlatform"</w:t>
      </w:r>
    </w:p>
    <w:p w14:paraId="3C4404FF" w14:textId="77777777" w:rsidR="000B4111" w:rsidRPr="000B4111" w:rsidRDefault="000B4111" w:rsidP="000B4111">
      <w:pPr>
        <w:rPr>
          <w:lang w:val="ru-RU"/>
        </w:rPr>
      </w:pPr>
      <w:r w:rsidRPr="000B4111">
        <w:rPr>
          <w:lang w:val="ru-RU"/>
        </w:rPr>
        <w:t xml:space="preserve">   - программное обеспечение для просмотра и редактирования документов типов, используемых в "</w:t>
      </w:r>
      <w:proofErr w:type="spellStart"/>
      <w:r w:rsidRPr="000B4111">
        <w:rPr>
          <w:lang w:val="ru-RU"/>
        </w:rPr>
        <w:t>EduPlatform</w:t>
      </w:r>
      <w:proofErr w:type="spellEnd"/>
      <w:r w:rsidRPr="000B4111">
        <w:rPr>
          <w:lang w:val="ru-RU"/>
        </w:rPr>
        <w:t xml:space="preserve">" (например, </w:t>
      </w:r>
      <w:proofErr w:type="spellStart"/>
      <w:r w:rsidRPr="000B4111">
        <w:rPr>
          <w:lang w:val="ru-RU"/>
        </w:rPr>
        <w:t>Microsoft</w:t>
      </w:r>
      <w:proofErr w:type="spellEnd"/>
      <w:r w:rsidRPr="000B4111">
        <w:rPr>
          <w:lang w:val="ru-RU"/>
        </w:rPr>
        <w:t xml:space="preserve"> </w:t>
      </w:r>
      <w:proofErr w:type="spellStart"/>
      <w:r w:rsidRPr="000B4111">
        <w:rPr>
          <w:lang w:val="ru-RU"/>
        </w:rPr>
        <w:t>Office</w:t>
      </w:r>
      <w:proofErr w:type="spellEnd"/>
      <w:r w:rsidRPr="000B4111">
        <w:rPr>
          <w:lang w:val="ru-RU"/>
        </w:rPr>
        <w:t xml:space="preserve">, </w:t>
      </w:r>
      <w:proofErr w:type="spellStart"/>
      <w:r w:rsidRPr="000B4111">
        <w:rPr>
          <w:lang w:val="ru-RU"/>
        </w:rPr>
        <w:t>Adobe</w:t>
      </w:r>
      <w:proofErr w:type="spellEnd"/>
      <w:r w:rsidRPr="000B4111">
        <w:rPr>
          <w:lang w:val="ru-RU"/>
        </w:rPr>
        <w:t xml:space="preserve"> </w:t>
      </w:r>
      <w:proofErr w:type="spellStart"/>
      <w:r w:rsidRPr="000B4111">
        <w:rPr>
          <w:lang w:val="ru-RU"/>
        </w:rPr>
        <w:t>Acrobat</w:t>
      </w:r>
      <w:proofErr w:type="spellEnd"/>
      <w:r w:rsidRPr="000B4111">
        <w:rPr>
          <w:lang w:val="ru-RU"/>
        </w:rPr>
        <w:t xml:space="preserve"> </w:t>
      </w:r>
      <w:proofErr w:type="spellStart"/>
      <w:r w:rsidRPr="000B4111">
        <w:rPr>
          <w:lang w:val="ru-RU"/>
        </w:rPr>
        <w:t>Reader</w:t>
      </w:r>
      <w:proofErr w:type="spellEnd"/>
      <w:r w:rsidRPr="000B4111">
        <w:rPr>
          <w:lang w:val="ru-RU"/>
        </w:rPr>
        <w:t xml:space="preserve"> или их аналоги)</w:t>
      </w:r>
    </w:p>
    <w:p w14:paraId="18808D2C" w14:textId="6F6DAA73" w:rsidR="000B4111" w:rsidRPr="000B4111" w:rsidRDefault="000B4111" w:rsidP="000B4111">
      <w:pPr>
        <w:rPr>
          <w:lang w:val="ru-RU"/>
        </w:rPr>
      </w:pPr>
      <w:r w:rsidRPr="000B4111">
        <w:rPr>
          <w:lang w:val="ru-RU"/>
        </w:rPr>
        <w:t xml:space="preserve">   - настройка прокси-сервера или VPN соединения для безопасного доступа к системе, если это необходимо это </w:t>
      </w:r>
      <w:r w:rsidR="005A0C23" w:rsidRPr="000B4111">
        <w:rPr>
          <w:lang w:val="ru-RU"/>
        </w:rPr>
        <w:t>для выполнения</w:t>
      </w:r>
      <w:r w:rsidRPr="000B4111">
        <w:rPr>
          <w:lang w:val="ru-RU"/>
        </w:rPr>
        <w:t xml:space="preserve"> корпоративных политик безопасности</w:t>
      </w:r>
    </w:p>
    <w:p w14:paraId="16B47EFE" w14:textId="77777777" w:rsidR="000B4111" w:rsidRPr="000B4111" w:rsidRDefault="000B4111" w:rsidP="000B4111">
      <w:pPr>
        <w:rPr>
          <w:lang w:val="ru-RU"/>
        </w:rPr>
      </w:pPr>
    </w:p>
    <w:p w14:paraId="78B03061" w14:textId="25789DFB" w:rsidR="00BA7394" w:rsidRPr="00BA7394" w:rsidRDefault="000B4111" w:rsidP="000B4111">
      <w:pPr>
        <w:rPr>
          <w:lang w:val="ru-RU"/>
        </w:rPr>
      </w:pPr>
      <w:r w:rsidRPr="000B4111">
        <w:rPr>
          <w:lang w:val="ru-RU"/>
        </w:rPr>
        <w:t>В целом, настройка рабочих мест пользователей "EduPlatform" должна быть сфокусирована на обеспечении комфортных условий для работы с системой, поддержании совместимости программного обеспечения и обеспечении надежной и безопасной связи с платформой.</w:t>
      </w:r>
    </w:p>
    <w:p w14:paraId="1A3CE36A" w14:textId="77777777" w:rsidR="00815614" w:rsidRDefault="00815614" w:rsidP="00815614">
      <w:pPr>
        <w:pStyle w:val="2"/>
        <w:rPr>
          <w:lang w:val="ru-RU"/>
        </w:rPr>
      </w:pPr>
      <w:bookmarkStart w:id="23" w:name="_Toc115853736"/>
      <w:r>
        <w:rPr>
          <w:lang w:val="ru-RU"/>
        </w:rPr>
        <w:t>Функции изделия</w:t>
      </w:r>
      <w:bookmarkEnd w:id="23"/>
    </w:p>
    <w:p w14:paraId="2BE99CE9" w14:textId="4D8E3292" w:rsidR="00DF120B" w:rsidRPr="00DF120B" w:rsidRDefault="005A0C23" w:rsidP="00DF120B">
      <w:pPr>
        <w:rPr>
          <w:lang w:val="ru-RU"/>
        </w:rPr>
      </w:pPr>
      <w:r>
        <w:rPr>
          <w:lang w:val="ru-RU"/>
        </w:rPr>
        <w:br/>
      </w:r>
      <w:r w:rsidR="00DF120B" w:rsidRPr="00DF120B">
        <w:rPr>
          <w:lang w:val="ru-RU"/>
        </w:rPr>
        <w:t>В этом разделе представлены основные функции, выполняемые программным обеспечением "EduPlatform". Функции организованы в группы для обеспечения понятности структуры.</w:t>
      </w:r>
    </w:p>
    <w:p w14:paraId="3C356E9C" w14:textId="77777777" w:rsidR="00DF120B" w:rsidRPr="00DF120B" w:rsidRDefault="00DF120B" w:rsidP="00DF120B">
      <w:pPr>
        <w:rPr>
          <w:lang w:val="ru-RU"/>
        </w:rPr>
      </w:pPr>
    </w:p>
    <w:p w14:paraId="68E139F3" w14:textId="77777777" w:rsidR="00DF120B" w:rsidRPr="001B08C4" w:rsidRDefault="00DF120B" w:rsidP="00DF120B">
      <w:pPr>
        <w:rPr>
          <w:b/>
          <w:bCs/>
          <w:lang w:val="ru-RU"/>
        </w:rPr>
      </w:pPr>
      <w:r w:rsidRPr="001B08C4">
        <w:rPr>
          <w:b/>
          <w:bCs/>
          <w:lang w:val="ru-RU"/>
        </w:rPr>
        <w:t>1. Управление курсами и пользователями:</w:t>
      </w:r>
    </w:p>
    <w:p w14:paraId="237912F8" w14:textId="77777777" w:rsidR="00DF120B" w:rsidRPr="00DF120B" w:rsidRDefault="00DF120B" w:rsidP="00DF120B">
      <w:pPr>
        <w:rPr>
          <w:lang w:val="ru-RU"/>
        </w:rPr>
      </w:pPr>
      <w:r w:rsidRPr="00DF120B">
        <w:rPr>
          <w:lang w:val="ru-RU"/>
        </w:rPr>
        <w:t xml:space="preserve">   a) Создание и редактирование курсов и учебных модулей.</w:t>
      </w:r>
    </w:p>
    <w:p w14:paraId="76D978F3" w14:textId="77777777" w:rsidR="00DF120B" w:rsidRPr="00DF120B" w:rsidRDefault="00DF120B" w:rsidP="00DF120B">
      <w:pPr>
        <w:rPr>
          <w:lang w:val="ru-RU"/>
        </w:rPr>
      </w:pPr>
      <w:r w:rsidRPr="00DF120B">
        <w:rPr>
          <w:lang w:val="ru-RU"/>
        </w:rPr>
        <w:t xml:space="preserve">   b) Управление доступом студентов и преподавателей к курсам.</w:t>
      </w:r>
    </w:p>
    <w:p w14:paraId="1001FFB6" w14:textId="77777777" w:rsidR="00DF120B" w:rsidRPr="00DF120B" w:rsidRDefault="00DF120B" w:rsidP="00DF120B">
      <w:pPr>
        <w:rPr>
          <w:lang w:val="ru-RU"/>
        </w:rPr>
      </w:pPr>
      <w:r w:rsidRPr="00DF120B">
        <w:rPr>
          <w:lang w:val="ru-RU"/>
        </w:rPr>
        <w:t xml:space="preserve">   c) Мониторинг успеваемости студентов и предоставление отчетов.</w:t>
      </w:r>
    </w:p>
    <w:p w14:paraId="37BB9F4B" w14:textId="77777777" w:rsidR="00DF120B" w:rsidRPr="00DF120B" w:rsidRDefault="00DF120B" w:rsidP="00DF120B">
      <w:pPr>
        <w:rPr>
          <w:lang w:val="ru-RU"/>
        </w:rPr>
      </w:pPr>
    </w:p>
    <w:p w14:paraId="33DAC03C" w14:textId="77777777" w:rsidR="00DF120B" w:rsidRPr="001B08C4" w:rsidRDefault="00DF120B" w:rsidP="00DF120B">
      <w:pPr>
        <w:rPr>
          <w:b/>
          <w:bCs/>
          <w:lang w:val="ru-RU"/>
        </w:rPr>
      </w:pPr>
      <w:r w:rsidRPr="001B08C4">
        <w:rPr>
          <w:b/>
          <w:bCs/>
          <w:lang w:val="ru-RU"/>
        </w:rPr>
        <w:t>2. Загрузка и хранение работ студентов:</w:t>
      </w:r>
    </w:p>
    <w:p w14:paraId="6A0D9C47" w14:textId="77777777" w:rsidR="00DF120B" w:rsidRPr="00DF120B" w:rsidRDefault="00DF120B" w:rsidP="00DF120B">
      <w:pPr>
        <w:rPr>
          <w:lang w:val="ru-RU"/>
        </w:rPr>
      </w:pPr>
      <w:r w:rsidRPr="00DF120B">
        <w:rPr>
          <w:lang w:val="ru-RU"/>
        </w:rPr>
        <w:t xml:space="preserve">   a) Предоставление пользовательского интерфейса для загрузки работ студентами.</w:t>
      </w:r>
    </w:p>
    <w:p w14:paraId="273151DF" w14:textId="77777777" w:rsidR="00DF120B" w:rsidRPr="00DF120B" w:rsidRDefault="00DF120B" w:rsidP="00DF120B">
      <w:pPr>
        <w:rPr>
          <w:lang w:val="ru-RU"/>
        </w:rPr>
      </w:pPr>
      <w:r w:rsidRPr="00DF120B">
        <w:rPr>
          <w:lang w:val="ru-RU"/>
        </w:rPr>
        <w:t xml:space="preserve">   b) Хранение загруженных работ в облачном хранилище.</w:t>
      </w:r>
    </w:p>
    <w:p w14:paraId="2A1E9814" w14:textId="77777777" w:rsidR="00DF120B" w:rsidRPr="00DF120B" w:rsidRDefault="00DF120B" w:rsidP="00DF120B">
      <w:pPr>
        <w:rPr>
          <w:lang w:val="ru-RU"/>
        </w:rPr>
      </w:pPr>
      <w:r w:rsidRPr="00DF120B">
        <w:rPr>
          <w:lang w:val="ru-RU"/>
        </w:rPr>
        <w:t xml:space="preserve">   c) Поддержка различных типов файлов для загружаемых работ.</w:t>
      </w:r>
    </w:p>
    <w:p w14:paraId="72BCF65A" w14:textId="77777777" w:rsidR="00DF120B" w:rsidRPr="00DF120B" w:rsidRDefault="00DF120B" w:rsidP="00DF120B">
      <w:pPr>
        <w:rPr>
          <w:lang w:val="ru-RU"/>
        </w:rPr>
      </w:pPr>
    </w:p>
    <w:p w14:paraId="5643D8A6" w14:textId="77777777" w:rsidR="00DF120B" w:rsidRPr="001B08C4" w:rsidRDefault="00DF120B" w:rsidP="00DF120B">
      <w:pPr>
        <w:rPr>
          <w:b/>
          <w:bCs/>
          <w:lang w:val="ru-RU"/>
        </w:rPr>
      </w:pPr>
      <w:r w:rsidRPr="001B08C4">
        <w:rPr>
          <w:b/>
          <w:bCs/>
          <w:lang w:val="ru-RU"/>
        </w:rPr>
        <w:t>3. Оценивание работ студентами и системой:</w:t>
      </w:r>
    </w:p>
    <w:p w14:paraId="03DB3F2F" w14:textId="77777777" w:rsidR="00DF120B" w:rsidRPr="00DF120B" w:rsidRDefault="00DF120B" w:rsidP="00DF120B">
      <w:pPr>
        <w:rPr>
          <w:lang w:val="ru-RU"/>
        </w:rPr>
      </w:pPr>
      <w:r w:rsidRPr="00DF120B">
        <w:rPr>
          <w:lang w:val="ru-RU"/>
        </w:rPr>
        <w:t xml:space="preserve">   a) Автоматический выбор рецензентов для оценки работ.</w:t>
      </w:r>
    </w:p>
    <w:p w14:paraId="0D13B09D" w14:textId="77777777" w:rsidR="00DF120B" w:rsidRPr="00DF120B" w:rsidRDefault="00DF120B" w:rsidP="00DF120B">
      <w:pPr>
        <w:rPr>
          <w:lang w:val="ru-RU"/>
        </w:rPr>
      </w:pPr>
      <w:r w:rsidRPr="00DF120B">
        <w:rPr>
          <w:lang w:val="ru-RU"/>
        </w:rPr>
        <w:t xml:space="preserve">   b) Предоставление интерфейса для студентов-рецензентов для оценки и предоставления отзывов.</w:t>
      </w:r>
    </w:p>
    <w:p w14:paraId="476B35E6" w14:textId="77777777" w:rsidR="00DF120B" w:rsidRPr="00DF120B" w:rsidRDefault="00DF120B" w:rsidP="00DF120B">
      <w:pPr>
        <w:rPr>
          <w:lang w:val="ru-RU"/>
        </w:rPr>
      </w:pPr>
      <w:r w:rsidRPr="00DF120B">
        <w:rPr>
          <w:lang w:val="ru-RU"/>
        </w:rPr>
        <w:t xml:space="preserve">   c) Расчет итоговой оценки на основе оценок рецензентов и определение дальнейшего действия (например, пересылка преподавателю в случае сильно различающихся оценок).</w:t>
      </w:r>
    </w:p>
    <w:p w14:paraId="76FFA19A" w14:textId="77777777" w:rsidR="00DF120B" w:rsidRPr="00DF120B" w:rsidRDefault="00DF120B" w:rsidP="00DF120B">
      <w:pPr>
        <w:rPr>
          <w:lang w:val="ru-RU"/>
        </w:rPr>
      </w:pPr>
    </w:p>
    <w:p w14:paraId="47E7841C" w14:textId="77777777" w:rsidR="00DF120B" w:rsidRPr="001B08C4" w:rsidRDefault="00DF120B" w:rsidP="00DF120B">
      <w:pPr>
        <w:rPr>
          <w:b/>
          <w:bCs/>
          <w:lang w:val="ru-RU"/>
        </w:rPr>
      </w:pPr>
      <w:r w:rsidRPr="001B08C4">
        <w:rPr>
          <w:b/>
          <w:bCs/>
          <w:lang w:val="ru-RU"/>
        </w:rPr>
        <w:t>4. Обратная связь и коммуникация:</w:t>
      </w:r>
    </w:p>
    <w:p w14:paraId="17C4070F" w14:textId="77777777" w:rsidR="00DF120B" w:rsidRPr="00DF120B" w:rsidRDefault="00DF120B" w:rsidP="00DF120B">
      <w:pPr>
        <w:rPr>
          <w:lang w:val="ru-RU"/>
        </w:rPr>
      </w:pPr>
      <w:r w:rsidRPr="00DF120B">
        <w:rPr>
          <w:lang w:val="ru-RU"/>
        </w:rPr>
        <w:t xml:space="preserve">   a) Получение оценок и отзывов студентами.</w:t>
      </w:r>
    </w:p>
    <w:p w14:paraId="564F789B" w14:textId="77777777" w:rsidR="00DF120B" w:rsidRPr="00DF120B" w:rsidRDefault="00DF120B" w:rsidP="00DF120B">
      <w:pPr>
        <w:rPr>
          <w:lang w:val="ru-RU"/>
        </w:rPr>
      </w:pPr>
      <w:r w:rsidRPr="00DF120B">
        <w:rPr>
          <w:lang w:val="ru-RU"/>
        </w:rPr>
        <w:t xml:space="preserve">   b) Функция обсуждения работ и отзывов между студентами и преподавателями.</w:t>
      </w:r>
    </w:p>
    <w:p w14:paraId="41D2A7F4" w14:textId="77777777" w:rsidR="00DF120B" w:rsidRPr="00DF120B" w:rsidRDefault="00DF120B" w:rsidP="00DF120B">
      <w:pPr>
        <w:rPr>
          <w:lang w:val="ru-RU"/>
        </w:rPr>
      </w:pPr>
      <w:r w:rsidRPr="00DF120B">
        <w:rPr>
          <w:lang w:val="ru-RU"/>
        </w:rPr>
        <w:t xml:space="preserve">   c) Возможность получения поддержки и решения технических проблем.</w:t>
      </w:r>
    </w:p>
    <w:p w14:paraId="498206B8" w14:textId="77777777" w:rsidR="00DF120B" w:rsidRPr="00DF120B" w:rsidRDefault="00DF120B" w:rsidP="00DF120B">
      <w:pPr>
        <w:rPr>
          <w:lang w:val="ru-RU"/>
        </w:rPr>
      </w:pPr>
    </w:p>
    <w:p w14:paraId="60B72543" w14:textId="1C489AD6" w:rsidR="00D916B7" w:rsidRPr="00BA7394" w:rsidRDefault="00DF120B" w:rsidP="00DF120B">
      <w:pPr>
        <w:rPr>
          <w:lang w:val="ru-RU"/>
        </w:rPr>
      </w:pPr>
      <w:r w:rsidRPr="00DF120B">
        <w:rPr>
          <w:lang w:val="ru-RU"/>
        </w:rPr>
        <w:t>Таким образом, "EduPlatform" управляет процессом обучения и взаимодействия студентов и преподавателей, организует проверку и оценку работ студентов, обеспечивает хранение данных и позволяет обмениваться отзывами для достижения успеха в обучении.</w:t>
      </w:r>
    </w:p>
    <w:p w14:paraId="0808493A" w14:textId="77777777" w:rsidR="00815614" w:rsidRDefault="00815614" w:rsidP="00815614">
      <w:pPr>
        <w:pStyle w:val="2"/>
        <w:rPr>
          <w:lang w:val="ru-RU"/>
        </w:rPr>
      </w:pPr>
      <w:bookmarkStart w:id="24" w:name="_Toc115853737"/>
      <w:r>
        <w:rPr>
          <w:lang w:val="ru-RU"/>
        </w:rPr>
        <w:t>Характеристики пользователей</w:t>
      </w:r>
      <w:bookmarkEnd w:id="24"/>
    </w:p>
    <w:p w14:paraId="292FC921" w14:textId="4E222473" w:rsidR="00DF120B" w:rsidRPr="00DF120B" w:rsidRDefault="00DF120B" w:rsidP="00DF120B">
      <w:pPr>
        <w:rPr>
          <w:lang w:val="ru-RU"/>
        </w:rPr>
      </w:pPr>
      <w:r>
        <w:rPr>
          <w:lang w:val="ru-RU"/>
        </w:rPr>
        <w:br/>
      </w:r>
      <w:r w:rsidRPr="00DF120B">
        <w:rPr>
          <w:lang w:val="ru-RU"/>
        </w:rPr>
        <w:t>Рассмотрим общие характеристики пользователей, для которых предназначена "EduPlatform":</w:t>
      </w:r>
    </w:p>
    <w:p w14:paraId="2943CECE" w14:textId="77777777" w:rsidR="00DF120B" w:rsidRPr="00DF120B" w:rsidRDefault="00DF120B" w:rsidP="00DF120B">
      <w:pPr>
        <w:rPr>
          <w:lang w:val="ru-RU"/>
        </w:rPr>
      </w:pPr>
    </w:p>
    <w:p w14:paraId="29618A2E" w14:textId="77777777" w:rsidR="00DF120B" w:rsidRPr="001B08C4" w:rsidRDefault="00DF120B" w:rsidP="00DF120B">
      <w:pPr>
        <w:rPr>
          <w:b/>
          <w:bCs/>
          <w:lang w:val="ru-RU"/>
        </w:rPr>
      </w:pPr>
      <w:r w:rsidRPr="001B08C4">
        <w:rPr>
          <w:b/>
          <w:bCs/>
          <w:lang w:val="ru-RU"/>
        </w:rPr>
        <w:t>1. Студенты:</w:t>
      </w:r>
    </w:p>
    <w:p w14:paraId="1DFEDC48" w14:textId="77777777" w:rsidR="00DF120B" w:rsidRPr="00DF120B" w:rsidRDefault="00DF120B" w:rsidP="00DF120B">
      <w:pPr>
        <w:rPr>
          <w:lang w:val="ru-RU"/>
        </w:rPr>
      </w:pPr>
      <w:r w:rsidRPr="00DF120B">
        <w:rPr>
          <w:lang w:val="ru-RU"/>
        </w:rPr>
        <w:t xml:space="preserve">   - Образовательный уровень: студенты могут иметь различный образовательный уровень, включая среднее, среднее специальное, высшее и послевузовское образование.</w:t>
      </w:r>
    </w:p>
    <w:p w14:paraId="55557A44" w14:textId="77777777" w:rsidR="00DF120B" w:rsidRPr="00DF120B" w:rsidRDefault="00DF120B" w:rsidP="00DF120B">
      <w:pPr>
        <w:rPr>
          <w:lang w:val="ru-RU"/>
        </w:rPr>
      </w:pPr>
      <w:r w:rsidRPr="00DF120B">
        <w:rPr>
          <w:lang w:val="ru-RU"/>
        </w:rPr>
        <w:t xml:space="preserve">   - Опыт: студенты могут не иметь опыта работы в своей области или наоборот, обладать определенным профессиональным опытом.</w:t>
      </w:r>
    </w:p>
    <w:p w14:paraId="4B4060D0" w14:textId="77777777" w:rsidR="00DF120B" w:rsidRPr="00DF120B" w:rsidRDefault="00DF120B" w:rsidP="00DF120B">
      <w:pPr>
        <w:rPr>
          <w:lang w:val="ru-RU"/>
        </w:rPr>
      </w:pPr>
      <w:r w:rsidRPr="00DF120B">
        <w:rPr>
          <w:lang w:val="ru-RU"/>
        </w:rPr>
        <w:t xml:space="preserve">   - Техническая квалификация: студенты должны обладать базовыми знаниями и навыками в работе с компьютером, интернетом и офисными приложениями.</w:t>
      </w:r>
    </w:p>
    <w:p w14:paraId="7FCEEACB" w14:textId="77777777" w:rsidR="00DF120B" w:rsidRPr="00DF120B" w:rsidRDefault="00DF120B" w:rsidP="00DF120B">
      <w:pPr>
        <w:rPr>
          <w:lang w:val="ru-RU"/>
        </w:rPr>
      </w:pPr>
    </w:p>
    <w:p w14:paraId="401268C7" w14:textId="77777777" w:rsidR="00DF120B" w:rsidRPr="001B08C4" w:rsidRDefault="00DF120B" w:rsidP="00DF120B">
      <w:pPr>
        <w:rPr>
          <w:b/>
          <w:bCs/>
          <w:lang w:val="ru-RU"/>
        </w:rPr>
      </w:pPr>
      <w:r w:rsidRPr="001B08C4">
        <w:rPr>
          <w:b/>
          <w:bCs/>
          <w:lang w:val="ru-RU"/>
        </w:rPr>
        <w:t>2. Преподаватели:</w:t>
      </w:r>
    </w:p>
    <w:p w14:paraId="1D4A7E06" w14:textId="77777777" w:rsidR="00DF120B" w:rsidRPr="00DF120B" w:rsidRDefault="00DF120B" w:rsidP="00DF120B">
      <w:pPr>
        <w:rPr>
          <w:lang w:val="ru-RU"/>
        </w:rPr>
      </w:pPr>
      <w:r w:rsidRPr="00DF120B">
        <w:rPr>
          <w:lang w:val="ru-RU"/>
        </w:rPr>
        <w:t xml:space="preserve">   - Образовательный уровень: преподаватели должны иметь высшее образование, а также возможно, научные степени и звания.</w:t>
      </w:r>
    </w:p>
    <w:p w14:paraId="4DD17CF4" w14:textId="77777777" w:rsidR="00DF120B" w:rsidRPr="00DF120B" w:rsidRDefault="00DF120B" w:rsidP="00DF120B">
      <w:pPr>
        <w:rPr>
          <w:lang w:val="ru-RU"/>
        </w:rPr>
      </w:pPr>
      <w:r w:rsidRPr="00DF120B">
        <w:rPr>
          <w:lang w:val="ru-RU"/>
        </w:rPr>
        <w:t xml:space="preserve">   - Опыт: преподаватели должны обладать опытом работы в своей области, а также опытом преподавания и наставничества.</w:t>
      </w:r>
    </w:p>
    <w:p w14:paraId="78B36F22" w14:textId="77777777" w:rsidR="00DF120B" w:rsidRPr="00DF120B" w:rsidRDefault="00DF120B" w:rsidP="00DF120B">
      <w:pPr>
        <w:rPr>
          <w:lang w:val="ru-RU"/>
        </w:rPr>
      </w:pPr>
      <w:r w:rsidRPr="00DF120B">
        <w:rPr>
          <w:lang w:val="ru-RU"/>
        </w:rPr>
        <w:t xml:space="preserve">   - Техническая квалификация: преподаватели должны иметь продвинутые навыки в работе с компьютером, интернетом и офисными приложениями, а также опыт использования образовательных платформ.</w:t>
      </w:r>
    </w:p>
    <w:p w14:paraId="16BB6B08" w14:textId="77777777" w:rsidR="00DF120B" w:rsidRPr="00DF120B" w:rsidRDefault="00DF120B" w:rsidP="00DF120B">
      <w:pPr>
        <w:rPr>
          <w:lang w:val="ru-RU"/>
        </w:rPr>
      </w:pPr>
    </w:p>
    <w:p w14:paraId="47C2AA19" w14:textId="2F05D92A" w:rsidR="00D916B7" w:rsidRPr="00BA7394" w:rsidRDefault="00DF120B" w:rsidP="00DF120B">
      <w:pPr>
        <w:rPr>
          <w:lang w:val="ru-RU"/>
        </w:rPr>
      </w:pPr>
      <w:r w:rsidRPr="00DF120B">
        <w:rPr>
          <w:lang w:val="ru-RU"/>
        </w:rPr>
        <w:t>Определение характеристик пользователей помогает обеспечить наиболее удобный и доступный интерфейс, а также оптимальный набор функциональных возможностей "EduPlatform". Эти характеристики будут влиять на требования к системе и на формирование функций, рассмотренных в разделе 3 СТПО.</w:t>
      </w:r>
    </w:p>
    <w:p w14:paraId="74821F73" w14:textId="77777777" w:rsidR="00815614" w:rsidRDefault="00815614" w:rsidP="00815614">
      <w:pPr>
        <w:pStyle w:val="2"/>
        <w:rPr>
          <w:lang w:val="ru-RU"/>
        </w:rPr>
      </w:pPr>
      <w:bookmarkStart w:id="25" w:name="_Toc115853738"/>
      <w:r>
        <w:rPr>
          <w:lang w:val="ru-RU"/>
        </w:rPr>
        <w:t>Ограничения</w:t>
      </w:r>
      <w:bookmarkEnd w:id="25"/>
    </w:p>
    <w:p w14:paraId="65C90638" w14:textId="570AF321" w:rsidR="0039396F" w:rsidRPr="0039396F" w:rsidRDefault="0039396F" w:rsidP="0039396F">
      <w:pPr>
        <w:rPr>
          <w:lang w:val="ru-RU"/>
        </w:rPr>
      </w:pPr>
      <w:r>
        <w:rPr>
          <w:lang w:val="ru-RU"/>
        </w:rPr>
        <w:br/>
      </w:r>
      <w:r w:rsidRPr="0039396F">
        <w:rPr>
          <w:lang w:val="ru-RU"/>
        </w:rPr>
        <w:t>В этом разделе приведем общее описание факторов, ограничивающих выбор разработчика для "EduPlatform":</w:t>
      </w:r>
    </w:p>
    <w:p w14:paraId="6C008668" w14:textId="77777777" w:rsidR="0039396F" w:rsidRPr="0039396F" w:rsidRDefault="0039396F" w:rsidP="0039396F">
      <w:pPr>
        <w:rPr>
          <w:lang w:val="ru-RU"/>
        </w:rPr>
      </w:pPr>
    </w:p>
    <w:p w14:paraId="6B312B7B" w14:textId="77777777" w:rsidR="0039396F" w:rsidRPr="0039396F" w:rsidRDefault="0039396F" w:rsidP="0039396F">
      <w:pPr>
        <w:rPr>
          <w:lang w:val="ru-RU"/>
        </w:rPr>
      </w:pPr>
      <w:r w:rsidRPr="001B08C4">
        <w:rPr>
          <w:b/>
          <w:bCs/>
          <w:lang w:val="ru-RU"/>
        </w:rPr>
        <w:t xml:space="preserve">a) Регулирующая политика: </w:t>
      </w:r>
      <w:r w:rsidRPr="0039396F">
        <w:rPr>
          <w:lang w:val="ru-RU"/>
        </w:rPr>
        <w:t>соблюдение правил и норм местного законодательства, а также правил и политик, принятых в образовательных учреждениях, которые будут использовать систему.</w:t>
      </w:r>
    </w:p>
    <w:p w14:paraId="585DF682" w14:textId="77777777" w:rsidR="0039396F" w:rsidRPr="0039396F" w:rsidRDefault="0039396F" w:rsidP="0039396F">
      <w:pPr>
        <w:rPr>
          <w:lang w:val="ru-RU"/>
        </w:rPr>
      </w:pPr>
    </w:p>
    <w:p w14:paraId="27C6B790" w14:textId="77777777" w:rsidR="0039396F" w:rsidRPr="0039396F" w:rsidRDefault="0039396F" w:rsidP="0039396F">
      <w:pPr>
        <w:rPr>
          <w:lang w:val="ru-RU"/>
        </w:rPr>
      </w:pPr>
      <w:r w:rsidRPr="001B08C4">
        <w:rPr>
          <w:b/>
          <w:bCs/>
          <w:lang w:val="ru-RU"/>
        </w:rPr>
        <w:t>b) Ограничения аппаратных средств ЭВМ:</w:t>
      </w:r>
      <w:r w:rsidRPr="0039396F">
        <w:rPr>
          <w:lang w:val="ru-RU"/>
        </w:rPr>
        <w:t xml:space="preserve"> система должна быть готова к работе на различных устройствах (ПК, мобильные устройства) с определенными минимальными и рекомендуемыми системными требованиями.</w:t>
      </w:r>
    </w:p>
    <w:p w14:paraId="0D7CDD17" w14:textId="77777777" w:rsidR="0039396F" w:rsidRPr="0039396F" w:rsidRDefault="0039396F" w:rsidP="0039396F">
      <w:pPr>
        <w:rPr>
          <w:lang w:val="ru-RU"/>
        </w:rPr>
      </w:pPr>
    </w:p>
    <w:p w14:paraId="0A3A83AA" w14:textId="77777777" w:rsidR="0039396F" w:rsidRPr="0039396F" w:rsidRDefault="0039396F" w:rsidP="0039396F">
      <w:pPr>
        <w:rPr>
          <w:lang w:val="ru-RU"/>
        </w:rPr>
      </w:pPr>
      <w:r w:rsidRPr="001B08C4">
        <w:rPr>
          <w:b/>
          <w:bCs/>
          <w:lang w:val="ru-RU"/>
        </w:rPr>
        <w:t>c) Интерфейсы с другими приложениями:</w:t>
      </w:r>
      <w:r w:rsidRPr="0039396F">
        <w:rPr>
          <w:lang w:val="ru-RU"/>
        </w:rPr>
        <w:t xml:space="preserve"> "EduPlatform" должна обеспечивать интеграцию с внешними системами, такими как системы управления базами данных, системы аутентификации пользователей, а также популярные службы облачного хранения.</w:t>
      </w:r>
    </w:p>
    <w:p w14:paraId="01D9CF1A" w14:textId="77777777" w:rsidR="0039396F" w:rsidRPr="0039396F" w:rsidRDefault="0039396F" w:rsidP="0039396F">
      <w:pPr>
        <w:rPr>
          <w:lang w:val="ru-RU"/>
        </w:rPr>
      </w:pPr>
    </w:p>
    <w:p w14:paraId="1BEAD0B8" w14:textId="77777777" w:rsidR="0039396F" w:rsidRPr="0039396F" w:rsidRDefault="0039396F" w:rsidP="0039396F">
      <w:pPr>
        <w:rPr>
          <w:lang w:val="ru-RU"/>
        </w:rPr>
      </w:pPr>
      <w:r w:rsidRPr="001B08C4">
        <w:rPr>
          <w:b/>
          <w:bCs/>
          <w:lang w:val="ru-RU"/>
        </w:rPr>
        <w:lastRenderedPageBreak/>
        <w:t>d) Параллельная работа:</w:t>
      </w:r>
      <w:r w:rsidRPr="0039396F">
        <w:rPr>
          <w:lang w:val="ru-RU"/>
        </w:rPr>
        <w:t xml:space="preserve"> система должна поддерживать одновременную работу нескольких пользователей с обеспечением надежного доступа и сохранности данных.</w:t>
      </w:r>
    </w:p>
    <w:p w14:paraId="1A55E622" w14:textId="77777777" w:rsidR="0039396F" w:rsidRPr="0039396F" w:rsidRDefault="0039396F" w:rsidP="0039396F">
      <w:pPr>
        <w:rPr>
          <w:lang w:val="ru-RU"/>
        </w:rPr>
      </w:pPr>
    </w:p>
    <w:p w14:paraId="6C6A752C" w14:textId="77777777" w:rsidR="0039396F" w:rsidRPr="0039396F" w:rsidRDefault="0039396F" w:rsidP="0039396F">
      <w:pPr>
        <w:rPr>
          <w:lang w:val="ru-RU"/>
        </w:rPr>
      </w:pPr>
      <w:r w:rsidRPr="001B08C4">
        <w:rPr>
          <w:b/>
          <w:bCs/>
          <w:lang w:val="ru-RU"/>
        </w:rPr>
        <w:t>e) Функции протоколирования:</w:t>
      </w:r>
      <w:r w:rsidRPr="0039396F">
        <w:rPr>
          <w:lang w:val="ru-RU"/>
        </w:rPr>
        <w:t xml:space="preserve"> обеспечить регистрацию действий пользователей и системных событий для контроля и анализа работы системы.</w:t>
      </w:r>
    </w:p>
    <w:p w14:paraId="4B1E1C7C" w14:textId="77777777" w:rsidR="0039396F" w:rsidRPr="0039396F" w:rsidRDefault="0039396F" w:rsidP="0039396F">
      <w:pPr>
        <w:rPr>
          <w:lang w:val="ru-RU"/>
        </w:rPr>
      </w:pPr>
    </w:p>
    <w:p w14:paraId="5D37927E" w14:textId="77777777" w:rsidR="0039396F" w:rsidRPr="0039396F" w:rsidRDefault="0039396F" w:rsidP="0039396F">
      <w:pPr>
        <w:rPr>
          <w:lang w:val="ru-RU"/>
        </w:rPr>
      </w:pPr>
      <w:r w:rsidRPr="001B08C4">
        <w:rPr>
          <w:b/>
          <w:bCs/>
          <w:lang w:val="ru-RU"/>
        </w:rPr>
        <w:t>f) Функции управления:</w:t>
      </w:r>
      <w:r w:rsidRPr="0039396F">
        <w:rPr>
          <w:lang w:val="ru-RU"/>
        </w:rPr>
        <w:t xml:space="preserve"> наличие административных функций для управления и контроля доступа.</w:t>
      </w:r>
    </w:p>
    <w:p w14:paraId="37FBD69F" w14:textId="77777777" w:rsidR="0039396F" w:rsidRPr="0039396F" w:rsidRDefault="0039396F" w:rsidP="0039396F">
      <w:pPr>
        <w:rPr>
          <w:lang w:val="ru-RU"/>
        </w:rPr>
      </w:pPr>
    </w:p>
    <w:p w14:paraId="53656C59" w14:textId="77777777" w:rsidR="0039396F" w:rsidRPr="0039396F" w:rsidRDefault="0039396F" w:rsidP="0039396F">
      <w:pPr>
        <w:rPr>
          <w:lang w:val="ru-RU"/>
        </w:rPr>
      </w:pPr>
      <w:r w:rsidRPr="001B08C4">
        <w:rPr>
          <w:b/>
          <w:bCs/>
          <w:lang w:val="ru-RU"/>
        </w:rPr>
        <w:t>g) Требования к языкам высокого уровня:</w:t>
      </w:r>
      <w:r w:rsidRPr="0039396F">
        <w:rPr>
          <w:lang w:val="ru-RU"/>
        </w:rPr>
        <w:t xml:space="preserve"> система должна быть разработана на современных и распространенных языках программирования, например, </w:t>
      </w:r>
      <w:proofErr w:type="spellStart"/>
      <w:r w:rsidRPr="0039396F">
        <w:rPr>
          <w:lang w:val="ru-RU"/>
        </w:rPr>
        <w:t>Python</w:t>
      </w:r>
      <w:proofErr w:type="spellEnd"/>
      <w:r w:rsidRPr="0039396F">
        <w:rPr>
          <w:lang w:val="ru-RU"/>
        </w:rPr>
        <w:t xml:space="preserve">, </w:t>
      </w:r>
      <w:proofErr w:type="spellStart"/>
      <w:r w:rsidRPr="0039396F">
        <w:rPr>
          <w:lang w:val="ru-RU"/>
        </w:rPr>
        <w:t>Java</w:t>
      </w:r>
      <w:proofErr w:type="spellEnd"/>
      <w:r w:rsidRPr="0039396F">
        <w:rPr>
          <w:lang w:val="ru-RU"/>
        </w:rPr>
        <w:t xml:space="preserve"> или </w:t>
      </w:r>
      <w:proofErr w:type="spellStart"/>
      <w:r w:rsidRPr="0039396F">
        <w:rPr>
          <w:lang w:val="ru-RU"/>
        </w:rPr>
        <w:t>JavaScript</w:t>
      </w:r>
      <w:proofErr w:type="spellEnd"/>
      <w:r w:rsidRPr="0039396F">
        <w:rPr>
          <w:lang w:val="ru-RU"/>
        </w:rPr>
        <w:t>.</w:t>
      </w:r>
    </w:p>
    <w:p w14:paraId="74FA8352" w14:textId="77777777" w:rsidR="0039396F" w:rsidRPr="0039396F" w:rsidRDefault="0039396F" w:rsidP="0039396F">
      <w:pPr>
        <w:rPr>
          <w:lang w:val="ru-RU"/>
        </w:rPr>
      </w:pPr>
    </w:p>
    <w:p w14:paraId="498CDDB2" w14:textId="77777777" w:rsidR="0039396F" w:rsidRPr="0039396F" w:rsidRDefault="0039396F" w:rsidP="0039396F">
      <w:pPr>
        <w:rPr>
          <w:lang w:val="ru-RU"/>
        </w:rPr>
      </w:pPr>
      <w:r w:rsidRPr="001B08C4">
        <w:rPr>
          <w:b/>
          <w:bCs/>
          <w:lang w:val="ru-RU"/>
        </w:rPr>
        <w:t>h) Протоколы интерфейсов синхронизации сигналов:</w:t>
      </w:r>
      <w:r w:rsidRPr="0039396F">
        <w:rPr>
          <w:lang w:val="ru-RU"/>
        </w:rPr>
        <w:t xml:space="preserve"> система должна поддерживать соответствующие протоколы для обеспечения стабильного пересылки данных и коммуникаций между пользователями и сервером.</w:t>
      </w:r>
    </w:p>
    <w:p w14:paraId="3C21C7B6" w14:textId="77777777" w:rsidR="0039396F" w:rsidRPr="0039396F" w:rsidRDefault="0039396F" w:rsidP="0039396F">
      <w:pPr>
        <w:rPr>
          <w:lang w:val="ru-RU"/>
        </w:rPr>
      </w:pPr>
    </w:p>
    <w:p w14:paraId="76F766FB" w14:textId="77777777" w:rsidR="0039396F" w:rsidRPr="0039396F" w:rsidRDefault="0039396F" w:rsidP="0039396F">
      <w:pPr>
        <w:rPr>
          <w:lang w:val="ru-RU"/>
        </w:rPr>
      </w:pPr>
      <w:r w:rsidRPr="001B08C4">
        <w:rPr>
          <w:b/>
          <w:bCs/>
          <w:lang w:val="ru-RU"/>
        </w:rPr>
        <w:t>i) Требования надежности:</w:t>
      </w:r>
      <w:r w:rsidRPr="0039396F">
        <w:rPr>
          <w:lang w:val="ru-RU"/>
        </w:rPr>
        <w:t xml:space="preserve"> "EduPlatform" должна обеспечивать высокую надежность и доступность для пользователей, а также устойчивость к различным типам сбоев.</w:t>
      </w:r>
    </w:p>
    <w:p w14:paraId="0C36B189" w14:textId="77777777" w:rsidR="0039396F" w:rsidRPr="0039396F" w:rsidRDefault="0039396F" w:rsidP="0039396F">
      <w:pPr>
        <w:rPr>
          <w:lang w:val="ru-RU"/>
        </w:rPr>
      </w:pPr>
    </w:p>
    <w:p w14:paraId="29457C1C" w14:textId="3E77A795" w:rsidR="0039396F" w:rsidRPr="0039396F" w:rsidRDefault="0039396F" w:rsidP="0039396F">
      <w:pPr>
        <w:rPr>
          <w:lang w:val="ru-RU"/>
        </w:rPr>
      </w:pPr>
      <w:r w:rsidRPr="001B08C4">
        <w:rPr>
          <w:b/>
          <w:bCs/>
          <w:lang w:val="ru-RU"/>
        </w:rPr>
        <w:t>j) Критичность приложения:</w:t>
      </w:r>
      <w:r w:rsidRPr="0039396F">
        <w:rPr>
          <w:lang w:val="ru-RU"/>
        </w:rPr>
        <w:t xml:space="preserve"> система должна поддерживать высокие </w:t>
      </w:r>
      <w:r w:rsidR="00A03793" w:rsidRPr="0039396F">
        <w:rPr>
          <w:lang w:val="ru-RU"/>
        </w:rPr>
        <w:t>стандарты, потому что</w:t>
      </w:r>
      <w:r w:rsidRPr="0039396F">
        <w:rPr>
          <w:lang w:val="ru-RU"/>
        </w:rPr>
        <w:t xml:space="preserve"> образовательный процесс и карьера студентов зависят от качества работы "EduPlatform".</w:t>
      </w:r>
    </w:p>
    <w:p w14:paraId="69B6FF82" w14:textId="77777777" w:rsidR="0039396F" w:rsidRPr="0039396F" w:rsidRDefault="0039396F" w:rsidP="0039396F">
      <w:pPr>
        <w:rPr>
          <w:lang w:val="ru-RU"/>
        </w:rPr>
      </w:pPr>
    </w:p>
    <w:p w14:paraId="3EFD7012" w14:textId="2C75070E" w:rsidR="004E4BD6" w:rsidRPr="004E4BD6" w:rsidRDefault="0039396F" w:rsidP="0039396F">
      <w:pPr>
        <w:rPr>
          <w:lang w:val="ru-RU"/>
        </w:rPr>
      </w:pPr>
      <w:r w:rsidRPr="001B08C4">
        <w:rPr>
          <w:b/>
          <w:bCs/>
          <w:lang w:val="ru-RU"/>
        </w:rPr>
        <w:t>k) Соображения безопасности и секретности:</w:t>
      </w:r>
      <w:r w:rsidRPr="0039396F">
        <w:rPr>
          <w:lang w:val="ru-RU"/>
        </w:rPr>
        <w:t xml:space="preserve"> обеспечение защиты и конфиденциальности персональных данных пользователей, а также интеллектуальной собственности, связанной с контентом курсов и проверяемыми работами.</w:t>
      </w:r>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534E111D" w14:textId="5A1E0F9B" w:rsidR="00A03793" w:rsidRPr="00A03793" w:rsidRDefault="0039396F" w:rsidP="00A03793">
      <w:pPr>
        <w:rPr>
          <w:lang w:val="ru-RU"/>
        </w:rPr>
      </w:pPr>
      <w:r>
        <w:rPr>
          <w:lang w:val="ru-RU"/>
        </w:rPr>
        <w:br/>
      </w:r>
      <w:r w:rsidR="00A03793" w:rsidRPr="00A03793">
        <w:rPr>
          <w:lang w:val="ru-RU"/>
        </w:rPr>
        <w:t>В этом разделе определены факторы, которые влияют на требования "EduPlatform", но не являются непосредственными ограничениями. Изменения в этих факторах могут повлиять на требования, представленные в документе СТПО.</w:t>
      </w:r>
    </w:p>
    <w:p w14:paraId="74F375ED" w14:textId="77777777" w:rsidR="00A03793" w:rsidRPr="00A03793" w:rsidRDefault="00A03793" w:rsidP="00A03793">
      <w:pPr>
        <w:rPr>
          <w:lang w:val="ru-RU"/>
        </w:rPr>
      </w:pPr>
    </w:p>
    <w:p w14:paraId="3AFFF09F" w14:textId="77777777" w:rsidR="00A03793" w:rsidRPr="00A03793" w:rsidRDefault="00A03793" w:rsidP="00A03793">
      <w:pPr>
        <w:rPr>
          <w:lang w:val="ru-RU"/>
        </w:rPr>
      </w:pPr>
      <w:r w:rsidRPr="00297F18">
        <w:rPr>
          <w:b/>
          <w:bCs/>
          <w:lang w:val="ru-RU"/>
        </w:rPr>
        <w:t>1. Операционная система:</w:t>
      </w:r>
      <w:r w:rsidRPr="00A03793">
        <w:rPr>
          <w:lang w:val="ru-RU"/>
        </w:rPr>
        <w:t xml:space="preserve"> предполагается, что на аппаратных средствах ЭВМ пользователей будет установлена совместимая операционная система (</w:t>
      </w:r>
      <w:proofErr w:type="spellStart"/>
      <w:r w:rsidRPr="00A03793">
        <w:rPr>
          <w:lang w:val="ru-RU"/>
        </w:rPr>
        <w:t>Windows</w:t>
      </w:r>
      <w:proofErr w:type="spellEnd"/>
      <w:r w:rsidRPr="00A03793">
        <w:rPr>
          <w:lang w:val="ru-RU"/>
        </w:rPr>
        <w:t xml:space="preserve">, </w:t>
      </w:r>
      <w:proofErr w:type="spellStart"/>
      <w:r w:rsidRPr="00A03793">
        <w:rPr>
          <w:lang w:val="ru-RU"/>
        </w:rPr>
        <w:t>macOS</w:t>
      </w:r>
      <w:proofErr w:type="spellEnd"/>
      <w:r w:rsidRPr="00A03793">
        <w:rPr>
          <w:lang w:val="ru-RU"/>
        </w:rPr>
        <w:t xml:space="preserve">, </w:t>
      </w:r>
      <w:proofErr w:type="spellStart"/>
      <w:r w:rsidRPr="00A03793">
        <w:rPr>
          <w:lang w:val="ru-RU"/>
        </w:rPr>
        <w:t>Linux</w:t>
      </w:r>
      <w:proofErr w:type="spellEnd"/>
      <w:r w:rsidRPr="00A03793">
        <w:rPr>
          <w:lang w:val="ru-RU"/>
        </w:rPr>
        <w:t>). Если доступна другая операционная система, требования к "EduPlatform" могут измениться.</w:t>
      </w:r>
    </w:p>
    <w:p w14:paraId="07BED06B" w14:textId="77777777" w:rsidR="00A03793" w:rsidRPr="00A03793" w:rsidRDefault="00A03793" w:rsidP="00A03793">
      <w:pPr>
        <w:rPr>
          <w:lang w:val="ru-RU"/>
        </w:rPr>
      </w:pPr>
    </w:p>
    <w:p w14:paraId="3E4E4561" w14:textId="77777777" w:rsidR="00A03793" w:rsidRPr="00A03793" w:rsidRDefault="00A03793" w:rsidP="00A03793">
      <w:pPr>
        <w:rPr>
          <w:lang w:val="ru-RU"/>
        </w:rPr>
      </w:pPr>
      <w:r w:rsidRPr="00297F18">
        <w:rPr>
          <w:b/>
          <w:bCs/>
          <w:lang w:val="ru-RU"/>
        </w:rPr>
        <w:t>2. Сетевая инфраструктура:</w:t>
      </w:r>
      <w:r w:rsidRPr="00A03793">
        <w:rPr>
          <w:lang w:val="ru-RU"/>
        </w:rPr>
        <w:t xml:space="preserve"> предполагается наличие стабильного доступа пользователей к интернету для работы с "EduPlatform". Изменение качества или доступности интернет-соединения может повлиять на функциональность системы и удовлетворение требований пользователей.</w:t>
      </w:r>
    </w:p>
    <w:p w14:paraId="5BC87008" w14:textId="77777777" w:rsidR="00A03793" w:rsidRPr="00A03793" w:rsidRDefault="00A03793" w:rsidP="00A03793">
      <w:pPr>
        <w:rPr>
          <w:lang w:val="ru-RU"/>
        </w:rPr>
      </w:pPr>
    </w:p>
    <w:p w14:paraId="337EBBEC" w14:textId="77777777" w:rsidR="00A03793" w:rsidRPr="00A03793" w:rsidRDefault="00A03793" w:rsidP="00A03793">
      <w:pPr>
        <w:rPr>
          <w:lang w:val="ru-RU"/>
        </w:rPr>
      </w:pPr>
      <w:r w:rsidRPr="00297F18">
        <w:rPr>
          <w:b/>
          <w:bCs/>
          <w:lang w:val="ru-RU"/>
        </w:rPr>
        <w:t>3. Технологические инструменты:</w:t>
      </w:r>
      <w:r w:rsidRPr="00A03793">
        <w:rPr>
          <w:lang w:val="ru-RU"/>
        </w:rPr>
        <w:t xml:space="preserve"> предполагается использование современных инструментов разработки программного обеспечения, фреймворков и библиотек, которые обеспечивают быстрое и качественное развертывание "EduPlatform". Обновление или замена используемых технологий может изменить требования к системе.</w:t>
      </w:r>
    </w:p>
    <w:p w14:paraId="1FFC1E7C" w14:textId="77777777" w:rsidR="00A03793" w:rsidRPr="00A03793" w:rsidRDefault="00A03793" w:rsidP="00A03793">
      <w:pPr>
        <w:rPr>
          <w:lang w:val="ru-RU"/>
        </w:rPr>
      </w:pPr>
    </w:p>
    <w:p w14:paraId="262A350B" w14:textId="77777777" w:rsidR="00A03793" w:rsidRPr="00A03793" w:rsidRDefault="00A03793" w:rsidP="00A03793">
      <w:pPr>
        <w:rPr>
          <w:lang w:val="ru-RU"/>
        </w:rPr>
      </w:pPr>
      <w:r w:rsidRPr="00297F18">
        <w:rPr>
          <w:b/>
          <w:bCs/>
          <w:lang w:val="ru-RU"/>
        </w:rPr>
        <w:t>4. Стандарты обучения и нормативные документы:</w:t>
      </w:r>
      <w:r w:rsidRPr="00A03793">
        <w:rPr>
          <w:lang w:val="ru-RU"/>
        </w:rPr>
        <w:t xml:space="preserve"> система основана на существующих стандартах обучения и нормативных документах, которые определяют образовательные процессы. Изменения в этих стандартах и документах могут повергнуть требования к "EduPlatform".</w:t>
      </w:r>
    </w:p>
    <w:p w14:paraId="3C41B11A" w14:textId="77777777" w:rsidR="00A03793" w:rsidRPr="00A03793" w:rsidRDefault="00A03793" w:rsidP="00A03793">
      <w:pPr>
        <w:rPr>
          <w:lang w:val="ru-RU"/>
        </w:rPr>
      </w:pPr>
    </w:p>
    <w:p w14:paraId="3F33FE93" w14:textId="77777777" w:rsidR="00A03793" w:rsidRPr="00A03793" w:rsidRDefault="00A03793" w:rsidP="00A03793">
      <w:pPr>
        <w:rPr>
          <w:lang w:val="ru-RU"/>
        </w:rPr>
      </w:pPr>
      <w:r w:rsidRPr="00297F18">
        <w:rPr>
          <w:b/>
          <w:bCs/>
          <w:lang w:val="ru-RU"/>
        </w:rPr>
        <w:t>5. Интеграция с внешними сервисами:</w:t>
      </w:r>
      <w:r w:rsidRPr="00A03793">
        <w:rPr>
          <w:lang w:val="ru-RU"/>
        </w:rPr>
        <w:t xml:space="preserve"> "EduPlatform" предполагает возможность интеграции с различными внешними сервисами, например, системами облачного хранения или </w:t>
      </w:r>
      <w:r w:rsidRPr="00A03793">
        <w:rPr>
          <w:lang w:val="ru-RU"/>
        </w:rPr>
        <w:lastRenderedPageBreak/>
        <w:t>аутентификации пользователей. Изменения в доступности или спецификациях этих сервисов могут влиять на требования к системе.</w:t>
      </w:r>
    </w:p>
    <w:p w14:paraId="48BA15DC" w14:textId="77777777" w:rsidR="00A03793" w:rsidRPr="00A03793" w:rsidRDefault="00A03793" w:rsidP="00A03793">
      <w:pPr>
        <w:rPr>
          <w:lang w:val="ru-RU"/>
        </w:rPr>
      </w:pPr>
    </w:p>
    <w:p w14:paraId="5D253EB4" w14:textId="6A2AF169" w:rsidR="004E4BD6" w:rsidRPr="004E4BD6" w:rsidRDefault="00A03793" w:rsidP="00A03793">
      <w:pPr>
        <w:rPr>
          <w:lang w:val="ru-RU"/>
        </w:rPr>
      </w:pPr>
      <w:r w:rsidRPr="00A03793">
        <w:rPr>
          <w:lang w:val="ru-RU"/>
        </w:rPr>
        <w:t>Оценка предположений и зависимостей позволяет адаптироваться к возможным изменениям, а также предоставляет возможность для пересмотра и корректировки требований к "EduPlatform" при необходимости.</w:t>
      </w:r>
    </w:p>
    <w:p w14:paraId="78E37626" w14:textId="2FFC306A" w:rsidR="00815614" w:rsidRDefault="00815614" w:rsidP="00815614">
      <w:pPr>
        <w:pStyle w:val="2"/>
        <w:rPr>
          <w:lang w:val="ru-RU"/>
        </w:rPr>
      </w:pPr>
      <w:bookmarkStart w:id="27" w:name="_Toc115853740"/>
      <w:r>
        <w:rPr>
          <w:lang w:val="ru-RU"/>
        </w:rPr>
        <w:t>Распределение требований</w:t>
      </w:r>
      <w:bookmarkEnd w:id="27"/>
    </w:p>
    <w:p w14:paraId="55847AD3" w14:textId="5668C5FF" w:rsidR="00DE0337" w:rsidRDefault="00DE0337" w:rsidP="00DE0337">
      <w:pPr>
        <w:pStyle w:val="1Einrckung"/>
        <w:rPr>
          <w:lang w:val="ru-RU"/>
        </w:rPr>
      </w:pPr>
    </w:p>
    <w:p w14:paraId="2B9FCEE8" w14:textId="77777777" w:rsidR="00DE0337" w:rsidRPr="00DE0337" w:rsidRDefault="00DE0337" w:rsidP="00DE0337">
      <w:pPr>
        <w:pStyle w:val="1Einrckung"/>
        <w:rPr>
          <w:lang w:val="ru-RU"/>
        </w:rPr>
      </w:pPr>
      <w:r w:rsidRPr="00DE0337">
        <w:rPr>
          <w:lang w:val="ru-RU"/>
        </w:rPr>
        <w:t>В данном разделе приводятся требования, реализация которых может быть отложена до будущих версий системы "EduPlatform".</w:t>
      </w:r>
    </w:p>
    <w:p w14:paraId="2CD15541" w14:textId="77777777" w:rsidR="00DE0337" w:rsidRPr="00DE0337" w:rsidRDefault="00DE0337" w:rsidP="00DE0337">
      <w:pPr>
        <w:pStyle w:val="1Einrckung"/>
        <w:rPr>
          <w:lang w:val="ru-RU"/>
        </w:rPr>
      </w:pPr>
    </w:p>
    <w:p w14:paraId="75C06737" w14:textId="77777777" w:rsidR="00DE0337" w:rsidRPr="00DE0337" w:rsidRDefault="00DE0337" w:rsidP="00DE0337">
      <w:pPr>
        <w:pStyle w:val="1Einrckung"/>
        <w:rPr>
          <w:lang w:val="ru-RU"/>
        </w:rPr>
      </w:pPr>
      <w:r w:rsidRPr="00297F18">
        <w:rPr>
          <w:b/>
          <w:bCs/>
          <w:lang w:val="ru-RU"/>
        </w:rPr>
        <w:t>1. Мобильное приложение:</w:t>
      </w:r>
      <w:r w:rsidRPr="00DE0337">
        <w:rPr>
          <w:lang w:val="ru-RU"/>
        </w:rPr>
        <w:t xml:space="preserve"> хотя основной функционал "EduPlatform" должен быть расположен в веб-приложении, доступном через интернет-браузер, в последующих версиях можно разработать полноценное мобильное приложение для улучшения доступности и удобства использования системы на мобильных устройствах.</w:t>
      </w:r>
    </w:p>
    <w:p w14:paraId="7144A98E" w14:textId="77777777" w:rsidR="00DE0337" w:rsidRPr="00DE0337" w:rsidRDefault="00DE0337" w:rsidP="00DE0337">
      <w:pPr>
        <w:pStyle w:val="1Einrckung"/>
        <w:rPr>
          <w:lang w:val="ru-RU"/>
        </w:rPr>
      </w:pPr>
    </w:p>
    <w:p w14:paraId="7229A119" w14:textId="77777777" w:rsidR="00DE0337" w:rsidRPr="00DE0337" w:rsidRDefault="00DE0337" w:rsidP="00DE0337">
      <w:pPr>
        <w:pStyle w:val="1Einrckung"/>
        <w:rPr>
          <w:lang w:val="ru-RU"/>
        </w:rPr>
      </w:pPr>
      <w:r w:rsidRPr="00297F18">
        <w:rPr>
          <w:b/>
          <w:bCs/>
          <w:lang w:val="ru-RU"/>
        </w:rPr>
        <w:t>2. Интеграция с онлайн-сервисами для совместной работы:</w:t>
      </w:r>
      <w:r w:rsidRPr="00DE0337">
        <w:rPr>
          <w:lang w:val="ru-RU"/>
        </w:rPr>
        <w:t xml:space="preserve"> в будущих версиях системы можно добавить возможность интеграции с популярными онлайн-сервисами для совместной работы над документами или проектами, например, </w:t>
      </w:r>
      <w:proofErr w:type="spellStart"/>
      <w:r w:rsidRPr="00DE0337">
        <w:rPr>
          <w:lang w:val="ru-RU"/>
        </w:rPr>
        <w:t>Google</w:t>
      </w:r>
      <w:proofErr w:type="spellEnd"/>
      <w:r w:rsidRPr="00DE0337">
        <w:rPr>
          <w:lang w:val="ru-RU"/>
        </w:rPr>
        <w:t xml:space="preserve"> </w:t>
      </w:r>
      <w:proofErr w:type="spellStart"/>
      <w:r w:rsidRPr="00DE0337">
        <w:rPr>
          <w:lang w:val="ru-RU"/>
        </w:rPr>
        <w:t>Docs</w:t>
      </w:r>
      <w:proofErr w:type="spellEnd"/>
      <w:r w:rsidRPr="00DE0337">
        <w:rPr>
          <w:lang w:val="ru-RU"/>
        </w:rPr>
        <w:t xml:space="preserve"> или </w:t>
      </w:r>
      <w:proofErr w:type="spellStart"/>
      <w:r w:rsidRPr="00DE0337">
        <w:rPr>
          <w:lang w:val="ru-RU"/>
        </w:rPr>
        <w:t>Microsoft</w:t>
      </w:r>
      <w:proofErr w:type="spellEnd"/>
      <w:r w:rsidRPr="00DE0337">
        <w:rPr>
          <w:lang w:val="ru-RU"/>
        </w:rPr>
        <w:t xml:space="preserve"> </w:t>
      </w:r>
      <w:proofErr w:type="spellStart"/>
      <w:r w:rsidRPr="00DE0337">
        <w:rPr>
          <w:lang w:val="ru-RU"/>
        </w:rPr>
        <w:t>Office</w:t>
      </w:r>
      <w:proofErr w:type="spellEnd"/>
      <w:r w:rsidRPr="00DE0337">
        <w:rPr>
          <w:lang w:val="ru-RU"/>
        </w:rPr>
        <w:t xml:space="preserve"> 365.</w:t>
      </w:r>
    </w:p>
    <w:p w14:paraId="4216274E" w14:textId="77777777" w:rsidR="00DE0337" w:rsidRPr="00DE0337" w:rsidRDefault="00DE0337" w:rsidP="00DE0337">
      <w:pPr>
        <w:pStyle w:val="1Einrckung"/>
        <w:rPr>
          <w:lang w:val="ru-RU"/>
        </w:rPr>
      </w:pPr>
    </w:p>
    <w:p w14:paraId="66EEB27A" w14:textId="59051DA8" w:rsidR="00DE0337" w:rsidRPr="00DE0337" w:rsidRDefault="00DE0337" w:rsidP="00DE0337">
      <w:pPr>
        <w:pStyle w:val="1Einrckung"/>
        <w:rPr>
          <w:lang w:val="ru-RU"/>
        </w:rPr>
      </w:pPr>
      <w:r w:rsidRPr="00297F18">
        <w:rPr>
          <w:b/>
          <w:bCs/>
          <w:lang w:val="ru-RU"/>
        </w:rPr>
        <w:t>3. Расширение функционала обратной связи:</w:t>
      </w:r>
      <w:r w:rsidRPr="00DE0337">
        <w:rPr>
          <w:lang w:val="ru-RU"/>
        </w:rPr>
        <w:t xml:space="preserve"> добавление возможностей видеоконференции, текстового и голосового чатов, чтобы студенты и преподаватели могли обмениваться мнениями и знаниями в режиме реального времени.</w:t>
      </w:r>
    </w:p>
    <w:p w14:paraId="6E41D5AC" w14:textId="77777777" w:rsidR="00DE0337" w:rsidRPr="00DE0337" w:rsidRDefault="00DE0337" w:rsidP="00DE0337">
      <w:pPr>
        <w:pStyle w:val="1Einrckung"/>
        <w:rPr>
          <w:lang w:val="ru-RU"/>
        </w:rPr>
      </w:pPr>
    </w:p>
    <w:p w14:paraId="6EAF2224" w14:textId="1236AA18" w:rsidR="00DE0337" w:rsidRPr="00DE0337" w:rsidRDefault="00DE0337" w:rsidP="00DE0337">
      <w:pPr>
        <w:pStyle w:val="1Einrckung"/>
        <w:rPr>
          <w:lang w:val="ru-RU"/>
        </w:rPr>
      </w:pPr>
      <w:r w:rsidRPr="00297F18">
        <w:rPr>
          <w:b/>
          <w:bCs/>
          <w:lang w:val="ru-RU"/>
        </w:rPr>
        <w:t>4. Встроенные учебные ресурсы и курсы:</w:t>
      </w:r>
      <w:r w:rsidRPr="00DE0337">
        <w:rPr>
          <w:lang w:val="ru-RU"/>
        </w:rPr>
        <w:t xml:space="preserve"> в дополнение к создаваемым академическими модулям, "EduPlatform" может предоставить доступ к каталогу внешних образовательных ресурсов и курсов, например, интеграция с ресурсами открытого образования.</w:t>
      </w:r>
    </w:p>
    <w:p w14:paraId="4FBDA641" w14:textId="77777777" w:rsidR="00DE0337" w:rsidRPr="00DE0337" w:rsidRDefault="00DE0337" w:rsidP="00DE0337">
      <w:pPr>
        <w:pStyle w:val="1Einrckung"/>
        <w:rPr>
          <w:lang w:val="ru-RU"/>
        </w:rPr>
      </w:pPr>
    </w:p>
    <w:p w14:paraId="399FEA19" w14:textId="77777777" w:rsidR="00DE0337" w:rsidRPr="00DE0337" w:rsidRDefault="00DE0337" w:rsidP="00DE0337">
      <w:pPr>
        <w:pStyle w:val="1Einrckung"/>
        <w:rPr>
          <w:lang w:val="ru-RU"/>
        </w:rPr>
      </w:pPr>
      <w:r w:rsidRPr="00297F18">
        <w:rPr>
          <w:b/>
          <w:bCs/>
          <w:lang w:val="ru-RU"/>
        </w:rPr>
        <w:t>5. Система уведомлений:</w:t>
      </w:r>
      <w:r w:rsidRPr="00DE0337">
        <w:rPr>
          <w:lang w:val="ru-RU"/>
        </w:rPr>
        <w:t xml:space="preserve"> реализация сложной системы уведомлений для пользователей о новых событиях или действиях, связанных с образовательным процессом и их курсами.</w:t>
      </w:r>
    </w:p>
    <w:p w14:paraId="46E49CCB" w14:textId="77777777" w:rsidR="00DE0337" w:rsidRPr="00DE0337" w:rsidRDefault="00DE0337" w:rsidP="00DE0337">
      <w:pPr>
        <w:pStyle w:val="1Einrckung"/>
        <w:rPr>
          <w:lang w:val="ru-RU"/>
        </w:rPr>
      </w:pPr>
    </w:p>
    <w:p w14:paraId="4B5FFE2C" w14:textId="77777777" w:rsidR="00DE0337" w:rsidRPr="00DE0337" w:rsidRDefault="00DE0337" w:rsidP="00DE0337">
      <w:pPr>
        <w:pStyle w:val="1Einrckung"/>
        <w:rPr>
          <w:lang w:val="ru-RU"/>
        </w:rPr>
      </w:pPr>
      <w:r w:rsidRPr="00297F18">
        <w:rPr>
          <w:b/>
          <w:bCs/>
          <w:lang w:val="ru-RU"/>
        </w:rPr>
        <w:t>6. Поддержка нескольких языков:</w:t>
      </w:r>
      <w:r w:rsidRPr="00DE0337">
        <w:rPr>
          <w:lang w:val="ru-RU"/>
        </w:rPr>
        <w:t xml:space="preserve"> возможность использования "EduPlatform" пользователями, говорящими на различных языках с добавлением переведенного интерфейса и контента.</w:t>
      </w:r>
    </w:p>
    <w:p w14:paraId="3CA6C370" w14:textId="77777777" w:rsidR="00DE0337" w:rsidRPr="00DE0337" w:rsidRDefault="00DE0337" w:rsidP="00DE0337">
      <w:pPr>
        <w:pStyle w:val="1Einrckung"/>
        <w:rPr>
          <w:lang w:val="ru-RU"/>
        </w:rPr>
      </w:pPr>
    </w:p>
    <w:p w14:paraId="0C809D35" w14:textId="45B2578D" w:rsidR="00DE0337" w:rsidRDefault="00DE0337" w:rsidP="00DE0337">
      <w:pPr>
        <w:pStyle w:val="1Einrckung"/>
        <w:rPr>
          <w:lang w:val="ru-RU"/>
        </w:rPr>
      </w:pPr>
      <w:r w:rsidRPr="00DE0337">
        <w:rPr>
          <w:lang w:val="ru-RU"/>
        </w:rPr>
        <w:t>Учет возможности распределения требований позволяет разработчикам системы сфокусироваться на реализации ключевых функций в первой версии "EduPlatform", а также планировать долгосрочное развитие и улучшение продукта.</w:t>
      </w:r>
    </w:p>
    <w:p w14:paraId="65D5A5B8" w14:textId="50437A74" w:rsidR="00297F18" w:rsidRDefault="00297F18" w:rsidP="00DE0337">
      <w:pPr>
        <w:pStyle w:val="1Einrckung"/>
        <w:rPr>
          <w:lang w:val="ru-RU"/>
        </w:rPr>
      </w:pPr>
    </w:p>
    <w:p w14:paraId="47BDA296" w14:textId="5113244A" w:rsidR="00297F18" w:rsidRDefault="00297F18" w:rsidP="00DE0337">
      <w:pPr>
        <w:pStyle w:val="1Einrckung"/>
        <w:rPr>
          <w:lang w:val="ru-RU"/>
        </w:rPr>
      </w:pPr>
    </w:p>
    <w:p w14:paraId="666415E1" w14:textId="28A84144" w:rsidR="00297F18" w:rsidRDefault="00297F18" w:rsidP="00DE0337">
      <w:pPr>
        <w:pStyle w:val="1Einrckung"/>
        <w:rPr>
          <w:lang w:val="ru-RU"/>
        </w:rPr>
      </w:pPr>
    </w:p>
    <w:p w14:paraId="59DC9017" w14:textId="7D9099A5" w:rsidR="00297F18" w:rsidRDefault="00297F18" w:rsidP="00DE0337">
      <w:pPr>
        <w:pStyle w:val="1Einrckung"/>
        <w:rPr>
          <w:lang w:val="ru-RU"/>
        </w:rPr>
      </w:pPr>
    </w:p>
    <w:p w14:paraId="2F63403C" w14:textId="0DA409DA" w:rsidR="00297F18" w:rsidRDefault="00297F18" w:rsidP="00DE0337">
      <w:pPr>
        <w:pStyle w:val="1Einrckung"/>
        <w:rPr>
          <w:lang w:val="ru-RU"/>
        </w:rPr>
      </w:pPr>
    </w:p>
    <w:p w14:paraId="691AB1AE" w14:textId="401F56F9" w:rsidR="00297F18" w:rsidRDefault="00297F18" w:rsidP="00DE0337">
      <w:pPr>
        <w:pStyle w:val="1Einrckung"/>
        <w:rPr>
          <w:lang w:val="ru-RU"/>
        </w:rPr>
      </w:pPr>
    </w:p>
    <w:p w14:paraId="0D58647A" w14:textId="131363E1" w:rsidR="00297F18" w:rsidRDefault="00297F18" w:rsidP="00DE0337">
      <w:pPr>
        <w:pStyle w:val="1Einrckung"/>
        <w:rPr>
          <w:lang w:val="ru-RU"/>
        </w:rPr>
      </w:pPr>
    </w:p>
    <w:p w14:paraId="69EB741F" w14:textId="08D2AABF" w:rsidR="00297F18" w:rsidRDefault="00297F18" w:rsidP="00DE0337">
      <w:pPr>
        <w:pStyle w:val="1Einrckung"/>
        <w:rPr>
          <w:lang w:val="ru-RU"/>
        </w:rPr>
      </w:pPr>
    </w:p>
    <w:p w14:paraId="14ED20EE" w14:textId="77777777" w:rsidR="00297F18" w:rsidRPr="00DE0337" w:rsidRDefault="00297F18" w:rsidP="00DE0337">
      <w:pPr>
        <w:pStyle w:val="1Einrckung"/>
        <w:rPr>
          <w:lang w:val="ru-RU"/>
        </w:rPr>
      </w:pPr>
    </w:p>
    <w:p w14:paraId="14B5C98D" w14:textId="77777777" w:rsidR="0039396F" w:rsidRPr="004163DA" w:rsidRDefault="0039396F" w:rsidP="004163DA">
      <w:pPr>
        <w:pStyle w:val="1Einrckung"/>
        <w:rPr>
          <w:lang w:val="ru-RU"/>
        </w:rPr>
      </w:pPr>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lastRenderedPageBreak/>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7CF9D" w14:textId="77777777" w:rsidR="004453DF" w:rsidRDefault="004453DF">
      <w:r>
        <w:separator/>
      </w:r>
    </w:p>
  </w:endnote>
  <w:endnote w:type="continuationSeparator" w:id="0">
    <w:p w14:paraId="149233C0" w14:textId="77777777" w:rsidR="004453DF" w:rsidRDefault="00445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456F" w14:textId="3336DD49" w:rsidR="005326FB" w:rsidRDefault="005326FB">
    <w:pPr>
      <w:pStyle w:val="a4"/>
      <w:tabs>
        <w:tab w:val="clear" w:pos="4536"/>
        <w:tab w:val="clear" w:pos="9072"/>
        <w:tab w:val="right" w:pos="9923"/>
      </w:tabs>
      <w:spacing w:before="120"/>
      <w:jc w:val="both"/>
    </w:pPr>
    <w:r>
      <w:rPr>
        <w:noProof/>
      </w:rPr>
      <w:pict w14:anchorId="25C4B8BC">
        <v:line id="_x0000_s2049" style="position:absolute;left:0;text-align:left;z-index:251657216" from=".1pt,-1.45pt" to="496.4pt,-1.45pt" o:allowincell="f" strokeweight=".25pt"/>
      </w:pict>
    </w:r>
    <w:r>
      <w:tab/>
    </w:r>
  </w:p>
  <w:p w14:paraId="44899C39" w14:textId="77777777" w:rsidR="005326FB" w:rsidRDefault="005326F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B6D3B" w14:textId="77777777" w:rsidR="004453DF" w:rsidRDefault="004453DF">
      <w:r>
        <w:separator/>
      </w:r>
    </w:p>
  </w:footnote>
  <w:footnote w:type="continuationSeparator" w:id="0">
    <w:p w14:paraId="38DEFC48" w14:textId="77777777" w:rsidR="004453DF" w:rsidRDefault="004453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C317" w14:textId="29F83C87" w:rsidR="005326FB" w:rsidRDefault="005326FB">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Pr>
        <w:noProof/>
      </w:rPr>
      <w:fldChar w:fldCharType="begin"/>
    </w:r>
    <w:r>
      <w:rPr>
        <w:noProof/>
      </w:rPr>
      <w:instrText xml:space="preserve"> PAGE  \* MERGEFORMAT </w:instrText>
    </w:r>
    <w:r>
      <w:rPr>
        <w:noProof/>
      </w:rPr>
      <w:fldChar w:fldCharType="separate"/>
    </w:r>
    <w:r>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84"/>
      <w:gridCol w:w="4499"/>
      <w:gridCol w:w="2652"/>
    </w:tblGrid>
    <w:tr w:rsidR="005326FB" w14:paraId="0F77EB97" w14:textId="77777777" w:rsidTr="008E0811">
      <w:trPr>
        <w:trHeight w:hRule="exact" w:val="2349"/>
        <w:jc w:val="center"/>
      </w:trPr>
      <w:tc>
        <w:tcPr>
          <w:tcW w:w="2884" w:type="dxa"/>
        </w:tcPr>
        <w:p w14:paraId="3B163ACE" w14:textId="77777777" w:rsidR="005326FB" w:rsidRDefault="005326FB"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5326FB" w:rsidRDefault="005326FB">
          <w:pPr>
            <w:spacing w:before="80"/>
            <w:rPr>
              <w:noProof/>
            </w:rPr>
          </w:pPr>
        </w:p>
      </w:tc>
      <w:tc>
        <w:tcPr>
          <w:tcW w:w="4499" w:type="dxa"/>
        </w:tcPr>
        <w:p w14:paraId="07B881E4" w14:textId="77777777" w:rsidR="005326FB" w:rsidRPr="00842301" w:rsidRDefault="005326FB">
          <w:pPr>
            <w:jc w:val="center"/>
            <w:rPr>
              <w:i/>
              <w:noProof/>
              <w:lang w:val="en-GB"/>
            </w:rPr>
          </w:pPr>
        </w:p>
        <w:p w14:paraId="4C5BAFEA" w14:textId="77777777" w:rsidR="005326FB" w:rsidRPr="00842301" w:rsidRDefault="005326FB">
          <w:pPr>
            <w:jc w:val="center"/>
            <w:rPr>
              <w:noProof/>
              <w:lang w:val="en-GB"/>
            </w:rPr>
          </w:pPr>
        </w:p>
        <w:p w14:paraId="747884AA" w14:textId="18ADE784" w:rsidR="005326FB" w:rsidRPr="007365A0" w:rsidRDefault="005326FB"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7365A0">
            <w:rPr>
              <w:b/>
              <w:noProof/>
              <w:highlight w:val="yellow"/>
              <w:lang w:val="en-US"/>
            </w:rPr>
            <w:t>XXX</w:t>
          </w:r>
        </w:p>
      </w:tc>
      <w:tc>
        <w:tcPr>
          <w:tcW w:w="2652" w:type="dxa"/>
        </w:tcPr>
        <w:p w14:paraId="4E8653BC" w14:textId="69CBFE4F" w:rsidR="005326FB" w:rsidRPr="00A35DDE" w:rsidRDefault="005326FB" w:rsidP="00647907">
          <w:pPr>
            <w:pStyle w:val="a3"/>
            <w:tabs>
              <w:tab w:val="clear" w:pos="4536"/>
              <w:tab w:val="clear" w:pos="9072"/>
              <w:tab w:val="right" w:pos="2481"/>
            </w:tabs>
            <w:spacing w:before="140"/>
            <w:jc w:val="right"/>
            <w:rPr>
              <w:noProof/>
              <w:lang w:val="ru-RU"/>
            </w:rPr>
          </w:pPr>
          <w:r>
            <w:rPr>
              <w:noProof/>
              <w:sz w:val="18"/>
              <w:lang w:val="ru-RU"/>
            </w:rPr>
            <w:t>Автор</w:t>
          </w:r>
          <w:r w:rsidRPr="003C2555">
            <w:rPr>
              <w:noProof/>
              <w:sz w:val="18"/>
              <w:lang w:val="ru-RU"/>
            </w:rPr>
            <w:t>:</w:t>
          </w:r>
          <w:r w:rsidRPr="003C2555">
            <w:rPr>
              <w:noProof/>
              <w:lang w:val="ru-RU"/>
            </w:rPr>
            <w:t xml:space="preserve"> </w:t>
          </w:r>
          <w:r w:rsidRPr="00370C35">
            <w:rPr>
              <w:caps/>
              <w:noProof/>
              <w:sz w:val="18"/>
              <w:szCs w:val="18"/>
              <w:lang w:val="ru-RU"/>
            </w:rPr>
            <w:tab/>
          </w:r>
          <w:r w:rsidRPr="00370C35">
            <w:rPr>
              <w:caps/>
              <w:noProof/>
              <w:sz w:val="18"/>
              <w:szCs w:val="18"/>
              <w:highlight w:val="yellow"/>
              <w:lang w:val="ru-RU"/>
            </w:rPr>
            <w:t>Команда №9</w:t>
          </w:r>
          <w:r w:rsidRPr="00370C35">
            <w:rPr>
              <w:caps/>
              <w:noProof/>
              <w:sz w:val="18"/>
              <w:szCs w:val="18"/>
              <w:lang w:val="ru-RU"/>
            </w:rPr>
            <w:t xml:space="preserve"> (Филатов максим, никитин кирилл, кочетов николай)</w:t>
          </w:r>
        </w:p>
        <w:p w14:paraId="12473562" w14:textId="57809957" w:rsidR="005326FB" w:rsidRPr="00A35DDE" w:rsidRDefault="005326FB"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FE1B8B">
            <w:rPr>
              <w:noProof/>
              <w:highlight w:val="yellow"/>
              <w:lang w:val="ru-RU"/>
            </w:rPr>
            <w:t>1</w:t>
          </w:r>
        </w:p>
        <w:p w14:paraId="50D79B29" w14:textId="4F9FBAF2" w:rsidR="005326FB" w:rsidRPr="001B017D" w:rsidRDefault="005326FB">
          <w:pPr>
            <w:tabs>
              <w:tab w:val="right" w:pos="2481"/>
            </w:tabs>
            <w:spacing w:before="180"/>
            <w:rPr>
              <w:noProof/>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sidRPr="00A35DDE">
            <w:rPr>
              <w:noProof/>
              <w:highlight w:val="yellow"/>
            </w:rPr>
            <w:fldChar w:fldCharType="begin"/>
          </w:r>
          <w:r w:rsidRPr="00A35DDE">
            <w:rPr>
              <w:noProof/>
              <w:highlight w:val="yellow"/>
            </w:rPr>
            <w:instrText xml:space="preserve"> SAVEDATE \@ "yyyy-MM-dd" \* MERGEFORMAT </w:instrText>
          </w:r>
          <w:r w:rsidRPr="00A35DDE">
            <w:rPr>
              <w:noProof/>
              <w:highlight w:val="yellow"/>
            </w:rPr>
            <w:fldChar w:fldCharType="separate"/>
          </w:r>
          <w:r>
            <w:rPr>
              <w:noProof/>
              <w:highlight w:val="yellow"/>
            </w:rPr>
            <w:t>2023-10-04</w:t>
          </w:r>
          <w:r w:rsidRPr="00A35DDE">
            <w:rPr>
              <w:noProof/>
              <w:highlight w:val="yellow"/>
            </w:rPr>
            <w:fldChar w:fldCharType="end"/>
          </w:r>
        </w:p>
        <w:p w14:paraId="7A685453" w14:textId="52C7E1C7" w:rsidR="005326FB" w:rsidRPr="00A35DDE" w:rsidRDefault="005326FB" w:rsidP="003C2555">
          <w:pPr>
            <w:tabs>
              <w:tab w:val="right" w:pos="2481"/>
            </w:tabs>
            <w:spacing w:before="180"/>
            <w:rPr>
              <w:noProof/>
              <w:lang w:val="ru-RU"/>
            </w:rPr>
          </w:pPr>
          <w:r>
            <w:rPr>
              <w:noProof/>
              <w:sz w:val="18"/>
              <w:lang w:val="ru-RU"/>
            </w:rPr>
            <w:t>Страниц</w:t>
          </w:r>
          <w:r>
            <w:rPr>
              <w:noProof/>
              <w:sz w:val="18"/>
            </w:rPr>
            <w:t>:</w:t>
          </w:r>
          <w:r>
            <w:rPr>
              <w:noProof/>
            </w:rPr>
            <w:t xml:space="preserve"> </w:t>
          </w:r>
          <w:r>
            <w:rPr>
              <w:noProof/>
            </w:rPr>
            <w:tab/>
          </w:r>
          <w:r w:rsidRPr="00A35DDE">
            <w:rPr>
              <w:noProof/>
              <w:highlight w:val="yellow"/>
              <w:lang w:val="ru-RU"/>
            </w:rPr>
            <w:t>16</w:t>
          </w:r>
        </w:p>
      </w:tc>
    </w:tr>
  </w:tbl>
  <w:p w14:paraId="0695C804" w14:textId="77777777" w:rsidR="005326FB" w:rsidRDefault="005326F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DB71FF"/>
    <w:multiLevelType w:val="hybridMultilevel"/>
    <w:tmpl w:val="7BF615F2"/>
    <w:lvl w:ilvl="0" w:tplc="B72471E2">
      <w:start w:val="1"/>
      <w:numFmt w:val="lowerLetter"/>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8"/>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2CAE"/>
    <w:rsid w:val="000169EF"/>
    <w:rsid w:val="0002233A"/>
    <w:rsid w:val="000261B4"/>
    <w:rsid w:val="000335B5"/>
    <w:rsid w:val="000376B4"/>
    <w:rsid w:val="000401D5"/>
    <w:rsid w:val="00055E1F"/>
    <w:rsid w:val="000901D3"/>
    <w:rsid w:val="000B4111"/>
    <w:rsid w:val="000F0E95"/>
    <w:rsid w:val="000F0F55"/>
    <w:rsid w:val="001343C1"/>
    <w:rsid w:val="001379A3"/>
    <w:rsid w:val="00145A36"/>
    <w:rsid w:val="00157B34"/>
    <w:rsid w:val="0016049A"/>
    <w:rsid w:val="0016726E"/>
    <w:rsid w:val="00167F44"/>
    <w:rsid w:val="0017419E"/>
    <w:rsid w:val="00192770"/>
    <w:rsid w:val="001B017D"/>
    <w:rsid w:val="001B08C4"/>
    <w:rsid w:val="001B2C49"/>
    <w:rsid w:val="001B489C"/>
    <w:rsid w:val="001C1B9A"/>
    <w:rsid w:val="001C5103"/>
    <w:rsid w:val="001C7218"/>
    <w:rsid w:val="001D7F4E"/>
    <w:rsid w:val="001E188C"/>
    <w:rsid w:val="001E5EA3"/>
    <w:rsid w:val="001F4BDE"/>
    <w:rsid w:val="001F623E"/>
    <w:rsid w:val="00201008"/>
    <w:rsid w:val="00206C47"/>
    <w:rsid w:val="0021158A"/>
    <w:rsid w:val="00221BA7"/>
    <w:rsid w:val="00221DD8"/>
    <w:rsid w:val="00227A56"/>
    <w:rsid w:val="00230576"/>
    <w:rsid w:val="0027010F"/>
    <w:rsid w:val="00282302"/>
    <w:rsid w:val="00282EEB"/>
    <w:rsid w:val="002900F7"/>
    <w:rsid w:val="00295ACE"/>
    <w:rsid w:val="00297F18"/>
    <w:rsid w:val="002A6DB7"/>
    <w:rsid w:val="002C2C18"/>
    <w:rsid w:val="002D7F95"/>
    <w:rsid w:val="00302CDB"/>
    <w:rsid w:val="00314295"/>
    <w:rsid w:val="00316A8B"/>
    <w:rsid w:val="00322870"/>
    <w:rsid w:val="00327DC7"/>
    <w:rsid w:val="00354B0E"/>
    <w:rsid w:val="00370C35"/>
    <w:rsid w:val="0039396F"/>
    <w:rsid w:val="003A543F"/>
    <w:rsid w:val="003C2555"/>
    <w:rsid w:val="003D5E2C"/>
    <w:rsid w:val="004163DA"/>
    <w:rsid w:val="00421B84"/>
    <w:rsid w:val="00421E2A"/>
    <w:rsid w:val="00421EB8"/>
    <w:rsid w:val="004453DF"/>
    <w:rsid w:val="00461519"/>
    <w:rsid w:val="0046427B"/>
    <w:rsid w:val="00472358"/>
    <w:rsid w:val="004806B8"/>
    <w:rsid w:val="004866DF"/>
    <w:rsid w:val="004A45C0"/>
    <w:rsid w:val="004B1C78"/>
    <w:rsid w:val="004B2CB6"/>
    <w:rsid w:val="004C49FA"/>
    <w:rsid w:val="004D54DC"/>
    <w:rsid w:val="004E4BD6"/>
    <w:rsid w:val="00501360"/>
    <w:rsid w:val="00527E37"/>
    <w:rsid w:val="005326FB"/>
    <w:rsid w:val="0054194C"/>
    <w:rsid w:val="00574AE5"/>
    <w:rsid w:val="005754A9"/>
    <w:rsid w:val="0058035A"/>
    <w:rsid w:val="005909BB"/>
    <w:rsid w:val="00596218"/>
    <w:rsid w:val="005A0C23"/>
    <w:rsid w:val="005A39BD"/>
    <w:rsid w:val="005B09DE"/>
    <w:rsid w:val="005B4545"/>
    <w:rsid w:val="005B6CDF"/>
    <w:rsid w:val="005C5E2C"/>
    <w:rsid w:val="005C7CE0"/>
    <w:rsid w:val="005D0692"/>
    <w:rsid w:val="005D2D93"/>
    <w:rsid w:val="005D5FBD"/>
    <w:rsid w:val="005E3571"/>
    <w:rsid w:val="005F329F"/>
    <w:rsid w:val="00600AA5"/>
    <w:rsid w:val="0062004C"/>
    <w:rsid w:val="006268FA"/>
    <w:rsid w:val="00643AF8"/>
    <w:rsid w:val="00647907"/>
    <w:rsid w:val="00661759"/>
    <w:rsid w:val="00663731"/>
    <w:rsid w:val="00686224"/>
    <w:rsid w:val="00691195"/>
    <w:rsid w:val="006A583A"/>
    <w:rsid w:val="006B585C"/>
    <w:rsid w:val="006C154B"/>
    <w:rsid w:val="006E58B1"/>
    <w:rsid w:val="0071098D"/>
    <w:rsid w:val="00711003"/>
    <w:rsid w:val="00730AEA"/>
    <w:rsid w:val="0073312E"/>
    <w:rsid w:val="007365A0"/>
    <w:rsid w:val="007435A6"/>
    <w:rsid w:val="00777EED"/>
    <w:rsid w:val="007823B5"/>
    <w:rsid w:val="0079263F"/>
    <w:rsid w:val="00795149"/>
    <w:rsid w:val="007B19DA"/>
    <w:rsid w:val="007D30C5"/>
    <w:rsid w:val="007E3C46"/>
    <w:rsid w:val="00815614"/>
    <w:rsid w:val="008157D2"/>
    <w:rsid w:val="008352EF"/>
    <w:rsid w:val="00835A01"/>
    <w:rsid w:val="00842301"/>
    <w:rsid w:val="00847609"/>
    <w:rsid w:val="008600BD"/>
    <w:rsid w:val="00873773"/>
    <w:rsid w:val="008808C9"/>
    <w:rsid w:val="008824EC"/>
    <w:rsid w:val="00893221"/>
    <w:rsid w:val="008A2651"/>
    <w:rsid w:val="008A41F8"/>
    <w:rsid w:val="008B0635"/>
    <w:rsid w:val="008B0790"/>
    <w:rsid w:val="008B1278"/>
    <w:rsid w:val="008C5F60"/>
    <w:rsid w:val="008D6321"/>
    <w:rsid w:val="008D7103"/>
    <w:rsid w:val="008E0811"/>
    <w:rsid w:val="00904ADD"/>
    <w:rsid w:val="009100F2"/>
    <w:rsid w:val="009142BF"/>
    <w:rsid w:val="009309C3"/>
    <w:rsid w:val="00933074"/>
    <w:rsid w:val="00954870"/>
    <w:rsid w:val="009B5214"/>
    <w:rsid w:val="009E420A"/>
    <w:rsid w:val="009F39D6"/>
    <w:rsid w:val="009F68F0"/>
    <w:rsid w:val="00A00114"/>
    <w:rsid w:val="00A015DE"/>
    <w:rsid w:val="00A03793"/>
    <w:rsid w:val="00A14DE5"/>
    <w:rsid w:val="00A35DDE"/>
    <w:rsid w:val="00A41640"/>
    <w:rsid w:val="00A437E8"/>
    <w:rsid w:val="00A43ADF"/>
    <w:rsid w:val="00A62982"/>
    <w:rsid w:val="00A62FA2"/>
    <w:rsid w:val="00A96169"/>
    <w:rsid w:val="00AB2B39"/>
    <w:rsid w:val="00AD097C"/>
    <w:rsid w:val="00AD5E39"/>
    <w:rsid w:val="00B032CB"/>
    <w:rsid w:val="00B22E70"/>
    <w:rsid w:val="00B27DC2"/>
    <w:rsid w:val="00B370BE"/>
    <w:rsid w:val="00B522CC"/>
    <w:rsid w:val="00B63815"/>
    <w:rsid w:val="00B66B38"/>
    <w:rsid w:val="00B83CA5"/>
    <w:rsid w:val="00B93199"/>
    <w:rsid w:val="00BA5DE1"/>
    <w:rsid w:val="00BA7394"/>
    <w:rsid w:val="00BC2021"/>
    <w:rsid w:val="00BC6C19"/>
    <w:rsid w:val="00BF088F"/>
    <w:rsid w:val="00BF4D12"/>
    <w:rsid w:val="00C23016"/>
    <w:rsid w:val="00C4261F"/>
    <w:rsid w:val="00C51025"/>
    <w:rsid w:val="00C521B0"/>
    <w:rsid w:val="00C53BE9"/>
    <w:rsid w:val="00C76A85"/>
    <w:rsid w:val="00C80D37"/>
    <w:rsid w:val="00C84CC7"/>
    <w:rsid w:val="00C8732B"/>
    <w:rsid w:val="00CD18B4"/>
    <w:rsid w:val="00CD1E4B"/>
    <w:rsid w:val="00CF12B4"/>
    <w:rsid w:val="00CF19AE"/>
    <w:rsid w:val="00CF6143"/>
    <w:rsid w:val="00D51564"/>
    <w:rsid w:val="00D71301"/>
    <w:rsid w:val="00D71CC3"/>
    <w:rsid w:val="00D71DB1"/>
    <w:rsid w:val="00D72ED3"/>
    <w:rsid w:val="00D916B7"/>
    <w:rsid w:val="00D9349E"/>
    <w:rsid w:val="00DB33CA"/>
    <w:rsid w:val="00DB425F"/>
    <w:rsid w:val="00DC144F"/>
    <w:rsid w:val="00DE0337"/>
    <w:rsid w:val="00DF120B"/>
    <w:rsid w:val="00E13A7C"/>
    <w:rsid w:val="00E13EB3"/>
    <w:rsid w:val="00E269AD"/>
    <w:rsid w:val="00E47813"/>
    <w:rsid w:val="00E72ABE"/>
    <w:rsid w:val="00E8653F"/>
    <w:rsid w:val="00E92CD5"/>
    <w:rsid w:val="00EB5E36"/>
    <w:rsid w:val="00ED2CEB"/>
    <w:rsid w:val="00ED3C92"/>
    <w:rsid w:val="00ED55E3"/>
    <w:rsid w:val="00EF5040"/>
    <w:rsid w:val="00F14309"/>
    <w:rsid w:val="00F16741"/>
    <w:rsid w:val="00F27D37"/>
    <w:rsid w:val="00F308AA"/>
    <w:rsid w:val="00F31E6D"/>
    <w:rsid w:val="00F4298C"/>
    <w:rsid w:val="00F42BBF"/>
    <w:rsid w:val="00F51881"/>
    <w:rsid w:val="00F572F9"/>
    <w:rsid w:val="00F60032"/>
    <w:rsid w:val="00F663EA"/>
    <w:rsid w:val="00F7135D"/>
    <w:rsid w:val="00F83A4B"/>
    <w:rsid w:val="00FA3FAC"/>
    <w:rsid w:val="00FB49B5"/>
    <w:rsid w:val="00FD63CB"/>
    <w:rsid w:val="00FE1B8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80C9A-C58A-4329-B7A0-B67DF327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57</TotalTime>
  <Pages>17</Pages>
  <Words>6463</Words>
  <Characters>36840</Characters>
  <Application>Microsoft Office Word</Application>
  <DocSecurity>0</DocSecurity>
  <Lines>307</Lines>
  <Paragraphs>86</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43217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Кирилл Никитин</cp:lastModifiedBy>
  <cp:revision>33</cp:revision>
  <cp:lastPrinted>1900-12-31T20:00:00Z</cp:lastPrinted>
  <dcterms:created xsi:type="dcterms:W3CDTF">2023-10-03T21:41:00Z</dcterms:created>
  <dcterms:modified xsi:type="dcterms:W3CDTF">2023-10-04T10:27:00Z</dcterms:modified>
</cp:coreProperties>
</file>